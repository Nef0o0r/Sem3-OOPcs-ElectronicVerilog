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8A1A8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МИНОБРНАУКИ РОССИИ</w:t>
      </w:r>
    </w:p>
    <w:p w14:paraId="165E6029" w14:textId="77777777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Санкт-Петербургский государственный</w:t>
      </w:r>
    </w:p>
    <w:p w14:paraId="3D9BC555" w14:textId="77777777" w:rsidR="00594AD8" w:rsidRPr="00034F30" w:rsidRDefault="00E64889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электротехнический университет</w:t>
      </w:r>
    </w:p>
    <w:p w14:paraId="1BEE2FD0" w14:textId="516019C2" w:rsidR="00594AD8" w:rsidRPr="00034F30" w:rsidRDefault="00594AD8" w:rsidP="00594AD8">
      <w:pPr>
        <w:spacing w:line="360" w:lineRule="auto"/>
        <w:jc w:val="center"/>
        <w:rPr>
          <w:b/>
          <w:caps/>
          <w:color w:val="000000" w:themeColor="text1"/>
          <w:sz w:val="32"/>
          <w:szCs w:val="28"/>
        </w:rPr>
      </w:pPr>
      <w:r w:rsidRPr="00034F30">
        <w:rPr>
          <w:b/>
          <w:caps/>
          <w:color w:val="000000" w:themeColor="text1"/>
          <w:sz w:val="32"/>
          <w:szCs w:val="28"/>
        </w:rPr>
        <w:t>«ЛЭТИ» им. В.</w:t>
      </w:r>
      <w:r w:rsidR="0081187E">
        <w:rPr>
          <w:b/>
          <w:caps/>
          <w:color w:val="000000" w:themeColor="text1"/>
          <w:sz w:val="32"/>
          <w:szCs w:val="28"/>
        </w:rPr>
        <w:t xml:space="preserve"> </w:t>
      </w:r>
      <w:r w:rsidRPr="00034F30">
        <w:rPr>
          <w:b/>
          <w:caps/>
          <w:color w:val="000000" w:themeColor="text1"/>
          <w:sz w:val="32"/>
          <w:szCs w:val="28"/>
        </w:rPr>
        <w:t>И. Ульянова (Ленина)</w:t>
      </w:r>
    </w:p>
    <w:p w14:paraId="1BAD018D" w14:textId="50CB121D" w:rsidR="007F6E90" w:rsidRPr="00034F30" w:rsidRDefault="00594AD8" w:rsidP="007F6E90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 xml:space="preserve">Кафедра </w:t>
      </w:r>
      <w:r w:rsidR="00C0494B">
        <w:rPr>
          <w:b/>
          <w:color w:val="000000" w:themeColor="text1"/>
          <w:sz w:val="32"/>
          <w:szCs w:val="28"/>
        </w:rPr>
        <w:t>информационной безопасности</w:t>
      </w:r>
    </w:p>
    <w:p w14:paraId="57214088" w14:textId="77777777" w:rsidR="007F6E90" w:rsidRPr="003A2255" w:rsidRDefault="007F6E90" w:rsidP="007F6E90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14:paraId="31B59818" w14:textId="77777777" w:rsidR="007F6E90" w:rsidRPr="003A2255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E989FC5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6036143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5B379E6" w14:textId="77777777" w:rsidR="00F02E39" w:rsidRPr="003A2255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1582B32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E7DF14F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09F3CDD" w14:textId="77777777" w:rsidR="007F6E90" w:rsidRPr="00034F3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 w:val="32"/>
          <w:szCs w:val="28"/>
        </w:rPr>
      </w:pPr>
      <w:r w:rsidRPr="00034F30">
        <w:rPr>
          <w:rStyle w:val="aff"/>
          <w:caps/>
          <w:smallCaps w:val="0"/>
          <w:color w:val="000000" w:themeColor="text1"/>
          <w:sz w:val="32"/>
          <w:szCs w:val="28"/>
        </w:rPr>
        <w:t>отчет</w:t>
      </w:r>
    </w:p>
    <w:p w14:paraId="07EEC9F9" w14:textId="1B1B4B6A" w:rsidR="00905D49" w:rsidRPr="00A153F8" w:rsidRDefault="00905D49" w:rsidP="00905D49">
      <w:pPr>
        <w:spacing w:line="360" w:lineRule="auto"/>
        <w:jc w:val="center"/>
        <w:rPr>
          <w:b/>
          <w:color w:val="000000" w:themeColor="text1"/>
          <w:sz w:val="32"/>
          <w:szCs w:val="28"/>
          <w:lang w:val="en-US"/>
        </w:rPr>
      </w:pPr>
      <w:r w:rsidRPr="00034F30">
        <w:rPr>
          <w:b/>
          <w:color w:val="000000" w:themeColor="text1"/>
          <w:sz w:val="32"/>
          <w:szCs w:val="28"/>
        </w:rPr>
        <w:t xml:space="preserve">по </w:t>
      </w:r>
      <w:r w:rsidR="00B27337" w:rsidRPr="00034F30">
        <w:rPr>
          <w:b/>
          <w:color w:val="000000" w:themeColor="text1"/>
          <w:sz w:val="32"/>
          <w:szCs w:val="28"/>
        </w:rPr>
        <w:t>лабораторной</w:t>
      </w:r>
      <w:r w:rsidR="00C37E0D" w:rsidRPr="00034F30">
        <w:rPr>
          <w:b/>
          <w:color w:val="000000" w:themeColor="text1"/>
          <w:sz w:val="32"/>
          <w:szCs w:val="28"/>
        </w:rPr>
        <w:t xml:space="preserve"> работе</w:t>
      </w:r>
      <w:r w:rsidR="003A2255" w:rsidRPr="00034F30">
        <w:rPr>
          <w:b/>
          <w:color w:val="000000" w:themeColor="text1"/>
          <w:sz w:val="32"/>
          <w:szCs w:val="28"/>
        </w:rPr>
        <w:t xml:space="preserve"> №</w:t>
      </w:r>
      <w:r w:rsidR="00A153F8" w:rsidRPr="00A153F8">
        <w:rPr>
          <w:b/>
          <w:color w:val="000000" w:themeColor="text1"/>
          <w:sz w:val="32"/>
          <w:szCs w:val="28"/>
        </w:rPr>
        <w:t>1</w:t>
      </w:r>
      <w:r w:rsidR="00A153F8">
        <w:rPr>
          <w:b/>
          <w:color w:val="000000" w:themeColor="text1"/>
          <w:sz w:val="32"/>
          <w:szCs w:val="28"/>
          <w:lang w:val="en-US"/>
        </w:rPr>
        <w:t>1</w:t>
      </w:r>
    </w:p>
    <w:p w14:paraId="6EC70735" w14:textId="6D308AD5" w:rsidR="00B27337" w:rsidRPr="00034F30" w:rsidRDefault="00B27337" w:rsidP="00B66B9A">
      <w:pPr>
        <w:spacing w:line="360" w:lineRule="auto"/>
        <w:jc w:val="center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t>по дисциплине «</w:t>
      </w:r>
      <w:r w:rsidR="00B66B9A" w:rsidRPr="00B66B9A">
        <w:rPr>
          <w:b/>
          <w:color w:val="000000" w:themeColor="text1"/>
          <w:sz w:val="32"/>
          <w:szCs w:val="28"/>
        </w:rPr>
        <w:t>Объектно-ориентированное программирование</w:t>
      </w:r>
      <w:r w:rsidRPr="00034F30">
        <w:rPr>
          <w:b/>
          <w:color w:val="000000" w:themeColor="text1"/>
          <w:sz w:val="32"/>
          <w:szCs w:val="28"/>
        </w:rPr>
        <w:t>»</w:t>
      </w:r>
    </w:p>
    <w:p w14:paraId="646C6D78" w14:textId="77730DFD" w:rsidR="00A34642" w:rsidRPr="00A153F8" w:rsidRDefault="00905D49" w:rsidP="00905D49">
      <w:pPr>
        <w:spacing w:line="360" w:lineRule="auto"/>
        <w:jc w:val="center"/>
        <w:rPr>
          <w:b/>
          <w:bCs/>
          <w:color w:val="000000" w:themeColor="text1"/>
          <w:sz w:val="32"/>
          <w:szCs w:val="28"/>
          <w:lang w:val="en-US"/>
        </w:rPr>
      </w:pPr>
      <w:r w:rsidRPr="0081187E">
        <w:rPr>
          <w:rStyle w:val="aff"/>
          <w:smallCaps w:val="0"/>
          <w:color w:val="000000" w:themeColor="text1"/>
          <w:sz w:val="32"/>
          <w:szCs w:val="28"/>
        </w:rPr>
        <w:t>Тема:</w:t>
      </w:r>
      <w:r w:rsidRPr="0081187E">
        <w:rPr>
          <w:rStyle w:val="aff"/>
          <w:b w:val="0"/>
          <w:bCs w:val="0"/>
          <w:smallCaps w:val="0"/>
          <w:color w:val="000000" w:themeColor="text1"/>
          <w:sz w:val="32"/>
          <w:szCs w:val="28"/>
        </w:rPr>
        <w:t xml:space="preserve"> </w:t>
      </w:r>
      <w:r w:rsidR="00564488" w:rsidRPr="0081187E">
        <w:rPr>
          <w:b/>
          <w:bCs/>
          <w:color w:val="000000" w:themeColor="text1"/>
          <w:spacing w:val="5"/>
          <w:sz w:val="32"/>
          <w:szCs w:val="28"/>
        </w:rPr>
        <w:t xml:space="preserve">Использование </w:t>
      </w:r>
      <w:r w:rsidR="00A153F8">
        <w:rPr>
          <w:b/>
          <w:bCs/>
          <w:color w:val="000000" w:themeColor="text1"/>
          <w:spacing w:val="5"/>
          <w:sz w:val="32"/>
          <w:szCs w:val="28"/>
          <w:lang w:val="en-US"/>
        </w:rPr>
        <w:t>LINQ</w:t>
      </w:r>
    </w:p>
    <w:p w14:paraId="2EB0801E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2FCB7A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89DD338" w14:textId="77777777" w:rsidR="00594AD8" w:rsidRPr="003A2255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9BD0B9F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473AB67" w14:textId="77777777" w:rsidR="00040050" w:rsidRPr="003A2255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248363B0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5F942589" w14:textId="77777777" w:rsidR="00DB1E5E" w:rsidRPr="003A2255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3A2255" w:rsidRPr="003A2255" w14:paraId="0A1200F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170E75D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Студент</w:t>
            </w:r>
            <w:r w:rsidR="00594AD8" w:rsidRPr="00034F30">
              <w:rPr>
                <w:color w:val="000000" w:themeColor="text1"/>
                <w:sz w:val="32"/>
                <w:szCs w:val="28"/>
              </w:rPr>
              <w:t xml:space="preserve"> гр.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3363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368B885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AEF848E" w14:textId="77777777" w:rsidR="007F6E90" w:rsidRPr="00A153F8" w:rsidRDefault="00D82570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 xml:space="preserve">Овсейчик Н. И.,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Минко Д</w:t>
            </w:r>
            <w:r w:rsidR="007F6E90" w:rsidRPr="00034F30">
              <w:rPr>
                <w:color w:val="000000" w:themeColor="text1"/>
                <w:sz w:val="32"/>
                <w:szCs w:val="28"/>
              </w:rPr>
              <w:t>.</w:t>
            </w:r>
            <w:r>
              <w:rPr>
                <w:color w:val="000000" w:themeColor="text1"/>
                <w:sz w:val="32"/>
                <w:szCs w:val="28"/>
              </w:rPr>
              <w:t xml:space="preserve"> </w:t>
            </w:r>
            <w:r w:rsidR="003A2255" w:rsidRPr="00034F30">
              <w:rPr>
                <w:color w:val="000000" w:themeColor="text1"/>
                <w:sz w:val="32"/>
                <w:szCs w:val="28"/>
              </w:rPr>
              <w:t>А.</w:t>
            </w:r>
            <w:r w:rsidR="00242444" w:rsidRPr="00242444">
              <w:rPr>
                <w:color w:val="000000" w:themeColor="text1"/>
                <w:sz w:val="32"/>
                <w:szCs w:val="28"/>
              </w:rPr>
              <w:t>,</w:t>
            </w:r>
          </w:p>
          <w:p w14:paraId="137BA913" w14:textId="7F082519" w:rsidR="00242444" w:rsidRPr="00242444" w:rsidRDefault="00242444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Гончаренко О. Д.</w:t>
            </w:r>
          </w:p>
        </w:tc>
      </w:tr>
      <w:tr w:rsidR="003A2255" w:rsidRPr="003A2255" w14:paraId="686A4282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FBBCD02" w14:textId="77777777" w:rsidR="007F6E90" w:rsidRPr="00034F30" w:rsidRDefault="00594AD8" w:rsidP="007F6E90">
            <w:pPr>
              <w:rPr>
                <w:color w:val="000000" w:themeColor="text1"/>
                <w:sz w:val="32"/>
                <w:szCs w:val="28"/>
              </w:rPr>
            </w:pPr>
            <w:r w:rsidRPr="00034F30">
              <w:rPr>
                <w:color w:val="000000" w:themeColor="text1"/>
                <w:sz w:val="32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2B4B84C" w14:textId="77777777" w:rsidR="007F6E90" w:rsidRPr="00034F30" w:rsidRDefault="007F6E90" w:rsidP="007F6E90">
            <w:pPr>
              <w:rPr>
                <w:color w:val="000000" w:themeColor="text1"/>
                <w:sz w:val="32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A0EE4BF" w14:textId="1153406A" w:rsidR="007F6E90" w:rsidRPr="00034F30" w:rsidRDefault="00F74D7F" w:rsidP="006A4BCC">
            <w:pPr>
              <w:jc w:val="center"/>
              <w:rPr>
                <w:color w:val="000000" w:themeColor="text1"/>
                <w:sz w:val="32"/>
                <w:szCs w:val="28"/>
              </w:rPr>
            </w:pPr>
            <w:r>
              <w:rPr>
                <w:color w:val="000000" w:themeColor="text1"/>
                <w:sz w:val="32"/>
                <w:szCs w:val="28"/>
              </w:rPr>
              <w:t>Новакова Н.</w:t>
            </w:r>
            <w:r w:rsidR="004504E5">
              <w:rPr>
                <w:color w:val="000000" w:themeColor="text1"/>
                <w:sz w:val="32"/>
                <w:szCs w:val="28"/>
              </w:rPr>
              <w:t xml:space="preserve"> </w:t>
            </w:r>
            <w:r>
              <w:rPr>
                <w:color w:val="000000" w:themeColor="text1"/>
                <w:sz w:val="32"/>
                <w:szCs w:val="28"/>
              </w:rPr>
              <w:t>Е.</w:t>
            </w:r>
          </w:p>
        </w:tc>
      </w:tr>
    </w:tbl>
    <w:p w14:paraId="34C4D6CE" w14:textId="77777777" w:rsidR="003D0230" w:rsidRDefault="003D0230">
      <w:pPr>
        <w:rPr>
          <w:b/>
          <w:color w:val="000000" w:themeColor="text1"/>
          <w:sz w:val="32"/>
          <w:szCs w:val="28"/>
        </w:rPr>
      </w:pPr>
      <w:r>
        <w:rPr>
          <w:b/>
          <w:color w:val="000000" w:themeColor="text1"/>
          <w:sz w:val="32"/>
          <w:szCs w:val="28"/>
        </w:rPr>
        <w:br w:type="page"/>
      </w:r>
    </w:p>
    <w:p w14:paraId="1FC6C5DE" w14:textId="7C62250E" w:rsidR="006903A3" w:rsidRPr="006903A3" w:rsidRDefault="00B27337" w:rsidP="006903A3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034F30">
        <w:rPr>
          <w:b/>
          <w:color w:val="000000" w:themeColor="text1"/>
          <w:sz w:val="32"/>
          <w:szCs w:val="28"/>
        </w:rPr>
        <w:lastRenderedPageBreak/>
        <w:t>Цель работы</w:t>
      </w:r>
    </w:p>
    <w:p w14:paraId="75FD1792" w14:textId="331A6758" w:rsidR="00537D5B" w:rsidRDefault="00D53BD8" w:rsidP="00537D5B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</w:rPr>
      </w:pPr>
      <w:r w:rsidRPr="00D53BD8">
        <w:rPr>
          <w:color w:val="000000" w:themeColor="text1"/>
          <w:sz w:val="28"/>
          <w:szCs w:val="28"/>
        </w:rPr>
        <w:t>Цель лабораторной работы</w:t>
      </w:r>
      <w:r w:rsidRPr="00D53BD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53BD8">
        <w:rPr>
          <w:color w:val="000000" w:themeColor="text1"/>
          <w:sz w:val="28"/>
          <w:szCs w:val="28"/>
        </w:rPr>
        <w:t xml:space="preserve"> </w:t>
      </w:r>
      <w:r w:rsidR="004638B1" w:rsidRPr="004638B1">
        <w:rPr>
          <w:color w:val="000000" w:themeColor="text1"/>
          <w:sz w:val="28"/>
          <w:szCs w:val="28"/>
        </w:rPr>
        <w:t>освоить использование технологий LINQ в программировании на платформе .NET путем создания приложения Windows Forms, работы с методами сортировки, фильтрации и преобразования коллекций данных. В процессе выполнения необходимо реализовать функциональность вывода списка исполнителей и их альбомов с использованием методов LINQ. Также требуется изучить обработку событий формы для взаимодействия с элементами управления и организовать сортировку данных по алфавиту и дате.</w:t>
      </w:r>
    </w:p>
    <w:p w14:paraId="44C05D46" w14:textId="77777777" w:rsidR="00D53BD8" w:rsidRDefault="00D53BD8" w:rsidP="00537D5B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</w:p>
    <w:p w14:paraId="2DD70A6D" w14:textId="69A7EB89" w:rsidR="00904218" w:rsidRPr="00904218" w:rsidRDefault="00537D5B" w:rsidP="00904218">
      <w:pPr>
        <w:spacing w:line="360" w:lineRule="auto"/>
        <w:ind w:firstLine="709"/>
        <w:jc w:val="both"/>
        <w:rPr>
          <w:b/>
          <w:color w:val="000000" w:themeColor="text1"/>
          <w:sz w:val="32"/>
          <w:szCs w:val="28"/>
          <w:lang w:val="en-US"/>
        </w:rPr>
      </w:pPr>
      <w:r>
        <w:rPr>
          <w:b/>
          <w:color w:val="000000" w:themeColor="text1"/>
          <w:sz w:val="32"/>
          <w:szCs w:val="28"/>
        </w:rPr>
        <w:t>Анализ задачи</w:t>
      </w:r>
    </w:p>
    <w:p w14:paraId="506987B0" w14:textId="52CB3518" w:rsidR="00BE18BF" w:rsidRPr="00BE18BF" w:rsidRDefault="00BE18BF" w:rsidP="00904218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Необходимо:</w:t>
      </w:r>
    </w:p>
    <w:p w14:paraId="7B87496B" w14:textId="77777777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Реализовать программу, которая из переданного списка альбомов выводит в графический интерфейс уникальный список исполнителей, представленных в этом списке.</w:t>
      </w:r>
    </w:p>
    <w:p w14:paraId="10188FF3" w14:textId="77777777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>Модифицировать программу так, чтобы при выборе исполнителя отображались только те альбомы, которые принадлежат выбранному исполнителю.</w:t>
      </w:r>
    </w:p>
    <w:p w14:paraId="19571D58" w14:textId="17161D03" w:rsidR="00BE18BF" w:rsidRPr="00BE18BF" w:rsidRDefault="00BE18BF" w:rsidP="00904218">
      <w:pPr>
        <w:numPr>
          <w:ilvl w:val="0"/>
          <w:numId w:val="26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BE18BF">
        <w:rPr>
          <w:color w:val="000000" w:themeColor="text1"/>
          <w:sz w:val="28"/>
          <w:szCs w:val="28"/>
        </w:rPr>
        <w:t xml:space="preserve">Доработать функционал программы, добавив сортировку: исполнителей </w:t>
      </w:r>
      <w:r w:rsidR="00904218">
        <w:rPr>
          <w:color w:val="000000" w:themeColor="text1"/>
          <w:sz w:val="28"/>
          <w:szCs w:val="28"/>
        </w:rPr>
        <w:t>–</w:t>
      </w:r>
      <w:r w:rsidRPr="00BE18BF">
        <w:rPr>
          <w:color w:val="000000" w:themeColor="text1"/>
          <w:sz w:val="28"/>
          <w:szCs w:val="28"/>
        </w:rPr>
        <w:t xml:space="preserve"> в алфавитном порядке, а альбомов </w:t>
      </w:r>
      <w:r w:rsidR="00904218">
        <w:rPr>
          <w:color w:val="000000" w:themeColor="text1"/>
          <w:sz w:val="28"/>
          <w:szCs w:val="28"/>
        </w:rPr>
        <w:t>–</w:t>
      </w:r>
      <w:r w:rsidR="00904218" w:rsidRPr="00904218">
        <w:rPr>
          <w:color w:val="000000" w:themeColor="text1"/>
          <w:sz w:val="28"/>
          <w:szCs w:val="28"/>
        </w:rPr>
        <w:t xml:space="preserve"> </w:t>
      </w:r>
      <w:r w:rsidRPr="00BE18BF">
        <w:rPr>
          <w:color w:val="000000" w:themeColor="text1"/>
          <w:sz w:val="28"/>
          <w:szCs w:val="28"/>
        </w:rPr>
        <w:t>по дате выхода, начиная с самых новых.</w:t>
      </w:r>
    </w:p>
    <w:p w14:paraId="0AAD1C0D" w14:textId="3E0D780F" w:rsidR="00BE18BF" w:rsidRPr="00904218" w:rsidRDefault="00BE18BF" w:rsidP="00BE18B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897FC9" w14:textId="2350E941" w:rsidR="009E6E96" w:rsidRDefault="009E6E96" w:rsidP="006903A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F97C2F8" w14:textId="0C067A2B" w:rsidR="00CB19EF" w:rsidRPr="007C458E" w:rsidRDefault="00CB19EF" w:rsidP="006903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1FAD0F" w14:textId="207D0095" w:rsidR="00B27337" w:rsidRDefault="004504E5" w:rsidP="004504E5">
      <w:pPr>
        <w:pStyle w:val="aff1"/>
        <w:rPr>
          <w:b/>
          <w:bCs/>
        </w:rPr>
      </w:pPr>
      <w:r w:rsidRPr="004504E5">
        <w:rPr>
          <w:b/>
          <w:bCs/>
        </w:rPr>
        <w:lastRenderedPageBreak/>
        <w:t>ХОД РАБОТЫ</w:t>
      </w:r>
    </w:p>
    <w:p w14:paraId="792C4006" w14:textId="77777777" w:rsid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</w:p>
    <w:p w14:paraId="19A67F4E" w14:textId="343F3DA2" w:rsid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t>Упражнение №1</w:t>
      </w:r>
    </w:p>
    <w:p w14:paraId="6483ED9B" w14:textId="77777777" w:rsidR="00127D10" w:rsidRPr="00127D10" w:rsidRDefault="00127D10" w:rsidP="00967C12">
      <w:pPr>
        <w:rPr>
          <w:b/>
          <w:bCs/>
          <w:sz w:val="28"/>
          <w:szCs w:val="28"/>
          <w:u w:val="single"/>
          <w:lang w:val="en-US"/>
        </w:rPr>
      </w:pPr>
    </w:p>
    <w:p w14:paraId="76FFE1CD" w14:textId="04A4D85E" w:rsidR="007B773A" w:rsidRPr="00D26A58" w:rsidRDefault="009A5829" w:rsidP="00D26A58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9A5829">
        <w:rPr>
          <w:bCs/>
          <w:color w:val="000000" w:themeColor="text1"/>
          <w:sz w:val="28"/>
        </w:rPr>
        <w:t xml:space="preserve"> </w:t>
      </w:r>
      <w:r w:rsidR="00281250" w:rsidRPr="00281250">
        <w:rPr>
          <w:bCs/>
          <w:color w:val="000000" w:themeColor="text1"/>
          <w:sz w:val="28"/>
        </w:rPr>
        <w:t>Создание проекта и изучение классов</w:t>
      </w:r>
    </w:p>
    <w:p w14:paraId="32F49E44" w14:textId="3AB9AD55" w:rsidR="00FF6290" w:rsidRDefault="00281250" w:rsidP="00E02336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  <w:r w:rsidRPr="00281250">
        <w:rPr>
          <w:bCs/>
          <w:color w:val="000000" w:themeColor="text1"/>
          <w:sz w:val="28"/>
        </w:rPr>
        <w:t>Microsoft Visual Studio 20</w:t>
      </w:r>
      <w:r w:rsidRPr="00281250">
        <w:rPr>
          <w:bCs/>
          <w:color w:val="000000" w:themeColor="text1"/>
          <w:sz w:val="28"/>
        </w:rPr>
        <w:t>20</w:t>
      </w:r>
      <w:r w:rsidRPr="00281250">
        <w:rPr>
          <w:bCs/>
          <w:color w:val="000000" w:themeColor="text1"/>
          <w:sz w:val="28"/>
        </w:rPr>
        <w:t xml:space="preserve"> был создан новый проект типа </w:t>
      </w:r>
      <w:r w:rsidRPr="00281250">
        <w:rPr>
          <w:bCs/>
          <w:i/>
          <w:iCs/>
          <w:color w:val="000000" w:themeColor="text1"/>
          <w:sz w:val="28"/>
        </w:rPr>
        <w:t>Windows Forms Application</w:t>
      </w:r>
      <w:r w:rsidRPr="00281250">
        <w:rPr>
          <w:bCs/>
          <w:color w:val="000000" w:themeColor="text1"/>
          <w:sz w:val="28"/>
        </w:rPr>
        <w:t xml:space="preserve"> с названием </w:t>
      </w:r>
      <w:r w:rsidRPr="00281250">
        <w:rPr>
          <w:color w:val="000000" w:themeColor="text1"/>
          <w:sz w:val="28"/>
        </w:rPr>
        <w:t>OopLabs.Linq</w:t>
      </w:r>
      <w:r w:rsidRPr="00281250">
        <w:rPr>
          <w:bCs/>
          <w:color w:val="000000" w:themeColor="text1"/>
          <w:sz w:val="28"/>
        </w:rPr>
        <w:t xml:space="preserve">. В проект был добавлен файл </w:t>
      </w:r>
      <w:r w:rsidRPr="00281250">
        <w:rPr>
          <w:bCs/>
          <w:i/>
          <w:iCs/>
          <w:color w:val="000000" w:themeColor="text1"/>
          <w:sz w:val="28"/>
        </w:rPr>
        <w:t>Artist.cs</w:t>
      </w:r>
      <w:r w:rsidRPr="00281250">
        <w:rPr>
          <w:bCs/>
          <w:color w:val="000000" w:themeColor="text1"/>
          <w:sz w:val="28"/>
        </w:rPr>
        <w:t xml:space="preserve">. Изучено описание класса </w:t>
      </w:r>
      <w:r w:rsidRPr="00281250">
        <w:rPr>
          <w:bCs/>
          <w:i/>
          <w:iCs/>
          <w:color w:val="000000" w:themeColor="text1"/>
          <w:sz w:val="28"/>
        </w:rPr>
        <w:t>Album</w:t>
      </w:r>
      <w:r w:rsidRPr="00281250">
        <w:rPr>
          <w:bCs/>
          <w:color w:val="000000" w:themeColor="text1"/>
          <w:sz w:val="28"/>
        </w:rPr>
        <w:t xml:space="preserve">, который включает поля для хранения информации о музыкальных альбомах: имя исполнителя, название альбома и дата выхода. Также в классе </w:t>
      </w:r>
      <w:r w:rsidRPr="00281250">
        <w:rPr>
          <w:bCs/>
          <w:i/>
          <w:iCs/>
          <w:color w:val="000000" w:themeColor="text1"/>
          <w:sz w:val="28"/>
        </w:rPr>
        <w:t>Album</w:t>
      </w:r>
      <w:r w:rsidRPr="00281250">
        <w:rPr>
          <w:bCs/>
          <w:color w:val="000000" w:themeColor="text1"/>
          <w:sz w:val="28"/>
        </w:rPr>
        <w:t xml:space="preserve"> реализован статический метод </w:t>
      </w:r>
      <w:r w:rsidRPr="00281250">
        <w:rPr>
          <w:bCs/>
          <w:i/>
          <w:iCs/>
          <w:color w:val="000000" w:themeColor="text1"/>
          <w:sz w:val="28"/>
        </w:rPr>
        <w:t>Album.GetAlbums()</w:t>
      </w:r>
      <w:r w:rsidRPr="00281250">
        <w:rPr>
          <w:bCs/>
          <w:color w:val="000000" w:themeColor="text1"/>
          <w:sz w:val="28"/>
        </w:rPr>
        <w:t>, возвращающий список альбомов нескольких групп.</w:t>
      </w:r>
    </w:p>
    <w:p w14:paraId="7FA4C0C4" w14:textId="77777777" w:rsidR="00E02336" w:rsidRPr="00E02336" w:rsidRDefault="00E02336" w:rsidP="00E02336">
      <w:pPr>
        <w:spacing w:line="360" w:lineRule="auto"/>
        <w:ind w:firstLine="709"/>
        <w:jc w:val="both"/>
        <w:rPr>
          <w:bCs/>
          <w:color w:val="000000" w:themeColor="text1"/>
          <w:sz w:val="28"/>
          <w:lang w:val="en-US"/>
        </w:rPr>
      </w:pPr>
    </w:p>
    <w:p w14:paraId="20DF1276" w14:textId="195363D6" w:rsidR="00A6758D" w:rsidRPr="00D62372" w:rsidRDefault="00E02336" w:rsidP="00D62372">
      <w:pPr>
        <w:pStyle w:val="af2"/>
        <w:numPr>
          <w:ilvl w:val="0"/>
          <w:numId w:val="21"/>
        </w:numPr>
        <w:spacing w:line="360" w:lineRule="auto"/>
        <w:ind w:left="0" w:firstLine="709"/>
        <w:jc w:val="both"/>
        <w:rPr>
          <w:bCs/>
          <w:color w:val="000000" w:themeColor="text1"/>
          <w:sz w:val="28"/>
        </w:rPr>
      </w:pPr>
      <w:r w:rsidRPr="00E02336">
        <w:rPr>
          <w:bCs/>
          <w:color w:val="000000" w:themeColor="text1"/>
          <w:sz w:val="28"/>
        </w:rPr>
        <w:t>Реализация вывода списка исполнителей</w:t>
      </w:r>
    </w:p>
    <w:p w14:paraId="68F3BDEA" w14:textId="77777777" w:rsidR="00F85A3D" w:rsidRPr="00F85A3D" w:rsidRDefault="00F85A3D" w:rsidP="00F85A3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85A3D">
        <w:rPr>
          <w:bCs/>
          <w:color w:val="000000" w:themeColor="text1"/>
          <w:sz w:val="28"/>
        </w:rPr>
        <w:t>На главной форме программы был добавлен текстовый элемент управления Label с надписью «Исполнители» и элемент ListBox, предназначенный для отображения списка исполнителей.</w:t>
      </w:r>
    </w:p>
    <w:p w14:paraId="4E9528DD" w14:textId="4578AB3C" w:rsidR="00132EC0" w:rsidRPr="006F3A45" w:rsidRDefault="00F85A3D" w:rsidP="00F85A3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F85A3D">
        <w:rPr>
          <w:bCs/>
          <w:color w:val="000000" w:themeColor="text1"/>
          <w:sz w:val="28"/>
        </w:rPr>
        <w:t>В методе MainForm_Load был реализован код, который получает данные из метода Album.GetAlbums(), применяя LINQ-функции Select(), Distinct() и ToList() для извлечения уникальных имен исполнителей. Программа была скомпилирована и запущена, результат корректно отображал список исполнителей (</w:t>
      </w:r>
      <w:r>
        <w:rPr>
          <w:bCs/>
          <w:color w:val="000000" w:themeColor="text1"/>
          <w:sz w:val="28"/>
        </w:rPr>
        <w:t>р</w:t>
      </w:r>
      <w:r w:rsidRPr="00F85A3D">
        <w:rPr>
          <w:bCs/>
          <w:color w:val="000000" w:themeColor="text1"/>
          <w:sz w:val="28"/>
        </w:rPr>
        <w:t>ис</w:t>
      </w:r>
      <w:r w:rsidR="004F6119">
        <w:rPr>
          <w:bCs/>
          <w:color w:val="000000" w:themeColor="text1"/>
          <w:sz w:val="28"/>
        </w:rPr>
        <w:t>.</w:t>
      </w:r>
      <w:r w:rsidRPr="00F85A3D">
        <w:rPr>
          <w:bCs/>
          <w:color w:val="000000" w:themeColor="text1"/>
          <w:sz w:val="28"/>
        </w:rPr>
        <w:t xml:space="preserve"> 1).</w:t>
      </w:r>
    </w:p>
    <w:p w14:paraId="28D3F7F5" w14:textId="00B7DF90" w:rsidR="00A6758D" w:rsidRDefault="00A94B31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  <w:lang w:val="en-US"/>
        </w:rPr>
      </w:pPr>
      <w:r>
        <w:rPr>
          <w:bCs/>
          <w:noProof/>
          <w:color w:val="000000" w:themeColor="text1"/>
          <w:sz w:val="28"/>
          <w:lang w:val="en-US"/>
        </w:rPr>
        <w:drawing>
          <wp:inline distT="0" distB="0" distL="0" distR="0" wp14:anchorId="4759BD48" wp14:editId="69D08CD6">
            <wp:extent cx="2676525" cy="2705100"/>
            <wp:effectExtent l="0" t="0" r="9525" b="0"/>
            <wp:docPr id="1565819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4998" w14:textId="3DA89EE0" w:rsidR="00A6758D" w:rsidRPr="00242444" w:rsidRDefault="00A6758D" w:rsidP="005777D4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A94B31">
        <w:rPr>
          <w:bCs/>
          <w:color w:val="000000" w:themeColor="text1"/>
          <w:sz w:val="28"/>
        </w:rPr>
        <w:t>1</w:t>
      </w:r>
      <w:r>
        <w:rPr>
          <w:bCs/>
          <w:color w:val="000000" w:themeColor="text1"/>
          <w:sz w:val="28"/>
        </w:rPr>
        <w:t xml:space="preserve"> –</w:t>
      </w:r>
      <w:r w:rsidR="005777D4" w:rsidRPr="009A31A0">
        <w:rPr>
          <w:bCs/>
          <w:color w:val="000000" w:themeColor="text1"/>
          <w:sz w:val="28"/>
        </w:rPr>
        <w:t xml:space="preserve"> </w:t>
      </w:r>
      <w:r w:rsidR="004F6119" w:rsidRPr="004F6119">
        <w:rPr>
          <w:bCs/>
          <w:color w:val="000000" w:themeColor="text1"/>
          <w:sz w:val="28"/>
        </w:rPr>
        <w:t>Отображение списка уникальных исполнителей</w:t>
      </w:r>
    </w:p>
    <w:p w14:paraId="3FEAE4D6" w14:textId="2EA79E1A" w:rsidR="00127D10" w:rsidRPr="009A4FA8" w:rsidRDefault="00127D10" w:rsidP="00127D10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lastRenderedPageBreak/>
        <w:t>Упражнение №</w:t>
      </w:r>
      <w:r w:rsidR="009A4FA8">
        <w:rPr>
          <w:b/>
          <w:bCs/>
          <w:sz w:val="28"/>
          <w:szCs w:val="28"/>
          <w:u w:val="single"/>
          <w:lang w:val="en-US"/>
        </w:rPr>
        <w:t>2</w:t>
      </w:r>
    </w:p>
    <w:p w14:paraId="3159AEA6" w14:textId="77777777" w:rsidR="00127D10" w:rsidRPr="00127D10" w:rsidRDefault="00127D10" w:rsidP="00127D10">
      <w:pPr>
        <w:rPr>
          <w:b/>
          <w:bCs/>
          <w:sz w:val="28"/>
          <w:szCs w:val="28"/>
          <w:u w:val="single"/>
          <w:lang w:val="en-US"/>
        </w:rPr>
      </w:pPr>
    </w:p>
    <w:p w14:paraId="221C81EB" w14:textId="61F35C72" w:rsidR="00DD3907" w:rsidRPr="00C946D0" w:rsidRDefault="004F2BFD" w:rsidP="005E10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>Реализация вывода альбомов выбранного исполнителя</w:t>
      </w:r>
    </w:p>
    <w:p w14:paraId="05934244" w14:textId="77777777" w:rsidR="004F2BFD" w:rsidRPr="004F2BFD" w:rsidRDefault="004F2BFD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>На форме был добавлен текстовый элемент управления Label с надписью «Альбомы» и дополнительный элемент ListBox для отображения списка альбомов.</w:t>
      </w:r>
    </w:p>
    <w:p w14:paraId="423D39C0" w14:textId="6C402D83" w:rsidR="00C946D0" w:rsidRDefault="004F2BFD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4F2BFD">
        <w:rPr>
          <w:bCs/>
          <w:color w:val="000000" w:themeColor="text1"/>
          <w:sz w:val="28"/>
        </w:rPr>
        <w:t>В обработчике события SelectedIndexChanged элемента ArtistsListBox был реализован код, фильтрующий список альбомов, основываясь на выбранном исполнителе. Для фильтрации использовалась LINQ-функция Where(). После компиляции и запуска программы список альбомов корректно обновлялся при выборе исполнителя из списка (</w:t>
      </w:r>
      <w:r w:rsidR="00BB6A80">
        <w:rPr>
          <w:bCs/>
          <w:color w:val="000000" w:themeColor="text1"/>
          <w:sz w:val="28"/>
        </w:rPr>
        <w:t>рис.</w:t>
      </w:r>
      <w:r w:rsidRPr="004F2BFD">
        <w:rPr>
          <w:bCs/>
          <w:color w:val="000000" w:themeColor="text1"/>
          <w:sz w:val="28"/>
        </w:rPr>
        <w:t xml:space="preserve"> 2</w:t>
      </w:r>
      <w:r w:rsidR="00BB6A80">
        <w:rPr>
          <w:bCs/>
          <w:color w:val="000000" w:themeColor="text1"/>
          <w:sz w:val="28"/>
        </w:rPr>
        <w:t>-5</w:t>
      </w:r>
      <w:r w:rsidRPr="004F2BFD">
        <w:rPr>
          <w:bCs/>
          <w:color w:val="000000" w:themeColor="text1"/>
          <w:sz w:val="28"/>
        </w:rPr>
        <w:t>).</w:t>
      </w:r>
    </w:p>
    <w:p w14:paraId="4A26F73A" w14:textId="77777777" w:rsidR="00087A4A" w:rsidRPr="00DD3907" w:rsidRDefault="00087A4A" w:rsidP="004F2BFD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3AB0E345" w14:textId="6DCDEC37" w:rsidR="00DD3907" w:rsidRPr="00234A81" w:rsidRDefault="00087A4A" w:rsidP="00234A81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02C5E20A" wp14:editId="7738082B">
            <wp:extent cx="4933950" cy="2423996"/>
            <wp:effectExtent l="0" t="0" r="0" b="0"/>
            <wp:docPr id="495633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844" cy="242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BB22C" w14:textId="587B0B6F" w:rsidR="00DD3907" w:rsidRDefault="00DD3907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 w:rsidR="004F2BFD">
        <w:rPr>
          <w:bCs/>
          <w:color w:val="000000" w:themeColor="text1"/>
          <w:sz w:val="28"/>
        </w:rPr>
        <w:t>2</w:t>
      </w:r>
      <w:r>
        <w:rPr>
          <w:bCs/>
          <w:color w:val="000000" w:themeColor="text1"/>
          <w:sz w:val="28"/>
        </w:rPr>
        <w:t xml:space="preserve"> –</w:t>
      </w:r>
      <w:r w:rsidR="00234A81">
        <w:rPr>
          <w:bCs/>
          <w:color w:val="000000" w:themeColor="text1"/>
          <w:sz w:val="28"/>
        </w:rPr>
        <w:t xml:space="preserve"> </w:t>
      </w:r>
      <w:r w:rsidR="00F536C8"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15F530F3" w14:textId="77777777" w:rsidR="00087A4A" w:rsidRDefault="00087A4A" w:rsidP="00234A81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</w:p>
    <w:p w14:paraId="19FF4A02" w14:textId="5D7848E0" w:rsidR="00087A4A" w:rsidRPr="00234A81" w:rsidRDefault="00087A4A" w:rsidP="00087A4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81C1DF1" wp14:editId="716F3990">
            <wp:extent cx="4905375" cy="2414431"/>
            <wp:effectExtent l="0" t="0" r="0" b="5080"/>
            <wp:docPr id="82422100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534" cy="2418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E3FF" w14:textId="69431551" w:rsidR="00087A4A" w:rsidRDefault="00087A4A" w:rsidP="00087A4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 xml:space="preserve">Рисунок </w:t>
      </w:r>
      <w:r>
        <w:rPr>
          <w:bCs/>
          <w:color w:val="000000" w:themeColor="text1"/>
          <w:sz w:val="28"/>
        </w:rPr>
        <w:t>3</w:t>
      </w:r>
      <w:r>
        <w:rPr>
          <w:bCs/>
          <w:color w:val="000000" w:themeColor="text1"/>
          <w:sz w:val="28"/>
        </w:rPr>
        <w:t xml:space="preserve"> – </w:t>
      </w:r>
      <w:r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53004D43" w14:textId="711087DA" w:rsidR="00087A4A" w:rsidRPr="00234A81" w:rsidRDefault="00087A4A" w:rsidP="00087A4A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227EA040" wp14:editId="271BD03D">
            <wp:extent cx="5467350" cy="2667000"/>
            <wp:effectExtent l="0" t="0" r="0" b="0"/>
            <wp:docPr id="19001277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D83C" w14:textId="4F6F9F6B" w:rsidR="00087A4A" w:rsidRDefault="00087A4A" w:rsidP="00087A4A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4</w:t>
      </w:r>
      <w:r>
        <w:rPr>
          <w:bCs/>
          <w:color w:val="000000" w:themeColor="text1"/>
          <w:sz w:val="28"/>
        </w:rPr>
        <w:t xml:space="preserve"> – </w:t>
      </w:r>
      <w:r w:rsidRPr="00F536C8">
        <w:rPr>
          <w:bCs/>
          <w:color w:val="000000" w:themeColor="text1"/>
          <w:sz w:val="28"/>
        </w:rPr>
        <w:t>Фильтрация альбомов по исполнителю</w:t>
      </w:r>
    </w:p>
    <w:p w14:paraId="6F69128D" w14:textId="77777777" w:rsidR="009A4FA8" w:rsidRDefault="009A4FA8" w:rsidP="009A4FA8">
      <w:pPr>
        <w:rPr>
          <w:b/>
          <w:bCs/>
          <w:sz w:val="28"/>
          <w:szCs w:val="28"/>
          <w:u w:val="single"/>
          <w:lang w:val="en-US"/>
        </w:rPr>
      </w:pPr>
    </w:p>
    <w:p w14:paraId="2CF99386" w14:textId="2FC968A2" w:rsidR="009A4FA8" w:rsidRPr="009A4FA8" w:rsidRDefault="009A4FA8" w:rsidP="009A4FA8">
      <w:pPr>
        <w:rPr>
          <w:b/>
          <w:bCs/>
          <w:sz w:val="28"/>
          <w:szCs w:val="28"/>
          <w:u w:val="single"/>
          <w:lang w:val="en-US"/>
        </w:rPr>
      </w:pPr>
      <w:r w:rsidRPr="00127D10">
        <w:rPr>
          <w:b/>
          <w:bCs/>
          <w:sz w:val="28"/>
          <w:szCs w:val="28"/>
          <w:u w:val="single"/>
        </w:rPr>
        <w:t>Упражнение №</w:t>
      </w:r>
      <w:r>
        <w:rPr>
          <w:b/>
          <w:bCs/>
          <w:sz w:val="28"/>
          <w:szCs w:val="28"/>
          <w:u w:val="single"/>
          <w:lang w:val="en-US"/>
        </w:rPr>
        <w:t>3</w:t>
      </w:r>
    </w:p>
    <w:p w14:paraId="7D9D4F85" w14:textId="77777777" w:rsidR="009A4FA8" w:rsidRPr="00127D10" w:rsidRDefault="009A4FA8" w:rsidP="009A4FA8">
      <w:pPr>
        <w:rPr>
          <w:b/>
          <w:bCs/>
          <w:sz w:val="28"/>
          <w:szCs w:val="28"/>
          <w:u w:val="single"/>
          <w:lang w:val="en-US"/>
        </w:rPr>
      </w:pPr>
    </w:p>
    <w:p w14:paraId="72CCB6A4" w14:textId="64C5F28F" w:rsidR="003D5A24" w:rsidRPr="00C946D0" w:rsidRDefault="00CD590E" w:rsidP="003D5A24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CD590E">
        <w:rPr>
          <w:bCs/>
          <w:color w:val="000000" w:themeColor="text1"/>
          <w:sz w:val="28"/>
        </w:rPr>
        <w:t>Реализация сортировки данных</w:t>
      </w:r>
    </w:p>
    <w:p w14:paraId="3344D5D9" w14:textId="1AB3029C" w:rsidR="003D5A24" w:rsidRDefault="00CD590E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CD590E">
        <w:rPr>
          <w:bCs/>
          <w:color w:val="000000" w:themeColor="text1"/>
          <w:sz w:val="28"/>
        </w:rPr>
        <w:t>Для упорядочивания данных был изменен метод MainForm_Load: список исполнителей сортировался в алфавитном порядке с использованием LINQ-функции OrderBy(). Также был модифицирован метод SelectedIndexChanged для сортировки альбомов по дате выхода в порядке убывания с помощью OrderByDescending(). Программа была успешно скомпилирована и запущена, данные корректно отображались в упорядоченном виде (</w:t>
      </w:r>
      <w:r>
        <w:rPr>
          <w:bCs/>
          <w:color w:val="000000" w:themeColor="text1"/>
          <w:sz w:val="28"/>
        </w:rPr>
        <w:t>рис.</w:t>
      </w:r>
      <w:r w:rsidRPr="00CD590E">
        <w:rPr>
          <w:bCs/>
          <w:color w:val="000000" w:themeColor="text1"/>
          <w:sz w:val="28"/>
        </w:rPr>
        <w:t xml:space="preserve"> </w:t>
      </w:r>
      <w:r>
        <w:rPr>
          <w:bCs/>
          <w:color w:val="000000" w:themeColor="text1"/>
          <w:sz w:val="28"/>
        </w:rPr>
        <w:t>5-</w:t>
      </w:r>
      <w:r w:rsidR="004879C8">
        <w:rPr>
          <w:bCs/>
          <w:color w:val="000000" w:themeColor="text1"/>
          <w:sz w:val="28"/>
        </w:rPr>
        <w:t>7</w:t>
      </w:r>
      <w:r w:rsidRPr="00CD590E">
        <w:rPr>
          <w:bCs/>
          <w:color w:val="000000" w:themeColor="text1"/>
          <w:sz w:val="28"/>
        </w:rPr>
        <w:t>).</w:t>
      </w:r>
    </w:p>
    <w:p w14:paraId="2BBFC9A4" w14:textId="77777777" w:rsidR="004879C8" w:rsidRDefault="004879C8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54C1CE8F" w14:textId="0221594A" w:rsidR="00CD590E" w:rsidRPr="00234A81" w:rsidRDefault="00C05A27" w:rsidP="00CD590E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76488F5" wp14:editId="507A627E">
            <wp:extent cx="5486400" cy="2686050"/>
            <wp:effectExtent l="0" t="0" r="0" b="0"/>
            <wp:docPr id="69764464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20DD" w14:textId="2E852F62" w:rsidR="00CD590E" w:rsidRDefault="00CD590E" w:rsidP="00CD590E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lastRenderedPageBreak/>
        <w:t xml:space="preserve">Рисунок </w:t>
      </w:r>
      <w:r w:rsidR="004879C8">
        <w:rPr>
          <w:bCs/>
          <w:color w:val="000000" w:themeColor="text1"/>
          <w:sz w:val="28"/>
        </w:rPr>
        <w:t>5</w:t>
      </w:r>
      <w:r>
        <w:rPr>
          <w:bCs/>
          <w:color w:val="000000" w:themeColor="text1"/>
          <w:sz w:val="28"/>
        </w:rPr>
        <w:t xml:space="preserve"> – </w:t>
      </w:r>
      <w:r w:rsidR="004879C8"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49BC381F" w14:textId="77777777" w:rsidR="00CD590E" w:rsidRDefault="00CD590E" w:rsidP="00CD590E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46207177" w14:textId="446AD23D" w:rsidR="004879C8" w:rsidRPr="00234A81" w:rsidRDefault="00C05A27" w:rsidP="004879C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78D14E46" wp14:editId="35DB9834">
            <wp:extent cx="5486400" cy="2686050"/>
            <wp:effectExtent l="0" t="0" r="0" b="0"/>
            <wp:docPr id="6593895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B985" w14:textId="4CD05A3D" w:rsidR="004879C8" w:rsidRDefault="004879C8" w:rsidP="004879C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6</w:t>
      </w:r>
      <w:r>
        <w:rPr>
          <w:bCs/>
          <w:color w:val="000000" w:themeColor="text1"/>
          <w:sz w:val="28"/>
        </w:rPr>
        <w:t xml:space="preserve"> – </w:t>
      </w:r>
      <w:r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54B3149B" w14:textId="77777777" w:rsidR="004879C8" w:rsidRDefault="004879C8" w:rsidP="004879C8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3F1065AE" w14:textId="27F0A7AD" w:rsidR="004879C8" w:rsidRPr="00234A81" w:rsidRDefault="00C05A27" w:rsidP="004879C8">
      <w:pPr>
        <w:spacing w:line="360" w:lineRule="auto"/>
        <w:jc w:val="center"/>
        <w:rPr>
          <w:bCs/>
          <w:color w:val="000000" w:themeColor="text1"/>
          <w:sz w:val="28"/>
        </w:rPr>
      </w:pPr>
      <w:r>
        <w:rPr>
          <w:bCs/>
          <w:noProof/>
          <w:color w:val="000000" w:themeColor="text1"/>
          <w:sz w:val="28"/>
        </w:rPr>
        <w:drawing>
          <wp:inline distT="0" distB="0" distL="0" distR="0" wp14:anchorId="18910B3A" wp14:editId="1870516E">
            <wp:extent cx="5457825" cy="2686050"/>
            <wp:effectExtent l="0" t="0" r="9525" b="0"/>
            <wp:docPr id="162538021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A158" w14:textId="7C653193" w:rsidR="004879C8" w:rsidRDefault="004879C8" w:rsidP="004879C8">
      <w:pPr>
        <w:pStyle w:val="af2"/>
        <w:spacing w:line="360" w:lineRule="auto"/>
        <w:ind w:left="0"/>
        <w:jc w:val="center"/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t xml:space="preserve">Рисунок </w:t>
      </w:r>
      <w:r>
        <w:rPr>
          <w:bCs/>
          <w:color w:val="000000" w:themeColor="text1"/>
          <w:sz w:val="28"/>
        </w:rPr>
        <w:t>7</w:t>
      </w:r>
      <w:r>
        <w:rPr>
          <w:bCs/>
          <w:color w:val="000000" w:themeColor="text1"/>
          <w:sz w:val="28"/>
        </w:rPr>
        <w:t xml:space="preserve"> – </w:t>
      </w:r>
      <w:r w:rsidRPr="004879C8">
        <w:rPr>
          <w:bCs/>
          <w:color w:val="000000" w:themeColor="text1"/>
          <w:sz w:val="28"/>
        </w:rPr>
        <w:t>Сортировка списка исполнителей и альбомов</w:t>
      </w:r>
    </w:p>
    <w:p w14:paraId="394FA4B4" w14:textId="77777777" w:rsidR="004879C8" w:rsidRDefault="004879C8" w:rsidP="004879C8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</w:p>
    <w:p w14:paraId="1FB7655C" w14:textId="23F6297E" w:rsidR="00FF2BE9" w:rsidRPr="00C946D0" w:rsidRDefault="00967C12" w:rsidP="00FF2BE9">
      <w:pPr>
        <w:pStyle w:val="af2"/>
        <w:numPr>
          <w:ilvl w:val="0"/>
          <w:numId w:val="21"/>
        </w:numPr>
        <w:spacing w:line="360" w:lineRule="auto"/>
        <w:ind w:left="0" w:firstLine="709"/>
        <w:rPr>
          <w:bCs/>
          <w:color w:val="000000" w:themeColor="text1"/>
          <w:sz w:val="28"/>
        </w:rPr>
      </w:pPr>
      <w:r w:rsidRPr="00967C12">
        <w:rPr>
          <w:bCs/>
          <w:color w:val="000000" w:themeColor="text1"/>
          <w:sz w:val="28"/>
        </w:rPr>
        <w:t>Завершение работы и сохранение результатов</w:t>
      </w:r>
    </w:p>
    <w:p w14:paraId="4A62E95C" w14:textId="2648FF3E" w:rsidR="00C7389F" w:rsidRDefault="00967C12" w:rsidP="00C7389F">
      <w:pPr>
        <w:spacing w:line="360" w:lineRule="auto"/>
        <w:ind w:firstLine="709"/>
        <w:jc w:val="both"/>
        <w:rPr>
          <w:bCs/>
          <w:color w:val="000000" w:themeColor="text1"/>
          <w:sz w:val="28"/>
        </w:rPr>
      </w:pPr>
      <w:r w:rsidRPr="00967C12">
        <w:rPr>
          <w:bCs/>
          <w:color w:val="000000" w:themeColor="text1"/>
          <w:sz w:val="28"/>
        </w:rPr>
        <w:t>Код программы был проверен на наличие ошибок, и все ошибки были устранены. Графический интерфейс корректно отображал данные. Полученные листинги программы и выполненные изменения были сохранены для отчета.</w:t>
      </w:r>
    </w:p>
    <w:p w14:paraId="5974B65A" w14:textId="77777777" w:rsidR="00C7389F" w:rsidRDefault="00C7389F">
      <w:pPr>
        <w:rPr>
          <w:bCs/>
          <w:color w:val="000000" w:themeColor="text1"/>
          <w:sz w:val="28"/>
        </w:rPr>
      </w:pPr>
      <w:r>
        <w:rPr>
          <w:bCs/>
          <w:color w:val="000000" w:themeColor="text1"/>
          <w:sz w:val="28"/>
        </w:rPr>
        <w:br w:type="page"/>
      </w:r>
    </w:p>
    <w:p w14:paraId="16078323" w14:textId="1231AA8B" w:rsidR="004504E5" w:rsidRDefault="004504E5" w:rsidP="004504E5">
      <w:pPr>
        <w:pStyle w:val="aff1"/>
        <w:rPr>
          <w:rStyle w:val="aff"/>
          <w:smallCaps w:val="0"/>
          <w:spacing w:val="0"/>
        </w:rPr>
      </w:pPr>
      <w:r w:rsidRPr="004504E5">
        <w:rPr>
          <w:rStyle w:val="aff"/>
          <w:smallCaps w:val="0"/>
          <w:spacing w:val="0"/>
        </w:rPr>
        <w:lastRenderedPageBreak/>
        <w:t>ВЫВОД</w:t>
      </w:r>
    </w:p>
    <w:p w14:paraId="12B66E4D" w14:textId="77777777" w:rsidR="0071566B" w:rsidRPr="0071566B" w:rsidRDefault="0071566B" w:rsidP="0071566B"/>
    <w:p w14:paraId="3856BCE5" w14:textId="06992FAE" w:rsidR="00095053" w:rsidRPr="00E244CF" w:rsidRDefault="0071566B" w:rsidP="0045195E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1566B">
        <w:rPr>
          <w:color w:val="000000" w:themeColor="text1"/>
          <w:sz w:val="28"/>
          <w:szCs w:val="28"/>
        </w:rPr>
        <w:t>По результатам выполнения работы было установлено, что использование LINQ позволяет эффективно обрабатывать коллекции данных. Реализация вывода уникального списка исполнителей с использованием методов Select() и Distinct() обеспечила автоматизацию обработки данных. Добавление функциональности фильтрации альбомов по выбранному исполнителю с помощью метода Where() и сортировки исполнителей и альбомов с использованием методов OrderBy() и OrderByDescending() позволило структурировать и упорядочить данные. Графический интерфейс корректно отображает исполнителей и их альбомы, обеспечивая удобство взаимодействия с программой.</w:t>
      </w:r>
    </w:p>
    <w:p w14:paraId="1E58CA8A" w14:textId="302C8E2A" w:rsidR="0069343F" w:rsidRDefault="0069343F" w:rsidP="00A3202E">
      <w:pPr>
        <w:spacing w:line="360" w:lineRule="auto"/>
        <w:ind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498F92F9" w14:textId="70F6D9B3" w:rsidR="004B0576" w:rsidRPr="001B17E4" w:rsidRDefault="0069343F" w:rsidP="0069343F">
      <w:pPr>
        <w:pStyle w:val="af2"/>
        <w:spacing w:line="360" w:lineRule="auto"/>
        <w:ind w:left="0"/>
        <w:jc w:val="center"/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</w:pPr>
      <w:r>
        <w:rPr>
          <w:rStyle w:val="aff"/>
          <w:smallCaps w:val="0"/>
          <w:color w:val="000000" w:themeColor="text1"/>
          <w:spacing w:val="0"/>
          <w:sz w:val="28"/>
          <w:szCs w:val="28"/>
        </w:rPr>
        <w:lastRenderedPageBreak/>
        <w:t>ИСХОДНЫЙ</w:t>
      </w:r>
      <w:r w:rsidRPr="001B17E4">
        <w:rPr>
          <w:rStyle w:val="aff"/>
          <w:smallCaps w:val="0"/>
          <w:color w:val="000000" w:themeColor="text1"/>
          <w:spacing w:val="0"/>
          <w:sz w:val="28"/>
          <w:szCs w:val="28"/>
          <w:lang w:val="en-US"/>
        </w:rPr>
        <w:t xml:space="preserve"> </w:t>
      </w:r>
      <w:r>
        <w:rPr>
          <w:rStyle w:val="aff"/>
          <w:smallCaps w:val="0"/>
          <w:color w:val="000000" w:themeColor="text1"/>
          <w:spacing w:val="0"/>
          <w:sz w:val="28"/>
          <w:szCs w:val="28"/>
        </w:rPr>
        <w:t>КОД</w:t>
      </w:r>
    </w:p>
    <w:p w14:paraId="185EBED9" w14:textId="5D79E47A" w:rsidR="00F15D37" w:rsidRPr="00F15D37" w:rsidRDefault="001A5CDB" w:rsidP="00F15D37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Начальный</w:t>
      </w: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код</w:t>
      </w:r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(</w:t>
      </w:r>
      <w:r w:rsid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Album</w:t>
      </w:r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.</w:t>
      </w:r>
      <w:r w:rsid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cs</w:t>
      </w:r>
      <w:r w:rsidR="00371694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)</w:t>
      </w:r>
      <w:r w:rsid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1118EE7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4807D4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5053F6C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2ED0D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OopLabs.Linq</w:t>
      </w:r>
    </w:p>
    <w:p w14:paraId="5F0D8EF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6322D37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</w:p>
    <w:p w14:paraId="6DFD532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A6BAD2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 {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DF5F3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Title {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542F26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 Date    {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3A195F4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2809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title, DateTime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date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00CF21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BB0E54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Artist = artist;</w:t>
      </w:r>
    </w:p>
    <w:p w14:paraId="6C599F9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Title = title;</w:t>
      </w:r>
    </w:p>
    <w:p w14:paraId="454CAE9D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Date = date;</w:t>
      </w:r>
    </w:p>
    <w:p w14:paraId="29D3849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92809A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95C756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ToString()</w:t>
      </w:r>
    </w:p>
    <w:p w14:paraId="2B11BC8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279558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.Format(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"{0} ({1:dd.MM.yyyy})"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, Title, Date);</w:t>
      </w:r>
    </w:p>
    <w:p w14:paraId="63D35D3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AB9E6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E9DC8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List&lt;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 GetAlbums()</w:t>
      </w:r>
    </w:p>
    <w:p w14:paraId="1EBEA0A2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251C0E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List&lt;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34B1F737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{</w:t>
      </w:r>
    </w:p>
    <w:p w14:paraId="2A65C05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"Revolver"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DateTime(1966, 08, 05)),</w:t>
      </w:r>
    </w:p>
    <w:p w14:paraId="1C8F93E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"Please Please Me"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DateTime(1963, 03, 22)),</w:t>
      </w:r>
    </w:p>
    <w:p w14:paraId="4B29F2C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"Abbey Road"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DateTime(1969, 09, 26)),</w:t>
      </w:r>
    </w:p>
    <w:p w14:paraId="2353079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"Help!"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DateTime(1965, 08, 06)),</w:t>
      </w:r>
    </w:p>
    <w:p w14:paraId="43581E0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"Rubber Soul"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DateTime(1965, 12, 03)),</w:t>
      </w:r>
    </w:p>
    <w:p w14:paraId="2683CB88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"With The Beatles"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DateTime(1963, 11, 22)),</w:t>
      </w:r>
    </w:p>
    <w:p w14:paraId="2923D89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396EA0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"Some Girls"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DateTime(1978, 06, 09)),</w:t>
      </w:r>
    </w:p>
    <w:p w14:paraId="3955D26F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"Let It Bleed"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DateTime(1969, 12, 05)),</w:t>
      </w:r>
    </w:p>
    <w:p w14:paraId="2C76ABCA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"Exile on Main St."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DateTime(1972, 05, 12)),</w:t>
      </w:r>
    </w:p>
    <w:p w14:paraId="5FA9387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"Aftermath"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DateTime(1966, 04, 15)),</w:t>
      </w:r>
    </w:p>
    <w:p w14:paraId="79E78C55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"The Rolling Stones"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"Between the Buttons"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DateTime(1967, 01, 20)),</w:t>
      </w:r>
    </w:p>
    <w:p w14:paraId="42FFA30C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1EDB19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"How Great Thou Art"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DateTime(1967, 02, 27)),</w:t>
      </w:r>
    </w:p>
    <w:p w14:paraId="0EC842D3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Is Back!"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DateTime(1960, 04, 08)),</w:t>
      </w:r>
    </w:p>
    <w:p w14:paraId="33B84BF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Country"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DateTime(1971, 01, 02)),</w:t>
      </w:r>
    </w:p>
    <w:p w14:paraId="40479FEB" w14:textId="77777777" w:rsidR="00371694" w:rsidRP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371694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Album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"Elvis Presley"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371694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DateTime(1956, 03, 23)),</w:t>
      </w:r>
    </w:p>
    <w:p w14:paraId="16CEDC01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371694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};</w:t>
      </w:r>
    </w:p>
    <w:p w14:paraId="18DADFD8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1FCA0DE7" w14:textId="77777777" w:rsidR="00371694" w:rsidRDefault="00371694" w:rsidP="00371694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}</w:t>
      </w:r>
    </w:p>
    <w:p w14:paraId="2FE0B19C" w14:textId="2CF46EDE" w:rsidR="00F15D37" w:rsidRPr="00F15D37" w:rsidRDefault="00371694" w:rsidP="00F15D37">
      <w:pPr>
        <w:pStyle w:val="af2"/>
        <w:ind w:left="0" w:firstLine="709"/>
        <w:rPr>
          <w:rStyle w:val="aff"/>
          <w:rFonts w:ascii="Cascadia Mono" w:eastAsia="Calibri" w:hAnsi="Cascadia Mono" w:cs="Cascadia Mono"/>
          <w:b w:val="0"/>
          <w:bCs w:val="0"/>
          <w:smallCaps w:val="0"/>
          <w:color w:val="000000"/>
          <w:spacing w:val="0"/>
          <w:sz w:val="19"/>
          <w:szCs w:val="19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25CB38B7" w14:textId="77777777" w:rsidR="00F15D37" w:rsidRDefault="00F15D37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358366CC" w14:textId="384E1011" w:rsidR="0084715A" w:rsidRDefault="0084715A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371694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 xml:space="preserve"> 1:</w:t>
      </w:r>
    </w:p>
    <w:p w14:paraId="69A63B1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2934C4D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686FE80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282668A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6488D8E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0F51B4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0623A5E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20A0F46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59CDBB1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448F0B6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B4D159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OopLabs.Linq</w:t>
      </w:r>
    </w:p>
    <w:p w14:paraId="39D00AE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D3E923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Form</w:t>
      </w:r>
    </w:p>
    <w:p w14:paraId="647C0319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48FBC1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2E6D7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2529EB7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43ACC0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6EB32C2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B17955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5888F5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MainForm_Load(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52EEDD4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0ACF31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ArtistsListBox.DataSource = Album.GetAlbums()</w:t>
      </w:r>
    </w:p>
    <w:p w14:paraId="75F6BFE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.Select(album =&gt; album.Artist)</w:t>
      </w:r>
    </w:p>
    <w:p w14:paraId="162DC9A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.Distinct()</w:t>
      </w:r>
    </w:p>
    <w:p w14:paraId="759CF9E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.ToList();</w:t>
      </w:r>
    </w:p>
    <w:p w14:paraId="222D148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67841D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83096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14:paraId="440BCF7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423D4E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System.Windows.Forms.Label();</w:t>
      </w:r>
    </w:p>
    <w:p w14:paraId="3DABDB1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System.Windows.Forms.ListBox();</w:t>
      </w:r>
    </w:p>
    <w:p w14:paraId="04FFEEA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.SuspendLayout();</w:t>
      </w:r>
    </w:p>
    <w:p w14:paraId="6973171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F4AB84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708D837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FF870AC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07629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System.Drawing.Point(0, 0);</w:t>
      </w:r>
    </w:p>
    <w:p w14:paraId="2B5EB25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ECB24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System.Drawing.Size(95, 16);</w:t>
      </w:r>
    </w:p>
    <w:p w14:paraId="15816076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 = 0;</w:t>
      </w:r>
    </w:p>
    <w:p w14:paraId="1F5E47BD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F2F253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9476418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ArtistsListBox</w:t>
      </w:r>
    </w:p>
    <w:p w14:paraId="52D7D5F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D3952F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.ArtistsListBox.BackColor = System.Drawing.SystemColors.Window;</w:t>
      </w:r>
    </w:p>
    <w:p w14:paraId="5B313BA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.ArtistsListBox.FormattingEnabled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C95E2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 = 16;</w:t>
      </w:r>
    </w:p>
    <w:p w14:paraId="6A2E4074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.ArtistsListBox.Location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System.Drawing.Point(8, 19);</w:t>
      </w:r>
    </w:p>
    <w:p w14:paraId="0B6BA21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.ArtistsListBox.Name = </w:t>
      </w:r>
      <w:r w:rsidRPr="00534220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"ArtistsListBox"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373C0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.ArtistsListBox.Size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System.Drawing.Size(270, 228);</w:t>
      </w:r>
    </w:p>
    <w:p w14:paraId="5106BE4B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 = 1;</w:t>
      </w:r>
    </w:p>
    <w:p w14:paraId="0ABF36B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4A2BA6F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MainForm</w:t>
      </w:r>
    </w:p>
    <w:p w14:paraId="51D717C1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43B7226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System.Drawing.Size(282, 253);</w:t>
      </w:r>
    </w:p>
    <w:p w14:paraId="63AE9FD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.ArtistsListBox);</w:t>
      </w:r>
    </w:p>
    <w:p w14:paraId="3D376C60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12457439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.Name =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"MainForm"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D885DEA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.Load +=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System.EventHandler(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.MainForm_Load);</w:t>
      </w:r>
    </w:p>
    <w:p w14:paraId="43879E1E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.ResumeLayout(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4C9C302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34220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.PerformLayout();</w:t>
      </w:r>
    </w:p>
    <w:p w14:paraId="0B4B02F7" w14:textId="77777777" w:rsidR="00534220" w:rsidRP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BD6C09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34220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18E678DA" w14:textId="77777777" w:rsidR="00534220" w:rsidRDefault="00534220" w:rsidP="00534220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644959A" w14:textId="5A3C4284" w:rsidR="00534220" w:rsidRPr="00534220" w:rsidRDefault="00534220" w:rsidP="00534220">
      <w:pPr>
        <w:autoSpaceDE w:val="0"/>
        <w:autoSpaceDN w:val="0"/>
        <w:adjustRightInd w:val="0"/>
        <w:ind w:left="709"/>
        <w:rPr>
          <w:rStyle w:val="aff"/>
          <w:rFonts w:ascii="Cascadia Mono" w:eastAsia="Calibri" w:hAnsi="Cascadia Mono" w:cs="Cascadia Mono"/>
          <w:b w:val="0"/>
          <w:bCs w:val="0"/>
          <w:smallCaps w:val="0"/>
          <w:color w:val="000000"/>
          <w:spacing w:val="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6C25CE13" w14:textId="77777777" w:rsidR="00F15D37" w:rsidRDefault="00F15D37" w:rsidP="00C40E7D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579FC395" w14:textId="004B8479" w:rsidR="001D347A" w:rsidRPr="00A36C1F" w:rsidRDefault="0084715A" w:rsidP="00C40E7D">
      <w:pPr>
        <w:pStyle w:val="af2"/>
        <w:spacing w:line="360" w:lineRule="auto"/>
        <w:ind w:left="0" w:firstLine="709"/>
        <w:rPr>
          <w:color w:val="000000" w:themeColor="text1"/>
          <w:sz w:val="28"/>
          <w:szCs w:val="28"/>
          <w:u w:val="single"/>
          <w:lang w:val="en-US"/>
        </w:rPr>
      </w:pPr>
      <w:r w:rsidRPr="00F779FD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Pr="00A36C1F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534220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2</w:t>
      </w:r>
      <w:r w:rsidRPr="00A36C1F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4A15AD2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CA009E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62A8DC3A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031579D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69EFB54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2C0A108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929E511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745699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3CF1547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1143694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2A73C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OopLabs.Linq</w:t>
      </w:r>
    </w:p>
    <w:p w14:paraId="11A9635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A55526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Form</w:t>
      </w:r>
    </w:p>
    <w:p w14:paraId="26472A0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24755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B6247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7EA1698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5A55C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5198B4B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5A988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99E25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MainForm_Load(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1A8CC3A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53B93C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ArtistsListBox.DataSource = Album.GetAlbums()</w:t>
      </w:r>
    </w:p>
    <w:p w14:paraId="79A1CBA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.Select(album =&gt; album.Artist)</w:t>
      </w:r>
    </w:p>
    <w:p w14:paraId="4F0FB27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.Distinct()</w:t>
      </w:r>
    </w:p>
    <w:p w14:paraId="283F755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.ToList();</w:t>
      </w:r>
    </w:p>
    <w:p w14:paraId="2585AE8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4861B3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CDAA3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14:paraId="28091A5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04535C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System.Windows.Forms.Label();</w:t>
      </w:r>
    </w:p>
    <w:p w14:paraId="7A2D04E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System.Windows.Forms.ListBox();</w:t>
      </w:r>
    </w:p>
    <w:p w14:paraId="2C213A0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System.Windows.Forms.Label();</w:t>
      </w:r>
    </w:p>
    <w:p w14:paraId="11BC046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System.Windows.Forms.ListBox();</w:t>
      </w:r>
    </w:p>
    <w:p w14:paraId="750084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.SuspendLayout();</w:t>
      </w:r>
    </w:p>
    <w:p w14:paraId="2FEB1A5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95DC60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4D82FF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5951AA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42C52B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System.Drawing.Point(0, 0);</w:t>
      </w:r>
    </w:p>
    <w:p w14:paraId="236EB68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5C8C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System.Drawing.Size(95, 16);</w:t>
      </w:r>
    </w:p>
    <w:p w14:paraId="1E8B58C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 = 0;</w:t>
      </w:r>
    </w:p>
    <w:p w14:paraId="62D87EF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A981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DF8F76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ArtistsListBox</w:t>
      </w:r>
    </w:p>
    <w:p w14:paraId="433816D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9D1099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.ArtistsListBox.FormattingEnabled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6933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 = 16;</w:t>
      </w:r>
    </w:p>
    <w:p w14:paraId="35EC932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.ArtistsListBox.Location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System.Drawing.Point(12, 20);</w:t>
      </w:r>
    </w:p>
    <w:p w14:paraId="4FD6FA1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.ArtistsListBox.Name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"ArtistsListBox"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5452EE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System.Drawing.Size(258, 228);</w:t>
      </w:r>
    </w:p>
    <w:p w14:paraId="4A2538F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 = 1;</w:t>
      </w:r>
    </w:p>
    <w:p w14:paraId="110869C1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.ArtistsListBox.SelectedIndexChanged +=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System.EventHandler(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.ArtistsListBox_SelectedIndexChanged);</w:t>
      </w:r>
    </w:p>
    <w:p w14:paraId="0ACDBFC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243AEC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label2</w:t>
      </w:r>
    </w:p>
    <w:p w14:paraId="4995E96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728FD9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94B75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System.Drawing.Point(276, 0);</w:t>
      </w:r>
    </w:p>
    <w:p w14:paraId="564B1EC9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"label2"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E8E11C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System.Drawing.Size(65, 16);</w:t>
      </w:r>
    </w:p>
    <w:p w14:paraId="7310ABB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.label2.TabIndex = 2;</w:t>
      </w:r>
    </w:p>
    <w:p w14:paraId="61985C5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Альбомы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D1ADC0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A78E13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AlbumsListBox</w:t>
      </w:r>
    </w:p>
    <w:p w14:paraId="0A6617C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9AA60A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.AlbumsListBox.FormattingEnabled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4A546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.AlbumsListBox.ItemHeight = 16;</w:t>
      </w:r>
    </w:p>
    <w:p w14:paraId="0694278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.AlbumsListBox.Location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System.Drawing.Point(279, 20);</w:t>
      </w:r>
    </w:p>
    <w:p w14:paraId="7CBCCCB7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.AlbumsListBox.Name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"AlbumsListBox"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06798B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System.Drawing.Size(283, 228);</w:t>
      </w:r>
    </w:p>
    <w:p w14:paraId="7D71CD71" w14:textId="77777777" w:rsid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.AlbumsListBox.TabIndex = 3;</w:t>
      </w:r>
    </w:p>
    <w:p w14:paraId="11E36350" w14:textId="77777777" w:rsid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// </w:t>
      </w:r>
    </w:p>
    <w:p w14:paraId="5B659FE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MainForm</w:t>
      </w:r>
    </w:p>
    <w:p w14:paraId="64B3F7F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673DC96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System.Drawing.Size(576, 253);</w:t>
      </w:r>
    </w:p>
    <w:p w14:paraId="48635C9D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.AlbumsListBox);</w:t>
      </w:r>
    </w:p>
    <w:p w14:paraId="26E4CCBA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.label2);</w:t>
      </w:r>
    </w:p>
    <w:p w14:paraId="328EBF4E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.ArtistsListBox);</w:t>
      </w:r>
    </w:p>
    <w:p w14:paraId="294DF4F8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2EBB9B9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.Name = </w:t>
      </w:r>
      <w:r w:rsidRPr="00A36C1F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"MainForm"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4C02D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.Load +=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System.EventHandler(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.MainForm_Load);</w:t>
      </w:r>
    </w:p>
    <w:p w14:paraId="75159A90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8D789C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.PerformLayout();</w:t>
      </w:r>
    </w:p>
    <w:p w14:paraId="5FCEC202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9F5B194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AA2EFF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D990E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ArtistsListBox_SelectedIndexChanged(</w:t>
      </w:r>
      <w:r w:rsidRPr="00A36C1F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4D98C476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8B5C073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AlbumsListBox.DataSource = Album.GetAlbums()</w:t>
      </w:r>
    </w:p>
    <w:p w14:paraId="6FA4F6F5" w14:textId="77777777" w:rsidR="00A36C1F" w:rsidRPr="00A36C1F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.Where(album =&gt; album.Artist == ArtistsListBox.SelectedItem.ToString())</w:t>
      </w:r>
    </w:p>
    <w:p w14:paraId="26A30686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A36C1F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.ToList();</w:t>
      </w:r>
    </w:p>
    <w:p w14:paraId="573DFD59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2D21CB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E760FC8" w14:textId="77777777" w:rsidR="00A36C1F" w:rsidRPr="00062C0D" w:rsidRDefault="00A36C1F" w:rsidP="00A36C1F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E1E844" w14:textId="77777777" w:rsidR="00F15D37" w:rsidRDefault="00F15D37" w:rsidP="00F15D37">
      <w:pPr>
        <w:spacing w:line="360" w:lineRule="auto"/>
        <w:ind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p w14:paraId="7AB66E13" w14:textId="4A99EB3A" w:rsidR="00411319" w:rsidRPr="00F15D37" w:rsidRDefault="00FB458C" w:rsidP="00F15D37">
      <w:pPr>
        <w:spacing w:line="360" w:lineRule="auto"/>
        <w:ind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</w:rPr>
        <w:t>Упражнение</w:t>
      </w:r>
      <w:r w:rsidR="00E72568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 xml:space="preserve"> </w:t>
      </w:r>
      <w:r w:rsidR="009D7B6D"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3</w:t>
      </w:r>
      <w:r w:rsidRPr="00F15D37"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  <w:t>:</w:t>
      </w:r>
    </w:p>
    <w:p w14:paraId="74540EB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7C52F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14:paraId="42AE357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14:paraId="3045273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14:paraId="67FD2EE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14:paraId="76FE60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System.Linq;</w:t>
      </w:r>
    </w:p>
    <w:p w14:paraId="17BB0C5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System.Text;</w:t>
      </w:r>
    </w:p>
    <w:p w14:paraId="7DD50F3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14:paraId="71B49D5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14:paraId="390625F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BEA861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OopLabs.Linq</w:t>
      </w:r>
    </w:p>
    <w:p w14:paraId="2F25E2C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B7A241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: Form</w:t>
      </w:r>
    </w:p>
    <w:p w14:paraId="77C775D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A00EA7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2F889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MainForm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A98970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14:paraId="5AE7810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14:paraId="7E4E937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7BD12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412F94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MainForm_Load(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76F17F7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9B3E94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ArtistsListBox.DataSource = Album.GetAlbums()</w:t>
      </w:r>
    </w:p>
    <w:p w14:paraId="7609E63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.Select(album =&gt; album.Artist)</w:t>
      </w:r>
    </w:p>
    <w:p w14:paraId="74D0E0F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.OrderBy(artist =&gt; artist)</w:t>
      </w:r>
    </w:p>
    <w:p w14:paraId="0C53EEB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.Distinct()</w:t>
      </w:r>
    </w:p>
    <w:p w14:paraId="0AF92A1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 .ToList();</w:t>
      </w:r>
    </w:p>
    <w:p w14:paraId="13CF63E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3888A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E06D6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InitializeComponent()</w:t>
      </w:r>
    </w:p>
    <w:p w14:paraId="69D1DB5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D95B8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System.Windows.Forms.Label();</w:t>
      </w:r>
    </w:p>
    <w:p w14:paraId="5799DEC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System.Windows.Forms.ListBox();</w:t>
      </w:r>
    </w:p>
    <w:p w14:paraId="4503643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System.Windows.Forms.Label();</w:t>
      </w:r>
    </w:p>
    <w:p w14:paraId="2E292EA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System.Windows.Forms.ListBox();</w:t>
      </w:r>
    </w:p>
    <w:p w14:paraId="7CEED8B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.SuspendLayout();</w:t>
      </w:r>
    </w:p>
    <w:p w14:paraId="71FCB27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657F5F9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label1</w:t>
      </w:r>
    </w:p>
    <w:p w14:paraId="77840A79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1F92CCE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.label1.AutoSize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CC7B6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.label1.Location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System.Drawing.Point(0, 0);</w:t>
      </w:r>
    </w:p>
    <w:p w14:paraId="08A83B4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.label1.Name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"label1"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F6C02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System.Drawing.Size(95, 16);</w:t>
      </w:r>
    </w:p>
    <w:p w14:paraId="6D35615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.label1.TabIndex = 0;</w:t>
      </w:r>
    </w:p>
    <w:p w14:paraId="33E43F0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.label1.Text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Исполнители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52526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2F2FD3A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ArtistsListBox</w:t>
      </w:r>
    </w:p>
    <w:p w14:paraId="58D72A7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184388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.ArtistsListBox.FormattingEnabled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792FB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.ArtistsListBox.ItemHeight = 16;</w:t>
      </w:r>
    </w:p>
    <w:p w14:paraId="3C29554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.ArtistsListBox.Location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System.Drawing.Point(12, 20);</w:t>
      </w:r>
    </w:p>
    <w:p w14:paraId="18BA5D8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.ArtistsListBox.Name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"ArtistsListBox"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A3468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System.Drawing.Size(258, 228);</w:t>
      </w:r>
    </w:p>
    <w:p w14:paraId="52D6A41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.ArtistsListBox.TabIndex = 1;</w:t>
      </w:r>
    </w:p>
    <w:p w14:paraId="0F62769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.ArtistsListBox.SelectedIndexChanged +=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System.EventHandler(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.ArtistsListBox_SelectedIndexChanged);</w:t>
      </w:r>
    </w:p>
    <w:p w14:paraId="4F6BCC4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588A8B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label2</w:t>
      </w:r>
    </w:p>
    <w:p w14:paraId="16BC738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56A8EB2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.label2.AutoSize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52A46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.label2.Location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System.Drawing.Point(276, 0);</w:t>
      </w:r>
    </w:p>
    <w:p w14:paraId="62796D0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.label2.Name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"label2"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58006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System.Drawing.Size(65, 16);</w:t>
      </w:r>
    </w:p>
    <w:p w14:paraId="36135F7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.label2.TabIndex = 2;</w:t>
      </w:r>
    </w:p>
    <w:p w14:paraId="2042CE26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.label2.Text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Альбомы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B40D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522C14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AlbumsListBox</w:t>
      </w:r>
    </w:p>
    <w:p w14:paraId="215CDC5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027CD30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.AlbumsListBox.FormattingEnabled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B7EDCA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.AlbumsListBox.ItemHeight = 16;</w:t>
      </w:r>
    </w:p>
    <w:p w14:paraId="702A0DB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.AlbumsListBox.Location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System.Drawing.Point(279, 20);</w:t>
      </w:r>
    </w:p>
    <w:p w14:paraId="185DF4B4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.AlbumsListBox.Name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"AlbumsListBox"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15B0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.AlbumsListBox.Size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System.Drawing.Size(283, 228);</w:t>
      </w:r>
    </w:p>
    <w:p w14:paraId="688F14B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.AlbumsListBox.TabIndex = 3;</w:t>
      </w:r>
    </w:p>
    <w:p w14:paraId="541B324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3265DB83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MainForm</w:t>
      </w:r>
    </w:p>
    <w:p w14:paraId="08A3102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</w:p>
    <w:p w14:paraId="72AE65C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.ClientSize 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System.Drawing.Size(576, 253);</w:t>
      </w:r>
    </w:p>
    <w:p w14:paraId="278462E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.AlbumsListBox);</w:t>
      </w:r>
    </w:p>
    <w:p w14:paraId="1CD42F3C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.label2);</w:t>
      </w:r>
    </w:p>
    <w:p w14:paraId="1324E46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.ArtistsListBox);</w:t>
      </w:r>
    </w:p>
    <w:p w14:paraId="095BABA0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.Controls.Add(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.label1);</w:t>
      </w:r>
    </w:p>
    <w:p w14:paraId="1CD3C8EF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.Name = </w:t>
      </w:r>
      <w:r w:rsidRPr="00062C0D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"MainForm"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D027F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.Load +=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System.EventHandler(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.MainForm_Load);</w:t>
      </w:r>
    </w:p>
    <w:p w14:paraId="63999F25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.ResumeLayout(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77B30AD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.PerformLayout();</w:t>
      </w:r>
    </w:p>
    <w:p w14:paraId="6C071557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CAA92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7C85BC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7642AE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ArtistsListBox_SelectedIndexChanged(</w:t>
      </w:r>
      <w:r w:rsidRPr="00062C0D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sender, EventArgs e)</w:t>
      </w:r>
    </w:p>
    <w:p w14:paraId="4FE8CF12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15CD8C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AlbumsListBox.DataSource = Album.GetAlbums()</w:t>
      </w:r>
    </w:p>
    <w:p w14:paraId="51F53211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.Where(album =&gt; album.Artist == ArtistsListBox.SelectedItem.ToString())</w:t>
      </w:r>
    </w:p>
    <w:p w14:paraId="468EA5F8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.OrderByDescending(album =&gt; album.Date)</w:t>
      </w:r>
    </w:p>
    <w:p w14:paraId="6981F53B" w14:textId="77777777" w:rsidR="00062C0D" w:rsidRP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      .ToList();</w:t>
      </w:r>
    </w:p>
    <w:p w14:paraId="39A9C5FB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62C0D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411CF717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F3FFD15" w14:textId="77777777" w:rsidR="00062C0D" w:rsidRDefault="00062C0D" w:rsidP="00062C0D">
      <w:pPr>
        <w:autoSpaceDE w:val="0"/>
        <w:autoSpaceDN w:val="0"/>
        <w:adjustRightInd w:val="0"/>
        <w:ind w:left="709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}</w:t>
      </w:r>
    </w:p>
    <w:p w14:paraId="50F4032D" w14:textId="3F122601" w:rsidR="0071566B" w:rsidRPr="00A36C1F" w:rsidRDefault="0071566B" w:rsidP="0071566B">
      <w:pPr>
        <w:pStyle w:val="af2"/>
        <w:spacing w:line="360" w:lineRule="auto"/>
        <w:ind w:left="0" w:firstLine="709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  <w:u w:val="single"/>
          <w:lang w:val="en-US"/>
        </w:rPr>
      </w:pPr>
    </w:p>
    <w:sectPr w:rsidR="0071566B" w:rsidRPr="00A36C1F" w:rsidSect="008E04B9">
      <w:headerReference w:type="default" r:id="rId15"/>
      <w:footerReference w:type="default" r:id="rId16"/>
      <w:footerReference w:type="firs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713DA" w14:textId="77777777" w:rsidR="00F50051" w:rsidRDefault="00F50051" w:rsidP="0098338E">
      <w:r>
        <w:separator/>
      </w:r>
    </w:p>
  </w:endnote>
  <w:endnote w:type="continuationSeparator" w:id="0">
    <w:p w14:paraId="0FF03B7E" w14:textId="77777777" w:rsidR="00F50051" w:rsidRDefault="00F5005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640865" w14:textId="77777777" w:rsidR="009E05C4" w:rsidRDefault="009E05C4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D72B63">
      <w:rPr>
        <w:noProof/>
      </w:rPr>
      <w:t>14</w:t>
    </w:r>
    <w:r>
      <w:fldChar w:fldCharType="end"/>
    </w:r>
  </w:p>
  <w:p w14:paraId="42A2E042" w14:textId="77777777" w:rsidR="009E05C4" w:rsidRDefault="009E05C4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3CCFE4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Санкт-Петербург</w:t>
    </w:r>
  </w:p>
  <w:p w14:paraId="660016B2" w14:textId="77777777" w:rsidR="009E05C4" w:rsidRPr="00034F30" w:rsidRDefault="009E05C4" w:rsidP="00034F30">
    <w:pPr>
      <w:pStyle w:val="af0"/>
      <w:jc w:val="center"/>
      <w:rPr>
        <w:sz w:val="32"/>
      </w:rPr>
    </w:pPr>
    <w:r w:rsidRPr="00034F30">
      <w:rPr>
        <w:sz w:val="32"/>
      </w:rP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614059" w14:textId="77777777" w:rsidR="00F50051" w:rsidRDefault="00F50051" w:rsidP="0098338E">
      <w:r>
        <w:separator/>
      </w:r>
    </w:p>
  </w:footnote>
  <w:footnote w:type="continuationSeparator" w:id="0">
    <w:p w14:paraId="48E495F0" w14:textId="77777777" w:rsidR="00F50051" w:rsidRDefault="00F5005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4E2520" w14:textId="77777777" w:rsidR="009E05C4" w:rsidRDefault="009E05C4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20382"/>
    <w:multiLevelType w:val="hybridMultilevel"/>
    <w:tmpl w:val="30B28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F21F3E"/>
    <w:multiLevelType w:val="multilevel"/>
    <w:tmpl w:val="A17E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CD4246"/>
    <w:multiLevelType w:val="hybridMultilevel"/>
    <w:tmpl w:val="5B82E470"/>
    <w:lvl w:ilvl="0" w:tplc="041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6" w15:restartNumberingAfterBreak="0">
    <w:nsid w:val="18522D7B"/>
    <w:multiLevelType w:val="hybridMultilevel"/>
    <w:tmpl w:val="21528A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1501F8"/>
    <w:multiLevelType w:val="hybridMultilevel"/>
    <w:tmpl w:val="843EC60E"/>
    <w:lvl w:ilvl="0" w:tplc="903CB8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B9193B"/>
    <w:multiLevelType w:val="multilevel"/>
    <w:tmpl w:val="57CA5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EA4F39"/>
    <w:multiLevelType w:val="hybridMultilevel"/>
    <w:tmpl w:val="99D293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C4AAB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4338"/>
    <w:multiLevelType w:val="hybridMultilevel"/>
    <w:tmpl w:val="C75465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F20BA"/>
    <w:multiLevelType w:val="hybridMultilevel"/>
    <w:tmpl w:val="4A96DD86"/>
    <w:lvl w:ilvl="0" w:tplc="648CD2DE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D623B41"/>
    <w:multiLevelType w:val="hybridMultilevel"/>
    <w:tmpl w:val="6ED68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C4537"/>
    <w:multiLevelType w:val="hybridMultilevel"/>
    <w:tmpl w:val="0E040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B402F"/>
    <w:multiLevelType w:val="hybridMultilevel"/>
    <w:tmpl w:val="2D24330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939DF"/>
    <w:multiLevelType w:val="hybridMultilevel"/>
    <w:tmpl w:val="05106F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99D7B39"/>
    <w:multiLevelType w:val="hybridMultilevel"/>
    <w:tmpl w:val="43125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975A77"/>
    <w:multiLevelType w:val="hybridMultilevel"/>
    <w:tmpl w:val="E41EF51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9B6745"/>
    <w:multiLevelType w:val="hybridMultilevel"/>
    <w:tmpl w:val="36A253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3221A7"/>
    <w:multiLevelType w:val="hybridMultilevel"/>
    <w:tmpl w:val="0E18ED72"/>
    <w:lvl w:ilvl="0" w:tplc="E514D6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ED5C55"/>
    <w:multiLevelType w:val="hybridMultilevel"/>
    <w:tmpl w:val="126E5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0C1298"/>
    <w:multiLevelType w:val="hybridMultilevel"/>
    <w:tmpl w:val="3634DE84"/>
    <w:lvl w:ilvl="0" w:tplc="041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5" w15:restartNumberingAfterBreak="0">
    <w:nsid w:val="61053C8A"/>
    <w:multiLevelType w:val="hybridMultilevel"/>
    <w:tmpl w:val="CB667E5C"/>
    <w:lvl w:ilvl="0" w:tplc="32C281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372D50"/>
    <w:multiLevelType w:val="hybridMultilevel"/>
    <w:tmpl w:val="7C1235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31755">
    <w:abstractNumId w:val="20"/>
  </w:num>
  <w:num w:numId="2" w16cid:durableId="51776536">
    <w:abstractNumId w:val="1"/>
  </w:num>
  <w:num w:numId="3" w16cid:durableId="916209011">
    <w:abstractNumId w:val="17"/>
  </w:num>
  <w:num w:numId="4" w16cid:durableId="1519470209">
    <w:abstractNumId w:val="26"/>
  </w:num>
  <w:num w:numId="5" w16cid:durableId="1940406163">
    <w:abstractNumId w:val="3"/>
  </w:num>
  <w:num w:numId="6" w16cid:durableId="416905795">
    <w:abstractNumId w:val="2"/>
  </w:num>
  <w:num w:numId="7" w16cid:durableId="1593852712">
    <w:abstractNumId w:val="11"/>
  </w:num>
  <w:num w:numId="8" w16cid:durableId="1705132310">
    <w:abstractNumId w:val="25"/>
  </w:num>
  <w:num w:numId="9" w16cid:durableId="482697521">
    <w:abstractNumId w:val="27"/>
  </w:num>
  <w:num w:numId="10" w16cid:durableId="1442120">
    <w:abstractNumId w:val="18"/>
  </w:num>
  <w:num w:numId="11" w16cid:durableId="836574485">
    <w:abstractNumId w:val="13"/>
  </w:num>
  <w:num w:numId="12" w16cid:durableId="1443040265">
    <w:abstractNumId w:val="15"/>
  </w:num>
  <w:num w:numId="13" w16cid:durableId="275990019">
    <w:abstractNumId w:val="14"/>
  </w:num>
  <w:num w:numId="14" w16cid:durableId="1099522040">
    <w:abstractNumId w:val="10"/>
  </w:num>
  <w:num w:numId="15" w16cid:durableId="1661618717">
    <w:abstractNumId w:val="22"/>
  </w:num>
  <w:num w:numId="16" w16cid:durableId="1865514633">
    <w:abstractNumId w:val="12"/>
  </w:num>
  <w:num w:numId="17" w16cid:durableId="854079594">
    <w:abstractNumId w:val="19"/>
  </w:num>
  <w:num w:numId="18" w16cid:durableId="382146264">
    <w:abstractNumId w:val="24"/>
  </w:num>
  <w:num w:numId="19" w16cid:durableId="2036691235">
    <w:abstractNumId w:val="5"/>
  </w:num>
  <w:num w:numId="20" w16cid:durableId="1231621472">
    <w:abstractNumId w:val="7"/>
  </w:num>
  <w:num w:numId="21" w16cid:durableId="1476871822">
    <w:abstractNumId w:val="0"/>
  </w:num>
  <w:num w:numId="22" w16cid:durableId="1017384146">
    <w:abstractNumId w:val="6"/>
  </w:num>
  <w:num w:numId="23" w16cid:durableId="341666280">
    <w:abstractNumId w:val="16"/>
  </w:num>
  <w:num w:numId="24" w16cid:durableId="560604550">
    <w:abstractNumId w:val="21"/>
  </w:num>
  <w:num w:numId="25" w16cid:durableId="1368721179">
    <w:abstractNumId w:val="4"/>
  </w:num>
  <w:num w:numId="26" w16cid:durableId="176821135">
    <w:abstractNumId w:val="8"/>
  </w:num>
  <w:num w:numId="27" w16cid:durableId="36321877">
    <w:abstractNumId w:val="9"/>
  </w:num>
  <w:num w:numId="28" w16cid:durableId="1705133119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ttachedTemplate r:id="rId1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3E0"/>
    <w:rsid w:val="0000092F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6EC"/>
    <w:rsid w:val="00020C80"/>
    <w:rsid w:val="00021712"/>
    <w:rsid w:val="00021DC6"/>
    <w:rsid w:val="000234A6"/>
    <w:rsid w:val="000243E6"/>
    <w:rsid w:val="000246C0"/>
    <w:rsid w:val="00024EE3"/>
    <w:rsid w:val="00025528"/>
    <w:rsid w:val="000256D0"/>
    <w:rsid w:val="00027945"/>
    <w:rsid w:val="00027EC6"/>
    <w:rsid w:val="00031611"/>
    <w:rsid w:val="00031EBA"/>
    <w:rsid w:val="000328BD"/>
    <w:rsid w:val="00032F29"/>
    <w:rsid w:val="00033ED7"/>
    <w:rsid w:val="00034002"/>
    <w:rsid w:val="00034626"/>
    <w:rsid w:val="00034999"/>
    <w:rsid w:val="00034F30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A9E"/>
    <w:rsid w:val="00047062"/>
    <w:rsid w:val="000503E0"/>
    <w:rsid w:val="00051E02"/>
    <w:rsid w:val="00053BCB"/>
    <w:rsid w:val="00055334"/>
    <w:rsid w:val="0005551F"/>
    <w:rsid w:val="00056B40"/>
    <w:rsid w:val="00057213"/>
    <w:rsid w:val="000603A9"/>
    <w:rsid w:val="000603AB"/>
    <w:rsid w:val="000608D5"/>
    <w:rsid w:val="00061BE6"/>
    <w:rsid w:val="00062C0D"/>
    <w:rsid w:val="00064D6C"/>
    <w:rsid w:val="000663B0"/>
    <w:rsid w:val="00073281"/>
    <w:rsid w:val="00075EB8"/>
    <w:rsid w:val="000768BF"/>
    <w:rsid w:val="00076C54"/>
    <w:rsid w:val="00077348"/>
    <w:rsid w:val="00080961"/>
    <w:rsid w:val="000827E0"/>
    <w:rsid w:val="000837A2"/>
    <w:rsid w:val="00083B26"/>
    <w:rsid w:val="00084A84"/>
    <w:rsid w:val="00084F1D"/>
    <w:rsid w:val="00086185"/>
    <w:rsid w:val="0008715D"/>
    <w:rsid w:val="00087A4A"/>
    <w:rsid w:val="00090647"/>
    <w:rsid w:val="000906B5"/>
    <w:rsid w:val="00090EBB"/>
    <w:rsid w:val="000924A2"/>
    <w:rsid w:val="00092997"/>
    <w:rsid w:val="000930EE"/>
    <w:rsid w:val="00094718"/>
    <w:rsid w:val="00095053"/>
    <w:rsid w:val="00096DE0"/>
    <w:rsid w:val="000A14FD"/>
    <w:rsid w:val="000A15A1"/>
    <w:rsid w:val="000A1C0B"/>
    <w:rsid w:val="000A1E14"/>
    <w:rsid w:val="000A323F"/>
    <w:rsid w:val="000A3870"/>
    <w:rsid w:val="000A41C2"/>
    <w:rsid w:val="000A50DF"/>
    <w:rsid w:val="000A646F"/>
    <w:rsid w:val="000A6818"/>
    <w:rsid w:val="000A7762"/>
    <w:rsid w:val="000A7F9B"/>
    <w:rsid w:val="000B1479"/>
    <w:rsid w:val="000B1DE4"/>
    <w:rsid w:val="000B2352"/>
    <w:rsid w:val="000B29F8"/>
    <w:rsid w:val="000B45DE"/>
    <w:rsid w:val="000B4604"/>
    <w:rsid w:val="000B4866"/>
    <w:rsid w:val="000B5964"/>
    <w:rsid w:val="000B7B3F"/>
    <w:rsid w:val="000C0E90"/>
    <w:rsid w:val="000C2649"/>
    <w:rsid w:val="000C3834"/>
    <w:rsid w:val="000C50D4"/>
    <w:rsid w:val="000C567A"/>
    <w:rsid w:val="000C5A2C"/>
    <w:rsid w:val="000C666E"/>
    <w:rsid w:val="000D15A7"/>
    <w:rsid w:val="000D20EF"/>
    <w:rsid w:val="000D4044"/>
    <w:rsid w:val="000D536A"/>
    <w:rsid w:val="000D5CBE"/>
    <w:rsid w:val="000D6FC1"/>
    <w:rsid w:val="000D6FC3"/>
    <w:rsid w:val="000E0558"/>
    <w:rsid w:val="000E0921"/>
    <w:rsid w:val="000E1E35"/>
    <w:rsid w:val="000E55F6"/>
    <w:rsid w:val="000F1187"/>
    <w:rsid w:val="000F13C1"/>
    <w:rsid w:val="000F289D"/>
    <w:rsid w:val="000F3810"/>
    <w:rsid w:val="000F52D3"/>
    <w:rsid w:val="000F5520"/>
    <w:rsid w:val="000F5E31"/>
    <w:rsid w:val="000F5F59"/>
    <w:rsid w:val="000F6070"/>
    <w:rsid w:val="000F6514"/>
    <w:rsid w:val="000F6CD9"/>
    <w:rsid w:val="000F79AD"/>
    <w:rsid w:val="00100662"/>
    <w:rsid w:val="001016D6"/>
    <w:rsid w:val="0010448F"/>
    <w:rsid w:val="00104CA1"/>
    <w:rsid w:val="00105773"/>
    <w:rsid w:val="001060B4"/>
    <w:rsid w:val="0010668A"/>
    <w:rsid w:val="00110DAC"/>
    <w:rsid w:val="0011101F"/>
    <w:rsid w:val="00111073"/>
    <w:rsid w:val="001114D6"/>
    <w:rsid w:val="00111B63"/>
    <w:rsid w:val="0011227F"/>
    <w:rsid w:val="0011346B"/>
    <w:rsid w:val="00113BA4"/>
    <w:rsid w:val="00114518"/>
    <w:rsid w:val="001148FC"/>
    <w:rsid w:val="001149E3"/>
    <w:rsid w:val="00115E70"/>
    <w:rsid w:val="00116EF8"/>
    <w:rsid w:val="001174D8"/>
    <w:rsid w:val="00117504"/>
    <w:rsid w:val="00117573"/>
    <w:rsid w:val="001206CD"/>
    <w:rsid w:val="00120B05"/>
    <w:rsid w:val="00120D8A"/>
    <w:rsid w:val="00121D64"/>
    <w:rsid w:val="00122CEF"/>
    <w:rsid w:val="00127D10"/>
    <w:rsid w:val="00131E26"/>
    <w:rsid w:val="00132EC0"/>
    <w:rsid w:val="001335E8"/>
    <w:rsid w:val="00134D2A"/>
    <w:rsid w:val="00136858"/>
    <w:rsid w:val="00137505"/>
    <w:rsid w:val="00145D79"/>
    <w:rsid w:val="00146B72"/>
    <w:rsid w:val="00146FB2"/>
    <w:rsid w:val="00150293"/>
    <w:rsid w:val="00150E01"/>
    <w:rsid w:val="00151738"/>
    <w:rsid w:val="00151D3F"/>
    <w:rsid w:val="00152014"/>
    <w:rsid w:val="00152F8A"/>
    <w:rsid w:val="001551E3"/>
    <w:rsid w:val="001564C2"/>
    <w:rsid w:val="00156587"/>
    <w:rsid w:val="00157DC6"/>
    <w:rsid w:val="00160641"/>
    <w:rsid w:val="001621E4"/>
    <w:rsid w:val="00162770"/>
    <w:rsid w:val="00162E6A"/>
    <w:rsid w:val="00162FAB"/>
    <w:rsid w:val="001637DC"/>
    <w:rsid w:val="00163971"/>
    <w:rsid w:val="00165A41"/>
    <w:rsid w:val="00167094"/>
    <w:rsid w:val="00170F8A"/>
    <w:rsid w:val="00171683"/>
    <w:rsid w:val="001722CB"/>
    <w:rsid w:val="001726B4"/>
    <w:rsid w:val="00172B8F"/>
    <w:rsid w:val="00174BE2"/>
    <w:rsid w:val="001750C7"/>
    <w:rsid w:val="00182F20"/>
    <w:rsid w:val="001833E8"/>
    <w:rsid w:val="001847C2"/>
    <w:rsid w:val="00184D0E"/>
    <w:rsid w:val="0018625E"/>
    <w:rsid w:val="0018629A"/>
    <w:rsid w:val="0019155A"/>
    <w:rsid w:val="00191805"/>
    <w:rsid w:val="001918DD"/>
    <w:rsid w:val="001925A9"/>
    <w:rsid w:val="00192964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CDB"/>
    <w:rsid w:val="001A6352"/>
    <w:rsid w:val="001A65A2"/>
    <w:rsid w:val="001A722B"/>
    <w:rsid w:val="001A72EB"/>
    <w:rsid w:val="001A7BDB"/>
    <w:rsid w:val="001A7E3D"/>
    <w:rsid w:val="001B0F13"/>
    <w:rsid w:val="001B15AD"/>
    <w:rsid w:val="001B17E4"/>
    <w:rsid w:val="001B2BBA"/>
    <w:rsid w:val="001B2F5C"/>
    <w:rsid w:val="001B4ECD"/>
    <w:rsid w:val="001B574A"/>
    <w:rsid w:val="001B6860"/>
    <w:rsid w:val="001B696C"/>
    <w:rsid w:val="001B6F63"/>
    <w:rsid w:val="001B7162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47A"/>
    <w:rsid w:val="001D3D1A"/>
    <w:rsid w:val="001D3DC9"/>
    <w:rsid w:val="001D7841"/>
    <w:rsid w:val="001D79F0"/>
    <w:rsid w:val="001E0365"/>
    <w:rsid w:val="001E0F12"/>
    <w:rsid w:val="001E191C"/>
    <w:rsid w:val="001E21FF"/>
    <w:rsid w:val="001E2397"/>
    <w:rsid w:val="001E26D7"/>
    <w:rsid w:val="001E2E4F"/>
    <w:rsid w:val="001E2F97"/>
    <w:rsid w:val="001E570D"/>
    <w:rsid w:val="001E6365"/>
    <w:rsid w:val="001E6543"/>
    <w:rsid w:val="001E66C9"/>
    <w:rsid w:val="001F1A72"/>
    <w:rsid w:val="001F1CFC"/>
    <w:rsid w:val="001F207E"/>
    <w:rsid w:val="001F2933"/>
    <w:rsid w:val="001F2B88"/>
    <w:rsid w:val="001F373D"/>
    <w:rsid w:val="001F3DEC"/>
    <w:rsid w:val="001F3F52"/>
    <w:rsid w:val="001F4917"/>
    <w:rsid w:val="001F5070"/>
    <w:rsid w:val="001F6539"/>
    <w:rsid w:val="001F7A73"/>
    <w:rsid w:val="002017FD"/>
    <w:rsid w:val="00201C51"/>
    <w:rsid w:val="00202EF6"/>
    <w:rsid w:val="00202FA1"/>
    <w:rsid w:val="002030B2"/>
    <w:rsid w:val="00204249"/>
    <w:rsid w:val="002048AC"/>
    <w:rsid w:val="00206488"/>
    <w:rsid w:val="00206DFD"/>
    <w:rsid w:val="0021044B"/>
    <w:rsid w:val="00212ACE"/>
    <w:rsid w:val="00213CBB"/>
    <w:rsid w:val="002148FB"/>
    <w:rsid w:val="00215304"/>
    <w:rsid w:val="00216740"/>
    <w:rsid w:val="00216FCB"/>
    <w:rsid w:val="00217BE8"/>
    <w:rsid w:val="0022030D"/>
    <w:rsid w:val="00221FB6"/>
    <w:rsid w:val="00222895"/>
    <w:rsid w:val="0022365A"/>
    <w:rsid w:val="0022472A"/>
    <w:rsid w:val="002262D0"/>
    <w:rsid w:val="00227399"/>
    <w:rsid w:val="002276B7"/>
    <w:rsid w:val="0023383B"/>
    <w:rsid w:val="0023456C"/>
    <w:rsid w:val="00234A81"/>
    <w:rsid w:val="00235043"/>
    <w:rsid w:val="0023628A"/>
    <w:rsid w:val="00237BFB"/>
    <w:rsid w:val="00237E35"/>
    <w:rsid w:val="0024002F"/>
    <w:rsid w:val="002403D2"/>
    <w:rsid w:val="0024062D"/>
    <w:rsid w:val="00242444"/>
    <w:rsid w:val="00242873"/>
    <w:rsid w:val="00244D8F"/>
    <w:rsid w:val="00246E84"/>
    <w:rsid w:val="00246ECD"/>
    <w:rsid w:val="002472EE"/>
    <w:rsid w:val="00250306"/>
    <w:rsid w:val="00250A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0B08"/>
    <w:rsid w:val="00261A20"/>
    <w:rsid w:val="00263976"/>
    <w:rsid w:val="00265596"/>
    <w:rsid w:val="00272534"/>
    <w:rsid w:val="00272865"/>
    <w:rsid w:val="002743B2"/>
    <w:rsid w:val="00274DEB"/>
    <w:rsid w:val="002758BB"/>
    <w:rsid w:val="00275D7B"/>
    <w:rsid w:val="00275FD6"/>
    <w:rsid w:val="00276A89"/>
    <w:rsid w:val="002773E7"/>
    <w:rsid w:val="00281250"/>
    <w:rsid w:val="002816A5"/>
    <w:rsid w:val="0028346F"/>
    <w:rsid w:val="002843D6"/>
    <w:rsid w:val="00284BC8"/>
    <w:rsid w:val="0029030C"/>
    <w:rsid w:val="002907F9"/>
    <w:rsid w:val="00290BAC"/>
    <w:rsid w:val="0029106B"/>
    <w:rsid w:val="00292582"/>
    <w:rsid w:val="00292911"/>
    <w:rsid w:val="00294381"/>
    <w:rsid w:val="00294CCA"/>
    <w:rsid w:val="0029597C"/>
    <w:rsid w:val="00296CAD"/>
    <w:rsid w:val="00296F79"/>
    <w:rsid w:val="00297561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438"/>
    <w:rsid w:val="002B35F3"/>
    <w:rsid w:val="002B3855"/>
    <w:rsid w:val="002B4CE2"/>
    <w:rsid w:val="002B5CFC"/>
    <w:rsid w:val="002B64F1"/>
    <w:rsid w:val="002B7512"/>
    <w:rsid w:val="002B75EE"/>
    <w:rsid w:val="002B779F"/>
    <w:rsid w:val="002B7FE1"/>
    <w:rsid w:val="002C06AB"/>
    <w:rsid w:val="002C15DF"/>
    <w:rsid w:val="002C1DD7"/>
    <w:rsid w:val="002C461E"/>
    <w:rsid w:val="002D5D9F"/>
    <w:rsid w:val="002D6095"/>
    <w:rsid w:val="002D6336"/>
    <w:rsid w:val="002D72A8"/>
    <w:rsid w:val="002E2E79"/>
    <w:rsid w:val="002E42D2"/>
    <w:rsid w:val="002E5E02"/>
    <w:rsid w:val="002E61BA"/>
    <w:rsid w:val="002F0969"/>
    <w:rsid w:val="002F0C0B"/>
    <w:rsid w:val="002F3463"/>
    <w:rsid w:val="002F4145"/>
    <w:rsid w:val="002F4497"/>
    <w:rsid w:val="002F4692"/>
    <w:rsid w:val="002F4E07"/>
    <w:rsid w:val="002F59CA"/>
    <w:rsid w:val="002F5E7F"/>
    <w:rsid w:val="002F6118"/>
    <w:rsid w:val="002F6A33"/>
    <w:rsid w:val="002F7406"/>
    <w:rsid w:val="00300052"/>
    <w:rsid w:val="0030115F"/>
    <w:rsid w:val="00301ED4"/>
    <w:rsid w:val="0030211C"/>
    <w:rsid w:val="003024F5"/>
    <w:rsid w:val="0030441F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470"/>
    <w:rsid w:val="003107B8"/>
    <w:rsid w:val="00310CCB"/>
    <w:rsid w:val="00311D2D"/>
    <w:rsid w:val="00312A8F"/>
    <w:rsid w:val="00313B10"/>
    <w:rsid w:val="00314408"/>
    <w:rsid w:val="00315AC5"/>
    <w:rsid w:val="00320403"/>
    <w:rsid w:val="003211BF"/>
    <w:rsid w:val="00324B5A"/>
    <w:rsid w:val="00324E46"/>
    <w:rsid w:val="00324FB7"/>
    <w:rsid w:val="00326845"/>
    <w:rsid w:val="00326E28"/>
    <w:rsid w:val="00327488"/>
    <w:rsid w:val="00327722"/>
    <w:rsid w:val="00330D53"/>
    <w:rsid w:val="00334679"/>
    <w:rsid w:val="003357FD"/>
    <w:rsid w:val="0033691F"/>
    <w:rsid w:val="00336D71"/>
    <w:rsid w:val="003374EC"/>
    <w:rsid w:val="00337ADF"/>
    <w:rsid w:val="00337BEB"/>
    <w:rsid w:val="00340773"/>
    <w:rsid w:val="00340D92"/>
    <w:rsid w:val="0034181D"/>
    <w:rsid w:val="00342020"/>
    <w:rsid w:val="00343200"/>
    <w:rsid w:val="003440FF"/>
    <w:rsid w:val="003445D5"/>
    <w:rsid w:val="0034617F"/>
    <w:rsid w:val="00347C6B"/>
    <w:rsid w:val="00347DEC"/>
    <w:rsid w:val="00350C01"/>
    <w:rsid w:val="00351680"/>
    <w:rsid w:val="00351B6E"/>
    <w:rsid w:val="0035301E"/>
    <w:rsid w:val="00356C31"/>
    <w:rsid w:val="00357747"/>
    <w:rsid w:val="00360776"/>
    <w:rsid w:val="00361ABA"/>
    <w:rsid w:val="00361BD5"/>
    <w:rsid w:val="00364BF9"/>
    <w:rsid w:val="00366ED3"/>
    <w:rsid w:val="003704D2"/>
    <w:rsid w:val="00370C62"/>
    <w:rsid w:val="00371694"/>
    <w:rsid w:val="00371AC3"/>
    <w:rsid w:val="003727E2"/>
    <w:rsid w:val="00374B6F"/>
    <w:rsid w:val="00377DCC"/>
    <w:rsid w:val="0038038D"/>
    <w:rsid w:val="00380B9F"/>
    <w:rsid w:val="00380D8C"/>
    <w:rsid w:val="0038107E"/>
    <w:rsid w:val="00381FDD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9A2"/>
    <w:rsid w:val="00394F89"/>
    <w:rsid w:val="0039656D"/>
    <w:rsid w:val="0039697E"/>
    <w:rsid w:val="00396B6D"/>
    <w:rsid w:val="003976D3"/>
    <w:rsid w:val="00397C3D"/>
    <w:rsid w:val="003A0BC0"/>
    <w:rsid w:val="003A0D72"/>
    <w:rsid w:val="003A13C7"/>
    <w:rsid w:val="003A2255"/>
    <w:rsid w:val="003A4870"/>
    <w:rsid w:val="003A6B42"/>
    <w:rsid w:val="003A6EAE"/>
    <w:rsid w:val="003B0C6A"/>
    <w:rsid w:val="003B1379"/>
    <w:rsid w:val="003B1469"/>
    <w:rsid w:val="003B28D1"/>
    <w:rsid w:val="003B2CFE"/>
    <w:rsid w:val="003B3F41"/>
    <w:rsid w:val="003B3FFB"/>
    <w:rsid w:val="003B4C4D"/>
    <w:rsid w:val="003B6F3A"/>
    <w:rsid w:val="003B7CF7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230"/>
    <w:rsid w:val="003D1889"/>
    <w:rsid w:val="003D3E93"/>
    <w:rsid w:val="003D457D"/>
    <w:rsid w:val="003D5A24"/>
    <w:rsid w:val="003D70B5"/>
    <w:rsid w:val="003D796F"/>
    <w:rsid w:val="003E0D63"/>
    <w:rsid w:val="003E10D1"/>
    <w:rsid w:val="003E1645"/>
    <w:rsid w:val="003E3AC7"/>
    <w:rsid w:val="003E548F"/>
    <w:rsid w:val="003E5B7A"/>
    <w:rsid w:val="003E64BD"/>
    <w:rsid w:val="003E6FFB"/>
    <w:rsid w:val="003F0D1A"/>
    <w:rsid w:val="003F1499"/>
    <w:rsid w:val="003F364C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05285"/>
    <w:rsid w:val="00410A74"/>
    <w:rsid w:val="00410EE9"/>
    <w:rsid w:val="004110BE"/>
    <w:rsid w:val="00411319"/>
    <w:rsid w:val="004121FD"/>
    <w:rsid w:val="00413784"/>
    <w:rsid w:val="00413D28"/>
    <w:rsid w:val="00415FBF"/>
    <w:rsid w:val="00416255"/>
    <w:rsid w:val="00417BB0"/>
    <w:rsid w:val="004203AF"/>
    <w:rsid w:val="00420525"/>
    <w:rsid w:val="00420CA3"/>
    <w:rsid w:val="004213AB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36853"/>
    <w:rsid w:val="004419A5"/>
    <w:rsid w:val="00441E9D"/>
    <w:rsid w:val="004430D4"/>
    <w:rsid w:val="00444F6C"/>
    <w:rsid w:val="00445EAF"/>
    <w:rsid w:val="00445EC6"/>
    <w:rsid w:val="00447048"/>
    <w:rsid w:val="004475EE"/>
    <w:rsid w:val="004479E2"/>
    <w:rsid w:val="00447F22"/>
    <w:rsid w:val="004504E5"/>
    <w:rsid w:val="00450EB9"/>
    <w:rsid w:val="00451716"/>
    <w:rsid w:val="0045195E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8B1"/>
    <w:rsid w:val="00464172"/>
    <w:rsid w:val="00464B1A"/>
    <w:rsid w:val="00464F1B"/>
    <w:rsid w:val="00465BBA"/>
    <w:rsid w:val="00466C8C"/>
    <w:rsid w:val="004672CF"/>
    <w:rsid w:val="00467347"/>
    <w:rsid w:val="00467CB3"/>
    <w:rsid w:val="00470CB9"/>
    <w:rsid w:val="00471F15"/>
    <w:rsid w:val="004727A3"/>
    <w:rsid w:val="004742EC"/>
    <w:rsid w:val="004758D8"/>
    <w:rsid w:val="00475E4A"/>
    <w:rsid w:val="00475EB2"/>
    <w:rsid w:val="00476F56"/>
    <w:rsid w:val="00481638"/>
    <w:rsid w:val="00481992"/>
    <w:rsid w:val="00482025"/>
    <w:rsid w:val="00482124"/>
    <w:rsid w:val="004823E3"/>
    <w:rsid w:val="0048268C"/>
    <w:rsid w:val="004828B1"/>
    <w:rsid w:val="004833AA"/>
    <w:rsid w:val="00483446"/>
    <w:rsid w:val="004838D0"/>
    <w:rsid w:val="00484FAF"/>
    <w:rsid w:val="00485745"/>
    <w:rsid w:val="00485F70"/>
    <w:rsid w:val="00487746"/>
    <w:rsid w:val="004879C8"/>
    <w:rsid w:val="00487BD1"/>
    <w:rsid w:val="004933A0"/>
    <w:rsid w:val="00493723"/>
    <w:rsid w:val="0049404D"/>
    <w:rsid w:val="004941B1"/>
    <w:rsid w:val="0049566F"/>
    <w:rsid w:val="00497763"/>
    <w:rsid w:val="004977F0"/>
    <w:rsid w:val="004A2551"/>
    <w:rsid w:val="004A2E5E"/>
    <w:rsid w:val="004A3B73"/>
    <w:rsid w:val="004A430E"/>
    <w:rsid w:val="004A4611"/>
    <w:rsid w:val="004A4C68"/>
    <w:rsid w:val="004A52DE"/>
    <w:rsid w:val="004A540C"/>
    <w:rsid w:val="004A5932"/>
    <w:rsid w:val="004A5A98"/>
    <w:rsid w:val="004B0576"/>
    <w:rsid w:val="004B21EE"/>
    <w:rsid w:val="004B3122"/>
    <w:rsid w:val="004B51A6"/>
    <w:rsid w:val="004B64A3"/>
    <w:rsid w:val="004C04CA"/>
    <w:rsid w:val="004C1BE9"/>
    <w:rsid w:val="004C24F6"/>
    <w:rsid w:val="004C42CB"/>
    <w:rsid w:val="004C4350"/>
    <w:rsid w:val="004C726E"/>
    <w:rsid w:val="004D19D1"/>
    <w:rsid w:val="004D3611"/>
    <w:rsid w:val="004D4133"/>
    <w:rsid w:val="004D414F"/>
    <w:rsid w:val="004D546D"/>
    <w:rsid w:val="004E0381"/>
    <w:rsid w:val="004E03A0"/>
    <w:rsid w:val="004E0C30"/>
    <w:rsid w:val="004E13BC"/>
    <w:rsid w:val="004E1593"/>
    <w:rsid w:val="004E186F"/>
    <w:rsid w:val="004E30DE"/>
    <w:rsid w:val="004E36D3"/>
    <w:rsid w:val="004E4B68"/>
    <w:rsid w:val="004E4BF2"/>
    <w:rsid w:val="004E61BC"/>
    <w:rsid w:val="004E6491"/>
    <w:rsid w:val="004E786A"/>
    <w:rsid w:val="004F1834"/>
    <w:rsid w:val="004F199D"/>
    <w:rsid w:val="004F2BFD"/>
    <w:rsid w:val="004F4B28"/>
    <w:rsid w:val="004F523C"/>
    <w:rsid w:val="004F6119"/>
    <w:rsid w:val="004F77F7"/>
    <w:rsid w:val="00500545"/>
    <w:rsid w:val="005006AF"/>
    <w:rsid w:val="00503593"/>
    <w:rsid w:val="005041EE"/>
    <w:rsid w:val="005048AA"/>
    <w:rsid w:val="0050586B"/>
    <w:rsid w:val="00506230"/>
    <w:rsid w:val="005062AF"/>
    <w:rsid w:val="005063AC"/>
    <w:rsid w:val="005065DF"/>
    <w:rsid w:val="005071EA"/>
    <w:rsid w:val="00510572"/>
    <w:rsid w:val="0051079E"/>
    <w:rsid w:val="005109A8"/>
    <w:rsid w:val="00511DFC"/>
    <w:rsid w:val="0051265E"/>
    <w:rsid w:val="00512CBC"/>
    <w:rsid w:val="00514961"/>
    <w:rsid w:val="00515376"/>
    <w:rsid w:val="0051538E"/>
    <w:rsid w:val="0051635A"/>
    <w:rsid w:val="0051762C"/>
    <w:rsid w:val="00517743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220"/>
    <w:rsid w:val="00534FBB"/>
    <w:rsid w:val="00536C23"/>
    <w:rsid w:val="00537D5B"/>
    <w:rsid w:val="00537ECF"/>
    <w:rsid w:val="00537F3A"/>
    <w:rsid w:val="005414E1"/>
    <w:rsid w:val="005418D0"/>
    <w:rsid w:val="00541AFC"/>
    <w:rsid w:val="00541CB8"/>
    <w:rsid w:val="00541D2C"/>
    <w:rsid w:val="00542050"/>
    <w:rsid w:val="00542624"/>
    <w:rsid w:val="0054271F"/>
    <w:rsid w:val="0054288A"/>
    <w:rsid w:val="00542972"/>
    <w:rsid w:val="00543503"/>
    <w:rsid w:val="00543B95"/>
    <w:rsid w:val="00544A42"/>
    <w:rsid w:val="00545895"/>
    <w:rsid w:val="00546A1E"/>
    <w:rsid w:val="00550B7C"/>
    <w:rsid w:val="00551289"/>
    <w:rsid w:val="00551734"/>
    <w:rsid w:val="00554724"/>
    <w:rsid w:val="00554DBB"/>
    <w:rsid w:val="00554F61"/>
    <w:rsid w:val="005555FF"/>
    <w:rsid w:val="005601E6"/>
    <w:rsid w:val="00560284"/>
    <w:rsid w:val="0056046D"/>
    <w:rsid w:val="0056250E"/>
    <w:rsid w:val="00563F63"/>
    <w:rsid w:val="00564488"/>
    <w:rsid w:val="00564AED"/>
    <w:rsid w:val="00565054"/>
    <w:rsid w:val="00565F54"/>
    <w:rsid w:val="0056616A"/>
    <w:rsid w:val="00567E80"/>
    <w:rsid w:val="00571153"/>
    <w:rsid w:val="00571299"/>
    <w:rsid w:val="00572844"/>
    <w:rsid w:val="00572A72"/>
    <w:rsid w:val="00572B3A"/>
    <w:rsid w:val="00572F17"/>
    <w:rsid w:val="00573A74"/>
    <w:rsid w:val="00575236"/>
    <w:rsid w:val="005777D4"/>
    <w:rsid w:val="00577AAB"/>
    <w:rsid w:val="00580767"/>
    <w:rsid w:val="00580A63"/>
    <w:rsid w:val="00581BB2"/>
    <w:rsid w:val="00582C57"/>
    <w:rsid w:val="005865FB"/>
    <w:rsid w:val="00587ED8"/>
    <w:rsid w:val="00592088"/>
    <w:rsid w:val="005925A5"/>
    <w:rsid w:val="00592FFA"/>
    <w:rsid w:val="00594AD8"/>
    <w:rsid w:val="00595702"/>
    <w:rsid w:val="0059571D"/>
    <w:rsid w:val="0059669B"/>
    <w:rsid w:val="005A1039"/>
    <w:rsid w:val="005A18E4"/>
    <w:rsid w:val="005A23DF"/>
    <w:rsid w:val="005A3B74"/>
    <w:rsid w:val="005A4E20"/>
    <w:rsid w:val="005A7665"/>
    <w:rsid w:val="005A76B8"/>
    <w:rsid w:val="005B1325"/>
    <w:rsid w:val="005B141C"/>
    <w:rsid w:val="005B1776"/>
    <w:rsid w:val="005B1930"/>
    <w:rsid w:val="005B3021"/>
    <w:rsid w:val="005B377C"/>
    <w:rsid w:val="005B44F0"/>
    <w:rsid w:val="005B4761"/>
    <w:rsid w:val="005B4E1C"/>
    <w:rsid w:val="005B735F"/>
    <w:rsid w:val="005B73B1"/>
    <w:rsid w:val="005B7A03"/>
    <w:rsid w:val="005B7FAC"/>
    <w:rsid w:val="005C10B0"/>
    <w:rsid w:val="005C3719"/>
    <w:rsid w:val="005C56AD"/>
    <w:rsid w:val="005C5B34"/>
    <w:rsid w:val="005C5C52"/>
    <w:rsid w:val="005C63AA"/>
    <w:rsid w:val="005D2E59"/>
    <w:rsid w:val="005D46D6"/>
    <w:rsid w:val="005D4CC0"/>
    <w:rsid w:val="005D5557"/>
    <w:rsid w:val="005D75E6"/>
    <w:rsid w:val="005E10E9"/>
    <w:rsid w:val="005E11E3"/>
    <w:rsid w:val="005E1EBB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0C5A"/>
    <w:rsid w:val="00600C77"/>
    <w:rsid w:val="0060186A"/>
    <w:rsid w:val="00601877"/>
    <w:rsid w:val="00603669"/>
    <w:rsid w:val="0060373C"/>
    <w:rsid w:val="006049AC"/>
    <w:rsid w:val="0060601E"/>
    <w:rsid w:val="006064A7"/>
    <w:rsid w:val="0060744F"/>
    <w:rsid w:val="00607CCF"/>
    <w:rsid w:val="00611249"/>
    <w:rsid w:val="00612640"/>
    <w:rsid w:val="006148EE"/>
    <w:rsid w:val="00614BED"/>
    <w:rsid w:val="00615773"/>
    <w:rsid w:val="00620012"/>
    <w:rsid w:val="00620A0C"/>
    <w:rsid w:val="00621B3E"/>
    <w:rsid w:val="006232B2"/>
    <w:rsid w:val="00623C8E"/>
    <w:rsid w:val="00623F80"/>
    <w:rsid w:val="00625995"/>
    <w:rsid w:val="00625D9E"/>
    <w:rsid w:val="0062729A"/>
    <w:rsid w:val="006274B8"/>
    <w:rsid w:val="006311A1"/>
    <w:rsid w:val="006330E1"/>
    <w:rsid w:val="00633647"/>
    <w:rsid w:val="00633AE2"/>
    <w:rsid w:val="00633D19"/>
    <w:rsid w:val="00635092"/>
    <w:rsid w:val="006355EE"/>
    <w:rsid w:val="0063680F"/>
    <w:rsid w:val="00637995"/>
    <w:rsid w:val="0064076C"/>
    <w:rsid w:val="00641343"/>
    <w:rsid w:val="00641383"/>
    <w:rsid w:val="0064226D"/>
    <w:rsid w:val="00642668"/>
    <w:rsid w:val="00642DBB"/>
    <w:rsid w:val="00643AF8"/>
    <w:rsid w:val="006461F9"/>
    <w:rsid w:val="00646C72"/>
    <w:rsid w:val="006507A9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931"/>
    <w:rsid w:val="00665030"/>
    <w:rsid w:val="006651AD"/>
    <w:rsid w:val="00666393"/>
    <w:rsid w:val="00666DA7"/>
    <w:rsid w:val="00667476"/>
    <w:rsid w:val="00672483"/>
    <w:rsid w:val="00675C05"/>
    <w:rsid w:val="00676989"/>
    <w:rsid w:val="00676C6C"/>
    <w:rsid w:val="00676E1A"/>
    <w:rsid w:val="0068038E"/>
    <w:rsid w:val="00680C60"/>
    <w:rsid w:val="00681D78"/>
    <w:rsid w:val="00682439"/>
    <w:rsid w:val="00682E93"/>
    <w:rsid w:val="00683587"/>
    <w:rsid w:val="00684872"/>
    <w:rsid w:val="00685889"/>
    <w:rsid w:val="0068656E"/>
    <w:rsid w:val="006869C4"/>
    <w:rsid w:val="006903A3"/>
    <w:rsid w:val="006905A9"/>
    <w:rsid w:val="00690ECF"/>
    <w:rsid w:val="006918CB"/>
    <w:rsid w:val="006928FE"/>
    <w:rsid w:val="00693167"/>
    <w:rsid w:val="006933A5"/>
    <w:rsid w:val="0069343F"/>
    <w:rsid w:val="00695934"/>
    <w:rsid w:val="00696E4B"/>
    <w:rsid w:val="006A0821"/>
    <w:rsid w:val="006A2C49"/>
    <w:rsid w:val="006A3143"/>
    <w:rsid w:val="006A4749"/>
    <w:rsid w:val="006A4A31"/>
    <w:rsid w:val="006A4ADD"/>
    <w:rsid w:val="006A4BCC"/>
    <w:rsid w:val="006A571B"/>
    <w:rsid w:val="006A68E4"/>
    <w:rsid w:val="006A6E30"/>
    <w:rsid w:val="006A7323"/>
    <w:rsid w:val="006B1770"/>
    <w:rsid w:val="006B1777"/>
    <w:rsid w:val="006B3A13"/>
    <w:rsid w:val="006B4100"/>
    <w:rsid w:val="006B68DA"/>
    <w:rsid w:val="006B7E14"/>
    <w:rsid w:val="006C2D17"/>
    <w:rsid w:val="006C3406"/>
    <w:rsid w:val="006C3691"/>
    <w:rsid w:val="006C39A9"/>
    <w:rsid w:val="006C459A"/>
    <w:rsid w:val="006C5BBC"/>
    <w:rsid w:val="006C7A14"/>
    <w:rsid w:val="006C7A94"/>
    <w:rsid w:val="006D06CD"/>
    <w:rsid w:val="006D0FDE"/>
    <w:rsid w:val="006D10BB"/>
    <w:rsid w:val="006D3AE6"/>
    <w:rsid w:val="006D3C13"/>
    <w:rsid w:val="006D44B7"/>
    <w:rsid w:val="006D485A"/>
    <w:rsid w:val="006D4C0F"/>
    <w:rsid w:val="006D79AB"/>
    <w:rsid w:val="006D7F6E"/>
    <w:rsid w:val="006E0269"/>
    <w:rsid w:val="006E0B6F"/>
    <w:rsid w:val="006E0DA9"/>
    <w:rsid w:val="006E2D61"/>
    <w:rsid w:val="006E3246"/>
    <w:rsid w:val="006E32FB"/>
    <w:rsid w:val="006E3D57"/>
    <w:rsid w:val="006E52BE"/>
    <w:rsid w:val="006E5D14"/>
    <w:rsid w:val="006E6F48"/>
    <w:rsid w:val="006F2586"/>
    <w:rsid w:val="006F2D82"/>
    <w:rsid w:val="006F30C6"/>
    <w:rsid w:val="006F3238"/>
    <w:rsid w:val="006F36A4"/>
    <w:rsid w:val="006F3A45"/>
    <w:rsid w:val="006F3B15"/>
    <w:rsid w:val="006F4936"/>
    <w:rsid w:val="006F54FC"/>
    <w:rsid w:val="006F7B7C"/>
    <w:rsid w:val="00700D54"/>
    <w:rsid w:val="00701231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1752"/>
    <w:rsid w:val="00712B39"/>
    <w:rsid w:val="0071566B"/>
    <w:rsid w:val="00720137"/>
    <w:rsid w:val="00720941"/>
    <w:rsid w:val="007212A2"/>
    <w:rsid w:val="007226F1"/>
    <w:rsid w:val="00723609"/>
    <w:rsid w:val="00724F37"/>
    <w:rsid w:val="00726B41"/>
    <w:rsid w:val="0072788E"/>
    <w:rsid w:val="00727A62"/>
    <w:rsid w:val="00732162"/>
    <w:rsid w:val="007328FB"/>
    <w:rsid w:val="00733A77"/>
    <w:rsid w:val="007348FC"/>
    <w:rsid w:val="007352B2"/>
    <w:rsid w:val="00735700"/>
    <w:rsid w:val="007358E7"/>
    <w:rsid w:val="00736956"/>
    <w:rsid w:val="00736DB9"/>
    <w:rsid w:val="00737D8B"/>
    <w:rsid w:val="00737ECB"/>
    <w:rsid w:val="00741094"/>
    <w:rsid w:val="00741668"/>
    <w:rsid w:val="0074315C"/>
    <w:rsid w:val="00745446"/>
    <w:rsid w:val="0074568D"/>
    <w:rsid w:val="00745E19"/>
    <w:rsid w:val="00746A43"/>
    <w:rsid w:val="00746FB1"/>
    <w:rsid w:val="0074734A"/>
    <w:rsid w:val="007502A3"/>
    <w:rsid w:val="00751563"/>
    <w:rsid w:val="007522FC"/>
    <w:rsid w:val="0075247A"/>
    <w:rsid w:val="0075422A"/>
    <w:rsid w:val="00754D5D"/>
    <w:rsid w:val="00756C8D"/>
    <w:rsid w:val="00757629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83"/>
    <w:rsid w:val="0076472E"/>
    <w:rsid w:val="00764DF8"/>
    <w:rsid w:val="0076589E"/>
    <w:rsid w:val="00765AF9"/>
    <w:rsid w:val="007678F4"/>
    <w:rsid w:val="0077018D"/>
    <w:rsid w:val="00770E35"/>
    <w:rsid w:val="00773DE6"/>
    <w:rsid w:val="0077769B"/>
    <w:rsid w:val="00780911"/>
    <w:rsid w:val="0078125E"/>
    <w:rsid w:val="007824E5"/>
    <w:rsid w:val="00783626"/>
    <w:rsid w:val="00783B2D"/>
    <w:rsid w:val="00783E4F"/>
    <w:rsid w:val="00784AAB"/>
    <w:rsid w:val="007863DF"/>
    <w:rsid w:val="0078716D"/>
    <w:rsid w:val="007905F7"/>
    <w:rsid w:val="00791292"/>
    <w:rsid w:val="0079139D"/>
    <w:rsid w:val="007917C1"/>
    <w:rsid w:val="00792783"/>
    <w:rsid w:val="0079341E"/>
    <w:rsid w:val="00795D4D"/>
    <w:rsid w:val="007A0A07"/>
    <w:rsid w:val="007A3092"/>
    <w:rsid w:val="007A3546"/>
    <w:rsid w:val="007A39B6"/>
    <w:rsid w:val="007A3BE0"/>
    <w:rsid w:val="007A57AC"/>
    <w:rsid w:val="007B3E5B"/>
    <w:rsid w:val="007B4772"/>
    <w:rsid w:val="007B575A"/>
    <w:rsid w:val="007B5B56"/>
    <w:rsid w:val="007B6007"/>
    <w:rsid w:val="007B7356"/>
    <w:rsid w:val="007B773A"/>
    <w:rsid w:val="007C0F19"/>
    <w:rsid w:val="007C1173"/>
    <w:rsid w:val="007C254A"/>
    <w:rsid w:val="007C2EBA"/>
    <w:rsid w:val="007C2F76"/>
    <w:rsid w:val="007C42B0"/>
    <w:rsid w:val="007C458E"/>
    <w:rsid w:val="007C487B"/>
    <w:rsid w:val="007C4B03"/>
    <w:rsid w:val="007C57C1"/>
    <w:rsid w:val="007C63A8"/>
    <w:rsid w:val="007D09E0"/>
    <w:rsid w:val="007D0DD6"/>
    <w:rsid w:val="007D2DD7"/>
    <w:rsid w:val="007D2FC0"/>
    <w:rsid w:val="007D592F"/>
    <w:rsid w:val="007D679D"/>
    <w:rsid w:val="007D7DCF"/>
    <w:rsid w:val="007E06BC"/>
    <w:rsid w:val="007E0775"/>
    <w:rsid w:val="007E0E31"/>
    <w:rsid w:val="007E129D"/>
    <w:rsid w:val="007E1C80"/>
    <w:rsid w:val="007E1DCA"/>
    <w:rsid w:val="007E2DB7"/>
    <w:rsid w:val="007E4134"/>
    <w:rsid w:val="007E434C"/>
    <w:rsid w:val="007E4E0E"/>
    <w:rsid w:val="007E513D"/>
    <w:rsid w:val="007E5EA5"/>
    <w:rsid w:val="007E647F"/>
    <w:rsid w:val="007E69F4"/>
    <w:rsid w:val="007F0327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24D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187E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0D68"/>
    <w:rsid w:val="00821CEB"/>
    <w:rsid w:val="00822523"/>
    <w:rsid w:val="008228EC"/>
    <w:rsid w:val="00822F79"/>
    <w:rsid w:val="008239BC"/>
    <w:rsid w:val="008250BD"/>
    <w:rsid w:val="008259F9"/>
    <w:rsid w:val="00827DDF"/>
    <w:rsid w:val="008304B9"/>
    <w:rsid w:val="00832284"/>
    <w:rsid w:val="008338A2"/>
    <w:rsid w:val="00835333"/>
    <w:rsid w:val="00836A20"/>
    <w:rsid w:val="00836BCE"/>
    <w:rsid w:val="00837D48"/>
    <w:rsid w:val="0084023D"/>
    <w:rsid w:val="008405C8"/>
    <w:rsid w:val="00840FFB"/>
    <w:rsid w:val="00841420"/>
    <w:rsid w:val="00843E39"/>
    <w:rsid w:val="00843FB7"/>
    <w:rsid w:val="0084568C"/>
    <w:rsid w:val="0084572D"/>
    <w:rsid w:val="00845A3D"/>
    <w:rsid w:val="0084610A"/>
    <w:rsid w:val="0084715A"/>
    <w:rsid w:val="00851D9C"/>
    <w:rsid w:val="008544FF"/>
    <w:rsid w:val="0085469D"/>
    <w:rsid w:val="0085569C"/>
    <w:rsid w:val="00857003"/>
    <w:rsid w:val="00860810"/>
    <w:rsid w:val="00860B28"/>
    <w:rsid w:val="008614B3"/>
    <w:rsid w:val="00861A5D"/>
    <w:rsid w:val="0086209C"/>
    <w:rsid w:val="00863A17"/>
    <w:rsid w:val="00864BA5"/>
    <w:rsid w:val="00865CC9"/>
    <w:rsid w:val="00867873"/>
    <w:rsid w:val="00867A06"/>
    <w:rsid w:val="00870BE5"/>
    <w:rsid w:val="00872AC5"/>
    <w:rsid w:val="00873494"/>
    <w:rsid w:val="00874BAF"/>
    <w:rsid w:val="00875259"/>
    <w:rsid w:val="008754BC"/>
    <w:rsid w:val="00875C95"/>
    <w:rsid w:val="0087717D"/>
    <w:rsid w:val="00877B52"/>
    <w:rsid w:val="00877BA4"/>
    <w:rsid w:val="008803C1"/>
    <w:rsid w:val="00880AC6"/>
    <w:rsid w:val="00881FE6"/>
    <w:rsid w:val="00882563"/>
    <w:rsid w:val="00884691"/>
    <w:rsid w:val="0088746A"/>
    <w:rsid w:val="00891BCE"/>
    <w:rsid w:val="008924C3"/>
    <w:rsid w:val="00894052"/>
    <w:rsid w:val="00895138"/>
    <w:rsid w:val="008965BD"/>
    <w:rsid w:val="008A022F"/>
    <w:rsid w:val="008A051E"/>
    <w:rsid w:val="008A38B5"/>
    <w:rsid w:val="008A3B97"/>
    <w:rsid w:val="008A43AC"/>
    <w:rsid w:val="008A444C"/>
    <w:rsid w:val="008A4EB1"/>
    <w:rsid w:val="008B0FA0"/>
    <w:rsid w:val="008B31C1"/>
    <w:rsid w:val="008B39B6"/>
    <w:rsid w:val="008B5098"/>
    <w:rsid w:val="008B5A83"/>
    <w:rsid w:val="008B699C"/>
    <w:rsid w:val="008B759F"/>
    <w:rsid w:val="008C09BB"/>
    <w:rsid w:val="008C0AC1"/>
    <w:rsid w:val="008C0BC5"/>
    <w:rsid w:val="008C1616"/>
    <w:rsid w:val="008C1BA0"/>
    <w:rsid w:val="008C2A84"/>
    <w:rsid w:val="008C4711"/>
    <w:rsid w:val="008C498E"/>
    <w:rsid w:val="008C5DC4"/>
    <w:rsid w:val="008C6E70"/>
    <w:rsid w:val="008C758A"/>
    <w:rsid w:val="008D00FB"/>
    <w:rsid w:val="008D0602"/>
    <w:rsid w:val="008D0B10"/>
    <w:rsid w:val="008D1DFC"/>
    <w:rsid w:val="008D27C8"/>
    <w:rsid w:val="008D4118"/>
    <w:rsid w:val="008D653F"/>
    <w:rsid w:val="008D7CF8"/>
    <w:rsid w:val="008D7E58"/>
    <w:rsid w:val="008E04B9"/>
    <w:rsid w:val="008E0C6D"/>
    <w:rsid w:val="008E1D47"/>
    <w:rsid w:val="008E295C"/>
    <w:rsid w:val="008E3C9E"/>
    <w:rsid w:val="008E6F54"/>
    <w:rsid w:val="008F1AE6"/>
    <w:rsid w:val="008F32C8"/>
    <w:rsid w:val="008F331C"/>
    <w:rsid w:val="008F3C2C"/>
    <w:rsid w:val="008F3C67"/>
    <w:rsid w:val="008F410D"/>
    <w:rsid w:val="008F44AD"/>
    <w:rsid w:val="008F4A2D"/>
    <w:rsid w:val="008F4A86"/>
    <w:rsid w:val="008F7A39"/>
    <w:rsid w:val="008F7D69"/>
    <w:rsid w:val="00901051"/>
    <w:rsid w:val="0090155E"/>
    <w:rsid w:val="0090179C"/>
    <w:rsid w:val="009024C1"/>
    <w:rsid w:val="00902BF2"/>
    <w:rsid w:val="00902D83"/>
    <w:rsid w:val="00903F9D"/>
    <w:rsid w:val="00903FCB"/>
    <w:rsid w:val="00904218"/>
    <w:rsid w:val="0090591E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2FA9"/>
    <w:rsid w:val="009236BE"/>
    <w:rsid w:val="00923CF1"/>
    <w:rsid w:val="0092414A"/>
    <w:rsid w:val="009241BA"/>
    <w:rsid w:val="009246ED"/>
    <w:rsid w:val="00924828"/>
    <w:rsid w:val="00925B60"/>
    <w:rsid w:val="00926B0D"/>
    <w:rsid w:val="0092760C"/>
    <w:rsid w:val="00927B97"/>
    <w:rsid w:val="00932D4B"/>
    <w:rsid w:val="00933339"/>
    <w:rsid w:val="00933CB4"/>
    <w:rsid w:val="00936249"/>
    <w:rsid w:val="00937E98"/>
    <w:rsid w:val="00940EE4"/>
    <w:rsid w:val="00941266"/>
    <w:rsid w:val="00941C6F"/>
    <w:rsid w:val="00942ACB"/>
    <w:rsid w:val="00942BCC"/>
    <w:rsid w:val="00942F14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372"/>
    <w:rsid w:val="00963A9B"/>
    <w:rsid w:val="00966824"/>
    <w:rsid w:val="00967C12"/>
    <w:rsid w:val="00970DEE"/>
    <w:rsid w:val="0097181F"/>
    <w:rsid w:val="00974659"/>
    <w:rsid w:val="009778C6"/>
    <w:rsid w:val="00980FCB"/>
    <w:rsid w:val="0098338E"/>
    <w:rsid w:val="0098540D"/>
    <w:rsid w:val="009860D9"/>
    <w:rsid w:val="009861B3"/>
    <w:rsid w:val="00986AF2"/>
    <w:rsid w:val="009872E4"/>
    <w:rsid w:val="009904E0"/>
    <w:rsid w:val="00990A57"/>
    <w:rsid w:val="0099170B"/>
    <w:rsid w:val="00991ABE"/>
    <w:rsid w:val="00994303"/>
    <w:rsid w:val="009A0C44"/>
    <w:rsid w:val="009A30BA"/>
    <w:rsid w:val="009A31A0"/>
    <w:rsid w:val="009A34B3"/>
    <w:rsid w:val="009A3A4D"/>
    <w:rsid w:val="009A45CB"/>
    <w:rsid w:val="009A494F"/>
    <w:rsid w:val="009A4FA8"/>
    <w:rsid w:val="009A5829"/>
    <w:rsid w:val="009A5A62"/>
    <w:rsid w:val="009A65E9"/>
    <w:rsid w:val="009A725D"/>
    <w:rsid w:val="009A7349"/>
    <w:rsid w:val="009A79FD"/>
    <w:rsid w:val="009B3E62"/>
    <w:rsid w:val="009B503D"/>
    <w:rsid w:val="009B55EF"/>
    <w:rsid w:val="009B5A74"/>
    <w:rsid w:val="009B5F98"/>
    <w:rsid w:val="009C2E16"/>
    <w:rsid w:val="009C54C4"/>
    <w:rsid w:val="009C7F7F"/>
    <w:rsid w:val="009D024E"/>
    <w:rsid w:val="009D1575"/>
    <w:rsid w:val="009D186A"/>
    <w:rsid w:val="009D2578"/>
    <w:rsid w:val="009D26AA"/>
    <w:rsid w:val="009D31E9"/>
    <w:rsid w:val="009D43E3"/>
    <w:rsid w:val="009D4428"/>
    <w:rsid w:val="009D5D4A"/>
    <w:rsid w:val="009D7B6D"/>
    <w:rsid w:val="009E0563"/>
    <w:rsid w:val="009E05C4"/>
    <w:rsid w:val="009E0B1E"/>
    <w:rsid w:val="009E1674"/>
    <w:rsid w:val="009E1819"/>
    <w:rsid w:val="009E313B"/>
    <w:rsid w:val="009E353D"/>
    <w:rsid w:val="009E5F9A"/>
    <w:rsid w:val="009E6E96"/>
    <w:rsid w:val="009E7AD7"/>
    <w:rsid w:val="009F0B7F"/>
    <w:rsid w:val="009F1B49"/>
    <w:rsid w:val="009F27A1"/>
    <w:rsid w:val="009F2E64"/>
    <w:rsid w:val="009F31BC"/>
    <w:rsid w:val="009F4422"/>
    <w:rsid w:val="009F4CFC"/>
    <w:rsid w:val="009F62BB"/>
    <w:rsid w:val="009F63F7"/>
    <w:rsid w:val="009F69D5"/>
    <w:rsid w:val="009F6B05"/>
    <w:rsid w:val="009F7953"/>
    <w:rsid w:val="00A0112F"/>
    <w:rsid w:val="00A01DFA"/>
    <w:rsid w:val="00A02699"/>
    <w:rsid w:val="00A02F34"/>
    <w:rsid w:val="00A02FCB"/>
    <w:rsid w:val="00A035E6"/>
    <w:rsid w:val="00A04FB9"/>
    <w:rsid w:val="00A06974"/>
    <w:rsid w:val="00A10484"/>
    <w:rsid w:val="00A10A67"/>
    <w:rsid w:val="00A12B62"/>
    <w:rsid w:val="00A12F85"/>
    <w:rsid w:val="00A13070"/>
    <w:rsid w:val="00A14A14"/>
    <w:rsid w:val="00A153F8"/>
    <w:rsid w:val="00A16031"/>
    <w:rsid w:val="00A17D45"/>
    <w:rsid w:val="00A22C3A"/>
    <w:rsid w:val="00A23FA9"/>
    <w:rsid w:val="00A244ED"/>
    <w:rsid w:val="00A24973"/>
    <w:rsid w:val="00A2514B"/>
    <w:rsid w:val="00A26323"/>
    <w:rsid w:val="00A30449"/>
    <w:rsid w:val="00A314A4"/>
    <w:rsid w:val="00A3196F"/>
    <w:rsid w:val="00A3202E"/>
    <w:rsid w:val="00A323D6"/>
    <w:rsid w:val="00A33375"/>
    <w:rsid w:val="00A3390E"/>
    <w:rsid w:val="00A33C94"/>
    <w:rsid w:val="00A34642"/>
    <w:rsid w:val="00A3651F"/>
    <w:rsid w:val="00A36960"/>
    <w:rsid w:val="00A36C1F"/>
    <w:rsid w:val="00A4065A"/>
    <w:rsid w:val="00A41072"/>
    <w:rsid w:val="00A41FA2"/>
    <w:rsid w:val="00A4257A"/>
    <w:rsid w:val="00A439EC"/>
    <w:rsid w:val="00A43F3E"/>
    <w:rsid w:val="00A44E61"/>
    <w:rsid w:val="00A4545C"/>
    <w:rsid w:val="00A4563E"/>
    <w:rsid w:val="00A45FEE"/>
    <w:rsid w:val="00A468D2"/>
    <w:rsid w:val="00A47934"/>
    <w:rsid w:val="00A47E12"/>
    <w:rsid w:val="00A5101A"/>
    <w:rsid w:val="00A51B99"/>
    <w:rsid w:val="00A525B6"/>
    <w:rsid w:val="00A5372F"/>
    <w:rsid w:val="00A53A3D"/>
    <w:rsid w:val="00A55298"/>
    <w:rsid w:val="00A56077"/>
    <w:rsid w:val="00A562D8"/>
    <w:rsid w:val="00A571EB"/>
    <w:rsid w:val="00A60388"/>
    <w:rsid w:val="00A64005"/>
    <w:rsid w:val="00A65C6A"/>
    <w:rsid w:val="00A6618A"/>
    <w:rsid w:val="00A6758D"/>
    <w:rsid w:val="00A70E53"/>
    <w:rsid w:val="00A7156B"/>
    <w:rsid w:val="00A718C3"/>
    <w:rsid w:val="00A72204"/>
    <w:rsid w:val="00A75235"/>
    <w:rsid w:val="00A76C7A"/>
    <w:rsid w:val="00A81588"/>
    <w:rsid w:val="00A82E93"/>
    <w:rsid w:val="00A84DA8"/>
    <w:rsid w:val="00A866A4"/>
    <w:rsid w:val="00A86C4C"/>
    <w:rsid w:val="00A877DD"/>
    <w:rsid w:val="00A87D9A"/>
    <w:rsid w:val="00A93500"/>
    <w:rsid w:val="00A94177"/>
    <w:rsid w:val="00A94288"/>
    <w:rsid w:val="00A94902"/>
    <w:rsid w:val="00A94B31"/>
    <w:rsid w:val="00A97790"/>
    <w:rsid w:val="00AA0DD0"/>
    <w:rsid w:val="00AA1FB7"/>
    <w:rsid w:val="00AA2F8A"/>
    <w:rsid w:val="00AA37FF"/>
    <w:rsid w:val="00AA5E55"/>
    <w:rsid w:val="00AA61CA"/>
    <w:rsid w:val="00AB0078"/>
    <w:rsid w:val="00AB0AD7"/>
    <w:rsid w:val="00AB1362"/>
    <w:rsid w:val="00AB1FFE"/>
    <w:rsid w:val="00AB26F8"/>
    <w:rsid w:val="00AB4DEB"/>
    <w:rsid w:val="00AB7067"/>
    <w:rsid w:val="00AB74CC"/>
    <w:rsid w:val="00AB794D"/>
    <w:rsid w:val="00AC12F0"/>
    <w:rsid w:val="00AC178E"/>
    <w:rsid w:val="00AC1EB4"/>
    <w:rsid w:val="00AC542D"/>
    <w:rsid w:val="00AC62B7"/>
    <w:rsid w:val="00AC6D65"/>
    <w:rsid w:val="00AC758E"/>
    <w:rsid w:val="00AC7CEA"/>
    <w:rsid w:val="00AC7EF6"/>
    <w:rsid w:val="00AD2D85"/>
    <w:rsid w:val="00AD4358"/>
    <w:rsid w:val="00AD4DE3"/>
    <w:rsid w:val="00AD7CF0"/>
    <w:rsid w:val="00AE0A71"/>
    <w:rsid w:val="00AE0EEB"/>
    <w:rsid w:val="00AE1C2E"/>
    <w:rsid w:val="00AE2399"/>
    <w:rsid w:val="00AE5C1B"/>
    <w:rsid w:val="00AE60CA"/>
    <w:rsid w:val="00AE6934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4E7"/>
    <w:rsid w:val="00B00A25"/>
    <w:rsid w:val="00B024D1"/>
    <w:rsid w:val="00B02CF2"/>
    <w:rsid w:val="00B02DEB"/>
    <w:rsid w:val="00B03C24"/>
    <w:rsid w:val="00B055CA"/>
    <w:rsid w:val="00B062B7"/>
    <w:rsid w:val="00B114A8"/>
    <w:rsid w:val="00B11DA5"/>
    <w:rsid w:val="00B11F9B"/>
    <w:rsid w:val="00B13084"/>
    <w:rsid w:val="00B13D43"/>
    <w:rsid w:val="00B1506C"/>
    <w:rsid w:val="00B16789"/>
    <w:rsid w:val="00B16B0B"/>
    <w:rsid w:val="00B1706D"/>
    <w:rsid w:val="00B2106F"/>
    <w:rsid w:val="00B229C4"/>
    <w:rsid w:val="00B235D5"/>
    <w:rsid w:val="00B23A07"/>
    <w:rsid w:val="00B255E3"/>
    <w:rsid w:val="00B26317"/>
    <w:rsid w:val="00B26789"/>
    <w:rsid w:val="00B27337"/>
    <w:rsid w:val="00B2799B"/>
    <w:rsid w:val="00B30275"/>
    <w:rsid w:val="00B31405"/>
    <w:rsid w:val="00B3277C"/>
    <w:rsid w:val="00B328BF"/>
    <w:rsid w:val="00B32BBE"/>
    <w:rsid w:val="00B33E05"/>
    <w:rsid w:val="00B34C9A"/>
    <w:rsid w:val="00B35126"/>
    <w:rsid w:val="00B35E45"/>
    <w:rsid w:val="00B36340"/>
    <w:rsid w:val="00B373E0"/>
    <w:rsid w:val="00B374BC"/>
    <w:rsid w:val="00B40143"/>
    <w:rsid w:val="00B419D1"/>
    <w:rsid w:val="00B4282C"/>
    <w:rsid w:val="00B45826"/>
    <w:rsid w:val="00B45D67"/>
    <w:rsid w:val="00B462B6"/>
    <w:rsid w:val="00B467F2"/>
    <w:rsid w:val="00B46C6C"/>
    <w:rsid w:val="00B47A25"/>
    <w:rsid w:val="00B47C61"/>
    <w:rsid w:val="00B50A12"/>
    <w:rsid w:val="00B51063"/>
    <w:rsid w:val="00B53F96"/>
    <w:rsid w:val="00B54503"/>
    <w:rsid w:val="00B55217"/>
    <w:rsid w:val="00B557F9"/>
    <w:rsid w:val="00B55B33"/>
    <w:rsid w:val="00B55C2D"/>
    <w:rsid w:val="00B56C84"/>
    <w:rsid w:val="00B57020"/>
    <w:rsid w:val="00B610D0"/>
    <w:rsid w:val="00B64627"/>
    <w:rsid w:val="00B64C00"/>
    <w:rsid w:val="00B6538C"/>
    <w:rsid w:val="00B65F7F"/>
    <w:rsid w:val="00B66B9A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1D9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4DD3"/>
    <w:rsid w:val="00B963D2"/>
    <w:rsid w:val="00BA2FE7"/>
    <w:rsid w:val="00BA31C1"/>
    <w:rsid w:val="00BA37EA"/>
    <w:rsid w:val="00BA3E07"/>
    <w:rsid w:val="00BA4614"/>
    <w:rsid w:val="00BA47AF"/>
    <w:rsid w:val="00BA57B3"/>
    <w:rsid w:val="00BA689E"/>
    <w:rsid w:val="00BA765B"/>
    <w:rsid w:val="00BB1DF2"/>
    <w:rsid w:val="00BB22A7"/>
    <w:rsid w:val="00BB2E05"/>
    <w:rsid w:val="00BB37EA"/>
    <w:rsid w:val="00BB4296"/>
    <w:rsid w:val="00BB5AC8"/>
    <w:rsid w:val="00BB609B"/>
    <w:rsid w:val="00BB6622"/>
    <w:rsid w:val="00BB6A80"/>
    <w:rsid w:val="00BC0A4D"/>
    <w:rsid w:val="00BC1FC6"/>
    <w:rsid w:val="00BC4DB3"/>
    <w:rsid w:val="00BD0C07"/>
    <w:rsid w:val="00BD16EA"/>
    <w:rsid w:val="00BD2240"/>
    <w:rsid w:val="00BD6A99"/>
    <w:rsid w:val="00BD72FC"/>
    <w:rsid w:val="00BE18BF"/>
    <w:rsid w:val="00BE26C3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BF5D37"/>
    <w:rsid w:val="00BF6755"/>
    <w:rsid w:val="00C000D3"/>
    <w:rsid w:val="00C015F0"/>
    <w:rsid w:val="00C01A4F"/>
    <w:rsid w:val="00C01C8D"/>
    <w:rsid w:val="00C033AC"/>
    <w:rsid w:val="00C03447"/>
    <w:rsid w:val="00C0373F"/>
    <w:rsid w:val="00C04344"/>
    <w:rsid w:val="00C0494B"/>
    <w:rsid w:val="00C0564D"/>
    <w:rsid w:val="00C05A27"/>
    <w:rsid w:val="00C0697E"/>
    <w:rsid w:val="00C06B8E"/>
    <w:rsid w:val="00C1015D"/>
    <w:rsid w:val="00C10AC1"/>
    <w:rsid w:val="00C1117C"/>
    <w:rsid w:val="00C11603"/>
    <w:rsid w:val="00C1268C"/>
    <w:rsid w:val="00C14C4B"/>
    <w:rsid w:val="00C1519D"/>
    <w:rsid w:val="00C1745B"/>
    <w:rsid w:val="00C21340"/>
    <w:rsid w:val="00C22960"/>
    <w:rsid w:val="00C2425E"/>
    <w:rsid w:val="00C24FBE"/>
    <w:rsid w:val="00C26A56"/>
    <w:rsid w:val="00C30932"/>
    <w:rsid w:val="00C3227A"/>
    <w:rsid w:val="00C322C3"/>
    <w:rsid w:val="00C325FD"/>
    <w:rsid w:val="00C32FBE"/>
    <w:rsid w:val="00C3364B"/>
    <w:rsid w:val="00C33BD4"/>
    <w:rsid w:val="00C34D50"/>
    <w:rsid w:val="00C36BBF"/>
    <w:rsid w:val="00C37E0D"/>
    <w:rsid w:val="00C40E7D"/>
    <w:rsid w:val="00C40F05"/>
    <w:rsid w:val="00C40F5D"/>
    <w:rsid w:val="00C40FBF"/>
    <w:rsid w:val="00C43EA4"/>
    <w:rsid w:val="00C460D9"/>
    <w:rsid w:val="00C502BF"/>
    <w:rsid w:val="00C5068D"/>
    <w:rsid w:val="00C52C79"/>
    <w:rsid w:val="00C535D5"/>
    <w:rsid w:val="00C5485C"/>
    <w:rsid w:val="00C56326"/>
    <w:rsid w:val="00C56673"/>
    <w:rsid w:val="00C604E7"/>
    <w:rsid w:val="00C60B05"/>
    <w:rsid w:val="00C621B3"/>
    <w:rsid w:val="00C6493C"/>
    <w:rsid w:val="00C666A4"/>
    <w:rsid w:val="00C66A6D"/>
    <w:rsid w:val="00C66B40"/>
    <w:rsid w:val="00C674E9"/>
    <w:rsid w:val="00C70227"/>
    <w:rsid w:val="00C70335"/>
    <w:rsid w:val="00C7107E"/>
    <w:rsid w:val="00C712A6"/>
    <w:rsid w:val="00C71940"/>
    <w:rsid w:val="00C72D41"/>
    <w:rsid w:val="00C7389F"/>
    <w:rsid w:val="00C743E4"/>
    <w:rsid w:val="00C7478D"/>
    <w:rsid w:val="00C759CA"/>
    <w:rsid w:val="00C774F8"/>
    <w:rsid w:val="00C77646"/>
    <w:rsid w:val="00C77DB8"/>
    <w:rsid w:val="00C80107"/>
    <w:rsid w:val="00C81928"/>
    <w:rsid w:val="00C82CA0"/>
    <w:rsid w:val="00C83DBA"/>
    <w:rsid w:val="00C847FD"/>
    <w:rsid w:val="00C85DED"/>
    <w:rsid w:val="00C86885"/>
    <w:rsid w:val="00C8745A"/>
    <w:rsid w:val="00C87907"/>
    <w:rsid w:val="00C87FF6"/>
    <w:rsid w:val="00C9037C"/>
    <w:rsid w:val="00C90554"/>
    <w:rsid w:val="00C9197A"/>
    <w:rsid w:val="00C923C8"/>
    <w:rsid w:val="00C93752"/>
    <w:rsid w:val="00C93AE6"/>
    <w:rsid w:val="00C946D0"/>
    <w:rsid w:val="00C97357"/>
    <w:rsid w:val="00C9778B"/>
    <w:rsid w:val="00CA164C"/>
    <w:rsid w:val="00CA3804"/>
    <w:rsid w:val="00CA3E6E"/>
    <w:rsid w:val="00CA4C1A"/>
    <w:rsid w:val="00CA5167"/>
    <w:rsid w:val="00CA653E"/>
    <w:rsid w:val="00CA6FF0"/>
    <w:rsid w:val="00CA73C6"/>
    <w:rsid w:val="00CB05A6"/>
    <w:rsid w:val="00CB19EF"/>
    <w:rsid w:val="00CB1C8E"/>
    <w:rsid w:val="00CB3145"/>
    <w:rsid w:val="00CB3873"/>
    <w:rsid w:val="00CB3A10"/>
    <w:rsid w:val="00CB4EA3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82"/>
    <w:rsid w:val="00CC75D6"/>
    <w:rsid w:val="00CC7D65"/>
    <w:rsid w:val="00CD3C70"/>
    <w:rsid w:val="00CD3FC6"/>
    <w:rsid w:val="00CD42FB"/>
    <w:rsid w:val="00CD43F3"/>
    <w:rsid w:val="00CD5303"/>
    <w:rsid w:val="00CD5775"/>
    <w:rsid w:val="00CD57E0"/>
    <w:rsid w:val="00CD590E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1F9"/>
    <w:rsid w:val="00CF4275"/>
    <w:rsid w:val="00CF495D"/>
    <w:rsid w:val="00CF5688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0DE"/>
    <w:rsid w:val="00D26A58"/>
    <w:rsid w:val="00D27CE8"/>
    <w:rsid w:val="00D300BA"/>
    <w:rsid w:val="00D30501"/>
    <w:rsid w:val="00D30739"/>
    <w:rsid w:val="00D3080A"/>
    <w:rsid w:val="00D3151E"/>
    <w:rsid w:val="00D321E8"/>
    <w:rsid w:val="00D3268C"/>
    <w:rsid w:val="00D3286F"/>
    <w:rsid w:val="00D32B78"/>
    <w:rsid w:val="00D32CE5"/>
    <w:rsid w:val="00D343C0"/>
    <w:rsid w:val="00D345C9"/>
    <w:rsid w:val="00D34DB2"/>
    <w:rsid w:val="00D34FD6"/>
    <w:rsid w:val="00D35965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896"/>
    <w:rsid w:val="00D51643"/>
    <w:rsid w:val="00D527FD"/>
    <w:rsid w:val="00D53BD8"/>
    <w:rsid w:val="00D541D5"/>
    <w:rsid w:val="00D55495"/>
    <w:rsid w:val="00D560F0"/>
    <w:rsid w:val="00D56DFF"/>
    <w:rsid w:val="00D56E9E"/>
    <w:rsid w:val="00D5703B"/>
    <w:rsid w:val="00D57ED6"/>
    <w:rsid w:val="00D62372"/>
    <w:rsid w:val="00D638C3"/>
    <w:rsid w:val="00D6665E"/>
    <w:rsid w:val="00D67768"/>
    <w:rsid w:val="00D70484"/>
    <w:rsid w:val="00D72B63"/>
    <w:rsid w:val="00D745DD"/>
    <w:rsid w:val="00D74F6E"/>
    <w:rsid w:val="00D778C3"/>
    <w:rsid w:val="00D8090D"/>
    <w:rsid w:val="00D818AE"/>
    <w:rsid w:val="00D82570"/>
    <w:rsid w:val="00D82A1F"/>
    <w:rsid w:val="00D8381D"/>
    <w:rsid w:val="00D843B1"/>
    <w:rsid w:val="00D84D05"/>
    <w:rsid w:val="00D85CB9"/>
    <w:rsid w:val="00D87223"/>
    <w:rsid w:val="00D87670"/>
    <w:rsid w:val="00D90AA1"/>
    <w:rsid w:val="00D90F13"/>
    <w:rsid w:val="00D919D8"/>
    <w:rsid w:val="00D94BA0"/>
    <w:rsid w:val="00D9522A"/>
    <w:rsid w:val="00D96922"/>
    <w:rsid w:val="00D973C1"/>
    <w:rsid w:val="00DA02EA"/>
    <w:rsid w:val="00DA05AD"/>
    <w:rsid w:val="00DA0AB6"/>
    <w:rsid w:val="00DA0E01"/>
    <w:rsid w:val="00DA1B50"/>
    <w:rsid w:val="00DA39FE"/>
    <w:rsid w:val="00DA4FB1"/>
    <w:rsid w:val="00DA5B06"/>
    <w:rsid w:val="00DB0D71"/>
    <w:rsid w:val="00DB1D0C"/>
    <w:rsid w:val="00DB1E5E"/>
    <w:rsid w:val="00DB49FC"/>
    <w:rsid w:val="00DB4DCF"/>
    <w:rsid w:val="00DB4E62"/>
    <w:rsid w:val="00DB5C43"/>
    <w:rsid w:val="00DB5C58"/>
    <w:rsid w:val="00DB6419"/>
    <w:rsid w:val="00DB6DB7"/>
    <w:rsid w:val="00DB7619"/>
    <w:rsid w:val="00DC06ED"/>
    <w:rsid w:val="00DC0E5D"/>
    <w:rsid w:val="00DC1719"/>
    <w:rsid w:val="00DC1DA0"/>
    <w:rsid w:val="00DC2269"/>
    <w:rsid w:val="00DC4CD3"/>
    <w:rsid w:val="00DC597D"/>
    <w:rsid w:val="00DC5BB8"/>
    <w:rsid w:val="00DC65DC"/>
    <w:rsid w:val="00DC6B1E"/>
    <w:rsid w:val="00DD0097"/>
    <w:rsid w:val="00DD04FD"/>
    <w:rsid w:val="00DD06DB"/>
    <w:rsid w:val="00DD10A4"/>
    <w:rsid w:val="00DD175D"/>
    <w:rsid w:val="00DD20C3"/>
    <w:rsid w:val="00DD261E"/>
    <w:rsid w:val="00DD2C99"/>
    <w:rsid w:val="00DD38F6"/>
    <w:rsid w:val="00DD3907"/>
    <w:rsid w:val="00DE0B1E"/>
    <w:rsid w:val="00DE2125"/>
    <w:rsid w:val="00DE2440"/>
    <w:rsid w:val="00DE318D"/>
    <w:rsid w:val="00DE653C"/>
    <w:rsid w:val="00DE7140"/>
    <w:rsid w:val="00DE775B"/>
    <w:rsid w:val="00DE7A5F"/>
    <w:rsid w:val="00DF338B"/>
    <w:rsid w:val="00DF390A"/>
    <w:rsid w:val="00DF46FE"/>
    <w:rsid w:val="00DF4D4C"/>
    <w:rsid w:val="00DF52CF"/>
    <w:rsid w:val="00DF62EA"/>
    <w:rsid w:val="00DF6E54"/>
    <w:rsid w:val="00DF720E"/>
    <w:rsid w:val="00DF7736"/>
    <w:rsid w:val="00DF7FB8"/>
    <w:rsid w:val="00E00AE3"/>
    <w:rsid w:val="00E01B0F"/>
    <w:rsid w:val="00E02336"/>
    <w:rsid w:val="00E04A50"/>
    <w:rsid w:val="00E05827"/>
    <w:rsid w:val="00E05960"/>
    <w:rsid w:val="00E06086"/>
    <w:rsid w:val="00E06C33"/>
    <w:rsid w:val="00E06CF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1F86"/>
    <w:rsid w:val="00E2309B"/>
    <w:rsid w:val="00E2320A"/>
    <w:rsid w:val="00E23716"/>
    <w:rsid w:val="00E23D9F"/>
    <w:rsid w:val="00E244CF"/>
    <w:rsid w:val="00E24A0B"/>
    <w:rsid w:val="00E26F58"/>
    <w:rsid w:val="00E27181"/>
    <w:rsid w:val="00E2769F"/>
    <w:rsid w:val="00E27C7F"/>
    <w:rsid w:val="00E3015D"/>
    <w:rsid w:val="00E30D98"/>
    <w:rsid w:val="00E311F0"/>
    <w:rsid w:val="00E313DE"/>
    <w:rsid w:val="00E31F44"/>
    <w:rsid w:val="00E32967"/>
    <w:rsid w:val="00E32FF4"/>
    <w:rsid w:val="00E33EAD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231"/>
    <w:rsid w:val="00E56EE2"/>
    <w:rsid w:val="00E60294"/>
    <w:rsid w:val="00E60E9D"/>
    <w:rsid w:val="00E62D3D"/>
    <w:rsid w:val="00E64889"/>
    <w:rsid w:val="00E64FF0"/>
    <w:rsid w:val="00E65BD7"/>
    <w:rsid w:val="00E67941"/>
    <w:rsid w:val="00E71933"/>
    <w:rsid w:val="00E721B0"/>
    <w:rsid w:val="00E72313"/>
    <w:rsid w:val="00E72568"/>
    <w:rsid w:val="00E739A0"/>
    <w:rsid w:val="00E73E19"/>
    <w:rsid w:val="00E74F54"/>
    <w:rsid w:val="00E769A8"/>
    <w:rsid w:val="00E80C40"/>
    <w:rsid w:val="00E80F01"/>
    <w:rsid w:val="00E822FE"/>
    <w:rsid w:val="00E8290E"/>
    <w:rsid w:val="00E837E1"/>
    <w:rsid w:val="00E83FA9"/>
    <w:rsid w:val="00E85294"/>
    <w:rsid w:val="00E85CC1"/>
    <w:rsid w:val="00E86A64"/>
    <w:rsid w:val="00E870C4"/>
    <w:rsid w:val="00E906D6"/>
    <w:rsid w:val="00E90AAA"/>
    <w:rsid w:val="00E90CD0"/>
    <w:rsid w:val="00E94472"/>
    <w:rsid w:val="00E9448C"/>
    <w:rsid w:val="00E959C1"/>
    <w:rsid w:val="00E95B29"/>
    <w:rsid w:val="00E96094"/>
    <w:rsid w:val="00E97A7D"/>
    <w:rsid w:val="00EA080D"/>
    <w:rsid w:val="00EA3E6F"/>
    <w:rsid w:val="00EA496A"/>
    <w:rsid w:val="00EA7998"/>
    <w:rsid w:val="00EB072D"/>
    <w:rsid w:val="00EB211E"/>
    <w:rsid w:val="00EB246D"/>
    <w:rsid w:val="00EB3086"/>
    <w:rsid w:val="00EB3A5F"/>
    <w:rsid w:val="00EB686A"/>
    <w:rsid w:val="00EB6C56"/>
    <w:rsid w:val="00EB6CF1"/>
    <w:rsid w:val="00EB729A"/>
    <w:rsid w:val="00EC094E"/>
    <w:rsid w:val="00EC14FE"/>
    <w:rsid w:val="00EC2753"/>
    <w:rsid w:val="00EC2951"/>
    <w:rsid w:val="00EC3531"/>
    <w:rsid w:val="00EC3FC4"/>
    <w:rsid w:val="00EC45CF"/>
    <w:rsid w:val="00EC5E5A"/>
    <w:rsid w:val="00EC6564"/>
    <w:rsid w:val="00ED01B8"/>
    <w:rsid w:val="00ED0FDA"/>
    <w:rsid w:val="00ED1431"/>
    <w:rsid w:val="00ED14D3"/>
    <w:rsid w:val="00ED16D2"/>
    <w:rsid w:val="00ED20EA"/>
    <w:rsid w:val="00ED4547"/>
    <w:rsid w:val="00ED6560"/>
    <w:rsid w:val="00ED6657"/>
    <w:rsid w:val="00ED75D0"/>
    <w:rsid w:val="00ED7CB6"/>
    <w:rsid w:val="00EE3F37"/>
    <w:rsid w:val="00EE4AE0"/>
    <w:rsid w:val="00EE4C61"/>
    <w:rsid w:val="00EF4119"/>
    <w:rsid w:val="00EF4B23"/>
    <w:rsid w:val="00EF5EBD"/>
    <w:rsid w:val="00EF6877"/>
    <w:rsid w:val="00EF71B1"/>
    <w:rsid w:val="00EF757D"/>
    <w:rsid w:val="00F0137C"/>
    <w:rsid w:val="00F013BE"/>
    <w:rsid w:val="00F02638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4E7"/>
    <w:rsid w:val="00F10783"/>
    <w:rsid w:val="00F114CB"/>
    <w:rsid w:val="00F1305F"/>
    <w:rsid w:val="00F14D41"/>
    <w:rsid w:val="00F15D37"/>
    <w:rsid w:val="00F1651F"/>
    <w:rsid w:val="00F17255"/>
    <w:rsid w:val="00F200ED"/>
    <w:rsid w:val="00F20627"/>
    <w:rsid w:val="00F216C1"/>
    <w:rsid w:val="00F21AF4"/>
    <w:rsid w:val="00F227CB"/>
    <w:rsid w:val="00F22BB5"/>
    <w:rsid w:val="00F23311"/>
    <w:rsid w:val="00F236E2"/>
    <w:rsid w:val="00F2531D"/>
    <w:rsid w:val="00F25C36"/>
    <w:rsid w:val="00F25C70"/>
    <w:rsid w:val="00F26305"/>
    <w:rsid w:val="00F318EC"/>
    <w:rsid w:val="00F31AB2"/>
    <w:rsid w:val="00F32575"/>
    <w:rsid w:val="00F32BE6"/>
    <w:rsid w:val="00F33730"/>
    <w:rsid w:val="00F3577F"/>
    <w:rsid w:val="00F357D2"/>
    <w:rsid w:val="00F359F2"/>
    <w:rsid w:val="00F369E2"/>
    <w:rsid w:val="00F412CC"/>
    <w:rsid w:val="00F41B1B"/>
    <w:rsid w:val="00F41E2D"/>
    <w:rsid w:val="00F4229C"/>
    <w:rsid w:val="00F44862"/>
    <w:rsid w:val="00F45719"/>
    <w:rsid w:val="00F458EF"/>
    <w:rsid w:val="00F4600A"/>
    <w:rsid w:val="00F465F2"/>
    <w:rsid w:val="00F475DF"/>
    <w:rsid w:val="00F47E98"/>
    <w:rsid w:val="00F50051"/>
    <w:rsid w:val="00F5295B"/>
    <w:rsid w:val="00F536C8"/>
    <w:rsid w:val="00F53739"/>
    <w:rsid w:val="00F54940"/>
    <w:rsid w:val="00F54AAE"/>
    <w:rsid w:val="00F55DCC"/>
    <w:rsid w:val="00F564D1"/>
    <w:rsid w:val="00F5651C"/>
    <w:rsid w:val="00F56A6D"/>
    <w:rsid w:val="00F57068"/>
    <w:rsid w:val="00F579B1"/>
    <w:rsid w:val="00F60980"/>
    <w:rsid w:val="00F609B0"/>
    <w:rsid w:val="00F60A20"/>
    <w:rsid w:val="00F60E3C"/>
    <w:rsid w:val="00F60F71"/>
    <w:rsid w:val="00F6117D"/>
    <w:rsid w:val="00F622AB"/>
    <w:rsid w:val="00F624AC"/>
    <w:rsid w:val="00F62C12"/>
    <w:rsid w:val="00F64196"/>
    <w:rsid w:val="00F646BE"/>
    <w:rsid w:val="00F64973"/>
    <w:rsid w:val="00F65935"/>
    <w:rsid w:val="00F65BD8"/>
    <w:rsid w:val="00F6630F"/>
    <w:rsid w:val="00F676B0"/>
    <w:rsid w:val="00F6775B"/>
    <w:rsid w:val="00F70D19"/>
    <w:rsid w:val="00F74D7F"/>
    <w:rsid w:val="00F76250"/>
    <w:rsid w:val="00F77280"/>
    <w:rsid w:val="00F779F4"/>
    <w:rsid w:val="00F779FD"/>
    <w:rsid w:val="00F77DDE"/>
    <w:rsid w:val="00F809FC"/>
    <w:rsid w:val="00F82133"/>
    <w:rsid w:val="00F83AC5"/>
    <w:rsid w:val="00F84811"/>
    <w:rsid w:val="00F8495E"/>
    <w:rsid w:val="00F85A3D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177"/>
    <w:rsid w:val="00F96CDD"/>
    <w:rsid w:val="00F96D77"/>
    <w:rsid w:val="00F971B7"/>
    <w:rsid w:val="00FA20D1"/>
    <w:rsid w:val="00FA3AC4"/>
    <w:rsid w:val="00FA46A5"/>
    <w:rsid w:val="00FA601E"/>
    <w:rsid w:val="00FA7289"/>
    <w:rsid w:val="00FB0DAB"/>
    <w:rsid w:val="00FB2492"/>
    <w:rsid w:val="00FB38B3"/>
    <w:rsid w:val="00FB39A3"/>
    <w:rsid w:val="00FB458C"/>
    <w:rsid w:val="00FB4D19"/>
    <w:rsid w:val="00FB4FA6"/>
    <w:rsid w:val="00FB50A3"/>
    <w:rsid w:val="00FC0695"/>
    <w:rsid w:val="00FC3A30"/>
    <w:rsid w:val="00FC3F32"/>
    <w:rsid w:val="00FC48F5"/>
    <w:rsid w:val="00FC691F"/>
    <w:rsid w:val="00FC72B5"/>
    <w:rsid w:val="00FC7673"/>
    <w:rsid w:val="00FC7BFC"/>
    <w:rsid w:val="00FD06E4"/>
    <w:rsid w:val="00FD287F"/>
    <w:rsid w:val="00FD2F3C"/>
    <w:rsid w:val="00FD2FB0"/>
    <w:rsid w:val="00FD30A4"/>
    <w:rsid w:val="00FD3903"/>
    <w:rsid w:val="00FD3A88"/>
    <w:rsid w:val="00FD4767"/>
    <w:rsid w:val="00FD55AB"/>
    <w:rsid w:val="00FD5CA1"/>
    <w:rsid w:val="00FD600A"/>
    <w:rsid w:val="00FD7001"/>
    <w:rsid w:val="00FE0AF3"/>
    <w:rsid w:val="00FE11FD"/>
    <w:rsid w:val="00FE152C"/>
    <w:rsid w:val="00FE2D0A"/>
    <w:rsid w:val="00FE3332"/>
    <w:rsid w:val="00FE54C0"/>
    <w:rsid w:val="00FE5D7A"/>
    <w:rsid w:val="00FF080D"/>
    <w:rsid w:val="00FF1F24"/>
    <w:rsid w:val="00FF2BE9"/>
    <w:rsid w:val="00FF43E0"/>
    <w:rsid w:val="00FF458F"/>
    <w:rsid w:val="00FF4703"/>
    <w:rsid w:val="00FF6290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B5563F1"/>
  <w15:chartTrackingRefBased/>
  <w15:docId w15:val="{48C4D68E-60DF-4836-95C5-47981A6C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A4FA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360"/>
        <w:tab w:val="num" w:pos="720"/>
      </w:tabs>
      <w:spacing w:before="100" w:beforeAutospacing="1" w:after="100" w:afterAutospacing="1"/>
      <w:ind w:left="720" w:firstLine="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itle"/>
    <w:basedOn w:val="af2"/>
    <w:next w:val="a0"/>
    <w:link w:val="aff2"/>
    <w:uiPriority w:val="99"/>
    <w:qFormat/>
    <w:rsid w:val="004504E5"/>
    <w:pPr>
      <w:spacing w:line="360" w:lineRule="auto"/>
      <w:ind w:left="0"/>
      <w:jc w:val="center"/>
    </w:pPr>
    <w:rPr>
      <w:color w:val="000000" w:themeColor="text1"/>
      <w:sz w:val="28"/>
      <w:szCs w:val="28"/>
    </w:rPr>
  </w:style>
  <w:style w:type="character" w:customStyle="1" w:styleId="aff2">
    <w:name w:val="Заголовок Знак"/>
    <w:basedOn w:val="a1"/>
    <w:link w:val="aff1"/>
    <w:uiPriority w:val="99"/>
    <w:rsid w:val="004504E5"/>
    <w:rPr>
      <w:rFonts w:ascii="Times New Roman" w:eastAsia="Times New Roman" w:hAnsi="Times New Roman"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35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13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05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685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32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22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5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2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146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0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4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6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5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23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04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9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9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238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4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9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0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2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3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97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7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8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9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35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4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2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8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51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7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5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8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41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5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765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3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0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5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44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0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4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152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46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6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ol\Documents\&#1053;&#1072;&#1089;&#1090;&#1088;&#1072;&#1080;&#1074;&#1072;&#1077;&#1084;&#1099;&#1077;%20&#1096;&#1072;&#1073;&#1083;&#1086;&#1085;&#1099;%20Office\&#1064;&#1072;&#1073;&#1083;&#1086;&#1085;%20&#1086;&#1090;&#1095;&#1105;&#1090;&#1072;%20&#1087;&#1086;%20&#1051;&#1056;%20&#1048;&#1085;&#109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E658-411B-47F8-BB87-9AF15B093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отчёта по ЛР Инфа.dotx</Template>
  <TotalTime>238</TotalTime>
  <Pages>13</Pages>
  <Words>2437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School</dc:creator>
  <cp:keywords/>
  <cp:lastModifiedBy>Дмитрий Минко</cp:lastModifiedBy>
  <cp:revision>222</cp:revision>
  <cp:lastPrinted>2024-09-10T22:31:00Z</cp:lastPrinted>
  <dcterms:created xsi:type="dcterms:W3CDTF">2024-03-24T19:09:00Z</dcterms:created>
  <dcterms:modified xsi:type="dcterms:W3CDTF">2024-11-24T07:42:00Z</dcterms:modified>
</cp:coreProperties>
</file>