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697813C4" w:rsidR="00905D49" w:rsidRPr="00A854A7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854A7" w:rsidRPr="00A854A7">
        <w:rPr>
          <w:b/>
          <w:color w:val="000000" w:themeColor="text1"/>
          <w:sz w:val="32"/>
          <w:szCs w:val="28"/>
        </w:rPr>
        <w:t>1</w:t>
      </w:r>
      <w:r w:rsidR="00A854A7">
        <w:rPr>
          <w:b/>
          <w:color w:val="000000" w:themeColor="text1"/>
          <w:sz w:val="32"/>
          <w:szCs w:val="28"/>
          <w:lang w:val="en-US"/>
        </w:rPr>
        <w:t>0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0EB1B75F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D0541A" w:rsidRPr="00D0541A">
        <w:rPr>
          <w:b/>
          <w:bCs/>
          <w:color w:val="000000" w:themeColor="text1"/>
          <w:spacing w:val="5"/>
          <w:sz w:val="32"/>
          <w:szCs w:val="28"/>
        </w:rPr>
        <w:t>Создание и использование делегатов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EA0909F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D0541A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F848E" w14:textId="77777777" w:rsidR="007F6E90" w:rsidRPr="00A854A7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Овсейчик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  <w:r w:rsidR="00242444" w:rsidRPr="00242444">
              <w:rPr>
                <w:color w:val="000000" w:themeColor="text1"/>
                <w:sz w:val="32"/>
                <w:szCs w:val="28"/>
              </w:rPr>
              <w:t>,</w:t>
            </w:r>
          </w:p>
          <w:p w14:paraId="137BA913" w14:textId="7F082519" w:rsidR="00242444" w:rsidRPr="00242444" w:rsidRDefault="00242444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39E3A45E" w:rsidR="009E6E96" w:rsidRPr="00A922E2" w:rsidRDefault="00A46CC9" w:rsidP="00A46CC9">
      <w:pPr>
        <w:spacing w:line="360" w:lineRule="auto"/>
        <w:ind w:firstLine="709"/>
        <w:jc w:val="both"/>
        <w:rPr>
          <w:sz w:val="28"/>
          <w:szCs w:val="28"/>
        </w:rPr>
      </w:pPr>
      <w:r w:rsidRPr="008206B6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делегатов в </w:t>
      </w:r>
      <w:r>
        <w:rPr>
          <w:sz w:val="28"/>
          <w:szCs w:val="28"/>
          <w:lang w:val="en-US"/>
        </w:rPr>
        <w:t>C</w:t>
      </w:r>
      <w:r w:rsidRPr="009A4E45">
        <w:rPr>
          <w:sz w:val="28"/>
          <w:szCs w:val="28"/>
        </w:rPr>
        <w:t>#</w:t>
      </w:r>
      <w:r w:rsidR="00A922E2" w:rsidRPr="00A922E2">
        <w:rPr>
          <w:sz w:val="28"/>
          <w:szCs w:val="28"/>
        </w:rPr>
        <w:t>,</w:t>
      </w:r>
      <w:r w:rsidR="00A922E2">
        <w:rPr>
          <w:sz w:val="28"/>
          <w:szCs w:val="28"/>
        </w:rPr>
        <w:t xml:space="preserve"> путем написания программы</w:t>
      </w:r>
      <w:r w:rsidR="005B2AFA">
        <w:rPr>
          <w:sz w:val="28"/>
          <w:szCs w:val="28"/>
        </w:rPr>
        <w:t xml:space="preserve">, которая будет имитировать </w:t>
      </w:r>
      <w:r w:rsidR="000C6946">
        <w:rPr>
          <w:sz w:val="28"/>
          <w:szCs w:val="28"/>
        </w:rPr>
        <w:t>действие,</w:t>
      </w:r>
      <w:r w:rsidR="005B2AFA">
        <w:rPr>
          <w:sz w:val="28"/>
          <w:szCs w:val="28"/>
        </w:rPr>
        <w:t xml:space="preserve"> требующее логирования, и записывать это самое действие в текстовый файл.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57B62AC" w14:textId="648D536F" w:rsidR="005B2AFA" w:rsidRDefault="005B2AFA" w:rsidP="007B773A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№1</w:t>
      </w:r>
      <w:r w:rsidR="000C6946">
        <w:rPr>
          <w:b/>
          <w:color w:val="000000" w:themeColor="text1"/>
          <w:sz w:val="28"/>
          <w:u w:val="single"/>
        </w:rPr>
        <w:t>.</w:t>
      </w:r>
    </w:p>
    <w:p w14:paraId="40ADED87" w14:textId="77777777" w:rsidR="000C6946" w:rsidRPr="00ED671F" w:rsidRDefault="000C6946" w:rsidP="007B773A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360249FD" w14:textId="5055C7A4" w:rsidR="001934D2" w:rsidRPr="00814CE5" w:rsidRDefault="003F56CF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Создание проекта</w:t>
      </w:r>
    </w:p>
    <w:p w14:paraId="417885F8" w14:textId="75B2D6CF" w:rsidR="00814CE5" w:rsidRPr="00814CE5" w:rsidRDefault="00814CE5" w:rsidP="00814CE5">
      <w:pPr>
        <w:pStyle w:val="ParaAttribute21"/>
        <w:wordWrap/>
        <w:spacing w:after="0" w:line="360" w:lineRule="auto"/>
        <w:ind w:left="709" w:firstLine="567"/>
        <w:rPr>
          <w:rFonts w:ascii="Times New Roman" w:eastAsia="Calibri" w:hAnsi="Times New Roman"/>
          <w:sz w:val="28"/>
          <w:szCs w:val="24"/>
        </w:rPr>
      </w:pPr>
      <w:r w:rsidRPr="00814CE5">
        <w:rPr>
          <w:rFonts w:ascii="Times New Roman" w:eastAsia="Calibri" w:hAnsi="Times New Roman"/>
          <w:sz w:val="28"/>
          <w:szCs w:val="24"/>
        </w:rPr>
        <w:t xml:space="preserve">В среде разработки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Microsoft</w:t>
      </w:r>
      <w:r w:rsidRPr="00814CE5">
        <w:rPr>
          <w:rFonts w:ascii="Times New Roman" w:eastAsia="Calibri" w:hAnsi="Times New Roman"/>
          <w:sz w:val="28"/>
          <w:szCs w:val="24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Visual</w:t>
      </w:r>
      <w:r w:rsidRPr="00814CE5">
        <w:rPr>
          <w:rFonts w:ascii="Times New Roman" w:eastAsia="Calibri" w:hAnsi="Times New Roman"/>
          <w:sz w:val="28"/>
          <w:szCs w:val="24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Studio</w:t>
      </w:r>
      <w:r w:rsidRPr="00814CE5">
        <w:rPr>
          <w:rFonts w:ascii="Times New Roman" w:eastAsia="Calibri" w:hAnsi="Times New Roman"/>
          <w:sz w:val="28"/>
          <w:szCs w:val="24"/>
        </w:rPr>
        <w:t xml:space="preserve"> был создан новый проект с именем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814CE5">
        <w:rPr>
          <w:rFonts w:ascii="Times New Roman" w:eastAsia="Calibri" w:hAnsi="Times New Roman"/>
          <w:sz w:val="28"/>
          <w:szCs w:val="24"/>
          <w:lang w:val="en-US"/>
        </w:rPr>
        <w:t>OopLabs</w:t>
      </w:r>
      <w:proofErr w:type="spellEnd"/>
      <w:r w:rsidRPr="00814CE5">
        <w:rPr>
          <w:rFonts w:ascii="Times New Roman" w:eastAsia="Calibri" w:hAnsi="Times New Roman"/>
          <w:sz w:val="28"/>
          <w:szCs w:val="24"/>
        </w:rPr>
        <w:t>.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>Delegates</w:t>
      </w:r>
      <w:r>
        <w:rPr>
          <w:rFonts w:ascii="Times New Roman" w:eastAsia="Calibri" w:hAnsi="Times New Roman"/>
          <w:sz w:val="28"/>
          <w:szCs w:val="24"/>
        </w:rPr>
        <w:t>»</w:t>
      </w:r>
      <w:r w:rsidRPr="00814CE5">
        <w:rPr>
          <w:rFonts w:ascii="Times New Roman" w:eastAsia="Calibri" w:hAnsi="Times New Roman"/>
          <w:sz w:val="28"/>
          <w:szCs w:val="24"/>
        </w:rPr>
        <w:t>. Проект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</w:rPr>
        <w:t>имел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814CE5">
        <w:rPr>
          <w:rFonts w:ascii="Times New Roman" w:eastAsia="Calibri" w:hAnsi="Times New Roman"/>
          <w:sz w:val="28"/>
          <w:szCs w:val="24"/>
        </w:rPr>
        <w:t>тип</w:t>
      </w:r>
      <w:r w:rsidRPr="00814CE5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814CE5">
        <w:rPr>
          <w:rFonts w:ascii="Times New Roman" w:eastAsia="Calibri" w:hAnsi="Times New Roman"/>
          <w:i/>
          <w:iCs/>
          <w:sz w:val="28"/>
          <w:szCs w:val="24"/>
          <w:lang w:val="en-US"/>
        </w:rPr>
        <w:t>Console Application</w:t>
      </w:r>
      <w:r>
        <w:rPr>
          <w:rFonts w:ascii="Times New Roman" w:eastAsia="Calibri" w:hAnsi="Times New Roman"/>
          <w:sz w:val="28"/>
          <w:szCs w:val="24"/>
        </w:rPr>
        <w:t>».</w:t>
      </w:r>
    </w:p>
    <w:p w14:paraId="654D3C5F" w14:textId="27893A2B" w:rsidR="003F56CF" w:rsidRPr="00814CE5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Объявление делегата</w:t>
      </w:r>
    </w:p>
    <w:p w14:paraId="1EA1D3C5" w14:textId="02FDE5DE" w:rsidR="00814CE5" w:rsidRPr="00D169F1" w:rsidRDefault="00D169F1" w:rsidP="00D169F1">
      <w:pPr>
        <w:pStyle w:val="ParaAttribute21"/>
        <w:wordWrap/>
        <w:spacing w:after="0" w:line="360" w:lineRule="auto"/>
        <w:ind w:left="709" w:firstLine="567"/>
        <w:rPr>
          <w:rFonts w:ascii="Times New Roman" w:eastAsia="Calibri" w:hAnsi="Times New Roman"/>
          <w:sz w:val="28"/>
          <w:szCs w:val="24"/>
          <w:lang w:val="en-US"/>
        </w:rPr>
      </w:pPr>
      <w:r w:rsidRPr="00D169F1">
        <w:rPr>
          <w:rFonts w:ascii="Times New Roman" w:eastAsia="Calibri" w:hAnsi="Times New Roman"/>
          <w:sz w:val="28"/>
          <w:szCs w:val="24"/>
        </w:rPr>
        <w:t>Внутри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класса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Program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был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объявлен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делегат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Log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с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</w:rPr>
        <w:t>сигнатурой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 xml:space="preserve"> 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«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void Log(string message)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»</w:t>
      </w:r>
      <w:r w:rsidRPr="00D169F1">
        <w:rPr>
          <w:rFonts w:ascii="Times New Roman" w:eastAsia="Calibri" w:hAnsi="Times New Roman"/>
          <w:sz w:val="28"/>
          <w:szCs w:val="24"/>
          <w:lang w:val="en-US"/>
        </w:rPr>
        <w:t>.</w:t>
      </w:r>
    </w:p>
    <w:p w14:paraId="6E1E31AF" w14:textId="179ED257" w:rsidR="00055AE1" w:rsidRPr="005366EC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 xml:space="preserve">Реализация метода </w:t>
      </w:r>
      <w:r w:rsidR="005366EC">
        <w:rPr>
          <w:rFonts w:ascii="Times New Roman" w:eastAsia="Calibri" w:hAnsi="Times New Roman"/>
          <w:sz w:val="28"/>
          <w:szCs w:val="24"/>
        </w:rPr>
        <w:t>«</w:t>
      </w:r>
      <w:proofErr w:type="spellStart"/>
      <w:r>
        <w:rPr>
          <w:rFonts w:ascii="Times New Roman" w:eastAsia="Calibri" w:hAnsi="Times New Roman"/>
          <w:sz w:val="28"/>
          <w:szCs w:val="24"/>
          <w:lang w:val="en-US"/>
        </w:rPr>
        <w:t>DoDomething</w:t>
      </w:r>
      <w:proofErr w:type="spellEnd"/>
      <w:r w:rsidR="005366EC">
        <w:rPr>
          <w:rFonts w:ascii="Times New Roman" w:eastAsia="Calibri" w:hAnsi="Times New Roman"/>
          <w:sz w:val="28"/>
          <w:szCs w:val="24"/>
        </w:rPr>
        <w:t>»</w:t>
      </w:r>
    </w:p>
    <w:p w14:paraId="1DB67425" w14:textId="2AB94FA8" w:rsidR="005366EC" w:rsidRPr="005366EC" w:rsidRDefault="005366EC" w:rsidP="00251F2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366EC">
        <w:rPr>
          <w:rFonts w:ascii="Times New Roman" w:eastAsia="Calibri" w:hAnsi="Times New Roman"/>
          <w:sz w:val="28"/>
          <w:szCs w:val="24"/>
        </w:rPr>
        <w:t xml:space="preserve">Реализован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, принимающий делегат типа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 в качестве аргумента. Этот метод имитирует выполнение операции, требующей журналирования, записывая сообщение с текущей меткой времени:</w:t>
      </w:r>
    </w:p>
    <w:p w14:paraId="4BB81103" w14:textId="78422289" w:rsidR="00055AE1" w:rsidRPr="005366EC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 xml:space="preserve">Реализация метода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proofErr w:type="spellStart"/>
      <w:r>
        <w:rPr>
          <w:rFonts w:ascii="Times New Roman" w:eastAsia="Calibri" w:hAnsi="Times New Roman"/>
          <w:sz w:val="28"/>
          <w:szCs w:val="24"/>
          <w:lang w:val="en-US"/>
        </w:rPr>
        <w:t>LogToFile</w:t>
      </w:r>
      <w:proofErr w:type="spellEnd"/>
      <w:r w:rsidR="00251F29">
        <w:rPr>
          <w:rFonts w:ascii="Times New Roman" w:eastAsia="Calibri" w:hAnsi="Times New Roman"/>
          <w:sz w:val="28"/>
          <w:szCs w:val="24"/>
        </w:rPr>
        <w:t>»</w:t>
      </w:r>
    </w:p>
    <w:p w14:paraId="63A40C02" w14:textId="0B1DD9E7" w:rsidR="005366EC" w:rsidRPr="005366EC" w:rsidRDefault="005366EC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366EC">
        <w:rPr>
          <w:rFonts w:ascii="Times New Roman" w:eastAsia="Calibri" w:hAnsi="Times New Roman"/>
          <w:sz w:val="28"/>
          <w:szCs w:val="24"/>
        </w:rPr>
        <w:t xml:space="preserve">Был создан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LogToFile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 xml:space="preserve"> с такой же сигнатурой, как у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66EC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5366EC">
        <w:rPr>
          <w:rFonts w:ascii="Times New Roman" w:eastAsia="Calibri" w:hAnsi="Times New Roman"/>
          <w:sz w:val="28"/>
          <w:szCs w:val="24"/>
        </w:rPr>
        <w:t>. Метод выполняет запись переданного ему сообщения в текстовый файл, расположенный в папке «</w:t>
      </w:r>
      <w:r w:rsidR="00251F29" w:rsidRPr="00251F29">
        <w:rPr>
          <w:rFonts w:ascii="Times New Roman" w:eastAsia="Calibri" w:hAnsi="Times New Roman"/>
          <w:sz w:val="28"/>
          <w:szCs w:val="24"/>
        </w:rPr>
        <w:t>C:\</w:t>
      </w:r>
      <w:proofErr w:type="spellStart"/>
      <w:r w:rsidR="00251F29" w:rsidRPr="00251F29">
        <w:rPr>
          <w:rFonts w:ascii="Times New Roman" w:eastAsia="Calibri" w:hAnsi="Times New Roman"/>
          <w:sz w:val="28"/>
          <w:szCs w:val="24"/>
        </w:rPr>
        <w:t>Users</w:t>
      </w:r>
      <w:proofErr w:type="spellEnd"/>
      <w:r w:rsidR="00251F29" w:rsidRPr="00251F29">
        <w:rPr>
          <w:rFonts w:ascii="Times New Roman" w:eastAsia="Calibri" w:hAnsi="Times New Roman"/>
          <w:sz w:val="28"/>
          <w:szCs w:val="24"/>
        </w:rPr>
        <w:t>\Nef0o0r\</w:t>
      </w:r>
      <w:proofErr w:type="spellStart"/>
      <w:r w:rsidR="00251F29" w:rsidRPr="00251F29">
        <w:rPr>
          <w:rFonts w:ascii="Times New Roman" w:eastAsia="Calibri" w:hAnsi="Times New Roman"/>
          <w:sz w:val="28"/>
          <w:szCs w:val="24"/>
        </w:rPr>
        <w:t>Documents</w:t>
      </w:r>
      <w:proofErr w:type="spellEnd"/>
      <w:r w:rsidR="00251F29" w:rsidRPr="00251F29">
        <w:rPr>
          <w:rFonts w:ascii="Times New Roman" w:eastAsia="Calibri" w:hAnsi="Times New Roman"/>
          <w:sz w:val="28"/>
          <w:szCs w:val="24"/>
        </w:rPr>
        <w:t>\log.txt</w:t>
      </w:r>
      <w:r w:rsidRPr="005366EC">
        <w:rPr>
          <w:rFonts w:ascii="Times New Roman" w:eastAsia="Calibri" w:hAnsi="Times New Roman"/>
          <w:sz w:val="28"/>
          <w:szCs w:val="24"/>
        </w:rPr>
        <w:t>»</w:t>
      </w:r>
      <w:r w:rsidR="00251F29">
        <w:rPr>
          <w:rFonts w:ascii="Times New Roman" w:eastAsia="Calibri" w:hAnsi="Times New Roman"/>
          <w:sz w:val="28"/>
          <w:szCs w:val="24"/>
        </w:rPr>
        <w:t>.</w:t>
      </w:r>
    </w:p>
    <w:p w14:paraId="32E27524" w14:textId="029CF184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Добавление вызова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r>
        <w:rPr>
          <w:rFonts w:ascii="Times New Roman" w:eastAsia="Calibri" w:hAnsi="Times New Roman"/>
          <w:sz w:val="28"/>
          <w:szCs w:val="24"/>
          <w:lang w:val="en-US"/>
        </w:rPr>
        <w:t>DoSomething</w:t>
      </w:r>
      <w:r w:rsidR="00251F29">
        <w:rPr>
          <w:rFonts w:ascii="Times New Roman" w:eastAsia="Calibri" w:hAnsi="Times New Roman"/>
          <w:sz w:val="28"/>
          <w:szCs w:val="24"/>
        </w:rPr>
        <w:t>»</w:t>
      </w:r>
      <w:r w:rsidRPr="00055AE1">
        <w:rPr>
          <w:rFonts w:ascii="Times New Roman" w:eastAsia="Calibri" w:hAnsi="Times New Roman"/>
          <w:sz w:val="28"/>
          <w:szCs w:val="24"/>
        </w:rPr>
        <w:t xml:space="preserve"> </w:t>
      </w:r>
      <w:r>
        <w:rPr>
          <w:rFonts w:ascii="Times New Roman" w:eastAsia="Calibri" w:hAnsi="Times New Roman"/>
          <w:sz w:val="28"/>
          <w:szCs w:val="24"/>
        </w:rPr>
        <w:t xml:space="preserve">методе </w:t>
      </w:r>
      <w:r w:rsidR="00251F29">
        <w:rPr>
          <w:rFonts w:ascii="Times New Roman" w:eastAsia="Calibri" w:hAnsi="Times New Roman"/>
          <w:sz w:val="28"/>
          <w:szCs w:val="24"/>
        </w:rPr>
        <w:t>«</w:t>
      </w:r>
      <w:r>
        <w:rPr>
          <w:rFonts w:ascii="Times New Roman" w:eastAsia="Calibri" w:hAnsi="Times New Roman"/>
          <w:sz w:val="28"/>
          <w:szCs w:val="24"/>
          <w:lang w:val="en-US"/>
        </w:rPr>
        <w:t>Main</w:t>
      </w:r>
      <w:r w:rsidR="00251F29">
        <w:rPr>
          <w:rFonts w:ascii="Times New Roman" w:eastAsia="Calibri" w:hAnsi="Times New Roman"/>
          <w:sz w:val="28"/>
          <w:szCs w:val="24"/>
        </w:rPr>
        <w:t>»</w:t>
      </w:r>
    </w:p>
    <w:p w14:paraId="249B8887" w14:textId="70FDB424" w:rsidR="00E0069D" w:rsidRPr="00055AE1" w:rsidRDefault="00E0069D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0069D">
        <w:rPr>
          <w:rFonts w:ascii="Times New Roman" w:eastAsia="Calibri" w:hAnsi="Times New Roman"/>
          <w:sz w:val="28"/>
          <w:szCs w:val="24"/>
        </w:rPr>
        <w:t xml:space="preserve">В методе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Main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 xml:space="preserve"> был вызван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 xml:space="preserve">, передающий в качестве аргумента метод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0069D">
        <w:rPr>
          <w:rFonts w:ascii="Times New Roman" w:eastAsia="Calibri" w:hAnsi="Times New Roman"/>
          <w:sz w:val="28"/>
          <w:szCs w:val="24"/>
        </w:rPr>
        <w:t>LogToFile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0069D">
        <w:rPr>
          <w:rFonts w:ascii="Times New Roman" w:eastAsia="Calibri" w:hAnsi="Times New Roman"/>
          <w:sz w:val="28"/>
          <w:szCs w:val="24"/>
        </w:rPr>
        <w:t>.</w:t>
      </w:r>
    </w:p>
    <w:p w14:paraId="23F47887" w14:textId="62379470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Компиляция и запуск программы</w:t>
      </w:r>
    </w:p>
    <w:p w14:paraId="58D215AD" w14:textId="26352F54" w:rsidR="005B2FC3" w:rsidRPr="00055AE1" w:rsidRDefault="005B2FC3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5B2FC3">
        <w:rPr>
          <w:rFonts w:ascii="Times New Roman" w:eastAsia="Calibri" w:hAnsi="Times New Roman"/>
          <w:sz w:val="28"/>
          <w:szCs w:val="24"/>
        </w:rPr>
        <w:t xml:space="preserve">Программа была успешно откомпилирована и запущена. После выполнения программы в текстовом файле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5B2FC3">
        <w:rPr>
          <w:rFonts w:ascii="Times New Roman" w:eastAsia="Calibri" w:hAnsi="Times New Roman"/>
          <w:sz w:val="28"/>
          <w:szCs w:val="24"/>
        </w:rPr>
        <w:t>log.txt</w:t>
      </w:r>
      <w:r>
        <w:rPr>
          <w:rFonts w:ascii="Times New Roman" w:eastAsia="Calibri" w:hAnsi="Times New Roman"/>
          <w:sz w:val="28"/>
          <w:szCs w:val="24"/>
        </w:rPr>
        <w:t>»</w:t>
      </w:r>
      <w:r w:rsidRPr="005B2FC3">
        <w:rPr>
          <w:rFonts w:ascii="Times New Roman" w:eastAsia="Calibri" w:hAnsi="Times New Roman"/>
          <w:sz w:val="28"/>
          <w:szCs w:val="24"/>
        </w:rPr>
        <w:t xml:space="preserve">, расположенном </w:t>
      </w:r>
      <w:r>
        <w:rPr>
          <w:rFonts w:ascii="Times New Roman" w:eastAsia="Calibri" w:hAnsi="Times New Roman"/>
          <w:sz w:val="28"/>
          <w:szCs w:val="24"/>
        </w:rPr>
        <w:t>по пути</w:t>
      </w:r>
      <w:r w:rsidRPr="005B2FC3">
        <w:rPr>
          <w:rFonts w:ascii="Times New Roman" w:eastAsia="Calibri" w:hAnsi="Times New Roman"/>
          <w:sz w:val="28"/>
          <w:szCs w:val="24"/>
        </w:rPr>
        <w:t xml:space="preserve"> «</w:t>
      </w:r>
      <w:r w:rsidRPr="00251F29">
        <w:rPr>
          <w:rFonts w:ascii="Times New Roman" w:eastAsia="Calibri" w:hAnsi="Times New Roman"/>
          <w:sz w:val="28"/>
          <w:szCs w:val="24"/>
        </w:rPr>
        <w:t>C:\</w:t>
      </w:r>
      <w:proofErr w:type="spellStart"/>
      <w:r w:rsidRPr="00251F29">
        <w:rPr>
          <w:rFonts w:ascii="Times New Roman" w:eastAsia="Calibri" w:hAnsi="Times New Roman"/>
          <w:sz w:val="28"/>
          <w:szCs w:val="24"/>
        </w:rPr>
        <w:t>Users</w:t>
      </w:r>
      <w:proofErr w:type="spellEnd"/>
      <w:r w:rsidRPr="00251F29">
        <w:rPr>
          <w:rFonts w:ascii="Times New Roman" w:eastAsia="Calibri" w:hAnsi="Times New Roman"/>
          <w:sz w:val="28"/>
          <w:szCs w:val="24"/>
        </w:rPr>
        <w:t>\Nef0o0r\</w:t>
      </w:r>
      <w:proofErr w:type="spellStart"/>
      <w:r w:rsidRPr="00251F29">
        <w:rPr>
          <w:rFonts w:ascii="Times New Roman" w:eastAsia="Calibri" w:hAnsi="Times New Roman"/>
          <w:sz w:val="28"/>
          <w:szCs w:val="24"/>
        </w:rPr>
        <w:t>Documents</w:t>
      </w:r>
      <w:proofErr w:type="spellEnd"/>
      <w:r w:rsidRPr="00251F29">
        <w:rPr>
          <w:rFonts w:ascii="Times New Roman" w:eastAsia="Calibri" w:hAnsi="Times New Roman"/>
          <w:sz w:val="28"/>
          <w:szCs w:val="24"/>
        </w:rPr>
        <w:t>\log.txt</w:t>
      </w:r>
      <w:r w:rsidRPr="005B2FC3">
        <w:rPr>
          <w:rFonts w:ascii="Times New Roman" w:eastAsia="Calibri" w:hAnsi="Times New Roman"/>
          <w:sz w:val="28"/>
          <w:szCs w:val="24"/>
        </w:rPr>
        <w:t>», появилась запись с текущей меткой времени.</w:t>
      </w:r>
    </w:p>
    <w:p w14:paraId="6FFA16A1" w14:textId="236D9371" w:rsidR="00055AE1" w:rsidRDefault="00055AE1" w:rsidP="00814CE5">
      <w:pPr>
        <w:pStyle w:val="ParaAttribute21"/>
        <w:numPr>
          <w:ilvl w:val="0"/>
          <w:numId w:val="26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Результат</w:t>
      </w:r>
    </w:p>
    <w:p w14:paraId="5B0FD15A" w14:textId="680C755A" w:rsidR="000F4A00" w:rsidRDefault="000F4A00" w:rsidP="00ED671F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0F4A00">
        <w:rPr>
          <w:rFonts w:ascii="Times New Roman" w:eastAsia="Calibri" w:hAnsi="Times New Roman"/>
          <w:sz w:val="28"/>
          <w:szCs w:val="24"/>
        </w:rPr>
        <w:t xml:space="preserve">Программа выполнила задачу корректно. Лог-файл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0F4A00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F4A00">
        <w:rPr>
          <w:rFonts w:ascii="Times New Roman" w:eastAsia="Calibri" w:hAnsi="Times New Roman"/>
          <w:sz w:val="28"/>
          <w:szCs w:val="24"/>
        </w:rPr>
        <w:t xml:space="preserve"> был создан, и в нем появилась запись</w:t>
      </w:r>
      <w:r>
        <w:rPr>
          <w:rFonts w:ascii="Times New Roman" w:eastAsia="Calibri" w:hAnsi="Times New Roman"/>
          <w:sz w:val="28"/>
          <w:szCs w:val="24"/>
        </w:rPr>
        <w:t xml:space="preserve"> (</w:t>
      </w:r>
      <w:r w:rsidR="000C6946">
        <w:rPr>
          <w:rFonts w:ascii="Times New Roman" w:eastAsia="Calibri" w:hAnsi="Times New Roman"/>
          <w:sz w:val="28"/>
          <w:szCs w:val="24"/>
        </w:rPr>
        <w:t>рис.</w:t>
      </w:r>
      <w:r>
        <w:rPr>
          <w:rFonts w:ascii="Times New Roman" w:eastAsia="Calibri" w:hAnsi="Times New Roman"/>
          <w:sz w:val="28"/>
          <w:szCs w:val="24"/>
        </w:rPr>
        <w:t xml:space="preserve"> 1).</w:t>
      </w:r>
    </w:p>
    <w:p w14:paraId="5CC7781B" w14:textId="77777777" w:rsidR="000F4A00" w:rsidRPr="00055AE1" w:rsidRDefault="000F4A00" w:rsidP="000F4A00">
      <w:pPr>
        <w:pStyle w:val="ParaAttribute21"/>
        <w:wordWrap/>
        <w:spacing w:after="0"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557896D0" w14:textId="2E66BA35" w:rsidR="001934D2" w:rsidRDefault="001934D2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  <w:lang w:val="en-US"/>
        </w:rPr>
      </w:pPr>
      <w:r w:rsidRPr="001934D2">
        <w:rPr>
          <w:rFonts w:ascii="Times New Roman" w:eastAsia="Calibri" w:hAnsi="Times New Roman"/>
          <w:sz w:val="28"/>
          <w:szCs w:val="24"/>
          <w:lang w:val="en-US"/>
        </w:rPr>
        <w:lastRenderedPageBreak/>
        <w:drawing>
          <wp:inline distT="0" distB="0" distL="0" distR="0" wp14:anchorId="1F40C032" wp14:editId="3A6777AB">
            <wp:extent cx="5554980" cy="2095500"/>
            <wp:effectExtent l="0" t="0" r="7620" b="0"/>
            <wp:docPr id="975932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23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r="9234" b="25187"/>
                    <a:stretch/>
                  </pic:blipFill>
                  <pic:spPr bwMode="auto">
                    <a:xfrm>
                      <a:off x="0" y="0"/>
                      <a:ext cx="555498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E29A" w14:textId="4D8B0952" w:rsidR="001934D2" w:rsidRDefault="001934D2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  <w:lang w:val="en-US"/>
        </w:rPr>
      </w:pPr>
      <w:r>
        <w:rPr>
          <w:rFonts w:ascii="Times New Roman" w:eastAsia="Calibri" w:hAnsi="Times New Roman"/>
          <w:sz w:val="28"/>
          <w:szCs w:val="24"/>
        </w:rPr>
        <w:t>Рисунок 1 –</w:t>
      </w:r>
      <w:r w:rsidR="000F4A00">
        <w:rPr>
          <w:rFonts w:ascii="Times New Roman" w:eastAsia="Calibri" w:hAnsi="Times New Roman"/>
          <w:sz w:val="28"/>
          <w:szCs w:val="24"/>
        </w:rPr>
        <w:t xml:space="preserve"> Запись формата в</w:t>
      </w:r>
      <w:r w:rsidR="00ED671F">
        <w:rPr>
          <w:rFonts w:ascii="Times New Roman" w:eastAsia="Calibri" w:hAnsi="Times New Roman"/>
          <w:sz w:val="28"/>
          <w:szCs w:val="24"/>
        </w:rPr>
        <w:t xml:space="preserve"> файле «</w:t>
      </w:r>
      <w:r w:rsidR="00ED671F">
        <w:rPr>
          <w:rFonts w:ascii="Times New Roman" w:eastAsia="Calibri" w:hAnsi="Times New Roman"/>
          <w:sz w:val="28"/>
          <w:szCs w:val="24"/>
          <w:lang w:val="en-US"/>
        </w:rPr>
        <w:t>log</w:t>
      </w:r>
      <w:r w:rsidR="00ED671F" w:rsidRPr="00ED671F">
        <w:rPr>
          <w:rFonts w:ascii="Times New Roman" w:eastAsia="Calibri" w:hAnsi="Times New Roman"/>
          <w:sz w:val="28"/>
          <w:szCs w:val="24"/>
        </w:rPr>
        <w:t>.</w:t>
      </w:r>
      <w:r w:rsidR="00ED671F">
        <w:rPr>
          <w:rFonts w:ascii="Times New Roman" w:eastAsia="Calibri" w:hAnsi="Times New Roman"/>
          <w:sz w:val="28"/>
          <w:szCs w:val="24"/>
          <w:lang w:val="en-US"/>
        </w:rPr>
        <w:t>txt</w:t>
      </w:r>
      <w:r w:rsidR="00ED671F">
        <w:rPr>
          <w:rFonts w:ascii="Times New Roman" w:eastAsia="Calibri" w:hAnsi="Times New Roman"/>
          <w:sz w:val="28"/>
          <w:szCs w:val="24"/>
        </w:rPr>
        <w:t>»</w:t>
      </w:r>
    </w:p>
    <w:p w14:paraId="4484DFAE" w14:textId="77777777" w:rsidR="007A6A02" w:rsidRPr="007A6A02" w:rsidRDefault="007A6A02" w:rsidP="00053E06">
      <w:pPr>
        <w:pStyle w:val="ParaAttribute21"/>
        <w:wordWrap/>
        <w:spacing w:after="0" w:line="360" w:lineRule="auto"/>
        <w:rPr>
          <w:rFonts w:ascii="Times New Roman" w:eastAsia="Calibri" w:hAnsi="Times New Roman"/>
          <w:sz w:val="28"/>
          <w:szCs w:val="24"/>
        </w:rPr>
      </w:pPr>
    </w:p>
    <w:p w14:paraId="3FD8FE24" w14:textId="0265D648" w:rsidR="007A6A02" w:rsidRDefault="007A6A02" w:rsidP="007A6A02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</w:t>
      </w:r>
      <w:r>
        <w:rPr>
          <w:b/>
          <w:color w:val="000000" w:themeColor="text1"/>
          <w:sz w:val="28"/>
          <w:u w:val="single"/>
          <w:lang w:val="en-US"/>
        </w:rPr>
        <w:t>2</w:t>
      </w:r>
      <w:r w:rsidRPr="00ED671F">
        <w:rPr>
          <w:b/>
          <w:color w:val="000000" w:themeColor="text1"/>
          <w:sz w:val="28"/>
          <w:u w:val="single"/>
        </w:rPr>
        <w:t>.</w:t>
      </w:r>
    </w:p>
    <w:p w14:paraId="043F76BB" w14:textId="77777777" w:rsidR="000C6946" w:rsidRPr="00ED671F" w:rsidRDefault="000C6946" w:rsidP="007A6A02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029A878B" w14:textId="1630CCB5" w:rsidR="007A6A02" w:rsidRPr="006C29D6" w:rsidRDefault="00353302" w:rsidP="00353302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 w:rsidRPr="00353302">
        <w:rPr>
          <w:rFonts w:ascii="Times New Roman" w:eastAsia="Calibri" w:hAnsi="Times New Roman"/>
          <w:sz w:val="28"/>
          <w:szCs w:val="24"/>
        </w:rPr>
        <w:t>Добавление анонимного делегата</w:t>
      </w:r>
    </w:p>
    <w:p w14:paraId="5EB24E9F" w14:textId="6EF38CAA" w:rsidR="00417BC0" w:rsidRDefault="006C29D6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 xml:space="preserve">В 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6C29D6">
        <w:rPr>
          <w:rFonts w:ascii="Times New Roman" w:eastAsia="Calibri" w:hAnsi="Times New Roman"/>
          <w:sz w:val="28"/>
          <w:szCs w:val="24"/>
        </w:rPr>
        <w:t>Main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6C29D6">
        <w:rPr>
          <w:rFonts w:ascii="Times New Roman" w:eastAsia="Calibri" w:hAnsi="Times New Roman"/>
          <w:sz w:val="28"/>
          <w:szCs w:val="24"/>
        </w:rPr>
        <w:t xml:space="preserve"> был добавлен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6C29D6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6C29D6">
        <w:rPr>
          <w:rFonts w:ascii="Times New Roman" w:eastAsia="Calibri" w:hAnsi="Times New Roman"/>
          <w:sz w:val="28"/>
          <w:szCs w:val="24"/>
        </w:rPr>
        <w:t>, которому передан анонимный делегат для вывода сообщения на консоль</w:t>
      </w:r>
      <w:r w:rsidR="00417BC0">
        <w:rPr>
          <w:rFonts w:ascii="Times New Roman" w:eastAsia="Calibri" w:hAnsi="Times New Roman"/>
          <w:sz w:val="28"/>
          <w:szCs w:val="24"/>
        </w:rPr>
        <w:t>.</w:t>
      </w:r>
    </w:p>
    <w:p w14:paraId="0010D285" w14:textId="63C79517" w:rsidR="006C29D6" w:rsidRDefault="00417BC0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2)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6A111214" w14:textId="77777777" w:rsidR="000C6946" w:rsidRDefault="000C6946" w:rsidP="00417BC0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</w:p>
    <w:p w14:paraId="61A417D8" w14:textId="77777777" w:rsidR="008C112E" w:rsidRDefault="008C112E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C40806">
        <w:rPr>
          <w:rFonts w:ascii="Times New Roman" w:eastAsia="Calibri" w:hAnsi="Times New Roman"/>
          <w:sz w:val="28"/>
          <w:szCs w:val="24"/>
          <w:lang w:val="en-US"/>
        </w:rPr>
        <w:drawing>
          <wp:inline distT="0" distB="0" distL="0" distR="0" wp14:anchorId="732D7DE6" wp14:editId="3343C808">
            <wp:extent cx="4172532" cy="2152950"/>
            <wp:effectExtent l="0" t="0" r="0" b="0"/>
            <wp:docPr id="10681201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201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2D22" w14:textId="19E6A977" w:rsidR="008C112E" w:rsidRDefault="008C112E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2 –</w:t>
      </w:r>
      <w:r>
        <w:rPr>
          <w:rFonts w:ascii="Times New Roman" w:eastAsia="Calibri" w:hAnsi="Times New Roman"/>
          <w:sz w:val="28"/>
          <w:szCs w:val="24"/>
        </w:rPr>
        <w:t xml:space="preserve"> </w:t>
      </w:r>
      <w:r w:rsidR="00916B97">
        <w:rPr>
          <w:rFonts w:ascii="Times New Roman" w:eastAsia="Calibri" w:hAnsi="Times New Roman"/>
          <w:sz w:val="28"/>
          <w:szCs w:val="24"/>
        </w:rPr>
        <w:t>Демонстрация проверки работоспособности кода</w:t>
      </w:r>
    </w:p>
    <w:p w14:paraId="126F670E" w14:textId="24AE6857" w:rsidR="008C112E" w:rsidRPr="006C29D6" w:rsidRDefault="008C112E" w:rsidP="006C29D6">
      <w:pPr>
        <w:pStyle w:val="ParaAttribute21"/>
        <w:spacing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3E797697" w14:textId="4836F310" w:rsidR="00353302" w:rsidRPr="00916B97" w:rsidRDefault="00353302" w:rsidP="00353302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  <w:lang w:val="en-US"/>
        </w:rPr>
      </w:pPr>
      <w:r w:rsidRPr="00353302">
        <w:rPr>
          <w:rFonts w:ascii="Times New Roman" w:eastAsia="Calibri" w:hAnsi="Times New Roman"/>
          <w:sz w:val="28"/>
          <w:szCs w:val="24"/>
        </w:rPr>
        <w:t>Добавление вызова с лямбда-выражением</w:t>
      </w:r>
    </w:p>
    <w:p w14:paraId="39E6B588" w14:textId="36B50EE1" w:rsidR="00916B97" w:rsidRDefault="00417BC0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417BC0">
        <w:rPr>
          <w:rFonts w:ascii="Times New Roman" w:eastAsia="Calibri" w:hAnsi="Times New Roman"/>
          <w:sz w:val="28"/>
          <w:szCs w:val="24"/>
        </w:rPr>
        <w:t xml:space="preserve">Был добавлен еще один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17BC0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17BC0">
        <w:rPr>
          <w:rFonts w:ascii="Times New Roman" w:eastAsia="Calibri" w:hAnsi="Times New Roman"/>
          <w:sz w:val="28"/>
          <w:szCs w:val="24"/>
        </w:rPr>
        <w:t>, в котором анонимный делегат был заменен на лямбда-выражение</w:t>
      </w:r>
      <w:r>
        <w:rPr>
          <w:rFonts w:ascii="Times New Roman" w:eastAsia="Calibri" w:hAnsi="Times New Roman"/>
          <w:sz w:val="28"/>
          <w:szCs w:val="24"/>
        </w:rPr>
        <w:t>.</w:t>
      </w:r>
    </w:p>
    <w:p w14:paraId="5F3974BF" w14:textId="305F6E0F" w:rsidR="00417BC0" w:rsidRDefault="00417BC0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lastRenderedPageBreak/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</w:t>
      </w:r>
      <w:r>
        <w:rPr>
          <w:rFonts w:ascii="Times New Roman" w:eastAsia="Calibri" w:hAnsi="Times New Roman"/>
          <w:sz w:val="28"/>
          <w:szCs w:val="24"/>
        </w:rPr>
        <w:t>3</w:t>
      </w:r>
      <w:r>
        <w:rPr>
          <w:rFonts w:ascii="Times New Roman" w:eastAsia="Calibri" w:hAnsi="Times New Roman"/>
          <w:sz w:val="28"/>
          <w:szCs w:val="24"/>
        </w:rPr>
        <w:t>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26C2733C" w14:textId="7777777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433B1F7C" w14:textId="77777777" w:rsidR="00417BC0" w:rsidRDefault="00417BC0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215086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324D0B58" wp14:editId="50B8EAFC">
            <wp:extent cx="3915321" cy="2553056"/>
            <wp:effectExtent l="0" t="0" r="9525" b="0"/>
            <wp:docPr id="113399665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665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FAC" w14:textId="75B886E1" w:rsidR="00417BC0" w:rsidRDefault="00417BC0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3 –</w:t>
      </w:r>
      <w:r w:rsidR="000C6946">
        <w:rPr>
          <w:rFonts w:ascii="Times New Roman" w:eastAsia="Calibri" w:hAnsi="Times New Roman"/>
          <w:sz w:val="28"/>
          <w:szCs w:val="24"/>
        </w:rPr>
        <w:t xml:space="preserve"> </w:t>
      </w:r>
      <w:r w:rsidR="000C6946">
        <w:rPr>
          <w:rFonts w:ascii="Times New Roman" w:eastAsia="Calibri" w:hAnsi="Times New Roman"/>
          <w:sz w:val="28"/>
          <w:szCs w:val="24"/>
        </w:rPr>
        <w:t>Демонстрация проверки работоспособности кода</w:t>
      </w:r>
    </w:p>
    <w:p w14:paraId="5A6DD96D" w14:textId="77777777" w:rsidR="00417BC0" w:rsidRPr="00417BC0" w:rsidRDefault="00417BC0" w:rsidP="00916B97">
      <w:pPr>
        <w:pStyle w:val="ParaAttribute21"/>
        <w:wordWrap/>
        <w:spacing w:after="0" w:line="360" w:lineRule="auto"/>
        <w:ind w:left="709"/>
        <w:rPr>
          <w:rFonts w:ascii="Times New Roman" w:eastAsia="Calibri" w:hAnsi="Times New Roman"/>
          <w:sz w:val="28"/>
          <w:szCs w:val="24"/>
        </w:rPr>
      </w:pPr>
    </w:p>
    <w:p w14:paraId="2FD09F29" w14:textId="3A131347" w:rsidR="00CC0B39" w:rsidRDefault="00053E06" w:rsidP="00CC0B39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053E06">
        <w:rPr>
          <w:rFonts w:ascii="Times New Roman" w:eastAsia="Calibri" w:hAnsi="Times New Roman"/>
          <w:sz w:val="28"/>
          <w:szCs w:val="24"/>
        </w:rPr>
        <w:t xml:space="preserve">Замена лямбда-выражения методом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53E06">
        <w:rPr>
          <w:rFonts w:ascii="Times New Roman" w:eastAsia="Calibri" w:hAnsi="Times New Roman"/>
          <w:sz w:val="28"/>
          <w:szCs w:val="24"/>
        </w:rPr>
        <w:t>Console.WriteLine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</w:p>
    <w:p w14:paraId="5BFBDFF1" w14:textId="347C1014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0C6946">
        <w:rPr>
          <w:rFonts w:ascii="Times New Roman" w:eastAsia="Calibri" w:hAnsi="Times New Roman"/>
          <w:sz w:val="28"/>
          <w:szCs w:val="24"/>
        </w:rPr>
        <w:t xml:space="preserve">Был добавлен еще один вызов метода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C6946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C6946">
        <w:rPr>
          <w:rFonts w:ascii="Times New Roman" w:eastAsia="Calibri" w:hAnsi="Times New Roman"/>
          <w:sz w:val="28"/>
          <w:szCs w:val="24"/>
        </w:rPr>
        <w:t xml:space="preserve">, в котором в качестве параметра был передан 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0C6946">
        <w:rPr>
          <w:rFonts w:ascii="Times New Roman" w:eastAsia="Calibri" w:hAnsi="Times New Roman"/>
          <w:sz w:val="28"/>
          <w:szCs w:val="24"/>
        </w:rPr>
        <w:t>Console.WriteLine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0C6946">
        <w:rPr>
          <w:rFonts w:ascii="Times New Roman" w:eastAsia="Calibri" w:hAnsi="Times New Roman"/>
          <w:sz w:val="28"/>
          <w:szCs w:val="24"/>
        </w:rPr>
        <w:t xml:space="preserve"> напряму</w:t>
      </w:r>
      <w:r>
        <w:rPr>
          <w:rFonts w:ascii="Times New Roman" w:eastAsia="Calibri" w:hAnsi="Times New Roman"/>
          <w:sz w:val="28"/>
          <w:szCs w:val="24"/>
        </w:rPr>
        <w:t>ю.</w:t>
      </w:r>
    </w:p>
    <w:p w14:paraId="3DD77B9C" w14:textId="0545A82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6C29D6">
        <w:rPr>
          <w:rFonts w:ascii="Times New Roman" w:eastAsia="Calibri" w:hAnsi="Times New Roman"/>
          <w:sz w:val="28"/>
          <w:szCs w:val="24"/>
        </w:rPr>
        <w:t>После компиляции и запуска программы было проверено, что</w:t>
      </w:r>
      <w:r>
        <w:rPr>
          <w:rFonts w:ascii="Times New Roman" w:eastAsia="Calibri" w:hAnsi="Times New Roman"/>
          <w:sz w:val="28"/>
          <w:szCs w:val="24"/>
        </w:rPr>
        <w:t xml:space="preserve"> с</w:t>
      </w:r>
      <w:r w:rsidRPr="006C29D6">
        <w:rPr>
          <w:rFonts w:ascii="Times New Roman" w:eastAsia="Calibri" w:hAnsi="Times New Roman"/>
          <w:sz w:val="28"/>
          <w:szCs w:val="24"/>
        </w:rPr>
        <w:t>ообщение</w:t>
      </w:r>
      <w:r>
        <w:rPr>
          <w:rFonts w:ascii="Times New Roman" w:eastAsia="Calibri" w:hAnsi="Times New Roman"/>
          <w:sz w:val="28"/>
          <w:szCs w:val="24"/>
        </w:rPr>
        <w:t xml:space="preserve"> з</w:t>
      </w:r>
      <w:r w:rsidRPr="006C29D6">
        <w:rPr>
          <w:rFonts w:ascii="Times New Roman" w:eastAsia="Calibri" w:hAnsi="Times New Roman"/>
          <w:sz w:val="28"/>
          <w:szCs w:val="24"/>
        </w:rPr>
        <w:t xml:space="preserve">аписалось в файл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6C29D6">
        <w:rPr>
          <w:rFonts w:ascii="Times New Roman" w:eastAsia="Calibri" w:hAnsi="Times New Roman"/>
          <w:sz w:val="28"/>
          <w:szCs w:val="24"/>
        </w:rPr>
        <w:t>log.txt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>
        <w:rPr>
          <w:rFonts w:ascii="Times New Roman" w:eastAsia="Calibri" w:hAnsi="Times New Roman"/>
          <w:sz w:val="28"/>
          <w:szCs w:val="24"/>
        </w:rPr>
        <w:t xml:space="preserve"> и </w:t>
      </w:r>
      <w:r w:rsidRPr="006C29D6">
        <w:rPr>
          <w:rFonts w:ascii="Times New Roman" w:eastAsia="Calibri" w:hAnsi="Times New Roman"/>
          <w:sz w:val="28"/>
          <w:szCs w:val="24"/>
        </w:rPr>
        <w:t>отобразилось на экране</w:t>
      </w:r>
      <w:r>
        <w:rPr>
          <w:rFonts w:ascii="Times New Roman" w:eastAsia="Calibri" w:hAnsi="Times New Roman"/>
          <w:sz w:val="28"/>
          <w:szCs w:val="24"/>
        </w:rPr>
        <w:t xml:space="preserve"> (рис. </w:t>
      </w:r>
      <w:r>
        <w:rPr>
          <w:rFonts w:ascii="Times New Roman" w:eastAsia="Calibri" w:hAnsi="Times New Roman"/>
          <w:sz w:val="28"/>
          <w:szCs w:val="24"/>
        </w:rPr>
        <w:t>4</w:t>
      </w:r>
      <w:r>
        <w:rPr>
          <w:rFonts w:ascii="Times New Roman" w:eastAsia="Calibri" w:hAnsi="Times New Roman"/>
          <w:sz w:val="28"/>
          <w:szCs w:val="24"/>
        </w:rPr>
        <w:t>)</w:t>
      </w:r>
      <w:r w:rsidRPr="006C29D6">
        <w:rPr>
          <w:rFonts w:ascii="Times New Roman" w:eastAsia="Calibri" w:hAnsi="Times New Roman"/>
          <w:sz w:val="28"/>
          <w:szCs w:val="24"/>
        </w:rPr>
        <w:t>.</w:t>
      </w:r>
    </w:p>
    <w:p w14:paraId="2B14F239" w14:textId="77777777" w:rsidR="000C6946" w:rsidRDefault="000C6946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6ED6CAAD" w14:textId="77777777" w:rsidR="000C6946" w:rsidRDefault="000C6946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AE6EE3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0F0D98B6" wp14:editId="17A83DCF">
            <wp:extent cx="3820058" cy="2581635"/>
            <wp:effectExtent l="0" t="0" r="9525" b="9525"/>
            <wp:docPr id="24502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4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5C15" w14:textId="210B2D4E" w:rsidR="000C6946" w:rsidRDefault="000C6946" w:rsidP="000C6946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Рисунок 4 – Демонстрация проверки работоспособности кода</w:t>
      </w:r>
    </w:p>
    <w:p w14:paraId="48E09C2C" w14:textId="7559C671" w:rsidR="00CC0B39" w:rsidRDefault="00CC0B39" w:rsidP="00CC0B39">
      <w:pPr>
        <w:pStyle w:val="ParaAttribute21"/>
        <w:numPr>
          <w:ilvl w:val="0"/>
          <w:numId w:val="28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lastRenderedPageBreak/>
        <w:t>Результат</w:t>
      </w:r>
    </w:p>
    <w:p w14:paraId="09C7A7A0" w14:textId="0A2E5882" w:rsidR="00CC0B39" w:rsidRDefault="00CC0B39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  <w:r w:rsidRPr="00CC0B39">
        <w:rPr>
          <w:rFonts w:ascii="Times New Roman" w:eastAsia="Calibri" w:hAnsi="Times New Roman"/>
          <w:sz w:val="28"/>
          <w:szCs w:val="24"/>
        </w:rPr>
        <w:t>Задание выполнено в полном объеме, все функциональные возможности программы работают корректно.</w:t>
      </w:r>
    </w:p>
    <w:p w14:paraId="3F69CDB2" w14:textId="77777777" w:rsidR="00FD492D" w:rsidRDefault="00FD492D" w:rsidP="000C6946">
      <w:pPr>
        <w:pStyle w:val="ParaAttribute21"/>
        <w:wordWrap/>
        <w:spacing w:after="0" w:line="360" w:lineRule="auto"/>
        <w:ind w:firstLine="709"/>
        <w:rPr>
          <w:rFonts w:ascii="Times New Roman" w:eastAsia="Calibri" w:hAnsi="Times New Roman"/>
          <w:sz w:val="28"/>
          <w:szCs w:val="24"/>
        </w:rPr>
      </w:pPr>
    </w:p>
    <w:p w14:paraId="574A04B5" w14:textId="51EE45D0" w:rsidR="00FD492D" w:rsidRDefault="00FD492D" w:rsidP="00FD492D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  <w:r w:rsidRPr="00ED671F">
        <w:rPr>
          <w:b/>
          <w:color w:val="000000" w:themeColor="text1"/>
          <w:sz w:val="28"/>
          <w:u w:val="single"/>
        </w:rPr>
        <w:t>Упражнение №</w:t>
      </w:r>
      <w:r>
        <w:rPr>
          <w:b/>
          <w:color w:val="000000" w:themeColor="text1"/>
          <w:sz w:val="28"/>
          <w:u w:val="single"/>
        </w:rPr>
        <w:t>3</w:t>
      </w:r>
      <w:r w:rsidRPr="00ED671F">
        <w:rPr>
          <w:b/>
          <w:color w:val="000000" w:themeColor="text1"/>
          <w:sz w:val="28"/>
          <w:u w:val="single"/>
        </w:rPr>
        <w:t>.</w:t>
      </w:r>
    </w:p>
    <w:p w14:paraId="573E39BC" w14:textId="77777777" w:rsidR="005713F4" w:rsidRDefault="005713F4" w:rsidP="00FD492D">
      <w:pPr>
        <w:pStyle w:val="af2"/>
        <w:spacing w:line="360" w:lineRule="auto"/>
        <w:ind w:left="0" w:firstLine="709"/>
        <w:jc w:val="both"/>
        <w:rPr>
          <w:b/>
          <w:color w:val="000000" w:themeColor="text1"/>
          <w:sz w:val="28"/>
          <w:u w:val="single"/>
        </w:rPr>
      </w:pPr>
    </w:p>
    <w:p w14:paraId="3938B66D" w14:textId="111476EA" w:rsidR="005713F4" w:rsidRDefault="005326E0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5326E0">
        <w:rPr>
          <w:rFonts w:ascii="Times New Roman" w:eastAsia="Calibri" w:hAnsi="Times New Roman"/>
          <w:sz w:val="28"/>
          <w:szCs w:val="24"/>
        </w:rPr>
        <w:t xml:space="preserve">Замена типа параметра в методе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5326E0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</w:p>
    <w:p w14:paraId="2F5B2941" w14:textId="01B26C5A" w:rsidR="00756F32" w:rsidRDefault="00E63BF9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63BF9">
        <w:rPr>
          <w:rFonts w:ascii="Times New Roman" w:eastAsia="Calibri" w:hAnsi="Times New Roman"/>
          <w:sz w:val="28"/>
          <w:szCs w:val="24"/>
        </w:rPr>
        <w:t xml:space="preserve">Тип параметра метода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был изменен с пользовательского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на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E63BF9">
        <w:rPr>
          <w:rFonts w:ascii="Times New Roman" w:eastAsia="Calibri" w:hAnsi="Times New Roman"/>
          <w:sz w:val="28"/>
          <w:szCs w:val="24"/>
        </w:rPr>
        <w:t>&gt;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>.</w:t>
      </w:r>
    </w:p>
    <w:p w14:paraId="5ED948D8" w14:textId="63912EB1" w:rsidR="005326E0" w:rsidRDefault="004A1B43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Удаление объявления делегата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Log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</w:p>
    <w:p w14:paraId="0BBA649C" w14:textId="2C742EA8" w:rsidR="00E63BF9" w:rsidRDefault="00E63BF9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E63BF9">
        <w:rPr>
          <w:rFonts w:ascii="Times New Roman" w:eastAsia="Calibri" w:hAnsi="Times New Roman"/>
          <w:sz w:val="28"/>
          <w:szCs w:val="24"/>
        </w:rPr>
        <w:t xml:space="preserve">Объявление делегата </w:t>
      </w:r>
      <w:r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Log</w:t>
      </w:r>
      <w:proofErr w:type="spellEnd"/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было удалено из класса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Program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, так как использование общего типа </w:t>
      </w:r>
      <w:r>
        <w:rPr>
          <w:rFonts w:ascii="Times New Roman" w:eastAsia="Calibri" w:hAnsi="Times New Roman"/>
          <w:sz w:val="28"/>
          <w:szCs w:val="24"/>
        </w:rPr>
        <w:t>«</w:t>
      </w:r>
      <w:r w:rsidRPr="00E63BF9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E63BF9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E63BF9">
        <w:rPr>
          <w:rFonts w:ascii="Times New Roman" w:eastAsia="Calibri" w:hAnsi="Times New Roman"/>
          <w:sz w:val="28"/>
          <w:szCs w:val="24"/>
        </w:rPr>
        <w:t>&gt;</w:t>
      </w:r>
      <w:r>
        <w:rPr>
          <w:rFonts w:ascii="Times New Roman" w:eastAsia="Calibri" w:hAnsi="Times New Roman"/>
          <w:sz w:val="28"/>
          <w:szCs w:val="24"/>
        </w:rPr>
        <w:t>»</w:t>
      </w:r>
      <w:r w:rsidRPr="00E63BF9">
        <w:rPr>
          <w:rFonts w:ascii="Times New Roman" w:eastAsia="Calibri" w:hAnsi="Times New Roman"/>
          <w:sz w:val="28"/>
          <w:szCs w:val="24"/>
        </w:rPr>
        <w:t xml:space="preserve"> делает его избыточным.</w:t>
      </w:r>
    </w:p>
    <w:p w14:paraId="0E1127BA" w14:textId="303B1A0F" w:rsidR="004A1B43" w:rsidRDefault="004A1B43" w:rsidP="005713F4">
      <w:pPr>
        <w:pStyle w:val="ParaAttribute21"/>
        <w:numPr>
          <w:ilvl w:val="0"/>
          <w:numId w:val="29"/>
        </w:numPr>
        <w:wordWrap/>
        <w:spacing w:after="0" w:line="360" w:lineRule="auto"/>
        <w:ind w:left="0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>Проверка работоспособности программы</w:t>
      </w:r>
    </w:p>
    <w:p w14:paraId="07B0C4EC" w14:textId="6284E1B1" w:rsidR="00A86DD8" w:rsidRDefault="00A86DD8" w:rsidP="00E63BF9">
      <w:pPr>
        <w:pStyle w:val="ParaAttribute21"/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>Программа была успешно откомпилирована без ошибок. Исходный функционал остался неизменным</w:t>
      </w:r>
      <w:r w:rsidR="0096365B">
        <w:rPr>
          <w:rFonts w:ascii="Times New Roman" w:eastAsia="Calibri" w:hAnsi="Times New Roman"/>
          <w:sz w:val="28"/>
          <w:szCs w:val="24"/>
        </w:rPr>
        <w:t xml:space="preserve"> (рис. 5)</w:t>
      </w:r>
      <w:r>
        <w:rPr>
          <w:rFonts w:ascii="Times New Roman" w:eastAsia="Calibri" w:hAnsi="Times New Roman"/>
          <w:sz w:val="28"/>
          <w:szCs w:val="24"/>
        </w:rPr>
        <w:t>.</w:t>
      </w:r>
    </w:p>
    <w:p w14:paraId="48C39CFC" w14:textId="49BB8D98" w:rsidR="002C3A1C" w:rsidRPr="004A1B43" w:rsidRDefault="002C3A1C" w:rsidP="0096365B">
      <w:pPr>
        <w:pStyle w:val="ParaAttribute21"/>
        <w:numPr>
          <w:ilvl w:val="0"/>
          <w:numId w:val="30"/>
        </w:numPr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Метод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принимает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r w:rsidRPr="004A1B43">
        <w:rPr>
          <w:rFonts w:ascii="Times New Roman" w:eastAsia="Calibri" w:hAnsi="Times New Roman"/>
          <w:sz w:val="28"/>
          <w:szCs w:val="24"/>
        </w:rPr>
        <w:t>Action&lt;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string</w:t>
      </w:r>
      <w:proofErr w:type="spellEnd"/>
      <w:r w:rsidRPr="004A1B43">
        <w:rPr>
          <w:rFonts w:ascii="Times New Roman" w:eastAsia="Calibri" w:hAnsi="Times New Roman"/>
          <w:sz w:val="28"/>
          <w:szCs w:val="24"/>
        </w:rPr>
        <w:t>&gt;</w:t>
      </w:r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в качестве параметра.</w:t>
      </w:r>
    </w:p>
    <w:p w14:paraId="136A475E" w14:textId="0EECB286" w:rsidR="002C3A1C" w:rsidRDefault="002C3A1C" w:rsidP="0096365B">
      <w:pPr>
        <w:pStyle w:val="ParaAttribute21"/>
        <w:numPr>
          <w:ilvl w:val="0"/>
          <w:numId w:val="30"/>
        </w:numPr>
        <w:wordWrap/>
        <w:spacing w:after="0" w:line="360" w:lineRule="auto"/>
        <w:ind w:left="709" w:firstLine="709"/>
        <w:rPr>
          <w:rFonts w:ascii="Times New Roman" w:eastAsia="Calibri" w:hAnsi="Times New Roman"/>
          <w:sz w:val="28"/>
          <w:szCs w:val="24"/>
        </w:rPr>
      </w:pPr>
      <w:r w:rsidRPr="004A1B43">
        <w:rPr>
          <w:rFonts w:ascii="Times New Roman" w:eastAsia="Calibri" w:hAnsi="Times New Roman"/>
          <w:sz w:val="28"/>
          <w:szCs w:val="24"/>
        </w:rPr>
        <w:t xml:space="preserve">В методе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Main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различные делегаты (включая анонимные, лямбда-выражения и встроенные методы) корректно передаются в </w:t>
      </w:r>
      <w:r w:rsidR="00E63BF9">
        <w:rPr>
          <w:rFonts w:ascii="Times New Roman" w:eastAsia="Calibri" w:hAnsi="Times New Roman"/>
          <w:sz w:val="28"/>
          <w:szCs w:val="24"/>
        </w:rPr>
        <w:t>«</w:t>
      </w:r>
      <w:proofErr w:type="spellStart"/>
      <w:r w:rsidRPr="004A1B43">
        <w:rPr>
          <w:rFonts w:ascii="Times New Roman" w:eastAsia="Calibri" w:hAnsi="Times New Roman"/>
          <w:sz w:val="28"/>
          <w:szCs w:val="24"/>
        </w:rPr>
        <w:t>DoSomething</w:t>
      </w:r>
      <w:proofErr w:type="spellEnd"/>
      <w:r w:rsidR="00E63BF9">
        <w:rPr>
          <w:rFonts w:ascii="Times New Roman" w:eastAsia="Calibri" w:hAnsi="Times New Roman"/>
          <w:sz w:val="28"/>
          <w:szCs w:val="24"/>
        </w:rPr>
        <w:t>»</w:t>
      </w:r>
      <w:r w:rsidRPr="004A1B43">
        <w:rPr>
          <w:rFonts w:ascii="Times New Roman" w:eastAsia="Calibri" w:hAnsi="Times New Roman"/>
          <w:sz w:val="28"/>
          <w:szCs w:val="24"/>
        </w:rPr>
        <w:t xml:space="preserve"> и выполняют свои функции.</w:t>
      </w:r>
    </w:p>
    <w:p w14:paraId="4DA37409" w14:textId="77777777" w:rsidR="00FD492D" w:rsidRPr="002C3A1C" w:rsidRDefault="00FD492D" w:rsidP="002C3A1C">
      <w:pPr>
        <w:spacing w:line="360" w:lineRule="auto"/>
        <w:jc w:val="both"/>
        <w:rPr>
          <w:b/>
          <w:color w:val="000000" w:themeColor="text1"/>
          <w:sz w:val="28"/>
          <w:u w:val="single"/>
        </w:rPr>
      </w:pPr>
    </w:p>
    <w:p w14:paraId="31EFD0D6" w14:textId="41ECBFF0" w:rsidR="00FD492D" w:rsidRDefault="00FD492D" w:rsidP="00FD492D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 w:rsidRPr="00FD492D">
        <w:rPr>
          <w:rFonts w:ascii="Times New Roman" w:eastAsia="Calibri" w:hAnsi="Times New Roman"/>
          <w:sz w:val="28"/>
          <w:szCs w:val="24"/>
        </w:rPr>
        <w:drawing>
          <wp:inline distT="0" distB="0" distL="0" distR="0" wp14:anchorId="328C3D78" wp14:editId="6F6ED3CE">
            <wp:extent cx="3566160" cy="2318841"/>
            <wp:effectExtent l="0" t="0" r="0" b="5715"/>
            <wp:docPr id="73789819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9819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064" cy="23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99E8" w14:textId="36EBC6C9" w:rsidR="00FD492D" w:rsidRPr="00FD492D" w:rsidRDefault="00FD492D" w:rsidP="00E63BF9">
      <w:pPr>
        <w:pStyle w:val="ParaAttribute21"/>
        <w:wordWrap/>
        <w:spacing w:after="0" w:line="360" w:lineRule="auto"/>
        <w:jc w:val="center"/>
        <w:rPr>
          <w:rFonts w:ascii="Times New Roman" w:eastAsia="Calibri" w:hAnsi="Times New Roman"/>
          <w:sz w:val="28"/>
          <w:szCs w:val="24"/>
        </w:rPr>
      </w:pPr>
      <w:r>
        <w:rPr>
          <w:rFonts w:ascii="Times New Roman" w:eastAsia="Calibri" w:hAnsi="Times New Roman"/>
          <w:sz w:val="28"/>
          <w:szCs w:val="24"/>
        </w:rPr>
        <w:t xml:space="preserve">Рисунок </w:t>
      </w:r>
      <w:r w:rsidR="002C3A1C">
        <w:rPr>
          <w:rFonts w:ascii="Times New Roman" w:eastAsia="Calibri" w:hAnsi="Times New Roman"/>
          <w:sz w:val="28"/>
          <w:szCs w:val="24"/>
        </w:rPr>
        <w:t>5</w:t>
      </w:r>
      <w:r>
        <w:rPr>
          <w:rFonts w:ascii="Times New Roman" w:eastAsia="Calibri" w:hAnsi="Times New Roman"/>
          <w:sz w:val="28"/>
          <w:szCs w:val="24"/>
        </w:rPr>
        <w:t xml:space="preserve"> – Демонстрация проверки работоспособности кода</w:t>
      </w:r>
    </w:p>
    <w:p w14:paraId="16078323" w14:textId="3A7BCEB9" w:rsidR="004504E5" w:rsidRDefault="00C033AC" w:rsidP="004504E5">
      <w:pPr>
        <w:pStyle w:val="aff1"/>
        <w:rPr>
          <w:rStyle w:val="aff"/>
          <w:smallCaps w:val="0"/>
          <w:spacing w:val="0"/>
          <w:lang w:val="en-US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1B17345A" w14:textId="77777777" w:rsidR="00EA3457" w:rsidRPr="00EA3457" w:rsidRDefault="00EA3457" w:rsidP="00EA3457">
      <w:pPr>
        <w:rPr>
          <w:lang w:val="en-US"/>
        </w:rPr>
      </w:pPr>
    </w:p>
    <w:p w14:paraId="076D5D3F" w14:textId="5314A112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По результатам выполнения работы было установлено, что использование различных подходов к реализации делегатов и их замена на тип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Action&lt;T&gt;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существенно упрощают код и делают его более универсальным.</w:t>
      </w:r>
    </w:p>
    <w:p w14:paraId="099EE0C7" w14:textId="77777777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>В упражнении 1 реализация именованного делегата позволила управлять процессом журналирования, записывая сообщения в файл. Это продемонстрировало основы работы с делегатами и их применение для передачи методов в качестве параметров.</w:t>
      </w:r>
    </w:p>
    <w:p w14:paraId="2F21F02F" w14:textId="1D339CE7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В упражнении 2 использование анонимных делегатов, лямбда-выражений и метода </w:t>
      </w:r>
      <w:r w:rsidR="004E5F51">
        <w:rPr>
          <w:color w:val="000000" w:themeColor="text1"/>
          <w:sz w:val="28"/>
          <w:szCs w:val="28"/>
        </w:rPr>
        <w:t>«</w:t>
      </w:r>
      <w:proofErr w:type="spellStart"/>
      <w:r w:rsidRPr="00EA3457">
        <w:rPr>
          <w:color w:val="000000" w:themeColor="text1"/>
          <w:sz w:val="28"/>
          <w:szCs w:val="28"/>
        </w:rPr>
        <w:t>Console.WriteLine</w:t>
      </w:r>
      <w:proofErr w:type="spellEnd"/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показало, как можно минимизировать явное объявление делегатов и повысить читаемость кода. Сообщения успешно выводились на экран и записывались в файл, демонстрируя гибкость и удобство таких подходов.</w:t>
      </w:r>
    </w:p>
    <w:p w14:paraId="44081643" w14:textId="092C5432" w:rsidR="00EA3457" w:rsidRP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3457">
        <w:rPr>
          <w:color w:val="000000" w:themeColor="text1"/>
          <w:sz w:val="28"/>
          <w:szCs w:val="28"/>
        </w:rPr>
        <w:t xml:space="preserve">В упражнении 3 замена пользовательского делегата </w:t>
      </w:r>
      <w:r w:rsidR="004E5F51">
        <w:rPr>
          <w:color w:val="000000" w:themeColor="text1"/>
          <w:sz w:val="28"/>
          <w:szCs w:val="28"/>
        </w:rPr>
        <w:t>«</w:t>
      </w:r>
      <w:proofErr w:type="spellStart"/>
      <w:r w:rsidRPr="00EA3457">
        <w:rPr>
          <w:color w:val="000000" w:themeColor="text1"/>
          <w:sz w:val="28"/>
          <w:szCs w:val="28"/>
        </w:rPr>
        <w:t>Log</w:t>
      </w:r>
      <w:proofErr w:type="spellEnd"/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на общий тип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</w:t>
      </w:r>
      <w:proofErr w:type="spellStart"/>
      <w:r w:rsidRPr="00EA3457">
        <w:rPr>
          <w:color w:val="000000" w:themeColor="text1"/>
          <w:sz w:val="28"/>
          <w:szCs w:val="28"/>
        </w:rPr>
        <w:t>string</w:t>
      </w:r>
      <w:proofErr w:type="spellEnd"/>
      <w:r w:rsidRPr="00EA3457">
        <w:rPr>
          <w:color w:val="000000" w:themeColor="text1"/>
          <w:sz w:val="28"/>
          <w:szCs w:val="28"/>
        </w:rPr>
        <w:t>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сделала код более компактным и универсальным. Удаление необходимости в явном объявлении сигнатур делегатов упростило процесс разработки, сохранив при этом функциональность программы.</w:t>
      </w:r>
    </w:p>
    <w:p w14:paraId="054AE45B" w14:textId="30EA6AB9" w:rsidR="00EA3457" w:rsidRDefault="00EA3457" w:rsidP="00EA345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A3457">
        <w:rPr>
          <w:color w:val="000000" w:themeColor="text1"/>
          <w:sz w:val="28"/>
          <w:szCs w:val="28"/>
        </w:rPr>
        <w:t xml:space="preserve">Все задания выполнены успешно, программа корректно выполняет логирование в файл и вывод сообщений на консоль. Полученные результаты демонстрируют преимущества использования современных возможностей языка C#, включая анонимные делегаты, лямбда-выражения и типы </w:t>
      </w:r>
      <w:r w:rsidR="004E5F51">
        <w:rPr>
          <w:color w:val="000000" w:themeColor="text1"/>
          <w:sz w:val="28"/>
          <w:szCs w:val="28"/>
        </w:rPr>
        <w:t>«</w:t>
      </w:r>
      <w:r w:rsidRPr="00EA3457">
        <w:rPr>
          <w:color w:val="000000" w:themeColor="text1"/>
          <w:sz w:val="28"/>
          <w:szCs w:val="28"/>
        </w:rPr>
        <w:t>Action&lt;T&gt;</w:t>
      </w:r>
      <w:r w:rsidR="004E5F51">
        <w:rPr>
          <w:color w:val="000000" w:themeColor="text1"/>
          <w:sz w:val="28"/>
          <w:szCs w:val="28"/>
        </w:rPr>
        <w:t>»</w:t>
      </w:r>
      <w:r w:rsidRPr="00EA3457">
        <w:rPr>
          <w:color w:val="000000" w:themeColor="text1"/>
          <w:sz w:val="28"/>
          <w:szCs w:val="28"/>
        </w:rPr>
        <w:t xml:space="preserve"> для упрощения разработки и повышения ее эффективности.</w:t>
      </w:r>
    </w:p>
    <w:p w14:paraId="74741D9E" w14:textId="77777777" w:rsidR="00402EA2" w:rsidRDefault="00402EA2">
      <w:pPr>
        <w:rPr>
          <w:rFonts w:eastAsia="Calibri"/>
          <w:sz w:val="28"/>
        </w:rPr>
      </w:pPr>
      <w:r>
        <w:rPr>
          <w:rFonts w:eastAsia="Calibri"/>
          <w:sz w:val="28"/>
        </w:rPr>
        <w:br w:type="page"/>
      </w:r>
    </w:p>
    <w:p w14:paraId="6DBE6CBB" w14:textId="745ED090" w:rsidR="001A5CDB" w:rsidRPr="00CB2CE6" w:rsidRDefault="0069343F" w:rsidP="00F16CB4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CB2CE6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323AD65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63D2511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42C3BAC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E0D6E1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71A0623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E5723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D5C4AE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B34BD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message);</w:t>
      </w:r>
    </w:p>
    <w:p w14:paraId="6171B772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DoSomething(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log)</w:t>
      </w:r>
    </w:p>
    <w:p w14:paraId="629774A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639F4F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log(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4E190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log message"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E375B5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27A30D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72522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5E48431F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43D7D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.MyDocuments);</w:t>
      </w:r>
    </w:p>
    <w:p w14:paraId="66BB922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1908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E25CC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4E1908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0DEEC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8DE96A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4045EB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1908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FC75456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FB4CC4" w14:textId="77777777" w:rsidR="004E1908" w:rsidRPr="004E1908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proofErr w:type="spellStart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D0020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4E1908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BAAE75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C38862" w14:textId="77777777" w:rsidR="004E1908" w:rsidRPr="006E6AE3" w:rsidRDefault="004E1908" w:rsidP="004E1908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BB6EEB" w14:textId="4C53F530" w:rsidR="00832284" w:rsidRDefault="004E1908" w:rsidP="004E1908">
      <w:pPr>
        <w:pStyle w:val="af2"/>
        <w:ind w:left="0" w:firstLine="709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81B1CF" w14:textId="77777777" w:rsidR="006E6AE3" w:rsidRPr="006E6AE3" w:rsidRDefault="006E6AE3" w:rsidP="004E1908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579FC395" w14:textId="42823D5E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EA94B73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FC0628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1291AB0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A929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22B6986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017079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C44AF9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121C3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message);</w:t>
      </w:r>
    </w:p>
    <w:p w14:paraId="5BD02478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DoSomething(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Log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log)</w:t>
      </w:r>
    </w:p>
    <w:p w14:paraId="5B13F0E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0E8C11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log(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E6AE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log message"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0251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3BD70C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5AC37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6E9CB768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351389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.MyDocuments);</w:t>
      </w:r>
    </w:p>
    <w:p w14:paraId="483B20E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E6AE3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69DEE4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98814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A57B2E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3787D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7E23903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B20D9F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proofErr w:type="spellStart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C144F4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E6AE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 {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(message); });</w:t>
      </w:r>
    </w:p>
    <w:p w14:paraId="127F4DB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DoSomething(message =&gt;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(message));</w:t>
      </w:r>
    </w:p>
    <w:p w14:paraId="38D414F5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34C170" w14:textId="77777777" w:rsidR="006E6AE3" w:rsidRP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E6AE3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EDB5A2" w14:textId="77777777" w:rsid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6E6AE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75E00C9" w14:textId="77777777" w:rsidR="006E6AE3" w:rsidRDefault="006E6AE3" w:rsidP="006E6AE3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A0D31A" w14:textId="7C50FF73" w:rsidR="001934D2" w:rsidRDefault="006E6AE3" w:rsidP="006E6AE3">
      <w:pPr>
        <w:spacing w:line="360" w:lineRule="auto"/>
        <w:ind w:firstLine="709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2EAA33B" w14:textId="77777777" w:rsidR="006E6AE3" w:rsidRDefault="006E6AE3" w:rsidP="006E6AE3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1E464069" w14:textId="11A86073" w:rsidR="00C21354" w:rsidRDefault="006E6AE3" w:rsidP="00C21354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3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553D303B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7703954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1754029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F421BE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OopLabs.Delegates</w:t>
      </w:r>
      <w:proofErr w:type="spellEnd"/>
    </w:p>
    <w:p w14:paraId="0CBF230F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B0B04C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4680FC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3219AB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0F567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DoSomething(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Action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log)</w:t>
      </w:r>
    </w:p>
    <w:p w14:paraId="6F74E68C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2BD887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log(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C2135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": DoSomething()"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28FD9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B958B4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0C312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message)</w:t>
      </w:r>
    </w:p>
    <w:p w14:paraId="75C583D8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5FF2E6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.GetFolderPath(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.MyDocuments);</w:t>
      </w:r>
    </w:p>
    <w:p w14:paraId="3CF63E17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myDocsPath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2135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"log.txt"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B8DEB5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logFilePath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message +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44A43D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5D93E0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FEB86F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2F68624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84EAD1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proofErr w:type="spellStart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LogToFile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3148AA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delegate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2135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message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(message); });</w:t>
      </w:r>
    </w:p>
    <w:p w14:paraId="31BD7B73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DoSomething(message =&gt;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(message));</w:t>
      </w:r>
    </w:p>
    <w:p w14:paraId="4D35AE83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DoSomething(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74B939" w14:textId="77777777" w:rsidR="00C21354" w:rsidRP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2135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F28D2E" w14:textId="77777777" w:rsid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C2135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031F16E0" w14:textId="77777777" w:rsidR="00C21354" w:rsidRDefault="00C21354" w:rsidP="00C2135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5B0191" w14:textId="5ABD37D6" w:rsidR="00C21354" w:rsidRPr="00C21354" w:rsidRDefault="00C21354" w:rsidP="00C21354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sectPr w:rsidR="00C21354" w:rsidRPr="00C21354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FAE95" w14:textId="77777777" w:rsidR="004E4BF2" w:rsidRDefault="004E4BF2" w:rsidP="0098338E">
      <w:r>
        <w:separator/>
      </w:r>
    </w:p>
  </w:endnote>
  <w:endnote w:type="continuationSeparator" w:id="0">
    <w:p w14:paraId="70C981B5" w14:textId="77777777" w:rsidR="004E4BF2" w:rsidRDefault="004E4BF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FB508" w14:textId="77777777" w:rsidR="004E4BF2" w:rsidRDefault="004E4BF2" w:rsidP="0098338E">
      <w:r>
        <w:separator/>
      </w:r>
    </w:p>
  </w:footnote>
  <w:footnote w:type="continuationSeparator" w:id="0">
    <w:p w14:paraId="2FF4DA7C" w14:textId="77777777" w:rsidR="004E4BF2" w:rsidRDefault="004E4BF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1B71BD"/>
    <w:multiLevelType w:val="hybridMultilevel"/>
    <w:tmpl w:val="7908BD8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620267F"/>
    <w:multiLevelType w:val="hybridMultilevel"/>
    <w:tmpl w:val="2EEC77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265EB8"/>
    <w:multiLevelType w:val="hybridMultilevel"/>
    <w:tmpl w:val="2EEC77EC"/>
    <w:lvl w:ilvl="0" w:tplc="304AE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24C1520"/>
    <w:multiLevelType w:val="hybridMultilevel"/>
    <w:tmpl w:val="2EEC77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B0204A"/>
    <w:multiLevelType w:val="hybridMultilevel"/>
    <w:tmpl w:val="E1E48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18"/>
  </w:num>
  <w:num w:numId="2" w16cid:durableId="51776536">
    <w:abstractNumId w:val="1"/>
  </w:num>
  <w:num w:numId="3" w16cid:durableId="916209011">
    <w:abstractNumId w:val="15"/>
  </w:num>
  <w:num w:numId="4" w16cid:durableId="1519470209">
    <w:abstractNumId w:val="24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9"/>
  </w:num>
  <w:num w:numId="8" w16cid:durableId="1705132310">
    <w:abstractNumId w:val="23"/>
  </w:num>
  <w:num w:numId="9" w16cid:durableId="482697521">
    <w:abstractNumId w:val="29"/>
  </w:num>
  <w:num w:numId="10" w16cid:durableId="1442120">
    <w:abstractNumId w:val="16"/>
  </w:num>
  <w:num w:numId="11" w16cid:durableId="836574485">
    <w:abstractNumId w:val="11"/>
  </w:num>
  <w:num w:numId="12" w16cid:durableId="1443040265">
    <w:abstractNumId w:val="13"/>
  </w:num>
  <w:num w:numId="13" w16cid:durableId="275990019">
    <w:abstractNumId w:val="12"/>
  </w:num>
  <w:num w:numId="14" w16cid:durableId="1099522040">
    <w:abstractNumId w:val="8"/>
  </w:num>
  <w:num w:numId="15" w16cid:durableId="1661618717">
    <w:abstractNumId w:val="20"/>
  </w:num>
  <w:num w:numId="16" w16cid:durableId="1865514633">
    <w:abstractNumId w:val="10"/>
  </w:num>
  <w:num w:numId="17" w16cid:durableId="854079594">
    <w:abstractNumId w:val="17"/>
  </w:num>
  <w:num w:numId="18" w16cid:durableId="382146264">
    <w:abstractNumId w:val="22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4"/>
  </w:num>
  <w:num w:numId="24" w16cid:durableId="560604550">
    <w:abstractNumId w:val="19"/>
  </w:num>
  <w:num w:numId="25" w16cid:durableId="1368721179">
    <w:abstractNumId w:val="4"/>
  </w:num>
  <w:num w:numId="26" w16cid:durableId="401222929">
    <w:abstractNumId w:val="26"/>
  </w:num>
  <w:num w:numId="27" w16cid:durableId="1881165033">
    <w:abstractNumId w:val="21"/>
  </w:num>
  <w:num w:numId="28" w16cid:durableId="619073187">
    <w:abstractNumId w:val="27"/>
  </w:num>
  <w:num w:numId="29" w16cid:durableId="17658283">
    <w:abstractNumId w:val="25"/>
  </w:num>
  <w:num w:numId="30" w16cid:durableId="988434506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3E06"/>
    <w:rsid w:val="00055334"/>
    <w:rsid w:val="0005551F"/>
    <w:rsid w:val="00055AE1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6946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4A0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4D2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086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444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1F29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3A1C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4B4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3302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97C3D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56CF"/>
    <w:rsid w:val="003F6810"/>
    <w:rsid w:val="003F723A"/>
    <w:rsid w:val="004017F2"/>
    <w:rsid w:val="0040243B"/>
    <w:rsid w:val="00402EA2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17BC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1B43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1908"/>
    <w:rsid w:val="004E30DE"/>
    <w:rsid w:val="004E36D3"/>
    <w:rsid w:val="004E4B68"/>
    <w:rsid w:val="004E4BF2"/>
    <w:rsid w:val="004E5F51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26E0"/>
    <w:rsid w:val="00533CC6"/>
    <w:rsid w:val="00534FBB"/>
    <w:rsid w:val="005366EC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1ABF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13F4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2AFA"/>
    <w:rsid w:val="005B2FC3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9D6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AE3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4E64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47500"/>
    <w:rsid w:val="007502A3"/>
    <w:rsid w:val="00751563"/>
    <w:rsid w:val="007522FC"/>
    <w:rsid w:val="0075247A"/>
    <w:rsid w:val="0075422A"/>
    <w:rsid w:val="00754D5D"/>
    <w:rsid w:val="00756C8D"/>
    <w:rsid w:val="00756F32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97B47"/>
    <w:rsid w:val="007A0A07"/>
    <w:rsid w:val="007A3092"/>
    <w:rsid w:val="007A3546"/>
    <w:rsid w:val="007A39B6"/>
    <w:rsid w:val="007A3BE0"/>
    <w:rsid w:val="007A57AC"/>
    <w:rsid w:val="007A6A02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4CE5"/>
    <w:rsid w:val="00815A71"/>
    <w:rsid w:val="00816452"/>
    <w:rsid w:val="00816B90"/>
    <w:rsid w:val="00820842"/>
    <w:rsid w:val="00820D68"/>
    <w:rsid w:val="00821CEB"/>
    <w:rsid w:val="00822523"/>
    <w:rsid w:val="008228EC"/>
    <w:rsid w:val="00822B80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6015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12E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16B97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46D8E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65B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5EF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1B8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6CC9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54A7"/>
    <w:rsid w:val="00A866A4"/>
    <w:rsid w:val="00A86C4C"/>
    <w:rsid w:val="00A86DD8"/>
    <w:rsid w:val="00A877DD"/>
    <w:rsid w:val="00A87D9A"/>
    <w:rsid w:val="00A922E2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6EE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1354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806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291C"/>
    <w:rsid w:val="00CB2CE6"/>
    <w:rsid w:val="00CB3145"/>
    <w:rsid w:val="00CB3873"/>
    <w:rsid w:val="00CB3A10"/>
    <w:rsid w:val="00CB4EA3"/>
    <w:rsid w:val="00CB4F11"/>
    <w:rsid w:val="00CB62DB"/>
    <w:rsid w:val="00CB6443"/>
    <w:rsid w:val="00CB7364"/>
    <w:rsid w:val="00CC0B39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541A"/>
    <w:rsid w:val="00D0692A"/>
    <w:rsid w:val="00D107B7"/>
    <w:rsid w:val="00D142A6"/>
    <w:rsid w:val="00D146E3"/>
    <w:rsid w:val="00D16151"/>
    <w:rsid w:val="00D169F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69D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3BF9"/>
    <w:rsid w:val="00E64889"/>
    <w:rsid w:val="00E64FF0"/>
    <w:rsid w:val="00E65BD7"/>
    <w:rsid w:val="00E67941"/>
    <w:rsid w:val="00E7146B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457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671F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6CB4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5A4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492D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  <w:style w:type="paragraph" w:customStyle="1" w:styleId="ParaAttribute21">
    <w:name w:val="ParaAttribute21"/>
    <w:rsid w:val="009F41B8"/>
    <w:pPr>
      <w:wordWrap w:val="0"/>
      <w:spacing w:after="200"/>
      <w:jc w:val="both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7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6</TotalTime>
  <Pages>9</Pages>
  <Words>826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4</cp:revision>
  <cp:lastPrinted>2024-09-10T22:31:00Z</cp:lastPrinted>
  <dcterms:created xsi:type="dcterms:W3CDTF">2024-11-18T11:28:00Z</dcterms:created>
  <dcterms:modified xsi:type="dcterms:W3CDTF">2024-11-18T11:42:00Z</dcterms:modified>
</cp:coreProperties>
</file>