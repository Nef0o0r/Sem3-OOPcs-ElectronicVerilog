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9990076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FF19E4">
        <w:rPr>
          <w:b/>
          <w:color w:val="000000" w:themeColor="text1"/>
          <w:sz w:val="32"/>
          <w:szCs w:val="28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8950EF4" w:rsidR="00A34642" w:rsidRPr="00F97DCB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 xml:space="preserve">Паттерн </w:t>
      </w:r>
      <w:r w:rsidR="00F97DCB">
        <w:rPr>
          <w:b/>
          <w:bCs/>
          <w:sz w:val="32"/>
          <w:szCs w:val="32"/>
          <w:lang w:val="en-US"/>
        </w:rPr>
        <w:t>“</w:t>
      </w:r>
      <w:r w:rsidR="00FF19E4" w:rsidRPr="00FF19E4">
        <w:rPr>
          <w:b/>
          <w:bCs/>
          <w:sz w:val="32"/>
          <w:szCs w:val="32"/>
        </w:rPr>
        <w:t>Наблюдатель</w:t>
      </w:r>
      <w:r w:rsidR="00F97DCB">
        <w:rPr>
          <w:b/>
          <w:bCs/>
          <w:sz w:val="32"/>
          <w:szCs w:val="32"/>
          <w:lang w:val="en-US"/>
        </w:rPr>
        <w:t>”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33AA6FFC" w:rsidR="00CB19EF" w:rsidRPr="00FF19E4" w:rsidRDefault="00FF19E4" w:rsidP="00FF19E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9E4">
        <w:rPr>
          <w:color w:val="000000" w:themeColor="text1"/>
          <w:sz w:val="28"/>
          <w:szCs w:val="28"/>
        </w:rPr>
        <w:t>Разработать программу, реализующую паттерн "Наблюдатель". В данной работе создаётся система, которая моделирует прогноз погоды. Классы взаимодействуют друг с другом согласно принципам паттерна: объект-субъект (WeatherStation) оповещает объекты-наблюдатели (WeatherObserver) об изменении состояния.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06404C4D" w14:textId="77777777" w:rsidR="00FF19E4" w:rsidRPr="00FF19E4" w:rsidRDefault="00FF19E4" w:rsidP="00FF19E4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F19E4">
        <w:rPr>
          <w:b/>
          <w:bCs/>
          <w:sz w:val="28"/>
          <w:szCs w:val="28"/>
        </w:rPr>
        <w:t>Изучение паттерна "Наблюдатель"</w:t>
      </w:r>
    </w:p>
    <w:p w14:paraId="6BBBDEC4" w14:textId="77777777" w:rsidR="00FF19E4" w:rsidRP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Паттерн "Наблюдатель" реализует связь "один-ко-многим", где изменение состояния одного объекта приводит к автоматическому уведомлению всех связанных с ним объектов.</w:t>
      </w:r>
    </w:p>
    <w:p w14:paraId="361AD16E" w14:textId="04C8349D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Для реализации паттерна был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– </w:t>
      </w:r>
      <w:r w:rsidRPr="00FF19E4">
        <w:rPr>
          <w:sz w:val="28"/>
          <w:szCs w:val="28"/>
        </w:rPr>
        <w:t>диаграмма</w:t>
      </w:r>
      <w:r w:rsidR="003820C2">
        <w:rPr>
          <w:sz w:val="28"/>
          <w:szCs w:val="28"/>
        </w:rPr>
        <w:t xml:space="preserve"> классов</w:t>
      </w:r>
      <w:r w:rsidRPr="00FF19E4">
        <w:rPr>
          <w:sz w:val="28"/>
          <w:szCs w:val="28"/>
        </w:rPr>
        <w:t>, отображающая связь между классами Program, WeatherStation, WeatherObserver и Simulator (</w:t>
      </w:r>
      <w:r>
        <w:rPr>
          <w:sz w:val="28"/>
          <w:szCs w:val="28"/>
        </w:rPr>
        <w:t>р</w:t>
      </w:r>
      <w:r w:rsidRPr="00FF19E4">
        <w:rPr>
          <w:sz w:val="28"/>
          <w:szCs w:val="28"/>
        </w:rPr>
        <w:t>ис1).</w:t>
      </w:r>
    </w:p>
    <w:p w14:paraId="3ABCB22F" w14:textId="740C8BEA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</w:p>
    <w:p w14:paraId="20607DDB" w14:textId="42D0A0FA" w:rsidR="00FF19E4" w:rsidRDefault="00DD791C" w:rsidP="00FF19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B401CA" wp14:editId="52E4EE27">
            <wp:extent cx="6120130" cy="1942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F97DC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2FBAE63E" w14:textId="79CC2E7F" w:rsidR="003820C2" w:rsidRPr="003820C2" w:rsidRDefault="003820C2" w:rsidP="003820C2">
      <w:pPr>
        <w:spacing w:line="360" w:lineRule="auto"/>
        <w:ind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На диаграмме представлены основные классы и их взаимодействие:</w:t>
      </w:r>
    </w:p>
    <w:p w14:paraId="05EDC20D" w14:textId="1D824944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Program управляет созданием и запуском программы;</w:t>
      </w:r>
    </w:p>
    <w:p w14:paraId="5132A942" w14:textId="4AAB0BD0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WeatherStation является субъектом, который уведомляет наблюдателей о состоянии погоды;</w:t>
      </w:r>
    </w:p>
    <w:p w14:paraId="72E23D9F" w14:textId="5263B1F9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WeatherObserver представляет наблюдателей, получающих данные от субъекта;</w:t>
      </w:r>
    </w:p>
    <w:p w14:paraId="33F313D5" w14:textId="5A823615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Simulator предоставляет данные для субъекта</w:t>
      </w:r>
    </w:p>
    <w:p w14:paraId="286F8D08" w14:textId="77777777" w:rsidR="003820C2" w:rsidRDefault="003820C2" w:rsidP="003820C2">
      <w:pPr>
        <w:pStyle w:val="af2"/>
        <w:spacing w:line="360" w:lineRule="auto"/>
        <w:ind w:left="709"/>
        <w:jc w:val="both"/>
        <w:rPr>
          <w:sz w:val="28"/>
          <w:szCs w:val="28"/>
        </w:rPr>
      </w:pPr>
    </w:p>
    <w:p w14:paraId="2EB6E9FB" w14:textId="5061BD16" w:rsidR="003820C2" w:rsidRDefault="003820C2" w:rsidP="003820C2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t>Реализация программы</w:t>
      </w:r>
    </w:p>
    <w:p w14:paraId="3A007BDD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Создан класс WeatherStation, который генерирует данные о погоде с помощью класса Simulator и уведомляет наблюдателей через событие Notify.</w:t>
      </w:r>
    </w:p>
    <w:p w14:paraId="666431F6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lastRenderedPageBreak/>
        <w:t>Создан класс WeatherObserver, который подписывается на изменения в WeatherStation и выводит полученные данные.</w:t>
      </w:r>
    </w:p>
    <w:p w14:paraId="523B60EA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Класс Simulator используется для предоставления данных о погоде.</w:t>
      </w:r>
    </w:p>
    <w:p w14:paraId="3269BAB8" w14:textId="602C6174" w:rsidR="00522D11" w:rsidRDefault="003820C2" w:rsidP="00522D11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В классе Program создаются экземпляры субъектов и наблюдателей, инициируется работа станции.</w:t>
      </w:r>
    </w:p>
    <w:p w14:paraId="21A37D8D" w14:textId="77777777" w:rsidR="00522D11" w:rsidRPr="00522D11" w:rsidRDefault="00522D11" w:rsidP="00522D11">
      <w:pPr>
        <w:spacing w:line="360" w:lineRule="auto"/>
        <w:jc w:val="both"/>
        <w:rPr>
          <w:sz w:val="28"/>
          <w:szCs w:val="28"/>
        </w:rPr>
      </w:pPr>
    </w:p>
    <w:p w14:paraId="21A1380C" w14:textId="796E922D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003B8704" w14:textId="5A40E985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r w:rsidRPr="00E30556">
        <w:rPr>
          <w:b/>
          <w:bCs/>
          <w:sz w:val="28"/>
          <w:szCs w:val="28"/>
          <w:lang w:val="en-US"/>
        </w:rPr>
        <w:t>WeatherStation</w:t>
      </w:r>
    </w:p>
    <w:p w14:paraId="21EAC34F" w14:textId="64F4039D" w:rsidR="00522D11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522D11">
        <w:rPr>
          <w:sz w:val="28"/>
          <w:szCs w:val="28"/>
        </w:rPr>
        <w:t>Описание методов класса WeatherStation</w:t>
      </w:r>
    </w:p>
    <w:p w14:paraId="716E4C0C" w14:textId="3FB94E41" w:rsidR="00522D11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>Таблица 1.1 Описание методов класса WeatherStation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E214A29" w14:textId="77777777" w:rsidTr="00522D11">
        <w:tc>
          <w:tcPr>
            <w:tcW w:w="1925" w:type="dxa"/>
          </w:tcPr>
          <w:p w14:paraId="1243ED80" w14:textId="1D606E9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Start</w:t>
            </w:r>
          </w:p>
        </w:tc>
        <w:tc>
          <w:tcPr>
            <w:tcW w:w="1925" w:type="dxa"/>
          </w:tcPr>
          <w:p w14:paraId="52FB15A6" w14:textId="0AFC4A2B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057A6C75" w14:textId="17ADDC08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449F6E3D" w14:textId="217B9E88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354FAAB" w14:textId="07FC4C76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Запуск процесс</w:t>
            </w:r>
            <w:r>
              <w:rPr>
                <w:sz w:val="22"/>
                <w:szCs w:val="22"/>
              </w:rPr>
              <w:t>а</w:t>
            </w:r>
            <w:r w:rsidRPr="00522D11">
              <w:rPr>
                <w:sz w:val="22"/>
                <w:szCs w:val="22"/>
              </w:rPr>
              <w:t xml:space="preserve"> уведомления наблюдателей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638390E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Run</w:t>
            </w:r>
          </w:p>
        </w:tc>
        <w:tc>
          <w:tcPr>
            <w:tcW w:w="1925" w:type="dxa"/>
          </w:tcPr>
          <w:p w14:paraId="76FDE1A5" w14:textId="03871C9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04C6628B" w14:textId="68B13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private</w:t>
            </w:r>
          </w:p>
        </w:tc>
        <w:tc>
          <w:tcPr>
            <w:tcW w:w="1926" w:type="dxa"/>
          </w:tcPr>
          <w:p w14:paraId="49BF1BAD" w14:textId="26B074CB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22D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F99045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Генер</w:t>
            </w:r>
            <w:r>
              <w:rPr>
                <w:sz w:val="22"/>
                <w:szCs w:val="22"/>
              </w:rPr>
              <w:t>ация</w:t>
            </w:r>
            <w:r w:rsidRPr="00522D11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522D11">
              <w:rPr>
                <w:sz w:val="22"/>
                <w:szCs w:val="22"/>
              </w:rPr>
              <w:t xml:space="preserve"> о погоде и выз</w:t>
            </w:r>
            <w:r w:rsidR="00770849">
              <w:rPr>
                <w:sz w:val="22"/>
                <w:szCs w:val="22"/>
              </w:rPr>
              <w:t>ов</w:t>
            </w:r>
            <w:r w:rsidRPr="00522D11">
              <w:rPr>
                <w:sz w:val="22"/>
                <w:szCs w:val="22"/>
              </w:rPr>
              <w:t xml:space="preserve"> событи</w:t>
            </w:r>
            <w:r w:rsidR="00770849">
              <w:rPr>
                <w:sz w:val="22"/>
                <w:szCs w:val="22"/>
              </w:rPr>
              <w:t>я</w:t>
            </w:r>
            <w:r w:rsidRPr="00522D11">
              <w:rPr>
                <w:sz w:val="22"/>
                <w:szCs w:val="22"/>
              </w:rPr>
              <w:t xml:space="preserve"> </w:t>
            </w:r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34CC9C0B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r w:rsidRPr="00770849">
        <w:rPr>
          <w:rStyle w:val="HTML0"/>
          <w:rFonts w:ascii="Times New Roman" w:hAnsi="Times New Roman" w:cs="Times New Roman"/>
          <w:sz w:val="28"/>
          <w:szCs w:val="28"/>
        </w:rPr>
        <w:t>WeatherStation</w:t>
      </w:r>
    </w:p>
    <w:p w14:paraId="288B3188" w14:textId="44D20156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>Таблица 1.2. Описание полей класса WeatherStation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496466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Notify</w:t>
            </w:r>
          </w:p>
        </w:tc>
        <w:tc>
          <w:tcPr>
            <w:tcW w:w="2407" w:type="dxa"/>
          </w:tcPr>
          <w:p w14:paraId="54B16390" w14:textId="1338782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WeatherUpdate</w:t>
            </w:r>
          </w:p>
        </w:tc>
        <w:tc>
          <w:tcPr>
            <w:tcW w:w="2407" w:type="dxa"/>
          </w:tcPr>
          <w:p w14:paraId="34456707" w14:textId="1A260F8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public</w:t>
            </w:r>
          </w:p>
        </w:tc>
        <w:tc>
          <w:tcPr>
            <w:tcW w:w="2407" w:type="dxa"/>
          </w:tcPr>
          <w:p w14:paraId="658E379B" w14:textId="7FF7486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Событие для оповещения наблюдателей</w:t>
            </w:r>
          </w:p>
        </w:tc>
      </w:tr>
      <w:tr w:rsidR="00770849" w14:paraId="34E065D5" w14:textId="77777777" w:rsidTr="00770849">
        <w:tc>
          <w:tcPr>
            <w:tcW w:w="2407" w:type="dxa"/>
          </w:tcPr>
          <w:p w14:paraId="1827826F" w14:textId="00A02B8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simulator</w:t>
            </w:r>
          </w:p>
        </w:tc>
        <w:tc>
          <w:tcPr>
            <w:tcW w:w="2407" w:type="dxa"/>
          </w:tcPr>
          <w:p w14:paraId="3EC39CC3" w14:textId="03BAADF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Simulator</w:t>
            </w:r>
          </w:p>
        </w:tc>
        <w:tc>
          <w:tcPr>
            <w:tcW w:w="2407" w:type="dxa"/>
          </w:tcPr>
          <w:p w14:paraId="7161C6C5" w14:textId="705123D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770849">
              <w:rPr>
                <w:sz w:val="22"/>
                <w:szCs w:val="22"/>
              </w:rPr>
              <w:t>private</w:t>
            </w:r>
          </w:p>
        </w:tc>
        <w:tc>
          <w:tcPr>
            <w:tcW w:w="2407" w:type="dxa"/>
          </w:tcPr>
          <w:p w14:paraId="4F135CEA" w14:textId="7D0A0D0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Объект, предоставляющий данные о погоде</w:t>
            </w:r>
          </w:p>
        </w:tc>
      </w:tr>
      <w:tr w:rsidR="00770849" w14:paraId="4135FD43" w14:textId="77777777" w:rsidTr="00770849">
        <w:tc>
          <w:tcPr>
            <w:tcW w:w="2407" w:type="dxa"/>
          </w:tcPr>
          <w:p w14:paraId="1FAF7AA4" w14:textId="07192A1C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updateInterval</w:t>
            </w:r>
          </w:p>
        </w:tc>
        <w:tc>
          <w:tcPr>
            <w:tcW w:w="2407" w:type="dxa"/>
          </w:tcPr>
          <w:p w14:paraId="2A00AC63" w14:textId="5FAD1A80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const int</w:t>
            </w:r>
          </w:p>
        </w:tc>
        <w:tc>
          <w:tcPr>
            <w:tcW w:w="2407" w:type="dxa"/>
          </w:tcPr>
          <w:p w14:paraId="76E21E64" w14:textId="672FEFE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private</w:t>
            </w:r>
          </w:p>
        </w:tc>
        <w:tc>
          <w:tcPr>
            <w:tcW w:w="2407" w:type="dxa"/>
          </w:tcPr>
          <w:p w14:paraId="5BB4C6A8" w14:textId="2C8672A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Интервал времени между оповещениями</w:t>
            </w:r>
          </w:p>
        </w:tc>
      </w:tr>
    </w:tbl>
    <w:p w14:paraId="478A12D0" w14:textId="0C123873" w:rsidR="00F97DCB" w:rsidRDefault="00F97DCB" w:rsidP="00770849">
      <w:pPr>
        <w:pStyle w:val="af2"/>
        <w:spacing w:line="360" w:lineRule="auto"/>
        <w:ind w:left="0" w:firstLine="709"/>
        <w:jc w:val="both"/>
      </w:pPr>
    </w:p>
    <w:p w14:paraId="320C3FB0" w14:textId="77777777" w:rsidR="00F97DCB" w:rsidRDefault="00F97DCB">
      <w:r>
        <w:br w:type="page"/>
      </w:r>
    </w:p>
    <w:p w14:paraId="6AA45AEB" w14:textId="1A5DCFB8" w:rsidR="00F97DCB" w:rsidRDefault="00F97DCB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F97DCB">
        <w:rPr>
          <w:sz w:val="28"/>
          <w:szCs w:val="28"/>
        </w:rPr>
        <w:lastRenderedPageBreak/>
        <w:t>Описание делегата</w:t>
      </w:r>
    </w:p>
    <w:p w14:paraId="1BF67A12" w14:textId="3D6B2F3E" w:rsidR="00F97DCB" w:rsidRDefault="00F97DCB" w:rsidP="00F97DCB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F97DCB">
        <w:rPr>
          <w:sz w:val="22"/>
          <w:szCs w:val="22"/>
        </w:rPr>
        <w:t>Таблица 1.3. Описание делегата WeatherUpdate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06"/>
        <w:gridCol w:w="1864"/>
        <w:gridCol w:w="1969"/>
        <w:gridCol w:w="1594"/>
        <w:gridCol w:w="2095"/>
      </w:tblGrid>
      <w:tr w:rsidR="00F97DCB" w14:paraId="7122E849" w14:textId="77777777" w:rsidTr="00F97DCB">
        <w:tc>
          <w:tcPr>
            <w:tcW w:w="2106" w:type="dxa"/>
          </w:tcPr>
          <w:p w14:paraId="55E51FA2" w14:textId="2BB43F24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Имя</w:t>
            </w:r>
          </w:p>
        </w:tc>
        <w:tc>
          <w:tcPr>
            <w:tcW w:w="1864" w:type="dxa"/>
          </w:tcPr>
          <w:p w14:paraId="51FB6484" w14:textId="6F6C10B5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Тип</w:t>
            </w:r>
          </w:p>
        </w:tc>
        <w:tc>
          <w:tcPr>
            <w:tcW w:w="1969" w:type="dxa"/>
          </w:tcPr>
          <w:p w14:paraId="344BED8D" w14:textId="06D46FD2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594" w:type="dxa"/>
          </w:tcPr>
          <w:p w14:paraId="0534A21A" w14:textId="2DF8FD91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095" w:type="dxa"/>
          </w:tcPr>
          <w:p w14:paraId="5FE50CA4" w14:textId="7C4BDB9A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Назначение</w:t>
            </w:r>
          </w:p>
        </w:tc>
      </w:tr>
      <w:tr w:rsidR="00F97DCB" w14:paraId="43614EEC" w14:textId="77777777" w:rsidTr="00F97DCB">
        <w:tc>
          <w:tcPr>
            <w:tcW w:w="2106" w:type="dxa"/>
          </w:tcPr>
          <w:p w14:paraId="63362A42" w14:textId="42D5A79F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WeatherUpdate</w:t>
            </w:r>
          </w:p>
        </w:tc>
        <w:tc>
          <w:tcPr>
            <w:tcW w:w="1864" w:type="dxa"/>
          </w:tcPr>
          <w:p w14:paraId="30001BFD" w14:textId="18B905E9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97DCB">
              <w:rPr>
                <w:sz w:val="22"/>
                <w:szCs w:val="22"/>
              </w:rPr>
              <w:t>delegate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69" w:type="dxa"/>
          </w:tcPr>
          <w:p w14:paraId="0F3E95F9" w14:textId="0A2F7488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string data</w:t>
            </w:r>
          </w:p>
        </w:tc>
        <w:tc>
          <w:tcPr>
            <w:tcW w:w="1594" w:type="dxa"/>
          </w:tcPr>
          <w:p w14:paraId="381EC91D" w14:textId="18AB615A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public</w:t>
            </w:r>
          </w:p>
        </w:tc>
        <w:tc>
          <w:tcPr>
            <w:tcW w:w="2095" w:type="dxa"/>
          </w:tcPr>
          <w:p w14:paraId="6F0C3BDC" w14:textId="4F3B7C5D" w:rsidR="00F97DCB" w:rsidRPr="00F97DCB" w:rsidRDefault="00F97DCB" w:rsidP="00F97DCB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Делегат, используемый для уведомления подписанных методов</w:t>
            </w:r>
          </w:p>
        </w:tc>
      </w:tr>
    </w:tbl>
    <w:p w14:paraId="2A64003F" w14:textId="1AF4075A" w:rsidR="00770849" w:rsidRDefault="00770849"/>
    <w:p w14:paraId="6A449AD0" w14:textId="252A8939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WeatherObserver</w:t>
      </w:r>
    </w:p>
    <w:p w14:paraId="3B32729E" w14:textId="245BA138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WeatherObserver</w:t>
      </w:r>
    </w:p>
    <w:p w14:paraId="30149FF5" w14:textId="68E3FC13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>Таблица 2.1. Описание методов класса WeatherObserver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F97DCB" w14:paraId="4D62C21B" w14:textId="77777777" w:rsidTr="00770849">
        <w:tc>
          <w:tcPr>
            <w:tcW w:w="1925" w:type="dxa"/>
          </w:tcPr>
          <w:p w14:paraId="4903B887" w14:textId="4D691009" w:rsidR="00F97DCB" w:rsidRPr="00770849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WeatherObserver</w:t>
            </w:r>
          </w:p>
        </w:tc>
        <w:tc>
          <w:tcPr>
            <w:tcW w:w="1925" w:type="dxa"/>
          </w:tcPr>
          <w:p w14:paraId="2ECAF460" w14:textId="6B506D88" w:rsidR="00F97DCB" w:rsidRPr="00770849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B0DDED7" w14:textId="144B54FA" w:rsidR="00F97DCB" w:rsidRPr="00770849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06DCF9AC" w14:textId="6662E3DE" w:rsidR="00F97DCB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WeatherStation station,</w:t>
            </w:r>
          </w:p>
          <w:p w14:paraId="1E2AC163" w14:textId="6D44E39D" w:rsidR="00F97DCB" w:rsidRPr="00770849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string name</w:t>
            </w:r>
          </w:p>
        </w:tc>
        <w:tc>
          <w:tcPr>
            <w:tcW w:w="1926" w:type="dxa"/>
          </w:tcPr>
          <w:p w14:paraId="6949C04A" w14:textId="62587B59" w:rsidR="00F97DCB" w:rsidRPr="00770849" w:rsidRDefault="00F97DCB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F97DCB">
              <w:rPr>
                <w:sz w:val="22"/>
                <w:szCs w:val="22"/>
              </w:rPr>
              <w:t>Конструктор класса, регистрирует наблюдателя в WeatherStation</w:t>
            </w:r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12DD5400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Update</w:t>
            </w:r>
          </w:p>
        </w:tc>
        <w:tc>
          <w:tcPr>
            <w:tcW w:w="1925" w:type="dxa"/>
          </w:tcPr>
          <w:p w14:paraId="73A1AACB" w14:textId="242D2326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1C222A5B" w14:textId="264BC8C6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65BF9B3B" w14:textId="099D937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string weatherData</w:t>
            </w:r>
          </w:p>
        </w:tc>
        <w:tc>
          <w:tcPr>
            <w:tcW w:w="1926" w:type="dxa"/>
          </w:tcPr>
          <w:p w14:paraId="02B30CCA" w14:textId="53B58FF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Получ</w:t>
            </w:r>
            <w:r>
              <w:rPr>
                <w:sz w:val="22"/>
                <w:szCs w:val="22"/>
              </w:rPr>
              <w:t xml:space="preserve">ение </w:t>
            </w:r>
            <w:r w:rsidRPr="00770849">
              <w:rPr>
                <w:sz w:val="22"/>
                <w:szCs w:val="22"/>
              </w:rPr>
              <w:t>обновления от WeatherStation и выводит данные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732BCF7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>Описание полей класса WeatherObserver</w:t>
      </w:r>
    </w:p>
    <w:p w14:paraId="72C27A24" w14:textId="4227ADDB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>Таблица 2.2. Описание полей класса WeatherObserver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351843DA" w14:textId="77777777" w:rsidTr="00770849">
        <w:tc>
          <w:tcPr>
            <w:tcW w:w="2407" w:type="dxa"/>
          </w:tcPr>
          <w:p w14:paraId="747E9DE1" w14:textId="1032EF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6D140BDE" w14:textId="6C80A4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770849">
        <w:tc>
          <w:tcPr>
            <w:tcW w:w="2407" w:type="dxa"/>
          </w:tcPr>
          <w:p w14:paraId="7EEFD3F0" w14:textId="6F92558A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name</w:t>
            </w:r>
          </w:p>
        </w:tc>
        <w:tc>
          <w:tcPr>
            <w:tcW w:w="2407" w:type="dxa"/>
          </w:tcPr>
          <w:p w14:paraId="51A2A4E8" w14:textId="6093310F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14:paraId="679D48E5" w14:textId="1F64DFBE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private</w:t>
            </w:r>
          </w:p>
        </w:tc>
        <w:tc>
          <w:tcPr>
            <w:tcW w:w="2407" w:type="dxa"/>
          </w:tcPr>
          <w:p w14:paraId="1802799F" w14:textId="52BB260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 наблюдателя</w:t>
            </w:r>
          </w:p>
        </w:tc>
      </w:tr>
      <w:tr w:rsidR="00770849" w14:paraId="056A3393" w14:textId="77777777" w:rsidTr="00770849">
        <w:tc>
          <w:tcPr>
            <w:tcW w:w="2407" w:type="dxa"/>
          </w:tcPr>
          <w:p w14:paraId="5993ABD8" w14:textId="410566EC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station</w:t>
            </w:r>
          </w:p>
        </w:tc>
        <w:tc>
          <w:tcPr>
            <w:tcW w:w="2407" w:type="dxa"/>
          </w:tcPr>
          <w:p w14:paraId="1134732F" w14:textId="65A9A473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WeatherStation</w:t>
            </w:r>
          </w:p>
        </w:tc>
        <w:tc>
          <w:tcPr>
            <w:tcW w:w="2407" w:type="dxa"/>
          </w:tcPr>
          <w:p w14:paraId="24339344" w14:textId="319D9C36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private</w:t>
            </w:r>
          </w:p>
        </w:tc>
        <w:tc>
          <w:tcPr>
            <w:tcW w:w="2407" w:type="dxa"/>
          </w:tcPr>
          <w:p w14:paraId="69A54C3A" w14:textId="1EDC497C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Станция, на которую подписан наблюдатель</w:t>
            </w:r>
          </w:p>
        </w:tc>
      </w:tr>
    </w:tbl>
    <w:p w14:paraId="7643093E" w14:textId="7030A97E" w:rsidR="00F97DCB" w:rsidRDefault="00F97DCB">
      <w:pPr>
        <w:rPr>
          <w:sz w:val="20"/>
          <w:szCs w:val="20"/>
        </w:rPr>
      </w:pPr>
    </w:p>
    <w:p w14:paraId="618CC363" w14:textId="4A7FFE11" w:rsidR="00E30556" w:rsidRDefault="00F97DC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D98F4F" w14:textId="209EAF3D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>
        <w:rPr>
          <w:b/>
          <w:bCs/>
          <w:sz w:val="28"/>
          <w:szCs w:val="28"/>
          <w:lang w:val="en-US"/>
        </w:rPr>
        <w:t>Simulator</w:t>
      </w:r>
    </w:p>
    <w:p w14:paraId="6F784ECC" w14:textId="39D1ACA9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Simulator</w:t>
      </w:r>
    </w:p>
    <w:p w14:paraId="58687DFE" w14:textId="3F8B0E11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3.1. Описание методов класса Simulator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15FBF931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GetEnumerator</w:t>
            </w:r>
          </w:p>
        </w:tc>
        <w:tc>
          <w:tcPr>
            <w:tcW w:w="1925" w:type="dxa"/>
          </w:tcPr>
          <w:p w14:paraId="367E457C" w14:textId="5A3FA616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IEnumerator</w:t>
            </w:r>
          </w:p>
        </w:tc>
        <w:tc>
          <w:tcPr>
            <w:tcW w:w="1926" w:type="dxa"/>
          </w:tcPr>
          <w:p w14:paraId="253C6A9C" w14:textId="7832C4E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19D29DDE" w14:textId="2C1EC4B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0AE553A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30556">
              <w:rPr>
                <w:sz w:val="22"/>
                <w:szCs w:val="22"/>
              </w:rPr>
              <w:t>ереб</w:t>
            </w:r>
            <w:r>
              <w:rPr>
                <w:sz w:val="22"/>
                <w:szCs w:val="22"/>
              </w:rPr>
              <w:t>ор</w:t>
            </w:r>
            <w:r w:rsidRPr="00E30556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E30556">
              <w:rPr>
                <w:sz w:val="22"/>
                <w:szCs w:val="22"/>
              </w:rPr>
              <w:t xml:space="preserve"> о погоде</w:t>
            </w:r>
          </w:p>
        </w:tc>
      </w:tr>
    </w:tbl>
    <w:p w14:paraId="54A77425" w14:textId="1AC7F884" w:rsidR="00E30556" w:rsidRDefault="00E30556" w:rsidP="00E30556">
      <w:pPr>
        <w:pStyle w:val="af2"/>
        <w:spacing w:line="360" w:lineRule="auto"/>
        <w:ind w:left="0" w:firstLine="709"/>
        <w:jc w:val="both"/>
        <w:rPr>
          <w:b/>
          <w:bCs/>
          <w:sz w:val="22"/>
          <w:szCs w:val="22"/>
        </w:rPr>
      </w:pPr>
    </w:p>
    <w:p w14:paraId="0495A7ED" w14:textId="1C8348DD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полей класса Simulator</w:t>
      </w:r>
    </w:p>
    <w:p w14:paraId="738F16D5" w14:textId="2586064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3.2. Описание полей класса Simulator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5AA01A1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weatherData</w:t>
            </w:r>
          </w:p>
        </w:tc>
        <w:tc>
          <w:tcPr>
            <w:tcW w:w="2407" w:type="dxa"/>
          </w:tcPr>
          <w:p w14:paraId="322A16E8" w14:textId="3E73FA2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string[]</w:t>
            </w:r>
          </w:p>
        </w:tc>
        <w:tc>
          <w:tcPr>
            <w:tcW w:w="2407" w:type="dxa"/>
          </w:tcPr>
          <w:p w14:paraId="13BD9993" w14:textId="499D68F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private</w:t>
            </w:r>
          </w:p>
        </w:tc>
        <w:tc>
          <w:tcPr>
            <w:tcW w:w="2407" w:type="dxa"/>
          </w:tcPr>
          <w:p w14:paraId="6BB96754" w14:textId="2F1AFFB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Массив строк с данными о погоде</w:t>
            </w:r>
          </w:p>
        </w:tc>
      </w:tr>
    </w:tbl>
    <w:p w14:paraId="0EE3425F" w14:textId="11DF5476" w:rsidR="00E30556" w:rsidRDefault="00F67040" w:rsidP="00F67040">
      <w:r>
        <w:br w:type="page"/>
      </w:r>
    </w:p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lastRenderedPageBreak/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Main</w:t>
            </w:r>
          </w:p>
        </w:tc>
        <w:tc>
          <w:tcPr>
            <w:tcW w:w="1925" w:type="dxa"/>
          </w:tcPr>
          <w:p w14:paraId="4C47063E" w14:textId="7455BB8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void</w:t>
            </w:r>
          </w:p>
        </w:tc>
        <w:tc>
          <w:tcPr>
            <w:tcW w:w="1926" w:type="dxa"/>
          </w:tcPr>
          <w:p w14:paraId="5BC750DD" w14:textId="13FA0E10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public</w:t>
            </w:r>
          </w:p>
        </w:tc>
        <w:tc>
          <w:tcPr>
            <w:tcW w:w="1926" w:type="dxa"/>
          </w:tcPr>
          <w:p w14:paraId="08760E0C" w14:textId="5A84BAC5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string[] args</w:t>
            </w:r>
          </w:p>
        </w:tc>
        <w:tc>
          <w:tcPr>
            <w:tcW w:w="1926" w:type="dxa"/>
          </w:tcPr>
          <w:p w14:paraId="34059B15" w14:textId="2447657F" w:rsidR="00E30556" w:rsidRPr="00E30556" w:rsidRDefault="009E4684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E30556" w:rsidRPr="00E30556">
              <w:rPr>
                <w:sz w:val="22"/>
                <w:szCs w:val="22"/>
              </w:rPr>
              <w:t>озд</w:t>
            </w:r>
            <w:r>
              <w:rPr>
                <w:sz w:val="22"/>
                <w:szCs w:val="22"/>
              </w:rPr>
              <w:t>ание</w:t>
            </w:r>
            <w:r w:rsidR="00E30556" w:rsidRPr="00E30556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="00E30556" w:rsidRPr="00E30556">
              <w:rPr>
                <w:sz w:val="22"/>
                <w:szCs w:val="22"/>
              </w:rPr>
              <w:t xml:space="preserve"> WeatherStation и регистр</w:t>
            </w:r>
            <w:r>
              <w:rPr>
                <w:sz w:val="22"/>
                <w:szCs w:val="22"/>
              </w:rPr>
              <w:t>ация</w:t>
            </w:r>
            <w:r w:rsidR="00E30556" w:rsidRPr="00E30556">
              <w:rPr>
                <w:sz w:val="22"/>
                <w:szCs w:val="22"/>
              </w:rPr>
              <w:t xml:space="preserve"> наблюдателей</w:t>
            </w:r>
          </w:p>
        </w:tc>
      </w:tr>
    </w:tbl>
    <w:p w14:paraId="3FAD24B2" w14:textId="3FB7FB2C" w:rsidR="009E4684" w:rsidRDefault="009E4684"/>
    <w:p w14:paraId="0ADF7D1B" w14:textId="77777777" w:rsidR="009E4684" w:rsidRPr="009E4684" w:rsidRDefault="009E4684" w:rsidP="009E4684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t>Пример работы программы</w:t>
      </w:r>
    </w:p>
    <w:p w14:paraId="3ACF2596" w14:textId="02726FA3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Программа создаёт объект WeatherStation (субъект) и три объекта WeatherObserver (наблюдатели);</w:t>
      </w:r>
    </w:p>
    <w:p w14:paraId="1AEFC0F5" w14:textId="77777777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Наблюдатели подписываются на событие Notify в WeatherStation;</w:t>
      </w:r>
    </w:p>
    <w:p w14:paraId="3B7893B4" w14:textId="454B3885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WeatherStation начинает генерировать данные о погоде с помощью объекта Simulator и уведомляет подписанных наблюдателей;</w:t>
      </w:r>
    </w:p>
    <w:p w14:paraId="3829536A" w14:textId="3AC278C2" w:rsidR="00E30556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Наблюдатели выводят полученные данные на консоль (</w:t>
      </w:r>
      <w:r>
        <w:rPr>
          <w:sz w:val="28"/>
          <w:szCs w:val="28"/>
        </w:rPr>
        <w:t>рис.2</w:t>
      </w:r>
      <w:r w:rsidRPr="009E4684">
        <w:rPr>
          <w:sz w:val="28"/>
          <w:szCs w:val="28"/>
        </w:rPr>
        <w:t>):</w:t>
      </w:r>
    </w:p>
    <w:p w14:paraId="519F891C" w14:textId="77777777" w:rsidR="009E4684" w:rsidRDefault="009E4684" w:rsidP="009E4684">
      <w:pPr>
        <w:pStyle w:val="af2"/>
        <w:tabs>
          <w:tab w:val="left" w:pos="0"/>
        </w:tabs>
        <w:spacing w:line="360" w:lineRule="auto"/>
        <w:ind w:left="709"/>
        <w:jc w:val="both"/>
        <w:rPr>
          <w:sz w:val="28"/>
          <w:szCs w:val="28"/>
        </w:rPr>
      </w:pPr>
    </w:p>
    <w:p w14:paraId="30CAF828" w14:textId="705BE0D1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9E4684">
        <w:rPr>
          <w:noProof/>
          <w:sz w:val="28"/>
          <w:szCs w:val="28"/>
        </w:rPr>
        <w:drawing>
          <wp:inline distT="0" distB="0" distL="0" distR="0" wp14:anchorId="2371FE97" wp14:editId="17C586F8">
            <wp:extent cx="6120130" cy="1917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219F712B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74893761" w14:textId="77777777" w:rsidR="00F67040" w:rsidRDefault="009E4684" w:rsidP="00F67040">
      <w:pPr>
        <w:pStyle w:val="af2"/>
        <w:tabs>
          <w:tab w:val="left" w:pos="0"/>
        </w:tabs>
        <w:spacing w:line="360" w:lineRule="auto"/>
        <w:ind w:left="0" w:firstLine="709"/>
        <w:jc w:val="both"/>
      </w:pPr>
      <w:r w:rsidRPr="009E4684">
        <w:rPr>
          <w:sz w:val="28"/>
          <w:szCs w:val="28"/>
        </w:rPr>
        <w:t>В рамках данной работы была реализована программа, демонстрирующая принцип работы паттерна "Наблюдатель". Основной задачей было создать систему, в которой субъект (WeatherStation) уведомляет подписанных на него наблюдателей (WeatherObserver) об изменениях своего состояния, используя событийный механизм.</w:t>
      </w:r>
      <w:r w:rsidR="00F67040" w:rsidRPr="00F67040">
        <w:t xml:space="preserve"> </w:t>
      </w:r>
    </w:p>
    <w:p w14:paraId="7CC54F17" w14:textId="5DAF78B2" w:rsidR="009E4684" w:rsidRPr="009E4684" w:rsidRDefault="00F67040" w:rsidP="00F67040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67040">
        <w:rPr>
          <w:sz w:val="28"/>
          <w:szCs w:val="28"/>
        </w:rPr>
        <w:t>Решение может быть адаптировано для реальных задач, таких как мониторинг систем или управление событиями в реальном времени.</w:t>
      </w:r>
      <w:r>
        <w:rPr>
          <w:sz w:val="28"/>
          <w:szCs w:val="28"/>
        </w:rPr>
        <w:t xml:space="preserve"> </w:t>
      </w:r>
      <w:r w:rsidRPr="00F67040">
        <w:rPr>
          <w:sz w:val="28"/>
          <w:szCs w:val="28"/>
        </w:rPr>
        <w:t>Работа с паттерном позволила глубже понять его принципы и применимость в разработке программного обеспечения.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549DDF" w14:textId="02A1143F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Интерфейс </w:t>
      </w:r>
      <w:r w:rsidRPr="00F67040">
        <w:rPr>
          <w:b/>
          <w:bCs/>
          <w:sz w:val="28"/>
          <w:szCs w:val="28"/>
          <w:lang w:val="en-US"/>
        </w:rPr>
        <w:t>IObserver</w:t>
      </w:r>
    </w:p>
    <w:p w14:paraId="7D8FD6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1226B32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71B356B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System.Linq;</w:t>
      </w:r>
    </w:p>
    <w:p w14:paraId="0811FD1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System.Text;</w:t>
      </w:r>
    </w:p>
    <w:p w14:paraId="352699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System.Threading.Tasks;</w:t>
      </w:r>
    </w:p>
    <w:p w14:paraId="24CA1E5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8FB36F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58796F0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45A49D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Интерфейс наблюдателя</w:t>
      </w:r>
    </w:p>
    <w:p w14:paraId="573C434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interface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</w:p>
    <w:p w14:paraId="3DED983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5EF644C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Update(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weatherData);</w:t>
      </w:r>
    </w:p>
    <w:p w14:paraId="28B8B63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1326F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892606B" w14:textId="075E7F9A" w:rsidR="00F67040" w:rsidRDefault="00F67040" w:rsidP="00F67040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4F51E061" w14:textId="4E8D9113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Класс </w:t>
      </w:r>
      <w:r w:rsidRPr="00F67040">
        <w:rPr>
          <w:b/>
          <w:bCs/>
          <w:sz w:val="28"/>
          <w:szCs w:val="28"/>
          <w:lang w:val="en-US"/>
        </w:rPr>
        <w:t>Simulator</w:t>
      </w:r>
    </w:p>
    <w:p w14:paraId="28FB11E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2EB48C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System.Collections;</w:t>
      </w:r>
    </w:p>
    <w:p w14:paraId="5753BD0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428895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System.Linq;</w:t>
      </w:r>
    </w:p>
    <w:p w14:paraId="0CE9CF4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System.Text;</w:t>
      </w:r>
    </w:p>
    <w:p w14:paraId="00C071D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System.Threading.Tasks;</w:t>
      </w:r>
    </w:p>
    <w:p w14:paraId="71DB0EC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BD3D1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08113B8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825B20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IEnumerable</w:t>
      </w:r>
    </w:p>
    <w:p w14:paraId="792BF71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26B3BFF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[] weatherData =</w:t>
      </w:r>
    </w:p>
    <w:p w14:paraId="58D85BF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7F4E036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"Температура: 25°C, Влажность: 60%, Давление: 1013 hPa"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6EE46D7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"Температура: 27°C, Влажность: 55%, Давление: 1010 hPa"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4C4938B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"Температура: 22°C, Влажность: 70%, Давление: 1020 hPa"</w:t>
      </w:r>
    </w:p>
    <w:p w14:paraId="30128CE4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};</w:t>
      </w:r>
    </w:p>
    <w:p w14:paraId="52B3E5B0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7F6920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IEnumerator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GetEnumerator()</w:t>
      </w:r>
    </w:p>
    <w:p w14:paraId="64F0E8CF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92034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weatherData)</w:t>
      </w:r>
    </w:p>
    <w:p w14:paraId="338BE50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yield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return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data;</w:t>
      </w:r>
    </w:p>
    <w:p w14:paraId="18DE0A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93433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02A0A24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7D7EC94" w14:textId="119BC9D4" w:rsidR="00F67040" w:rsidRDefault="00F67040" w:rsidP="00F67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744CC" w14:textId="0DFAB8BB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r>
        <w:rPr>
          <w:b/>
          <w:bCs/>
          <w:sz w:val="28"/>
          <w:szCs w:val="28"/>
          <w:lang w:val="en-US"/>
        </w:rPr>
        <w:t>WeatherObserver</w:t>
      </w:r>
    </w:p>
    <w:p w14:paraId="790816E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663608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6D7BE9B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System.Linq;</w:t>
      </w:r>
    </w:p>
    <w:p w14:paraId="45C32D2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System.Text;</w:t>
      </w:r>
    </w:p>
    <w:p w14:paraId="6BA76F2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System.Threading.Tasks;</w:t>
      </w:r>
    </w:p>
    <w:p w14:paraId="11602A6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31474F0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17AF1C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33EA0D9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Наблюдателя</w:t>
      </w:r>
    </w:p>
    <w:p w14:paraId="3518A0D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</w:p>
    <w:p w14:paraId="0CE028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0E8E38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name;</w:t>
      </w:r>
    </w:p>
    <w:p w14:paraId="0113C58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station;</w:t>
      </w:r>
    </w:p>
    <w:p w14:paraId="6E8CE1A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B953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station,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name)</w:t>
      </w:r>
    </w:p>
    <w:p w14:paraId="39C46149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DD511ED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this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.station = station;</w:t>
      </w:r>
    </w:p>
    <w:p w14:paraId="321D73D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this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.name = name;</w:t>
      </w:r>
    </w:p>
    <w:p w14:paraId="2EF292B1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station.Notify += Update;</w:t>
      </w:r>
    </w:p>
    <w:p w14:paraId="2AF26CFD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14BF3D6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9D62EF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Update(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weatherData)</w:t>
      </w:r>
    </w:p>
    <w:p w14:paraId="38D55602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6B516A1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{name}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получил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обновление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{weatherData}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D6096C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D852B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8E7A97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68DA82F" w14:textId="6908D197" w:rsidR="00F67040" w:rsidRDefault="00F67040" w:rsidP="00F67040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25D849F" w14:textId="08DABE31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WeatherStation</w:t>
      </w:r>
    </w:p>
    <w:p w14:paraId="2AD323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011343E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5B20C95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System.Linq;</w:t>
      </w:r>
    </w:p>
    <w:p w14:paraId="13D9C37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System.Text;</w:t>
      </w:r>
    </w:p>
    <w:p w14:paraId="242C60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System.Threading.Tasks;</w:t>
      </w:r>
    </w:p>
    <w:p w14:paraId="5580130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65DFC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3846F45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51985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субъекта</w:t>
      </w:r>
    </w:p>
    <w:p w14:paraId="0F245B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</w:p>
    <w:p w14:paraId="00D8B2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1449506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delegate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WeatherUpdate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data);</w:t>
      </w:r>
    </w:p>
    <w:p w14:paraId="5B9E8D08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event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WeatherUpdate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Notify;</w:t>
      </w:r>
    </w:p>
    <w:p w14:paraId="6C955CC9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156A5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simulator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59CF42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14F5B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const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updateInterval = 2000; 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Интервал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обновления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в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миллисекундах</w:t>
      </w:r>
    </w:p>
    <w:p w14:paraId="0C7AF2B4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Start()</w:t>
      </w:r>
    </w:p>
    <w:p w14:paraId="63BD9451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EFD8B7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Thread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(Run).Start();</w:t>
      </w:r>
    </w:p>
    <w:p w14:paraId="5E59D6E5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795F71E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F361145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97DCB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Run()</w:t>
      </w:r>
    </w:p>
    <w:p w14:paraId="28412F9A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7CBEE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var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simulator)</w:t>
      </w:r>
    </w:p>
    <w:p w14:paraId="1597EF9A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0CFB3D3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Станция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сообщает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{data}</w:t>
      </w:r>
      <w:r w:rsidRPr="00F97DCB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B326711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Notify?.Invoke(data.ToString());</w:t>
      </w:r>
    </w:p>
    <w:p w14:paraId="17A8C09C" w14:textId="77777777" w:rsidR="00F67040" w:rsidRPr="00F97DCB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F97DCB">
        <w:rPr>
          <w:rFonts w:ascii="Courier New" w:eastAsia="Calibri" w:hAnsi="Courier New" w:cs="Courier New"/>
          <w:color w:val="2B91AF"/>
          <w:highlight w:val="white"/>
          <w:lang w:val="en-US"/>
        </w:rPr>
        <w:t>Thread</w:t>
      </w: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>.Sleep(updateInterval);</w:t>
      </w:r>
    </w:p>
    <w:p w14:paraId="3FF1DF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97DCB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D27D32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3BDD1D8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CC3402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4ABF0763" w14:textId="3D80720B" w:rsid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3A3ECFC" w14:textId="02B10208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</w:p>
    <w:p w14:paraId="3F12D8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Pattern2;</w:t>
      </w:r>
    </w:p>
    <w:p w14:paraId="5116DF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7584ED3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System.Collections;</w:t>
      </w:r>
    </w:p>
    <w:p w14:paraId="078E75A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System.Collections.Generic;</w:t>
      </w:r>
    </w:p>
    <w:p w14:paraId="7F43A9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System.Threading;</w:t>
      </w:r>
    </w:p>
    <w:p w14:paraId="61C9C78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14F832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8000"/>
          <w:highlight w:val="white"/>
        </w:rPr>
        <w:t>// Главный метод</w:t>
      </w:r>
    </w:p>
    <w:p w14:paraId="10BB00E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Program</w:t>
      </w:r>
    </w:p>
    <w:p w14:paraId="711DD9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212870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[] args)</w:t>
      </w:r>
    </w:p>
    <w:p w14:paraId="27726156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6A0CD5BD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station = </w:t>
      </w:r>
      <w:r w:rsidRPr="00DD791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DD791C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r w:rsidRPr="00DD791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970A807" w14:textId="77777777" w:rsidR="00F67040" w:rsidRPr="00DD791C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1EACB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observer1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1"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78993A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observer2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2"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3F2E6E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observer3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3"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89024D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E1796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station.Start();</w:t>
      </w:r>
    </w:p>
    <w:p w14:paraId="40FA906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678367A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.ReadLine();</w:t>
      </w:r>
    </w:p>
    <w:p w14:paraId="372D86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1EE883" w14:textId="5A707511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BA79DD5" w14:textId="77777777" w:rsidR="00F67040" w:rsidRP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sectPr w:rsidR="00F67040" w:rsidRPr="00F67040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EF09" w14:textId="77777777" w:rsidR="002B46E5" w:rsidRDefault="002B46E5" w:rsidP="0098338E">
      <w:r>
        <w:separator/>
      </w:r>
    </w:p>
  </w:endnote>
  <w:endnote w:type="continuationSeparator" w:id="0">
    <w:p w14:paraId="74334697" w14:textId="77777777" w:rsidR="002B46E5" w:rsidRDefault="002B46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04CE" w14:textId="77777777" w:rsidR="002B46E5" w:rsidRDefault="002B46E5" w:rsidP="0098338E">
      <w:r>
        <w:separator/>
      </w:r>
    </w:p>
  </w:footnote>
  <w:footnote w:type="continuationSeparator" w:id="0">
    <w:p w14:paraId="3FCCEB26" w14:textId="77777777" w:rsidR="002B46E5" w:rsidRDefault="002B46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4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5"/>
  </w:num>
  <w:num w:numId="5">
    <w:abstractNumId w:val="4"/>
  </w:num>
  <w:num w:numId="6">
    <w:abstractNumId w:val="3"/>
  </w:num>
  <w:num w:numId="7">
    <w:abstractNumId w:val="13"/>
  </w:num>
  <w:num w:numId="8">
    <w:abstractNumId w:val="34"/>
  </w:num>
  <w:num w:numId="9">
    <w:abstractNumId w:val="37"/>
  </w:num>
  <w:num w:numId="10">
    <w:abstractNumId w:val="24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28"/>
  </w:num>
  <w:num w:numId="16">
    <w:abstractNumId w:val="14"/>
  </w:num>
  <w:num w:numId="17">
    <w:abstractNumId w:val="25"/>
  </w:num>
  <w:num w:numId="18">
    <w:abstractNumId w:val="33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22"/>
  </w:num>
  <w:num w:numId="24">
    <w:abstractNumId w:val="27"/>
  </w:num>
  <w:num w:numId="25">
    <w:abstractNumId w:val="5"/>
  </w:num>
  <w:num w:numId="26">
    <w:abstractNumId w:val="29"/>
  </w:num>
  <w:num w:numId="27">
    <w:abstractNumId w:val="31"/>
  </w:num>
  <w:num w:numId="28">
    <w:abstractNumId w:val="2"/>
  </w:num>
  <w:num w:numId="29">
    <w:abstractNumId w:val="10"/>
  </w:num>
  <w:num w:numId="30">
    <w:abstractNumId w:val="6"/>
  </w:num>
  <w:num w:numId="31">
    <w:abstractNumId w:val="20"/>
  </w:num>
  <w:num w:numId="32">
    <w:abstractNumId w:val="36"/>
  </w:num>
  <w:num w:numId="33">
    <w:abstractNumId w:val="30"/>
  </w:num>
  <w:num w:numId="34">
    <w:abstractNumId w:val="12"/>
  </w:num>
  <w:num w:numId="35">
    <w:abstractNumId w:val="19"/>
  </w:num>
  <w:num w:numId="36">
    <w:abstractNumId w:val="32"/>
  </w:num>
  <w:num w:numId="37">
    <w:abstractNumId w:val="21"/>
  </w:num>
  <w:num w:numId="3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6E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2CF5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D791C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97DCB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428</TotalTime>
  <Pages>11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202</cp:revision>
  <cp:lastPrinted>2024-09-20T09:14:00Z</cp:lastPrinted>
  <dcterms:created xsi:type="dcterms:W3CDTF">2024-03-24T19:09:00Z</dcterms:created>
  <dcterms:modified xsi:type="dcterms:W3CDTF">2024-11-24T18:53:00Z</dcterms:modified>
</cp:coreProperties>
</file>