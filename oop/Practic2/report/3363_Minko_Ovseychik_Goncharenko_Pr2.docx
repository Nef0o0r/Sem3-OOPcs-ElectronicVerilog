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29990076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FF19E4">
        <w:rPr>
          <w:b/>
          <w:color w:val="000000" w:themeColor="text1"/>
          <w:sz w:val="32"/>
          <w:szCs w:val="28"/>
        </w:rPr>
        <w:t>практической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FF19E4">
        <w:rPr>
          <w:b/>
          <w:color w:val="000000" w:themeColor="text1"/>
          <w:sz w:val="32"/>
          <w:szCs w:val="28"/>
        </w:rPr>
        <w:t>2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14B64531" w:rsidR="00A34642" w:rsidRPr="00FF19E4" w:rsidRDefault="00905D49" w:rsidP="00905D49">
      <w:pPr>
        <w:spacing w:line="360" w:lineRule="auto"/>
        <w:jc w:val="center"/>
        <w:rPr>
          <w:color w:val="000000" w:themeColor="text1"/>
          <w:sz w:val="36"/>
          <w:szCs w:val="32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FF19E4" w:rsidRPr="00FF19E4">
        <w:rPr>
          <w:b/>
          <w:bCs/>
          <w:sz w:val="32"/>
          <w:szCs w:val="32"/>
        </w:rPr>
        <w:t>Паттерн Наблюдатель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9957F2" w14:textId="77777777" w:rsidR="00C050E5" w:rsidRPr="003A2255" w:rsidRDefault="00C050E5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4814D0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6CB1D5A3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867F76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EFD470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</w:p>
          <w:p w14:paraId="112B2603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  <w:p w14:paraId="137BA913" w14:textId="76A0C825" w:rsidR="007F6E90" w:rsidRPr="00034F30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7F97C2F8" w14:textId="33AA6FFC" w:rsidR="00CB19EF" w:rsidRPr="00FF19E4" w:rsidRDefault="00FF19E4" w:rsidP="00FF19E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F19E4">
        <w:rPr>
          <w:color w:val="000000" w:themeColor="text1"/>
          <w:sz w:val="28"/>
          <w:szCs w:val="28"/>
        </w:rPr>
        <w:t>Разработать программу, реализующую паттерн "Наблюдатель". В данной работе создаётся система, которая моделирует прогноз погоды. Классы взаимодействуют друг с другом согласно принципам паттерна: объект-субъект (</w:t>
      </w:r>
      <w:proofErr w:type="spellStart"/>
      <w:r w:rsidRPr="00FF19E4">
        <w:rPr>
          <w:color w:val="000000" w:themeColor="text1"/>
          <w:sz w:val="28"/>
          <w:szCs w:val="28"/>
        </w:rPr>
        <w:t>WeatherStation</w:t>
      </w:r>
      <w:proofErr w:type="spellEnd"/>
      <w:r w:rsidRPr="00FF19E4">
        <w:rPr>
          <w:color w:val="000000" w:themeColor="text1"/>
          <w:sz w:val="28"/>
          <w:szCs w:val="28"/>
        </w:rPr>
        <w:t>) оповещает объекты-наблюдатели (</w:t>
      </w:r>
      <w:proofErr w:type="spellStart"/>
      <w:r w:rsidRPr="00FF19E4">
        <w:rPr>
          <w:color w:val="000000" w:themeColor="text1"/>
          <w:sz w:val="28"/>
          <w:szCs w:val="28"/>
        </w:rPr>
        <w:t>WeatherObserver</w:t>
      </w:r>
      <w:proofErr w:type="spellEnd"/>
      <w:r w:rsidRPr="00FF19E4">
        <w:rPr>
          <w:color w:val="000000" w:themeColor="text1"/>
          <w:sz w:val="28"/>
          <w:szCs w:val="28"/>
        </w:rPr>
        <w:t>) об изменении состояния.</w:t>
      </w:r>
      <w:r w:rsidR="00CB19EF">
        <w:rPr>
          <w:color w:val="000000" w:themeColor="text1"/>
          <w:sz w:val="28"/>
          <w:szCs w:val="28"/>
        </w:rPr>
        <w:br w:type="page"/>
      </w:r>
    </w:p>
    <w:p w14:paraId="7C1FAD0F" w14:textId="2C96F3FC" w:rsidR="00B27337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06404C4D" w14:textId="77777777" w:rsidR="00FF19E4" w:rsidRPr="00FF19E4" w:rsidRDefault="00FF19E4" w:rsidP="00FF19E4">
      <w:pPr>
        <w:pStyle w:val="af2"/>
        <w:numPr>
          <w:ilvl w:val="0"/>
          <w:numId w:val="3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FF19E4">
        <w:rPr>
          <w:b/>
          <w:bCs/>
          <w:sz w:val="28"/>
          <w:szCs w:val="28"/>
        </w:rPr>
        <w:t>Изучение паттерна "Наблюдатель"</w:t>
      </w:r>
    </w:p>
    <w:p w14:paraId="6BBBDEC4" w14:textId="77777777" w:rsidR="00FF19E4" w:rsidRPr="00FF19E4" w:rsidRDefault="00FF19E4" w:rsidP="00FF19E4">
      <w:pPr>
        <w:spacing w:line="360" w:lineRule="auto"/>
        <w:ind w:firstLine="709"/>
        <w:jc w:val="both"/>
        <w:rPr>
          <w:sz w:val="28"/>
          <w:szCs w:val="28"/>
        </w:rPr>
      </w:pPr>
      <w:r w:rsidRPr="00FF19E4">
        <w:rPr>
          <w:sz w:val="28"/>
          <w:szCs w:val="28"/>
        </w:rPr>
        <w:t>Паттерн "Наблюдатель" реализует связь "один-ко-многим", где изменение состояния одного объекта приводит к автоматическому уведомлению всех связанных с ним объектов.</w:t>
      </w:r>
    </w:p>
    <w:p w14:paraId="361AD16E" w14:textId="04C8349D" w:rsidR="00FF19E4" w:rsidRDefault="00FF19E4" w:rsidP="00FF19E4">
      <w:pPr>
        <w:spacing w:line="360" w:lineRule="auto"/>
        <w:ind w:firstLine="709"/>
        <w:jc w:val="both"/>
        <w:rPr>
          <w:sz w:val="28"/>
          <w:szCs w:val="28"/>
        </w:rPr>
      </w:pPr>
      <w:r w:rsidRPr="00FF19E4">
        <w:rPr>
          <w:sz w:val="28"/>
          <w:szCs w:val="28"/>
        </w:rPr>
        <w:t>Для реализации паттерна был</w:t>
      </w:r>
      <w:r>
        <w:rPr>
          <w:sz w:val="28"/>
          <w:szCs w:val="28"/>
        </w:rPr>
        <w:t>а</w:t>
      </w:r>
      <w:r w:rsidRPr="00FF19E4">
        <w:rPr>
          <w:sz w:val="28"/>
          <w:szCs w:val="28"/>
        </w:rPr>
        <w:t xml:space="preserve"> разработан</w:t>
      </w:r>
      <w:r>
        <w:rPr>
          <w:sz w:val="28"/>
          <w:szCs w:val="28"/>
        </w:rPr>
        <w:t>а</w:t>
      </w:r>
      <w:r w:rsidRPr="00FF19E4">
        <w:rPr>
          <w:sz w:val="28"/>
          <w:szCs w:val="28"/>
        </w:rPr>
        <w:t xml:space="preserve"> UML</w:t>
      </w:r>
      <w:r>
        <w:rPr>
          <w:sz w:val="28"/>
          <w:szCs w:val="28"/>
        </w:rPr>
        <w:t xml:space="preserve"> – </w:t>
      </w:r>
      <w:r w:rsidRPr="00FF19E4">
        <w:rPr>
          <w:sz w:val="28"/>
          <w:szCs w:val="28"/>
        </w:rPr>
        <w:t>диаграмма</w:t>
      </w:r>
      <w:r w:rsidR="003820C2">
        <w:rPr>
          <w:sz w:val="28"/>
          <w:szCs w:val="28"/>
        </w:rPr>
        <w:t xml:space="preserve"> классов</w:t>
      </w:r>
      <w:r w:rsidRPr="00FF19E4">
        <w:rPr>
          <w:sz w:val="28"/>
          <w:szCs w:val="28"/>
        </w:rPr>
        <w:t xml:space="preserve">, отображающая связь между классами Program, </w:t>
      </w:r>
      <w:proofErr w:type="spellStart"/>
      <w:r w:rsidRPr="00FF19E4">
        <w:rPr>
          <w:sz w:val="28"/>
          <w:szCs w:val="28"/>
        </w:rPr>
        <w:t>WeatherStation</w:t>
      </w:r>
      <w:proofErr w:type="spellEnd"/>
      <w:r w:rsidRPr="00FF19E4">
        <w:rPr>
          <w:sz w:val="28"/>
          <w:szCs w:val="28"/>
        </w:rPr>
        <w:t xml:space="preserve">, </w:t>
      </w:r>
      <w:proofErr w:type="spellStart"/>
      <w:r w:rsidRPr="00FF19E4">
        <w:rPr>
          <w:sz w:val="28"/>
          <w:szCs w:val="28"/>
        </w:rPr>
        <w:t>WeatherObserver</w:t>
      </w:r>
      <w:proofErr w:type="spellEnd"/>
      <w:r w:rsidRPr="00FF19E4">
        <w:rPr>
          <w:sz w:val="28"/>
          <w:szCs w:val="28"/>
        </w:rPr>
        <w:t xml:space="preserve"> и </w:t>
      </w:r>
      <w:proofErr w:type="spellStart"/>
      <w:r w:rsidRPr="00FF19E4">
        <w:rPr>
          <w:sz w:val="28"/>
          <w:szCs w:val="28"/>
        </w:rPr>
        <w:t>Simulator</w:t>
      </w:r>
      <w:proofErr w:type="spellEnd"/>
      <w:r w:rsidRPr="00FF19E4">
        <w:rPr>
          <w:sz w:val="28"/>
          <w:szCs w:val="28"/>
        </w:rPr>
        <w:t xml:space="preserve"> (</w:t>
      </w:r>
      <w:r>
        <w:rPr>
          <w:sz w:val="28"/>
          <w:szCs w:val="28"/>
        </w:rPr>
        <w:t>р</w:t>
      </w:r>
      <w:r w:rsidRPr="00FF19E4">
        <w:rPr>
          <w:sz w:val="28"/>
          <w:szCs w:val="28"/>
        </w:rPr>
        <w:t>ис1).</w:t>
      </w:r>
    </w:p>
    <w:p w14:paraId="3ABCB22F" w14:textId="740C8BEA" w:rsidR="00FF19E4" w:rsidRDefault="00FF19E4" w:rsidP="00FF19E4">
      <w:pPr>
        <w:spacing w:line="360" w:lineRule="auto"/>
        <w:ind w:firstLine="709"/>
        <w:jc w:val="both"/>
        <w:rPr>
          <w:sz w:val="28"/>
          <w:szCs w:val="28"/>
        </w:rPr>
      </w:pPr>
    </w:p>
    <w:p w14:paraId="20607DDB" w14:textId="25E446C1" w:rsidR="00FF19E4" w:rsidRDefault="00FF19E4" w:rsidP="00FF19E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9A47C9" wp14:editId="3DA763DD">
            <wp:extent cx="6118860" cy="18440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1D79" w14:textId="0BBD37A5" w:rsidR="00FF19E4" w:rsidRDefault="00FF19E4" w:rsidP="00FF19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</w:rPr>
        <w:t>диаграмма классов программы</w:t>
      </w:r>
    </w:p>
    <w:p w14:paraId="750C7407" w14:textId="77777777" w:rsidR="003820C2" w:rsidRDefault="003820C2" w:rsidP="00FF19E4">
      <w:pPr>
        <w:spacing w:line="360" w:lineRule="auto"/>
        <w:jc w:val="center"/>
        <w:rPr>
          <w:sz w:val="28"/>
          <w:szCs w:val="28"/>
        </w:rPr>
      </w:pPr>
    </w:p>
    <w:p w14:paraId="2FBAE63E" w14:textId="79CC2E7F" w:rsidR="003820C2" w:rsidRPr="003820C2" w:rsidRDefault="003820C2" w:rsidP="003820C2">
      <w:pPr>
        <w:spacing w:line="360" w:lineRule="auto"/>
        <w:ind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>На диаграмме представлены основные классы и их взаимодействие:</w:t>
      </w:r>
    </w:p>
    <w:p w14:paraId="05EDC20D" w14:textId="1D824944" w:rsidR="003820C2" w:rsidRDefault="003820C2" w:rsidP="003820C2">
      <w:pPr>
        <w:pStyle w:val="af2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>Program управляет созданием и запуском программы</w:t>
      </w:r>
      <w:r w:rsidRPr="003820C2">
        <w:rPr>
          <w:sz w:val="28"/>
          <w:szCs w:val="28"/>
        </w:rPr>
        <w:t>;</w:t>
      </w:r>
    </w:p>
    <w:p w14:paraId="5132A942" w14:textId="4AAB0BD0" w:rsidR="003820C2" w:rsidRDefault="003820C2" w:rsidP="003820C2">
      <w:pPr>
        <w:pStyle w:val="af2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820C2">
        <w:rPr>
          <w:sz w:val="28"/>
          <w:szCs w:val="28"/>
        </w:rPr>
        <w:t>WeatherStation</w:t>
      </w:r>
      <w:proofErr w:type="spellEnd"/>
      <w:r w:rsidRPr="003820C2">
        <w:rPr>
          <w:sz w:val="28"/>
          <w:szCs w:val="28"/>
        </w:rPr>
        <w:t xml:space="preserve"> является субъектом, который уведомляет наблюдателей о состоянии погоды</w:t>
      </w:r>
      <w:r w:rsidRPr="003820C2">
        <w:rPr>
          <w:sz w:val="28"/>
          <w:szCs w:val="28"/>
        </w:rPr>
        <w:t>;</w:t>
      </w:r>
    </w:p>
    <w:p w14:paraId="72E23D9F" w14:textId="5263B1F9" w:rsidR="003820C2" w:rsidRDefault="003820C2" w:rsidP="003820C2">
      <w:pPr>
        <w:pStyle w:val="af2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820C2">
        <w:rPr>
          <w:sz w:val="28"/>
          <w:szCs w:val="28"/>
        </w:rPr>
        <w:t>WeatherObserver</w:t>
      </w:r>
      <w:proofErr w:type="spellEnd"/>
      <w:r w:rsidRPr="003820C2">
        <w:rPr>
          <w:sz w:val="28"/>
          <w:szCs w:val="28"/>
        </w:rPr>
        <w:t xml:space="preserve"> представляет наблюдателей, получающих данные от субъекта</w:t>
      </w:r>
      <w:r w:rsidRPr="003820C2">
        <w:rPr>
          <w:sz w:val="28"/>
          <w:szCs w:val="28"/>
        </w:rPr>
        <w:t>;</w:t>
      </w:r>
    </w:p>
    <w:p w14:paraId="33F313D5" w14:textId="5A823615" w:rsidR="003820C2" w:rsidRDefault="003820C2" w:rsidP="003820C2">
      <w:pPr>
        <w:pStyle w:val="af2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820C2">
        <w:rPr>
          <w:sz w:val="28"/>
          <w:szCs w:val="28"/>
        </w:rPr>
        <w:t>Simulator</w:t>
      </w:r>
      <w:proofErr w:type="spellEnd"/>
      <w:r w:rsidRPr="003820C2">
        <w:rPr>
          <w:sz w:val="28"/>
          <w:szCs w:val="28"/>
        </w:rPr>
        <w:t xml:space="preserve"> предоставляет данные для субъекта</w:t>
      </w:r>
    </w:p>
    <w:p w14:paraId="286F8D08" w14:textId="77777777" w:rsidR="003820C2" w:rsidRDefault="003820C2" w:rsidP="003820C2">
      <w:pPr>
        <w:pStyle w:val="af2"/>
        <w:spacing w:line="360" w:lineRule="auto"/>
        <w:ind w:left="709"/>
        <w:jc w:val="both"/>
        <w:rPr>
          <w:sz w:val="28"/>
          <w:szCs w:val="28"/>
        </w:rPr>
      </w:pPr>
    </w:p>
    <w:p w14:paraId="2EB6E9FB" w14:textId="5061BD16" w:rsidR="003820C2" w:rsidRDefault="003820C2" w:rsidP="003820C2">
      <w:pPr>
        <w:pStyle w:val="af2"/>
        <w:numPr>
          <w:ilvl w:val="0"/>
          <w:numId w:val="3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3820C2">
        <w:rPr>
          <w:b/>
          <w:bCs/>
          <w:sz w:val="28"/>
          <w:szCs w:val="28"/>
        </w:rPr>
        <w:t>Реализация программы</w:t>
      </w:r>
    </w:p>
    <w:p w14:paraId="3A007BDD" w14:textId="77777777" w:rsidR="003820C2" w:rsidRDefault="003820C2" w:rsidP="003820C2">
      <w:pPr>
        <w:pStyle w:val="af2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 xml:space="preserve">Создан класс </w:t>
      </w:r>
      <w:proofErr w:type="spellStart"/>
      <w:r w:rsidRPr="003820C2">
        <w:rPr>
          <w:sz w:val="28"/>
          <w:szCs w:val="28"/>
        </w:rPr>
        <w:t>WeatherStation</w:t>
      </w:r>
      <w:proofErr w:type="spellEnd"/>
      <w:r w:rsidRPr="003820C2">
        <w:rPr>
          <w:sz w:val="28"/>
          <w:szCs w:val="28"/>
        </w:rPr>
        <w:t xml:space="preserve">, который генерирует данные о погоде с помощью класса </w:t>
      </w:r>
      <w:proofErr w:type="spellStart"/>
      <w:r w:rsidRPr="003820C2">
        <w:rPr>
          <w:sz w:val="28"/>
          <w:szCs w:val="28"/>
        </w:rPr>
        <w:t>Simulator</w:t>
      </w:r>
      <w:proofErr w:type="spellEnd"/>
      <w:r w:rsidRPr="003820C2">
        <w:rPr>
          <w:sz w:val="28"/>
          <w:szCs w:val="28"/>
        </w:rPr>
        <w:t xml:space="preserve"> и уведомляет наблюдателей через событие </w:t>
      </w:r>
      <w:proofErr w:type="spellStart"/>
      <w:r w:rsidRPr="003820C2">
        <w:rPr>
          <w:sz w:val="28"/>
          <w:szCs w:val="28"/>
        </w:rPr>
        <w:t>Notify.</w:t>
      </w:r>
      <w:proofErr w:type="spellEnd"/>
    </w:p>
    <w:p w14:paraId="666431F6" w14:textId="77777777" w:rsidR="003820C2" w:rsidRDefault="003820C2" w:rsidP="003820C2">
      <w:pPr>
        <w:pStyle w:val="af2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lastRenderedPageBreak/>
        <w:t xml:space="preserve">Создан класс </w:t>
      </w:r>
      <w:proofErr w:type="spellStart"/>
      <w:r w:rsidRPr="003820C2">
        <w:rPr>
          <w:sz w:val="28"/>
          <w:szCs w:val="28"/>
        </w:rPr>
        <w:t>WeatherObserver</w:t>
      </w:r>
      <w:proofErr w:type="spellEnd"/>
      <w:r w:rsidRPr="003820C2">
        <w:rPr>
          <w:sz w:val="28"/>
          <w:szCs w:val="28"/>
        </w:rPr>
        <w:t xml:space="preserve">, который подписывается на изменения в </w:t>
      </w:r>
      <w:proofErr w:type="spellStart"/>
      <w:r w:rsidRPr="003820C2">
        <w:rPr>
          <w:sz w:val="28"/>
          <w:szCs w:val="28"/>
        </w:rPr>
        <w:t>WeatherStation</w:t>
      </w:r>
      <w:proofErr w:type="spellEnd"/>
      <w:r w:rsidRPr="003820C2">
        <w:rPr>
          <w:sz w:val="28"/>
          <w:szCs w:val="28"/>
        </w:rPr>
        <w:t xml:space="preserve"> и выводит полученные данные.</w:t>
      </w:r>
    </w:p>
    <w:p w14:paraId="523B60EA" w14:textId="77777777" w:rsidR="003820C2" w:rsidRDefault="003820C2" w:rsidP="003820C2">
      <w:pPr>
        <w:pStyle w:val="af2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 xml:space="preserve">Класс </w:t>
      </w:r>
      <w:proofErr w:type="spellStart"/>
      <w:r w:rsidRPr="003820C2">
        <w:rPr>
          <w:sz w:val="28"/>
          <w:szCs w:val="28"/>
        </w:rPr>
        <w:t>Simulator</w:t>
      </w:r>
      <w:proofErr w:type="spellEnd"/>
      <w:r w:rsidRPr="003820C2">
        <w:rPr>
          <w:sz w:val="28"/>
          <w:szCs w:val="28"/>
        </w:rPr>
        <w:t xml:space="preserve"> используется для предоставления данных о погоде.</w:t>
      </w:r>
    </w:p>
    <w:p w14:paraId="3269BAB8" w14:textId="602C6174" w:rsidR="00522D11" w:rsidRDefault="003820C2" w:rsidP="00522D11">
      <w:pPr>
        <w:pStyle w:val="af2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20C2">
        <w:rPr>
          <w:sz w:val="28"/>
          <w:szCs w:val="28"/>
        </w:rPr>
        <w:t>В классе Program создаются экземпляры субъектов и наблюдателей, инициируется работа станции.</w:t>
      </w:r>
    </w:p>
    <w:p w14:paraId="21A37D8D" w14:textId="77777777" w:rsidR="00522D11" w:rsidRPr="00522D11" w:rsidRDefault="00522D11" w:rsidP="00522D11">
      <w:pPr>
        <w:spacing w:line="360" w:lineRule="auto"/>
        <w:jc w:val="both"/>
        <w:rPr>
          <w:sz w:val="28"/>
          <w:szCs w:val="28"/>
        </w:rPr>
      </w:pPr>
    </w:p>
    <w:p w14:paraId="21A1380C" w14:textId="796E922D" w:rsidR="003820C2" w:rsidRDefault="00522D11" w:rsidP="00522D11">
      <w:pPr>
        <w:pStyle w:val="af2"/>
        <w:spacing w:line="360" w:lineRule="auto"/>
        <w:ind w:left="0"/>
        <w:jc w:val="both"/>
        <w:rPr>
          <w:b/>
          <w:bCs/>
          <w:sz w:val="28"/>
          <w:szCs w:val="28"/>
        </w:rPr>
      </w:pPr>
      <w:r w:rsidRPr="00522D11">
        <w:rPr>
          <w:b/>
          <w:bCs/>
          <w:sz w:val="28"/>
          <w:szCs w:val="28"/>
        </w:rPr>
        <w:t>Спецификация программы</w:t>
      </w:r>
    </w:p>
    <w:p w14:paraId="003B8704" w14:textId="5A40E985" w:rsidR="00E30556" w:rsidRPr="00E30556" w:rsidRDefault="00E30556" w:rsidP="00522D11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30556">
        <w:rPr>
          <w:b/>
          <w:bCs/>
          <w:sz w:val="28"/>
          <w:szCs w:val="28"/>
        </w:rPr>
        <w:t xml:space="preserve">Класс </w:t>
      </w:r>
      <w:proofErr w:type="spellStart"/>
      <w:r w:rsidRPr="00E30556">
        <w:rPr>
          <w:b/>
          <w:bCs/>
          <w:sz w:val="28"/>
          <w:szCs w:val="28"/>
          <w:lang w:val="en-US"/>
        </w:rPr>
        <w:t>WeatherStation</w:t>
      </w:r>
      <w:proofErr w:type="spellEnd"/>
    </w:p>
    <w:p w14:paraId="21EAC34F" w14:textId="64F4039D" w:rsidR="00522D11" w:rsidRDefault="00522D11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522D11">
        <w:rPr>
          <w:sz w:val="28"/>
          <w:szCs w:val="28"/>
        </w:rPr>
        <w:t xml:space="preserve">Описание методов класса </w:t>
      </w:r>
      <w:proofErr w:type="spellStart"/>
      <w:r w:rsidRPr="00522D11">
        <w:rPr>
          <w:sz w:val="28"/>
          <w:szCs w:val="28"/>
        </w:rPr>
        <w:t>WeatherStation</w:t>
      </w:r>
      <w:proofErr w:type="spellEnd"/>
    </w:p>
    <w:p w14:paraId="716E4C0C" w14:textId="3FB94E41" w:rsidR="00522D11" w:rsidRDefault="00522D11" w:rsidP="00522D11">
      <w:pPr>
        <w:pStyle w:val="af2"/>
        <w:spacing w:line="360" w:lineRule="auto"/>
        <w:ind w:left="0"/>
        <w:jc w:val="right"/>
        <w:rPr>
          <w:sz w:val="22"/>
          <w:szCs w:val="22"/>
        </w:rPr>
      </w:pPr>
      <w:r w:rsidRPr="00522D11">
        <w:rPr>
          <w:sz w:val="22"/>
          <w:szCs w:val="22"/>
        </w:rPr>
        <w:t xml:space="preserve">Таблица 1.1 Описание методов класса </w:t>
      </w:r>
      <w:proofErr w:type="spellStart"/>
      <w:r w:rsidRPr="00522D11">
        <w:rPr>
          <w:sz w:val="22"/>
          <w:szCs w:val="22"/>
        </w:rPr>
        <w:t>WeatherStation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22D11" w14:paraId="7B3097FE" w14:textId="77777777" w:rsidTr="00522D11">
        <w:tc>
          <w:tcPr>
            <w:tcW w:w="1925" w:type="dxa"/>
          </w:tcPr>
          <w:p w14:paraId="4EF40B0D" w14:textId="7BBFE4D1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0358C4D2" w14:textId="69E48ED3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7F83709F" w14:textId="4D7E5EB2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708476C6" w14:textId="1562127F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24CD833E" w14:textId="3AABDC65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Назначение</w:t>
            </w:r>
          </w:p>
        </w:tc>
      </w:tr>
      <w:tr w:rsidR="00522D11" w14:paraId="5E214A29" w14:textId="77777777" w:rsidTr="00522D11">
        <w:tc>
          <w:tcPr>
            <w:tcW w:w="1925" w:type="dxa"/>
          </w:tcPr>
          <w:p w14:paraId="1243ED80" w14:textId="1D606E9A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Start</w:t>
            </w:r>
          </w:p>
        </w:tc>
        <w:tc>
          <w:tcPr>
            <w:tcW w:w="1925" w:type="dxa"/>
          </w:tcPr>
          <w:p w14:paraId="52FB15A6" w14:textId="0AFC4A2B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22D11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926" w:type="dxa"/>
          </w:tcPr>
          <w:p w14:paraId="057A6C75" w14:textId="17ADDC08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22D11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926" w:type="dxa"/>
          </w:tcPr>
          <w:p w14:paraId="449F6E3D" w14:textId="217B9E88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-</w:t>
            </w:r>
          </w:p>
        </w:tc>
        <w:tc>
          <w:tcPr>
            <w:tcW w:w="1926" w:type="dxa"/>
          </w:tcPr>
          <w:p w14:paraId="3354FAAB" w14:textId="07FC4C76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Запуск процесс</w:t>
            </w:r>
            <w:r>
              <w:rPr>
                <w:sz w:val="22"/>
                <w:szCs w:val="22"/>
              </w:rPr>
              <w:t>а</w:t>
            </w:r>
            <w:r w:rsidRPr="00522D11">
              <w:rPr>
                <w:sz w:val="22"/>
                <w:szCs w:val="22"/>
              </w:rPr>
              <w:t xml:space="preserve"> уведомления наблюдателей</w:t>
            </w:r>
          </w:p>
        </w:tc>
      </w:tr>
      <w:tr w:rsidR="00522D11" w14:paraId="5FA74F8F" w14:textId="77777777" w:rsidTr="00522D11">
        <w:tc>
          <w:tcPr>
            <w:tcW w:w="1925" w:type="dxa"/>
          </w:tcPr>
          <w:p w14:paraId="3E26F125" w14:textId="638390EA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22D11">
              <w:rPr>
                <w:sz w:val="22"/>
                <w:szCs w:val="22"/>
              </w:rPr>
              <w:t>Run</w:t>
            </w:r>
            <w:proofErr w:type="spellEnd"/>
          </w:p>
        </w:tc>
        <w:tc>
          <w:tcPr>
            <w:tcW w:w="1925" w:type="dxa"/>
          </w:tcPr>
          <w:p w14:paraId="76FDE1A5" w14:textId="03871C9A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22D11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926" w:type="dxa"/>
          </w:tcPr>
          <w:p w14:paraId="04C6628B" w14:textId="68B13ED3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22D11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1926" w:type="dxa"/>
          </w:tcPr>
          <w:p w14:paraId="49BF1BAD" w14:textId="26B074CB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522D1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926" w:type="dxa"/>
          </w:tcPr>
          <w:p w14:paraId="4395A9FE" w14:textId="3F99045A" w:rsidR="00522D11" w:rsidRPr="00522D11" w:rsidRDefault="00522D11" w:rsidP="00522D11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522D11">
              <w:rPr>
                <w:sz w:val="22"/>
                <w:szCs w:val="22"/>
              </w:rPr>
              <w:t>Генер</w:t>
            </w:r>
            <w:r>
              <w:rPr>
                <w:sz w:val="22"/>
                <w:szCs w:val="22"/>
              </w:rPr>
              <w:t>ация</w:t>
            </w:r>
            <w:r w:rsidRPr="00522D11">
              <w:rPr>
                <w:sz w:val="22"/>
                <w:szCs w:val="22"/>
              </w:rPr>
              <w:t xml:space="preserve"> данны</w:t>
            </w:r>
            <w:r>
              <w:rPr>
                <w:sz w:val="22"/>
                <w:szCs w:val="22"/>
              </w:rPr>
              <w:t>х</w:t>
            </w:r>
            <w:r w:rsidRPr="00522D11">
              <w:rPr>
                <w:sz w:val="22"/>
                <w:szCs w:val="22"/>
              </w:rPr>
              <w:t xml:space="preserve"> о погоде и выз</w:t>
            </w:r>
            <w:r w:rsidR="00770849">
              <w:rPr>
                <w:sz w:val="22"/>
                <w:szCs w:val="22"/>
              </w:rPr>
              <w:t>ов</w:t>
            </w:r>
            <w:r w:rsidRPr="00522D11">
              <w:rPr>
                <w:sz w:val="22"/>
                <w:szCs w:val="22"/>
              </w:rPr>
              <w:t xml:space="preserve"> событи</w:t>
            </w:r>
            <w:r w:rsidR="00770849">
              <w:rPr>
                <w:sz w:val="22"/>
                <w:szCs w:val="22"/>
              </w:rPr>
              <w:t>я</w:t>
            </w:r>
            <w:r w:rsidRPr="00522D11">
              <w:rPr>
                <w:sz w:val="22"/>
                <w:szCs w:val="22"/>
              </w:rPr>
              <w:t xml:space="preserve"> </w:t>
            </w:r>
          </w:p>
        </w:tc>
      </w:tr>
    </w:tbl>
    <w:p w14:paraId="2F720ABA" w14:textId="6C48C85C" w:rsidR="00522D11" w:rsidRDefault="00522D11" w:rsidP="00522D11">
      <w:pPr>
        <w:pStyle w:val="af2"/>
        <w:spacing w:line="360" w:lineRule="auto"/>
        <w:ind w:left="0"/>
        <w:jc w:val="both"/>
      </w:pPr>
    </w:p>
    <w:p w14:paraId="3F3B5F31" w14:textId="34CC9C0B" w:rsidR="00770849" w:rsidRDefault="00770849" w:rsidP="00770849">
      <w:pPr>
        <w:pStyle w:val="af2"/>
        <w:spacing w:line="360" w:lineRule="auto"/>
        <w:ind w:left="0" w:firstLine="709"/>
        <w:jc w:val="both"/>
        <w:rPr>
          <w:rStyle w:val="HTML0"/>
          <w:rFonts w:ascii="Times New Roman" w:hAnsi="Times New Roman" w:cs="Times New Roman"/>
          <w:sz w:val="28"/>
          <w:szCs w:val="28"/>
        </w:rPr>
      </w:pPr>
      <w:r w:rsidRPr="00770849">
        <w:rPr>
          <w:sz w:val="28"/>
          <w:szCs w:val="28"/>
        </w:rPr>
        <w:t xml:space="preserve">Описание полей класса </w:t>
      </w:r>
      <w:proofErr w:type="spellStart"/>
      <w:r w:rsidRPr="00770849">
        <w:rPr>
          <w:rStyle w:val="HTML0"/>
          <w:rFonts w:ascii="Times New Roman" w:hAnsi="Times New Roman" w:cs="Times New Roman"/>
          <w:sz w:val="28"/>
          <w:szCs w:val="28"/>
        </w:rPr>
        <w:t>WeatherStation</w:t>
      </w:r>
      <w:proofErr w:type="spellEnd"/>
    </w:p>
    <w:p w14:paraId="288B3188" w14:textId="44D20156" w:rsidR="00770849" w:rsidRDefault="00770849" w:rsidP="00770849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 xml:space="preserve">Таблица 1.2. Описание полей класса </w:t>
      </w:r>
      <w:proofErr w:type="spellStart"/>
      <w:r w:rsidRPr="00770849">
        <w:rPr>
          <w:sz w:val="22"/>
          <w:szCs w:val="22"/>
        </w:rPr>
        <w:t>WeatherStation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0849" w14:paraId="502B3052" w14:textId="77777777" w:rsidTr="00770849">
        <w:tc>
          <w:tcPr>
            <w:tcW w:w="2407" w:type="dxa"/>
          </w:tcPr>
          <w:p w14:paraId="1C25A55F" w14:textId="00578DCB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6B45E3D5" w14:textId="62B4E7FB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734256AA" w14:textId="705E9914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407" w:type="dxa"/>
          </w:tcPr>
          <w:p w14:paraId="5303B45D" w14:textId="1FA172A8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Назначение</w:t>
            </w:r>
          </w:p>
        </w:tc>
      </w:tr>
      <w:tr w:rsidR="00770849" w14:paraId="1BF81AC4" w14:textId="77777777" w:rsidTr="00770849">
        <w:tc>
          <w:tcPr>
            <w:tcW w:w="2407" w:type="dxa"/>
          </w:tcPr>
          <w:p w14:paraId="23E9A025" w14:textId="496466FB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Notify</w:t>
            </w:r>
            <w:proofErr w:type="spellEnd"/>
          </w:p>
        </w:tc>
        <w:tc>
          <w:tcPr>
            <w:tcW w:w="2407" w:type="dxa"/>
          </w:tcPr>
          <w:p w14:paraId="54B16390" w14:textId="1338782D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WeatherUpdate</w:t>
            </w:r>
            <w:proofErr w:type="spellEnd"/>
          </w:p>
        </w:tc>
        <w:tc>
          <w:tcPr>
            <w:tcW w:w="2407" w:type="dxa"/>
          </w:tcPr>
          <w:p w14:paraId="34456707" w14:textId="1A260F84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2407" w:type="dxa"/>
          </w:tcPr>
          <w:p w14:paraId="658E379B" w14:textId="7FF74864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Событие для оповещения наблюдателей</w:t>
            </w:r>
          </w:p>
        </w:tc>
      </w:tr>
      <w:tr w:rsidR="00770849" w14:paraId="34E065D5" w14:textId="77777777" w:rsidTr="00770849">
        <w:tc>
          <w:tcPr>
            <w:tcW w:w="2407" w:type="dxa"/>
          </w:tcPr>
          <w:p w14:paraId="1827826F" w14:textId="00A02B84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simulator</w:t>
            </w:r>
            <w:proofErr w:type="spellEnd"/>
          </w:p>
        </w:tc>
        <w:tc>
          <w:tcPr>
            <w:tcW w:w="2407" w:type="dxa"/>
          </w:tcPr>
          <w:p w14:paraId="3EC39CC3" w14:textId="03BAADFD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Simulator</w:t>
            </w:r>
            <w:proofErr w:type="spellEnd"/>
          </w:p>
        </w:tc>
        <w:tc>
          <w:tcPr>
            <w:tcW w:w="2407" w:type="dxa"/>
          </w:tcPr>
          <w:p w14:paraId="7161C6C5" w14:textId="705123D3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70849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407" w:type="dxa"/>
          </w:tcPr>
          <w:p w14:paraId="4F135CEA" w14:textId="7D0A0D08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Объект, предоставляющий данные о погоде</w:t>
            </w:r>
          </w:p>
        </w:tc>
      </w:tr>
      <w:tr w:rsidR="00770849" w14:paraId="4135FD43" w14:textId="77777777" w:rsidTr="00770849">
        <w:tc>
          <w:tcPr>
            <w:tcW w:w="2407" w:type="dxa"/>
          </w:tcPr>
          <w:p w14:paraId="1FAF7AA4" w14:textId="07192A1C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updateInterval</w:t>
            </w:r>
            <w:proofErr w:type="spellEnd"/>
          </w:p>
        </w:tc>
        <w:tc>
          <w:tcPr>
            <w:tcW w:w="2407" w:type="dxa"/>
          </w:tcPr>
          <w:p w14:paraId="2A00AC63" w14:textId="5FAD1A80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const</w:t>
            </w:r>
            <w:proofErr w:type="spellEnd"/>
            <w:r w:rsidRPr="00770849">
              <w:rPr>
                <w:sz w:val="22"/>
                <w:szCs w:val="22"/>
              </w:rPr>
              <w:t xml:space="preserve"> </w:t>
            </w:r>
            <w:proofErr w:type="spellStart"/>
            <w:r w:rsidRPr="00770849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407" w:type="dxa"/>
          </w:tcPr>
          <w:p w14:paraId="76E21E64" w14:textId="672FEFE8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407" w:type="dxa"/>
          </w:tcPr>
          <w:p w14:paraId="5BB4C6A8" w14:textId="2C8672A2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Интервал времени между оповещениями</w:t>
            </w:r>
          </w:p>
        </w:tc>
      </w:tr>
    </w:tbl>
    <w:p w14:paraId="478A12D0" w14:textId="1963F2BD" w:rsidR="00770849" w:rsidRDefault="00770849" w:rsidP="00770849">
      <w:pPr>
        <w:pStyle w:val="af2"/>
        <w:spacing w:line="360" w:lineRule="auto"/>
        <w:ind w:left="0" w:firstLine="709"/>
        <w:jc w:val="both"/>
      </w:pPr>
    </w:p>
    <w:p w14:paraId="2A64003F" w14:textId="77777777" w:rsidR="00770849" w:rsidRDefault="00770849">
      <w:r>
        <w:br w:type="page"/>
      </w:r>
    </w:p>
    <w:p w14:paraId="6A449AD0" w14:textId="252A8939" w:rsidR="00E30556" w:rsidRDefault="00E30556" w:rsidP="00770849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Класс </w:t>
      </w:r>
      <w:proofErr w:type="spellStart"/>
      <w:r>
        <w:rPr>
          <w:b/>
          <w:bCs/>
          <w:sz w:val="28"/>
          <w:szCs w:val="28"/>
          <w:lang w:val="en-US"/>
        </w:rPr>
        <w:t>WeatherObserver</w:t>
      </w:r>
      <w:proofErr w:type="spellEnd"/>
    </w:p>
    <w:p w14:paraId="3B32729E" w14:textId="245BA138" w:rsidR="00770849" w:rsidRPr="00E30556" w:rsidRDefault="00770849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 xml:space="preserve">Описание методов класса </w:t>
      </w:r>
      <w:proofErr w:type="spellStart"/>
      <w:r w:rsidRPr="00E30556">
        <w:rPr>
          <w:sz w:val="28"/>
          <w:szCs w:val="28"/>
        </w:rPr>
        <w:t>WeatherObserver</w:t>
      </w:r>
      <w:proofErr w:type="spellEnd"/>
    </w:p>
    <w:p w14:paraId="30149FF5" w14:textId="68E3FC13" w:rsidR="00770849" w:rsidRDefault="00770849" w:rsidP="00770849">
      <w:pPr>
        <w:pStyle w:val="af2"/>
        <w:spacing w:line="360" w:lineRule="auto"/>
        <w:ind w:left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 xml:space="preserve">Таблица 2.1. Описание методов класса </w:t>
      </w:r>
      <w:proofErr w:type="spellStart"/>
      <w:r w:rsidRPr="00770849">
        <w:rPr>
          <w:sz w:val="22"/>
          <w:szCs w:val="22"/>
        </w:rPr>
        <w:t>WeatherObserver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70849" w14:paraId="2C55BA0B" w14:textId="77777777" w:rsidTr="00770849">
        <w:tc>
          <w:tcPr>
            <w:tcW w:w="1925" w:type="dxa"/>
          </w:tcPr>
          <w:p w14:paraId="48E9C86C" w14:textId="3EAEE78A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4BBAC454" w14:textId="4177A16D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570AB656" w14:textId="005312A5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5101E9B1" w14:textId="46211E43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516F0D15" w14:textId="095EEB62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Назначение</w:t>
            </w:r>
          </w:p>
        </w:tc>
      </w:tr>
      <w:tr w:rsidR="00770849" w14:paraId="29FE5981" w14:textId="77777777" w:rsidTr="00770849">
        <w:tc>
          <w:tcPr>
            <w:tcW w:w="1925" w:type="dxa"/>
          </w:tcPr>
          <w:p w14:paraId="6FCF028C" w14:textId="12DD5400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Update</w:t>
            </w:r>
          </w:p>
        </w:tc>
        <w:tc>
          <w:tcPr>
            <w:tcW w:w="1925" w:type="dxa"/>
          </w:tcPr>
          <w:p w14:paraId="73A1AACB" w14:textId="242D2326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926" w:type="dxa"/>
          </w:tcPr>
          <w:p w14:paraId="1C222A5B" w14:textId="264BC8C6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926" w:type="dxa"/>
          </w:tcPr>
          <w:p w14:paraId="65BF9B3B" w14:textId="099D937A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770849">
              <w:rPr>
                <w:sz w:val="22"/>
                <w:szCs w:val="22"/>
              </w:rPr>
              <w:t>string</w:t>
            </w:r>
            <w:proofErr w:type="spellEnd"/>
            <w:r w:rsidRPr="00770849">
              <w:rPr>
                <w:sz w:val="22"/>
                <w:szCs w:val="22"/>
              </w:rPr>
              <w:t xml:space="preserve"> </w:t>
            </w:r>
            <w:proofErr w:type="spellStart"/>
            <w:r w:rsidRPr="00770849">
              <w:rPr>
                <w:sz w:val="22"/>
                <w:szCs w:val="22"/>
              </w:rPr>
              <w:t>weatherData</w:t>
            </w:r>
            <w:proofErr w:type="spellEnd"/>
          </w:p>
        </w:tc>
        <w:tc>
          <w:tcPr>
            <w:tcW w:w="1926" w:type="dxa"/>
          </w:tcPr>
          <w:p w14:paraId="02B30CCA" w14:textId="53B58FF4" w:rsidR="00770849" w:rsidRPr="00770849" w:rsidRDefault="00770849" w:rsidP="00770849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770849">
              <w:rPr>
                <w:sz w:val="22"/>
                <w:szCs w:val="22"/>
              </w:rPr>
              <w:t>Получ</w:t>
            </w:r>
            <w:r>
              <w:rPr>
                <w:sz w:val="22"/>
                <w:szCs w:val="22"/>
              </w:rPr>
              <w:t xml:space="preserve">ение </w:t>
            </w:r>
            <w:r w:rsidRPr="00770849">
              <w:rPr>
                <w:sz w:val="22"/>
                <w:szCs w:val="22"/>
              </w:rPr>
              <w:t xml:space="preserve">обновления от </w:t>
            </w:r>
            <w:proofErr w:type="spellStart"/>
            <w:r w:rsidRPr="00770849">
              <w:rPr>
                <w:sz w:val="22"/>
                <w:szCs w:val="22"/>
              </w:rPr>
              <w:t>WeatherStation</w:t>
            </w:r>
            <w:proofErr w:type="spellEnd"/>
            <w:r w:rsidRPr="00770849">
              <w:rPr>
                <w:sz w:val="22"/>
                <w:szCs w:val="22"/>
              </w:rPr>
              <w:t xml:space="preserve"> и выводит данные</w:t>
            </w:r>
          </w:p>
        </w:tc>
      </w:tr>
    </w:tbl>
    <w:p w14:paraId="0D4A421E" w14:textId="77605682" w:rsidR="00770849" w:rsidRDefault="00770849" w:rsidP="00770849">
      <w:pPr>
        <w:pStyle w:val="af2"/>
        <w:spacing w:line="360" w:lineRule="auto"/>
        <w:ind w:left="0" w:firstLine="709"/>
        <w:jc w:val="both"/>
        <w:rPr>
          <w:b/>
          <w:bCs/>
        </w:rPr>
      </w:pPr>
    </w:p>
    <w:p w14:paraId="45E3B562" w14:textId="732BCF74" w:rsidR="00770849" w:rsidRDefault="00770849" w:rsidP="00770849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770849">
        <w:rPr>
          <w:sz w:val="28"/>
          <w:szCs w:val="28"/>
        </w:rPr>
        <w:t xml:space="preserve">Описание полей класса </w:t>
      </w:r>
      <w:proofErr w:type="spellStart"/>
      <w:r w:rsidRPr="00770849">
        <w:rPr>
          <w:sz w:val="28"/>
          <w:szCs w:val="28"/>
        </w:rPr>
        <w:t>WeatherObserver</w:t>
      </w:r>
      <w:proofErr w:type="spellEnd"/>
    </w:p>
    <w:p w14:paraId="72C27A24" w14:textId="4227ADDB" w:rsidR="00770849" w:rsidRDefault="00770849" w:rsidP="00770849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770849">
        <w:rPr>
          <w:sz w:val="22"/>
          <w:szCs w:val="22"/>
        </w:rPr>
        <w:t xml:space="preserve">Таблица 2.2. Описание полей класса </w:t>
      </w:r>
      <w:proofErr w:type="spellStart"/>
      <w:r w:rsidRPr="00770849">
        <w:rPr>
          <w:sz w:val="22"/>
          <w:szCs w:val="22"/>
        </w:rPr>
        <w:t>WeatherObserver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0849" w14:paraId="351843DA" w14:textId="77777777" w:rsidTr="00770849">
        <w:tc>
          <w:tcPr>
            <w:tcW w:w="2407" w:type="dxa"/>
          </w:tcPr>
          <w:p w14:paraId="747E9DE1" w14:textId="1032EF32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387BA631" w14:textId="094DDC2D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7AA37D8A" w14:textId="42F0BA75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407" w:type="dxa"/>
          </w:tcPr>
          <w:p w14:paraId="6D140BDE" w14:textId="6C80A432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770849" w14:paraId="320088FA" w14:textId="77777777" w:rsidTr="00770849">
        <w:tc>
          <w:tcPr>
            <w:tcW w:w="2407" w:type="dxa"/>
          </w:tcPr>
          <w:p w14:paraId="7EEFD3F0" w14:textId="6F92558A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407" w:type="dxa"/>
          </w:tcPr>
          <w:p w14:paraId="51A2A4E8" w14:textId="6093310F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407" w:type="dxa"/>
          </w:tcPr>
          <w:p w14:paraId="679D48E5" w14:textId="1F64DFBE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407" w:type="dxa"/>
          </w:tcPr>
          <w:p w14:paraId="1802799F" w14:textId="52BB260D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Имя наблюдателя</w:t>
            </w:r>
          </w:p>
        </w:tc>
      </w:tr>
      <w:tr w:rsidR="00770849" w14:paraId="056A3393" w14:textId="77777777" w:rsidTr="00770849">
        <w:tc>
          <w:tcPr>
            <w:tcW w:w="2407" w:type="dxa"/>
          </w:tcPr>
          <w:p w14:paraId="5993ABD8" w14:textId="410566EC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station</w:t>
            </w:r>
            <w:proofErr w:type="spellEnd"/>
          </w:p>
        </w:tc>
        <w:tc>
          <w:tcPr>
            <w:tcW w:w="2407" w:type="dxa"/>
          </w:tcPr>
          <w:p w14:paraId="1134732F" w14:textId="65A9A473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WeatherStation</w:t>
            </w:r>
            <w:proofErr w:type="spellEnd"/>
          </w:p>
        </w:tc>
        <w:tc>
          <w:tcPr>
            <w:tcW w:w="2407" w:type="dxa"/>
          </w:tcPr>
          <w:p w14:paraId="24339344" w14:textId="319D9C36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407" w:type="dxa"/>
          </w:tcPr>
          <w:p w14:paraId="69A54C3A" w14:textId="1EDC497C" w:rsidR="00770849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Станция, на которую подписан наблюдатель</w:t>
            </w:r>
          </w:p>
        </w:tc>
      </w:tr>
    </w:tbl>
    <w:p w14:paraId="7643093E" w14:textId="2747FAA6" w:rsidR="00E30556" w:rsidRDefault="00E30556">
      <w:pPr>
        <w:rPr>
          <w:sz w:val="20"/>
          <w:szCs w:val="20"/>
        </w:rPr>
      </w:pPr>
    </w:p>
    <w:p w14:paraId="3BD98F4F" w14:textId="209EAF3D" w:rsidR="00E30556" w:rsidRDefault="00E30556" w:rsidP="00E30556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Simulator</w:t>
      </w:r>
    </w:p>
    <w:p w14:paraId="6F784ECC" w14:textId="39D1ACA9" w:rsidR="00770849" w:rsidRP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 xml:space="preserve">Описание методов класса </w:t>
      </w:r>
      <w:proofErr w:type="spellStart"/>
      <w:r w:rsidRPr="00E30556">
        <w:rPr>
          <w:sz w:val="28"/>
          <w:szCs w:val="28"/>
        </w:rPr>
        <w:t>Simulator</w:t>
      </w:r>
      <w:proofErr w:type="spellEnd"/>
    </w:p>
    <w:p w14:paraId="58687DFE" w14:textId="3F8B0E11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 xml:space="preserve">Таблица 3.1. Описание методов класса </w:t>
      </w:r>
      <w:proofErr w:type="spellStart"/>
      <w:r w:rsidRPr="00E30556">
        <w:rPr>
          <w:sz w:val="22"/>
          <w:szCs w:val="22"/>
        </w:rPr>
        <w:t>Simulator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30556" w14:paraId="2F4EAE3B" w14:textId="77777777" w:rsidTr="00E30556">
        <w:tc>
          <w:tcPr>
            <w:tcW w:w="1925" w:type="dxa"/>
          </w:tcPr>
          <w:p w14:paraId="64277990" w14:textId="4E8642AF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596F71E9" w14:textId="58E1EBED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2371E75D" w14:textId="5C490D8E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63C5ADF4" w14:textId="5A8567A4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31AF5B4F" w14:textId="330E5C5C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37B51973" w14:textId="77777777" w:rsidTr="00E30556">
        <w:tc>
          <w:tcPr>
            <w:tcW w:w="1925" w:type="dxa"/>
          </w:tcPr>
          <w:p w14:paraId="787EE0AD" w14:textId="15FBF931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GetEnumerator</w:t>
            </w:r>
            <w:proofErr w:type="spellEnd"/>
          </w:p>
        </w:tc>
        <w:tc>
          <w:tcPr>
            <w:tcW w:w="1925" w:type="dxa"/>
          </w:tcPr>
          <w:p w14:paraId="367E457C" w14:textId="5A3FA616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IEnumerator</w:t>
            </w:r>
            <w:proofErr w:type="spellEnd"/>
          </w:p>
        </w:tc>
        <w:tc>
          <w:tcPr>
            <w:tcW w:w="1926" w:type="dxa"/>
          </w:tcPr>
          <w:p w14:paraId="253C6A9C" w14:textId="7832C4EC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926" w:type="dxa"/>
          </w:tcPr>
          <w:p w14:paraId="19D29DDE" w14:textId="2C1EC4B2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-</w:t>
            </w:r>
          </w:p>
        </w:tc>
        <w:tc>
          <w:tcPr>
            <w:tcW w:w="1926" w:type="dxa"/>
          </w:tcPr>
          <w:p w14:paraId="3FFF1428" w14:textId="0AE553AE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E30556">
              <w:rPr>
                <w:sz w:val="22"/>
                <w:szCs w:val="22"/>
              </w:rPr>
              <w:t>ереб</w:t>
            </w:r>
            <w:r>
              <w:rPr>
                <w:sz w:val="22"/>
                <w:szCs w:val="22"/>
              </w:rPr>
              <w:t>ор</w:t>
            </w:r>
            <w:r w:rsidRPr="00E30556">
              <w:rPr>
                <w:sz w:val="22"/>
                <w:szCs w:val="22"/>
              </w:rPr>
              <w:t xml:space="preserve"> данны</w:t>
            </w:r>
            <w:r>
              <w:rPr>
                <w:sz w:val="22"/>
                <w:szCs w:val="22"/>
              </w:rPr>
              <w:t>х</w:t>
            </w:r>
            <w:r w:rsidRPr="00E30556">
              <w:rPr>
                <w:sz w:val="22"/>
                <w:szCs w:val="22"/>
              </w:rPr>
              <w:t xml:space="preserve"> о погоде</w:t>
            </w:r>
          </w:p>
        </w:tc>
      </w:tr>
    </w:tbl>
    <w:p w14:paraId="54A77425" w14:textId="1AC7F884" w:rsidR="00E30556" w:rsidRDefault="00E30556" w:rsidP="00E30556">
      <w:pPr>
        <w:pStyle w:val="af2"/>
        <w:spacing w:line="360" w:lineRule="auto"/>
        <w:ind w:left="0" w:firstLine="709"/>
        <w:jc w:val="both"/>
        <w:rPr>
          <w:b/>
          <w:bCs/>
          <w:sz w:val="22"/>
          <w:szCs w:val="22"/>
        </w:rPr>
      </w:pPr>
    </w:p>
    <w:p w14:paraId="0495A7ED" w14:textId="1C8348DD" w:rsid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 xml:space="preserve">Описание полей класса </w:t>
      </w:r>
      <w:proofErr w:type="spellStart"/>
      <w:r w:rsidRPr="00E30556">
        <w:rPr>
          <w:sz w:val="28"/>
          <w:szCs w:val="28"/>
        </w:rPr>
        <w:t>Simulator</w:t>
      </w:r>
      <w:proofErr w:type="spellEnd"/>
    </w:p>
    <w:p w14:paraId="738F16D5" w14:textId="2586064A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 xml:space="preserve">Таблица 3.2. Описание полей класса </w:t>
      </w:r>
      <w:proofErr w:type="spellStart"/>
      <w:r w:rsidRPr="00E30556">
        <w:rPr>
          <w:sz w:val="22"/>
          <w:szCs w:val="22"/>
        </w:rPr>
        <w:t>Simulator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30556" w14:paraId="438B7AAA" w14:textId="77777777" w:rsidTr="00E30556">
        <w:tc>
          <w:tcPr>
            <w:tcW w:w="2407" w:type="dxa"/>
          </w:tcPr>
          <w:p w14:paraId="289E8932" w14:textId="1D4E0068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Имя</w:t>
            </w:r>
          </w:p>
        </w:tc>
        <w:tc>
          <w:tcPr>
            <w:tcW w:w="2407" w:type="dxa"/>
          </w:tcPr>
          <w:p w14:paraId="65021369" w14:textId="13581393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Тип</w:t>
            </w:r>
          </w:p>
        </w:tc>
        <w:tc>
          <w:tcPr>
            <w:tcW w:w="2407" w:type="dxa"/>
          </w:tcPr>
          <w:p w14:paraId="1BAF9197" w14:textId="42FB18B7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407" w:type="dxa"/>
          </w:tcPr>
          <w:p w14:paraId="39711DA8" w14:textId="0C1623DD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42BDF3EE" w14:textId="77777777" w:rsidTr="00E30556">
        <w:tc>
          <w:tcPr>
            <w:tcW w:w="2407" w:type="dxa"/>
          </w:tcPr>
          <w:p w14:paraId="58EDB448" w14:textId="5AA01A1E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weatherData</w:t>
            </w:r>
            <w:proofErr w:type="spellEnd"/>
          </w:p>
        </w:tc>
        <w:tc>
          <w:tcPr>
            <w:tcW w:w="2407" w:type="dxa"/>
          </w:tcPr>
          <w:p w14:paraId="322A16E8" w14:textId="3E73FA2C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string</w:t>
            </w:r>
            <w:proofErr w:type="spellEnd"/>
            <w:r w:rsidRPr="00E30556">
              <w:rPr>
                <w:sz w:val="22"/>
                <w:szCs w:val="22"/>
              </w:rPr>
              <w:t>[]</w:t>
            </w:r>
          </w:p>
        </w:tc>
        <w:tc>
          <w:tcPr>
            <w:tcW w:w="2407" w:type="dxa"/>
          </w:tcPr>
          <w:p w14:paraId="13BD9993" w14:textId="499D68F2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407" w:type="dxa"/>
          </w:tcPr>
          <w:p w14:paraId="6BB96754" w14:textId="2F1AFFBC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Массив строк с данными о погоде</w:t>
            </w:r>
          </w:p>
        </w:tc>
      </w:tr>
    </w:tbl>
    <w:p w14:paraId="0EE3425F" w14:textId="11DF5476" w:rsidR="00E30556" w:rsidRDefault="00F67040" w:rsidP="00F67040">
      <w:r>
        <w:br w:type="page"/>
      </w:r>
    </w:p>
    <w:p w14:paraId="56FFCFA3" w14:textId="1FF16EF7" w:rsidR="00E30556" w:rsidRPr="00E30556" w:rsidRDefault="00E30556" w:rsidP="00E30556">
      <w:pPr>
        <w:pStyle w:val="af2"/>
        <w:numPr>
          <w:ilvl w:val="0"/>
          <w:numId w:val="36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30556">
        <w:rPr>
          <w:b/>
          <w:bCs/>
          <w:sz w:val="28"/>
          <w:szCs w:val="28"/>
        </w:rPr>
        <w:lastRenderedPageBreak/>
        <w:t xml:space="preserve">Класс </w:t>
      </w:r>
      <w:r w:rsidRPr="00E30556">
        <w:rPr>
          <w:b/>
          <w:bCs/>
          <w:sz w:val="28"/>
          <w:szCs w:val="28"/>
          <w:lang w:val="en-US"/>
        </w:rPr>
        <w:t>Program</w:t>
      </w:r>
    </w:p>
    <w:p w14:paraId="0C3AB7D9" w14:textId="4AF61780" w:rsidR="00E30556" w:rsidRDefault="00E30556" w:rsidP="00E3055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30556">
        <w:rPr>
          <w:sz w:val="28"/>
          <w:szCs w:val="28"/>
        </w:rPr>
        <w:t>Описание методов класса Program</w:t>
      </w:r>
    </w:p>
    <w:p w14:paraId="5DF05733" w14:textId="308A9BC8" w:rsidR="00E30556" w:rsidRDefault="00E30556" w:rsidP="00E30556">
      <w:pPr>
        <w:pStyle w:val="af2"/>
        <w:spacing w:line="360" w:lineRule="auto"/>
        <w:ind w:left="0" w:firstLine="709"/>
        <w:jc w:val="right"/>
        <w:rPr>
          <w:sz w:val="22"/>
          <w:szCs w:val="22"/>
        </w:rPr>
      </w:pPr>
      <w:r w:rsidRPr="00E30556">
        <w:rPr>
          <w:sz w:val="22"/>
          <w:szCs w:val="22"/>
        </w:rPr>
        <w:t>Таблица 4.1. Описание методов класса Program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30556" w14:paraId="46099EC8" w14:textId="77777777" w:rsidTr="00E30556">
        <w:tc>
          <w:tcPr>
            <w:tcW w:w="1925" w:type="dxa"/>
          </w:tcPr>
          <w:p w14:paraId="666A0892" w14:textId="28B9BA58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Метод</w:t>
            </w:r>
          </w:p>
        </w:tc>
        <w:tc>
          <w:tcPr>
            <w:tcW w:w="1925" w:type="dxa"/>
          </w:tcPr>
          <w:p w14:paraId="0CD7A5CE" w14:textId="4DB8517B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26" w:type="dxa"/>
          </w:tcPr>
          <w:p w14:paraId="48007E5E" w14:textId="55775384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26" w:type="dxa"/>
          </w:tcPr>
          <w:p w14:paraId="55FCAE45" w14:textId="76BDE4A8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926" w:type="dxa"/>
          </w:tcPr>
          <w:p w14:paraId="59B669E7" w14:textId="6DFB035D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E30556">
              <w:rPr>
                <w:sz w:val="22"/>
                <w:szCs w:val="22"/>
              </w:rPr>
              <w:t>Назначение</w:t>
            </w:r>
          </w:p>
        </w:tc>
      </w:tr>
      <w:tr w:rsidR="00E30556" w14:paraId="561B3B5C" w14:textId="77777777" w:rsidTr="00E30556">
        <w:tc>
          <w:tcPr>
            <w:tcW w:w="1925" w:type="dxa"/>
          </w:tcPr>
          <w:p w14:paraId="7A1D2CA7" w14:textId="0520B494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Main</w:t>
            </w:r>
            <w:proofErr w:type="spellEnd"/>
          </w:p>
        </w:tc>
        <w:tc>
          <w:tcPr>
            <w:tcW w:w="1925" w:type="dxa"/>
          </w:tcPr>
          <w:p w14:paraId="4C47063E" w14:textId="7455BB8F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926" w:type="dxa"/>
          </w:tcPr>
          <w:p w14:paraId="5BC750DD" w14:textId="13FA0E10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926" w:type="dxa"/>
          </w:tcPr>
          <w:p w14:paraId="08760E0C" w14:textId="5A84BAC5" w:rsidR="00E30556" w:rsidRPr="00E30556" w:rsidRDefault="00E30556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30556">
              <w:rPr>
                <w:sz w:val="22"/>
                <w:szCs w:val="22"/>
              </w:rPr>
              <w:t>string</w:t>
            </w:r>
            <w:proofErr w:type="spellEnd"/>
            <w:r w:rsidRPr="00E30556">
              <w:rPr>
                <w:sz w:val="22"/>
                <w:szCs w:val="22"/>
              </w:rPr>
              <w:t xml:space="preserve">[] </w:t>
            </w:r>
            <w:proofErr w:type="spellStart"/>
            <w:r w:rsidRPr="00E30556">
              <w:rPr>
                <w:sz w:val="22"/>
                <w:szCs w:val="22"/>
              </w:rPr>
              <w:t>args</w:t>
            </w:r>
            <w:proofErr w:type="spellEnd"/>
          </w:p>
        </w:tc>
        <w:tc>
          <w:tcPr>
            <w:tcW w:w="1926" w:type="dxa"/>
          </w:tcPr>
          <w:p w14:paraId="34059B15" w14:textId="2447657F" w:rsidR="00E30556" w:rsidRPr="00E30556" w:rsidRDefault="009E4684" w:rsidP="00E30556">
            <w:pPr>
              <w:pStyle w:val="af2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="00E30556" w:rsidRPr="00E30556">
              <w:rPr>
                <w:sz w:val="22"/>
                <w:szCs w:val="22"/>
              </w:rPr>
              <w:t>озд</w:t>
            </w:r>
            <w:r>
              <w:rPr>
                <w:sz w:val="22"/>
                <w:szCs w:val="22"/>
              </w:rPr>
              <w:t>ание</w:t>
            </w:r>
            <w:r w:rsidR="00E30556" w:rsidRPr="00E30556">
              <w:rPr>
                <w:sz w:val="22"/>
                <w:szCs w:val="22"/>
              </w:rPr>
              <w:t xml:space="preserve"> объект</w:t>
            </w:r>
            <w:r>
              <w:rPr>
                <w:sz w:val="22"/>
                <w:szCs w:val="22"/>
              </w:rPr>
              <w:t>а</w:t>
            </w:r>
            <w:r w:rsidR="00E30556" w:rsidRPr="00E30556">
              <w:rPr>
                <w:sz w:val="22"/>
                <w:szCs w:val="22"/>
              </w:rPr>
              <w:t xml:space="preserve"> </w:t>
            </w:r>
            <w:proofErr w:type="spellStart"/>
            <w:r w:rsidR="00E30556" w:rsidRPr="00E30556">
              <w:rPr>
                <w:sz w:val="22"/>
                <w:szCs w:val="22"/>
              </w:rPr>
              <w:t>WeatherStation</w:t>
            </w:r>
            <w:proofErr w:type="spellEnd"/>
            <w:r w:rsidR="00E30556" w:rsidRPr="00E30556">
              <w:rPr>
                <w:sz w:val="22"/>
                <w:szCs w:val="22"/>
              </w:rPr>
              <w:t xml:space="preserve"> и регистр</w:t>
            </w:r>
            <w:r>
              <w:rPr>
                <w:sz w:val="22"/>
                <w:szCs w:val="22"/>
              </w:rPr>
              <w:t>ация</w:t>
            </w:r>
            <w:r w:rsidR="00E30556" w:rsidRPr="00E30556">
              <w:rPr>
                <w:sz w:val="22"/>
                <w:szCs w:val="22"/>
              </w:rPr>
              <w:t xml:space="preserve"> наблюдателей</w:t>
            </w:r>
          </w:p>
        </w:tc>
      </w:tr>
    </w:tbl>
    <w:p w14:paraId="3FAD24B2" w14:textId="3FB7FB2C" w:rsidR="009E4684" w:rsidRDefault="009E4684"/>
    <w:p w14:paraId="0ADF7D1B" w14:textId="77777777" w:rsidR="009E4684" w:rsidRPr="009E4684" w:rsidRDefault="009E4684" w:rsidP="009E4684">
      <w:pPr>
        <w:pStyle w:val="af2"/>
        <w:spacing w:line="360" w:lineRule="auto"/>
        <w:ind w:left="0"/>
        <w:jc w:val="both"/>
        <w:rPr>
          <w:b/>
          <w:bCs/>
          <w:sz w:val="28"/>
          <w:szCs w:val="28"/>
        </w:rPr>
      </w:pPr>
      <w:r w:rsidRPr="009E4684">
        <w:rPr>
          <w:b/>
          <w:bCs/>
          <w:sz w:val="28"/>
          <w:szCs w:val="28"/>
        </w:rPr>
        <w:t>Пример работы программы</w:t>
      </w:r>
    </w:p>
    <w:p w14:paraId="3ACF2596" w14:textId="02726FA3" w:rsidR="009E4684" w:rsidRDefault="009E4684" w:rsidP="009E4684">
      <w:pPr>
        <w:pStyle w:val="af2"/>
        <w:numPr>
          <w:ilvl w:val="0"/>
          <w:numId w:val="37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E4684">
        <w:rPr>
          <w:sz w:val="28"/>
          <w:szCs w:val="28"/>
        </w:rPr>
        <w:t xml:space="preserve">Программа создаёт объект </w:t>
      </w:r>
      <w:proofErr w:type="spellStart"/>
      <w:r w:rsidRPr="009E4684">
        <w:rPr>
          <w:sz w:val="28"/>
          <w:szCs w:val="28"/>
        </w:rPr>
        <w:t>WeatherStation</w:t>
      </w:r>
      <w:proofErr w:type="spellEnd"/>
      <w:r w:rsidRPr="009E4684">
        <w:rPr>
          <w:sz w:val="28"/>
          <w:szCs w:val="28"/>
        </w:rPr>
        <w:t xml:space="preserve"> (субъект) и три объекта </w:t>
      </w:r>
      <w:proofErr w:type="spellStart"/>
      <w:r w:rsidRPr="009E4684">
        <w:rPr>
          <w:sz w:val="28"/>
          <w:szCs w:val="28"/>
        </w:rPr>
        <w:t>WeatherObserver</w:t>
      </w:r>
      <w:proofErr w:type="spellEnd"/>
      <w:r w:rsidRPr="009E4684">
        <w:rPr>
          <w:sz w:val="28"/>
          <w:szCs w:val="28"/>
        </w:rPr>
        <w:t xml:space="preserve"> (наблюдатели)</w:t>
      </w:r>
      <w:r w:rsidRPr="009E4684">
        <w:rPr>
          <w:sz w:val="28"/>
          <w:szCs w:val="28"/>
        </w:rPr>
        <w:t>;</w:t>
      </w:r>
    </w:p>
    <w:p w14:paraId="1AEFC0F5" w14:textId="77777777" w:rsidR="009E4684" w:rsidRDefault="009E4684" w:rsidP="009E4684">
      <w:pPr>
        <w:pStyle w:val="af2"/>
        <w:numPr>
          <w:ilvl w:val="0"/>
          <w:numId w:val="37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E4684">
        <w:rPr>
          <w:sz w:val="28"/>
          <w:szCs w:val="28"/>
        </w:rPr>
        <w:t xml:space="preserve">Наблюдатели подписываются на событие </w:t>
      </w:r>
      <w:proofErr w:type="spellStart"/>
      <w:r w:rsidRPr="009E4684">
        <w:rPr>
          <w:sz w:val="28"/>
          <w:szCs w:val="28"/>
        </w:rPr>
        <w:t>Notify</w:t>
      </w:r>
      <w:proofErr w:type="spellEnd"/>
      <w:r w:rsidRPr="009E4684">
        <w:rPr>
          <w:sz w:val="28"/>
          <w:szCs w:val="28"/>
        </w:rPr>
        <w:t xml:space="preserve"> в </w:t>
      </w:r>
      <w:proofErr w:type="spellStart"/>
      <w:r w:rsidRPr="009E4684">
        <w:rPr>
          <w:sz w:val="28"/>
          <w:szCs w:val="28"/>
        </w:rPr>
        <w:t>WeatherStation</w:t>
      </w:r>
      <w:r w:rsidRPr="009E4684">
        <w:rPr>
          <w:sz w:val="28"/>
          <w:szCs w:val="28"/>
        </w:rPr>
        <w:t>;</w:t>
      </w:r>
      <w:proofErr w:type="spellEnd"/>
    </w:p>
    <w:p w14:paraId="3B7893B4" w14:textId="454B3885" w:rsidR="009E4684" w:rsidRDefault="009E4684" w:rsidP="009E4684">
      <w:pPr>
        <w:pStyle w:val="af2"/>
        <w:numPr>
          <w:ilvl w:val="0"/>
          <w:numId w:val="37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9E4684">
        <w:rPr>
          <w:sz w:val="28"/>
          <w:szCs w:val="28"/>
        </w:rPr>
        <w:t>WeatherStation</w:t>
      </w:r>
      <w:proofErr w:type="spellEnd"/>
      <w:r w:rsidRPr="009E4684">
        <w:rPr>
          <w:sz w:val="28"/>
          <w:szCs w:val="28"/>
        </w:rPr>
        <w:t xml:space="preserve"> начинает генерировать данные о погоде с помощью объекта </w:t>
      </w:r>
      <w:proofErr w:type="spellStart"/>
      <w:r w:rsidRPr="009E4684">
        <w:rPr>
          <w:sz w:val="28"/>
          <w:szCs w:val="28"/>
        </w:rPr>
        <w:t>Simulator</w:t>
      </w:r>
      <w:proofErr w:type="spellEnd"/>
      <w:r w:rsidRPr="009E4684">
        <w:rPr>
          <w:sz w:val="28"/>
          <w:szCs w:val="28"/>
        </w:rPr>
        <w:t xml:space="preserve"> и уведомляет подписанных наблюдателей</w:t>
      </w:r>
      <w:r w:rsidRPr="009E4684">
        <w:rPr>
          <w:sz w:val="28"/>
          <w:szCs w:val="28"/>
        </w:rPr>
        <w:t>;</w:t>
      </w:r>
    </w:p>
    <w:p w14:paraId="3829536A" w14:textId="3AC278C2" w:rsidR="00E30556" w:rsidRDefault="009E4684" w:rsidP="009E4684">
      <w:pPr>
        <w:pStyle w:val="af2"/>
        <w:numPr>
          <w:ilvl w:val="0"/>
          <w:numId w:val="37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E4684">
        <w:rPr>
          <w:sz w:val="28"/>
          <w:szCs w:val="28"/>
        </w:rPr>
        <w:t>Наблюдатели выводят полученные данные на консоль</w:t>
      </w:r>
      <w:r w:rsidRPr="009E4684">
        <w:rPr>
          <w:sz w:val="28"/>
          <w:szCs w:val="28"/>
        </w:rPr>
        <w:t xml:space="preserve"> (</w:t>
      </w:r>
      <w:r>
        <w:rPr>
          <w:sz w:val="28"/>
          <w:szCs w:val="28"/>
        </w:rPr>
        <w:t>рис.2</w:t>
      </w:r>
      <w:r w:rsidRPr="009E4684">
        <w:rPr>
          <w:sz w:val="28"/>
          <w:szCs w:val="28"/>
        </w:rPr>
        <w:t>):</w:t>
      </w:r>
    </w:p>
    <w:p w14:paraId="519F891C" w14:textId="77777777" w:rsidR="009E4684" w:rsidRDefault="009E4684" w:rsidP="009E4684">
      <w:pPr>
        <w:pStyle w:val="af2"/>
        <w:tabs>
          <w:tab w:val="left" w:pos="0"/>
        </w:tabs>
        <w:spacing w:line="360" w:lineRule="auto"/>
        <w:ind w:left="709"/>
        <w:jc w:val="both"/>
        <w:rPr>
          <w:sz w:val="28"/>
          <w:szCs w:val="28"/>
        </w:rPr>
      </w:pPr>
    </w:p>
    <w:p w14:paraId="30CAF828" w14:textId="705BE0D1" w:rsidR="009E4684" w:rsidRDefault="009E4684" w:rsidP="009E4684">
      <w:pPr>
        <w:pStyle w:val="af2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9E4684">
        <w:rPr>
          <w:sz w:val="28"/>
          <w:szCs w:val="28"/>
        </w:rPr>
        <w:drawing>
          <wp:inline distT="0" distB="0" distL="0" distR="0" wp14:anchorId="2371FE97" wp14:editId="17C586F8">
            <wp:extent cx="6120130" cy="1917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B67A" w14:textId="0C067770" w:rsidR="009E4684" w:rsidRDefault="009E4684" w:rsidP="009E4684">
      <w:pPr>
        <w:pStyle w:val="af2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Вывод результата программы</w:t>
      </w:r>
    </w:p>
    <w:p w14:paraId="6F20C420" w14:textId="5710E18E" w:rsidR="009E4684" w:rsidRDefault="009E46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A9EE03" w14:textId="219F712B" w:rsidR="009E4684" w:rsidRDefault="009E4684" w:rsidP="009E4684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  <w:r w:rsidRPr="009E4684">
        <w:rPr>
          <w:b/>
          <w:bCs/>
          <w:sz w:val="28"/>
          <w:szCs w:val="28"/>
        </w:rPr>
        <w:lastRenderedPageBreak/>
        <w:t>Вывод</w:t>
      </w:r>
    </w:p>
    <w:p w14:paraId="74893761" w14:textId="77777777" w:rsidR="00F67040" w:rsidRDefault="009E4684" w:rsidP="00F67040">
      <w:pPr>
        <w:pStyle w:val="af2"/>
        <w:tabs>
          <w:tab w:val="left" w:pos="0"/>
        </w:tabs>
        <w:spacing w:line="360" w:lineRule="auto"/>
        <w:ind w:left="0" w:firstLine="709"/>
        <w:jc w:val="both"/>
      </w:pPr>
      <w:r w:rsidRPr="009E4684">
        <w:rPr>
          <w:sz w:val="28"/>
          <w:szCs w:val="28"/>
        </w:rPr>
        <w:t>В рамках данной работы была реализована программа, демонстрирующая принцип работы паттерна "Наблюдатель". Основной задачей было создать систему, в которой субъект (</w:t>
      </w:r>
      <w:proofErr w:type="spellStart"/>
      <w:r w:rsidRPr="009E4684">
        <w:rPr>
          <w:sz w:val="28"/>
          <w:szCs w:val="28"/>
        </w:rPr>
        <w:t>WeatherStation</w:t>
      </w:r>
      <w:proofErr w:type="spellEnd"/>
      <w:r w:rsidRPr="009E4684">
        <w:rPr>
          <w:sz w:val="28"/>
          <w:szCs w:val="28"/>
        </w:rPr>
        <w:t>) уведомляет подписанных на него наблюдателей (</w:t>
      </w:r>
      <w:proofErr w:type="spellStart"/>
      <w:r w:rsidRPr="009E4684">
        <w:rPr>
          <w:sz w:val="28"/>
          <w:szCs w:val="28"/>
        </w:rPr>
        <w:t>WeatherObserver</w:t>
      </w:r>
      <w:proofErr w:type="spellEnd"/>
      <w:r w:rsidRPr="009E4684">
        <w:rPr>
          <w:sz w:val="28"/>
          <w:szCs w:val="28"/>
        </w:rPr>
        <w:t>) об изменениях своего состояния, используя событийный механизм.</w:t>
      </w:r>
      <w:r w:rsidR="00F67040" w:rsidRPr="00F67040">
        <w:t xml:space="preserve"> </w:t>
      </w:r>
    </w:p>
    <w:p w14:paraId="7CC54F17" w14:textId="5DAF78B2" w:rsidR="009E4684" w:rsidRPr="009E4684" w:rsidRDefault="00F67040" w:rsidP="00F67040">
      <w:pPr>
        <w:pStyle w:val="af2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67040">
        <w:rPr>
          <w:sz w:val="28"/>
          <w:szCs w:val="28"/>
        </w:rPr>
        <w:t>Решение может быть адаптировано для реальных задач, таких как мониторинг систем или управление событиями в реальном времени.</w:t>
      </w:r>
      <w:r>
        <w:rPr>
          <w:sz w:val="28"/>
          <w:szCs w:val="28"/>
        </w:rPr>
        <w:t xml:space="preserve"> </w:t>
      </w:r>
      <w:r w:rsidRPr="00F67040">
        <w:rPr>
          <w:sz w:val="28"/>
          <w:szCs w:val="28"/>
        </w:rPr>
        <w:t>Работа с паттерном позволила глубже понять его принципы и применимость в разработке программного обеспечения.</w:t>
      </w:r>
    </w:p>
    <w:p w14:paraId="1212A62E" w14:textId="646C1893" w:rsidR="00F67040" w:rsidRDefault="00F670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F7BC3C" w14:textId="210920B5" w:rsidR="00F67040" w:rsidRDefault="00F67040" w:rsidP="00F67040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F67040">
        <w:rPr>
          <w:b/>
          <w:bCs/>
          <w:sz w:val="28"/>
          <w:szCs w:val="28"/>
        </w:rPr>
        <w:lastRenderedPageBreak/>
        <w:t>ПРИЛОЖЕНИЕ 1 ИСХОДНЫЙ КОД ПРОГРАММЫ</w:t>
      </w:r>
    </w:p>
    <w:p w14:paraId="7638916C" w14:textId="77777777" w:rsidR="00F67040" w:rsidRDefault="00F67040" w:rsidP="00F67040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E549DDF" w14:textId="02A1143F" w:rsidR="00F67040" w:rsidRPr="00F67040" w:rsidRDefault="00F67040" w:rsidP="00F67040">
      <w:pPr>
        <w:pStyle w:val="af2"/>
        <w:numPr>
          <w:ilvl w:val="0"/>
          <w:numId w:val="38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F67040">
        <w:rPr>
          <w:b/>
          <w:bCs/>
          <w:sz w:val="28"/>
          <w:szCs w:val="28"/>
        </w:rPr>
        <w:t xml:space="preserve">Интерфейс </w:t>
      </w:r>
      <w:proofErr w:type="spellStart"/>
      <w:r w:rsidRPr="00F67040">
        <w:rPr>
          <w:b/>
          <w:bCs/>
          <w:sz w:val="28"/>
          <w:szCs w:val="28"/>
          <w:lang w:val="en-US"/>
        </w:rPr>
        <w:t>IObserver</w:t>
      </w:r>
      <w:proofErr w:type="spellEnd"/>
    </w:p>
    <w:p w14:paraId="7D8FD68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System;</w:t>
      </w:r>
    </w:p>
    <w:p w14:paraId="1226B325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System.Collections.Generic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71B356B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System.Linq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0811FD1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System.Text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3526990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System.Threading.Tasks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24CA1E5A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78FB36F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namespace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Pattern2</w:t>
      </w:r>
    </w:p>
    <w:p w14:paraId="58796F0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45A49D88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// Интерфейс наблюдателя</w:t>
      </w:r>
    </w:p>
    <w:p w14:paraId="573C4345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interface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IObserver</w:t>
      </w:r>
      <w:proofErr w:type="spellEnd"/>
    </w:p>
    <w:p w14:paraId="3DED983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{</w:t>
      </w:r>
    </w:p>
    <w:p w14:paraId="5EF644C2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void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Update(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string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weatherData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);</w:t>
      </w:r>
    </w:p>
    <w:p w14:paraId="28B8B632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51326F55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7892606B" w14:textId="075E7F9A" w:rsidR="00F67040" w:rsidRDefault="00F67040" w:rsidP="00F67040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14:paraId="4F51E061" w14:textId="4E8D9113" w:rsidR="00F67040" w:rsidRPr="00F67040" w:rsidRDefault="00F67040" w:rsidP="00F67040">
      <w:pPr>
        <w:pStyle w:val="af2"/>
        <w:numPr>
          <w:ilvl w:val="0"/>
          <w:numId w:val="38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F67040">
        <w:rPr>
          <w:b/>
          <w:bCs/>
          <w:sz w:val="28"/>
          <w:szCs w:val="28"/>
        </w:rPr>
        <w:t xml:space="preserve">Класс </w:t>
      </w:r>
      <w:r w:rsidRPr="00F67040">
        <w:rPr>
          <w:b/>
          <w:bCs/>
          <w:sz w:val="28"/>
          <w:szCs w:val="28"/>
          <w:lang w:val="en-US"/>
        </w:rPr>
        <w:t>Simulator</w:t>
      </w:r>
    </w:p>
    <w:p w14:paraId="28FB11E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System;</w:t>
      </w:r>
    </w:p>
    <w:p w14:paraId="42EB48C6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System.Collections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5753BD0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System.Collections.Generic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428895D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System.Linq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0CE9CF4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System.Text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00C071D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System.Threading.Tasks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71DB0EC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7BD3D14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namespace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Pattern2</w:t>
      </w:r>
    </w:p>
    <w:p w14:paraId="08113B8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1825B20A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class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Simulator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: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IEnumerable</w:t>
      </w:r>
      <w:proofErr w:type="spellEnd"/>
    </w:p>
    <w:p w14:paraId="792BF71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{</w:t>
      </w:r>
    </w:p>
    <w:p w14:paraId="26B3BFF8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private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string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[]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weatherData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=</w:t>
      </w:r>
    </w:p>
    <w:p w14:paraId="58D85BF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{</w:t>
      </w:r>
    </w:p>
    <w:p w14:paraId="7F4E036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F67040">
        <w:rPr>
          <w:rFonts w:ascii="Courier New" w:eastAsia="Calibri" w:hAnsi="Courier New" w:cs="Courier New"/>
          <w:color w:val="A31515"/>
          <w:highlight w:val="white"/>
        </w:rPr>
        <w:t xml:space="preserve">"Температура: 25°C, Влажность: 60%, Давление: 1013 </w:t>
      </w:r>
      <w:proofErr w:type="spellStart"/>
      <w:r w:rsidRPr="00F67040">
        <w:rPr>
          <w:rFonts w:ascii="Courier New" w:eastAsia="Calibri" w:hAnsi="Courier New" w:cs="Courier New"/>
          <w:color w:val="A31515"/>
          <w:highlight w:val="white"/>
        </w:rPr>
        <w:t>hPa</w:t>
      </w:r>
      <w:proofErr w:type="spellEnd"/>
      <w:r w:rsidRPr="00F67040">
        <w:rPr>
          <w:rFonts w:ascii="Courier New" w:eastAsia="Calibri" w:hAnsi="Courier New" w:cs="Courier New"/>
          <w:color w:val="A31515"/>
          <w:highlight w:val="white"/>
        </w:rPr>
        <w:t>"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,</w:t>
      </w:r>
    </w:p>
    <w:p w14:paraId="6EE46D7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F67040">
        <w:rPr>
          <w:rFonts w:ascii="Courier New" w:eastAsia="Calibri" w:hAnsi="Courier New" w:cs="Courier New"/>
          <w:color w:val="A31515"/>
          <w:highlight w:val="white"/>
        </w:rPr>
        <w:t xml:space="preserve">"Температура: 27°C, Влажность: 55%, Давление: 1010 </w:t>
      </w:r>
      <w:proofErr w:type="spellStart"/>
      <w:r w:rsidRPr="00F67040">
        <w:rPr>
          <w:rFonts w:ascii="Courier New" w:eastAsia="Calibri" w:hAnsi="Courier New" w:cs="Courier New"/>
          <w:color w:val="A31515"/>
          <w:highlight w:val="white"/>
        </w:rPr>
        <w:t>hPa</w:t>
      </w:r>
      <w:proofErr w:type="spellEnd"/>
      <w:r w:rsidRPr="00F67040">
        <w:rPr>
          <w:rFonts w:ascii="Courier New" w:eastAsia="Calibri" w:hAnsi="Courier New" w:cs="Courier New"/>
          <w:color w:val="A31515"/>
          <w:highlight w:val="white"/>
        </w:rPr>
        <w:t>"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,</w:t>
      </w:r>
    </w:p>
    <w:p w14:paraId="4C4938B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F67040">
        <w:rPr>
          <w:rFonts w:ascii="Courier New" w:eastAsia="Calibri" w:hAnsi="Courier New" w:cs="Courier New"/>
          <w:color w:val="A31515"/>
          <w:highlight w:val="white"/>
        </w:rPr>
        <w:t xml:space="preserve">"Температура: 22°C, Влажность: 70%, Давление: 1020 </w:t>
      </w:r>
      <w:proofErr w:type="spellStart"/>
      <w:r w:rsidRPr="00F67040">
        <w:rPr>
          <w:rFonts w:ascii="Courier New" w:eastAsia="Calibri" w:hAnsi="Courier New" w:cs="Courier New"/>
          <w:color w:val="A31515"/>
          <w:highlight w:val="white"/>
        </w:rPr>
        <w:t>hPa</w:t>
      </w:r>
      <w:proofErr w:type="spellEnd"/>
      <w:r w:rsidRPr="00F67040">
        <w:rPr>
          <w:rFonts w:ascii="Courier New" w:eastAsia="Calibri" w:hAnsi="Courier New" w:cs="Courier New"/>
          <w:color w:val="A31515"/>
          <w:highlight w:val="white"/>
        </w:rPr>
        <w:t>"</w:t>
      </w:r>
    </w:p>
    <w:p w14:paraId="30128CE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};</w:t>
      </w:r>
    </w:p>
    <w:p w14:paraId="52B3E5B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5A7F692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public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IEnumerator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GetEnumerator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()</w:t>
      </w:r>
    </w:p>
    <w:p w14:paraId="64F0E8CF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{</w:t>
      </w:r>
    </w:p>
    <w:p w14:paraId="0920348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foreach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data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in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weatherData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38BE50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yield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return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data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18DE0A0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1934334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02A0A24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57D7EC94" w14:textId="119BC9D4" w:rsidR="00F67040" w:rsidRDefault="00F67040" w:rsidP="00F670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0744CC" w14:textId="0DFAB8BB" w:rsidR="00F67040" w:rsidRPr="00F67040" w:rsidRDefault="00F67040" w:rsidP="00F67040">
      <w:pPr>
        <w:pStyle w:val="af2"/>
        <w:numPr>
          <w:ilvl w:val="0"/>
          <w:numId w:val="38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Класс </w:t>
      </w:r>
      <w:proofErr w:type="spellStart"/>
      <w:r>
        <w:rPr>
          <w:b/>
          <w:bCs/>
          <w:sz w:val="28"/>
          <w:szCs w:val="28"/>
          <w:lang w:val="en-US"/>
        </w:rPr>
        <w:t>WeatherObserver</w:t>
      </w:r>
      <w:proofErr w:type="spellEnd"/>
    </w:p>
    <w:p w14:paraId="790816E6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System;</w:t>
      </w:r>
    </w:p>
    <w:p w14:paraId="4663608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System.Collections.Generic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6D7BE9BF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System.Linq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45C32D2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System.Text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6BA76F2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System.Threading.Tasks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11602A66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31474F0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namespace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Pattern2</w:t>
      </w:r>
    </w:p>
    <w:p w14:paraId="17AF1CA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33EA0D9A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// Класс Наблюдателя</w:t>
      </w:r>
    </w:p>
    <w:p w14:paraId="3518A0D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class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WeatherObserver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: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IObserver</w:t>
      </w:r>
      <w:proofErr w:type="spellEnd"/>
    </w:p>
    <w:p w14:paraId="0CE028E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{</w:t>
      </w:r>
    </w:p>
    <w:p w14:paraId="0E8E3855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private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string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name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0113C58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private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WeatherStation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station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6E8CE1A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2DB9537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WeatherStation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station,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name)</w:t>
      </w:r>
    </w:p>
    <w:p w14:paraId="39C4614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3DD511E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this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.station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=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station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321D73D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r w:rsidRPr="00F67040">
        <w:rPr>
          <w:rFonts w:ascii="Courier New" w:eastAsia="Calibri" w:hAnsi="Courier New" w:cs="Courier New"/>
          <w:color w:val="0000FF"/>
          <w:highlight w:val="white"/>
        </w:rPr>
        <w:t>this</w:t>
      </w: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.name =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name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2EF292B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station.Notify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+= Update;</w:t>
      </w:r>
    </w:p>
    <w:p w14:paraId="2AF26CF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314BF3D6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49D62EF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Update(</w:t>
      </w:r>
      <w:proofErr w:type="gramEnd"/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weatherData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8D55602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6B516A1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Console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.WriteLine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(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$"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name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  <w:r w:rsidRPr="00F67040">
        <w:rPr>
          <w:rFonts w:ascii="Courier New" w:eastAsia="Calibri" w:hAnsi="Courier New" w:cs="Courier New"/>
          <w:color w:val="A31515"/>
          <w:highlight w:val="white"/>
        </w:rPr>
        <w:t xml:space="preserve"> получил обновление: 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weatherData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"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);</w:t>
      </w:r>
    </w:p>
    <w:p w14:paraId="2D6096C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6D852BA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28E7A97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668DA82F" w14:textId="6908D197" w:rsidR="00F67040" w:rsidRDefault="00F67040" w:rsidP="00F67040">
      <w:p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</w:rPr>
      </w:pPr>
    </w:p>
    <w:p w14:paraId="125D849F" w14:textId="08DABE31" w:rsidR="00F67040" w:rsidRPr="00F67040" w:rsidRDefault="00F67040" w:rsidP="00F67040">
      <w:pPr>
        <w:pStyle w:val="af2"/>
        <w:numPr>
          <w:ilvl w:val="0"/>
          <w:numId w:val="38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proofErr w:type="spellStart"/>
      <w:r>
        <w:rPr>
          <w:b/>
          <w:bCs/>
          <w:sz w:val="28"/>
          <w:szCs w:val="28"/>
          <w:lang w:val="en-US"/>
        </w:rPr>
        <w:t>WeatherStation</w:t>
      </w:r>
      <w:proofErr w:type="spellEnd"/>
    </w:p>
    <w:p w14:paraId="2AD323D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System;</w:t>
      </w:r>
    </w:p>
    <w:p w14:paraId="011343E8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System.Collections.Generic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5B20C95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System.Linq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13D9C37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System.Text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242C6088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System.Threading.Tasks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5580130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2D65DFC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namespace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Pattern2</w:t>
      </w:r>
    </w:p>
    <w:p w14:paraId="3846F45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1519858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// Класс субъекта</w:t>
      </w:r>
    </w:p>
    <w:p w14:paraId="0F245B8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class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WeatherStation</w:t>
      </w:r>
      <w:proofErr w:type="spellEnd"/>
    </w:p>
    <w:p w14:paraId="00D8B2A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{</w:t>
      </w:r>
    </w:p>
    <w:p w14:paraId="1449506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delegate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WeatherUpdate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data);</w:t>
      </w:r>
    </w:p>
    <w:p w14:paraId="5B9E8D08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public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event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WeatherUpdate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Notify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6C955CC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39156A5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Simulator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simulator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Simulator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59CF428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14F5BA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const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updateInterval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2000; </w:t>
      </w:r>
      <w:r w:rsidRPr="00F6704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Интервал</w:t>
      </w:r>
      <w:r w:rsidRPr="00F6704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обновления</w:t>
      </w:r>
      <w:r w:rsidRPr="00F6704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в</w:t>
      </w:r>
      <w:r w:rsidRPr="00F6704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8000"/>
          <w:highlight w:val="white"/>
        </w:rPr>
        <w:t>миллисекундах</w:t>
      </w:r>
    </w:p>
    <w:p w14:paraId="0C7AF2B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public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void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Start()</w:t>
      </w:r>
    </w:p>
    <w:p w14:paraId="63BD945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{</w:t>
      </w:r>
    </w:p>
    <w:p w14:paraId="7AEFD8B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new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Thread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(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Run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).Start();</w:t>
      </w:r>
    </w:p>
    <w:p w14:paraId="5E59D6E5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3795F71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0F361145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private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void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Run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()</w:t>
      </w:r>
    </w:p>
    <w:p w14:paraId="28412F9A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{</w:t>
      </w:r>
    </w:p>
    <w:p w14:paraId="67CBEEE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foreach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var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data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in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simulator)</w:t>
      </w:r>
    </w:p>
    <w:p w14:paraId="1597EF9A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00CFB3D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       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Console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.WriteLine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(</w:t>
      </w:r>
      <w:r w:rsidRPr="00F67040">
        <w:rPr>
          <w:rFonts w:ascii="Courier New" w:eastAsia="Calibri" w:hAnsi="Courier New" w:cs="Courier New"/>
          <w:color w:val="A31515"/>
          <w:highlight w:val="white"/>
        </w:rPr>
        <w:t xml:space="preserve">$"Станция сообщает: 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data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"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);</w:t>
      </w:r>
    </w:p>
    <w:p w14:paraId="3B32671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       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Notify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?.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Invoke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(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data.ToString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());</w:t>
      </w:r>
    </w:p>
    <w:p w14:paraId="17A8C09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       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Thread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.Sleep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(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updateInterval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);</w:t>
      </w:r>
    </w:p>
    <w:p w14:paraId="3FF1DFE9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    }</w:t>
      </w:r>
    </w:p>
    <w:p w14:paraId="3D27D32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3BDD1D8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2CC3402E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4ABF0763" w14:textId="3D80720B" w:rsidR="00F67040" w:rsidRDefault="00F67040" w:rsidP="00F67040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</w:p>
    <w:p w14:paraId="03A3ECFC" w14:textId="02B10208" w:rsidR="00F67040" w:rsidRPr="00F67040" w:rsidRDefault="00F67040" w:rsidP="00F67040">
      <w:pPr>
        <w:pStyle w:val="af2"/>
        <w:numPr>
          <w:ilvl w:val="0"/>
          <w:numId w:val="38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Program</w:t>
      </w:r>
    </w:p>
    <w:p w14:paraId="3F12D8E0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Pattern2;</w:t>
      </w:r>
    </w:p>
    <w:p w14:paraId="5116DF6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System;</w:t>
      </w:r>
    </w:p>
    <w:p w14:paraId="7584ED3F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System.Collections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078E75A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System.Collections.Generic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7F43A97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using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System.Threading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61C9C785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14F832A1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8000"/>
          <w:highlight w:val="white"/>
        </w:rPr>
        <w:t>// Главный метод</w:t>
      </w:r>
    </w:p>
    <w:p w14:paraId="10BB00E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class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F67040">
        <w:rPr>
          <w:rFonts w:ascii="Courier New" w:eastAsia="Calibri" w:hAnsi="Courier New" w:cs="Courier New"/>
          <w:color w:val="2B91AF"/>
          <w:highlight w:val="white"/>
        </w:rPr>
        <w:t>Program</w:t>
      </w:r>
    </w:p>
    <w:p w14:paraId="711DD95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2128708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</w:t>
      </w:r>
      <w:proofErr w:type="gramStart"/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]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7726156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6A0CD5BD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WeatherStation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station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= </w:t>
      </w:r>
      <w:proofErr w:type="spellStart"/>
      <w:r w:rsidRPr="00F67040">
        <w:rPr>
          <w:rFonts w:ascii="Courier New" w:eastAsia="Calibri" w:hAnsi="Courier New" w:cs="Courier New"/>
          <w:color w:val="0000FF"/>
          <w:highlight w:val="white"/>
        </w:rPr>
        <w:t>new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WeatherStation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();</w:t>
      </w:r>
    </w:p>
    <w:p w14:paraId="0970A807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41EACB64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observer1 =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station, 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Наблюдатель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1"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78993A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observer2 =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station, 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Наблюдатель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2"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3F2E6E2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observer3 = </w:t>
      </w:r>
      <w:r w:rsidRPr="00F6704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F67040">
        <w:rPr>
          <w:rFonts w:ascii="Courier New" w:eastAsia="Calibri" w:hAnsi="Courier New" w:cs="Courier New"/>
          <w:color w:val="2B91AF"/>
          <w:highlight w:val="white"/>
          <w:lang w:val="en-US"/>
        </w:rPr>
        <w:t>WeatherObserver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station, 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F67040">
        <w:rPr>
          <w:rFonts w:ascii="Courier New" w:eastAsia="Calibri" w:hAnsi="Courier New" w:cs="Courier New"/>
          <w:color w:val="A31515"/>
          <w:highlight w:val="white"/>
        </w:rPr>
        <w:t>Наблюдатель</w:t>
      </w:r>
      <w:r w:rsidRPr="00F6704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3"</w:t>
      </w: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89024D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CE17963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000000"/>
          <w:highlight w:val="white"/>
        </w:rPr>
        <w:t>station.Start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();</w:t>
      </w:r>
    </w:p>
    <w:p w14:paraId="40FA906C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</w:p>
    <w:p w14:paraId="678367AF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F67040">
        <w:rPr>
          <w:rFonts w:ascii="Courier New" w:eastAsia="Calibri" w:hAnsi="Courier New" w:cs="Courier New"/>
          <w:color w:val="2B91AF"/>
          <w:highlight w:val="white"/>
        </w:rPr>
        <w:t>Console</w:t>
      </w:r>
      <w:r w:rsidRPr="00F67040">
        <w:rPr>
          <w:rFonts w:ascii="Courier New" w:eastAsia="Calibri" w:hAnsi="Courier New" w:cs="Courier New"/>
          <w:color w:val="000000"/>
          <w:highlight w:val="white"/>
        </w:rPr>
        <w:t>.ReadLine</w:t>
      </w:r>
      <w:proofErr w:type="spellEnd"/>
      <w:r w:rsidRPr="00F67040">
        <w:rPr>
          <w:rFonts w:ascii="Courier New" w:eastAsia="Calibri" w:hAnsi="Courier New" w:cs="Courier New"/>
          <w:color w:val="000000"/>
          <w:highlight w:val="white"/>
        </w:rPr>
        <w:t>();</w:t>
      </w:r>
    </w:p>
    <w:p w14:paraId="372D865B" w14:textId="77777777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4B1EE883" w14:textId="5A707511" w:rsidR="00F67040" w:rsidRPr="00F67040" w:rsidRDefault="00F67040" w:rsidP="00F67040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highlight w:val="white"/>
        </w:rPr>
      </w:pPr>
      <w:r w:rsidRPr="00F6704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5BA79DD5" w14:textId="77777777" w:rsidR="00F67040" w:rsidRPr="00F67040" w:rsidRDefault="00F67040" w:rsidP="00F67040">
      <w:pPr>
        <w:pStyle w:val="af2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</w:p>
    <w:sectPr w:rsidR="00F67040" w:rsidRPr="00F67040" w:rsidSect="008E04B9">
      <w:headerReference w:type="default" r:id="rId10"/>
      <w:footerReference w:type="default" r:id="rId11"/>
      <w:footerReference w:type="firs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257D" w14:textId="77777777" w:rsidR="00A620BD" w:rsidRDefault="00A620BD" w:rsidP="0098338E">
      <w:r>
        <w:separator/>
      </w:r>
    </w:p>
  </w:endnote>
  <w:endnote w:type="continuationSeparator" w:id="0">
    <w:p w14:paraId="4DDEAA86" w14:textId="77777777" w:rsidR="00A620BD" w:rsidRDefault="00A620B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9A3BB" w14:textId="77777777" w:rsidR="00A620BD" w:rsidRDefault="00A620BD" w:rsidP="0098338E">
      <w:r>
        <w:separator/>
      </w:r>
    </w:p>
  </w:footnote>
  <w:footnote w:type="continuationSeparator" w:id="0">
    <w:p w14:paraId="2B390984" w14:textId="77777777" w:rsidR="00A620BD" w:rsidRDefault="00A620B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1E9713D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D3AF8"/>
    <w:multiLevelType w:val="hybridMultilevel"/>
    <w:tmpl w:val="7150A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0370F4"/>
    <w:multiLevelType w:val="hybridMultilevel"/>
    <w:tmpl w:val="56580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06466"/>
    <w:multiLevelType w:val="hybridMultilevel"/>
    <w:tmpl w:val="D40683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85679"/>
    <w:multiLevelType w:val="multilevel"/>
    <w:tmpl w:val="BB0E9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7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F0728"/>
    <w:multiLevelType w:val="hybridMultilevel"/>
    <w:tmpl w:val="818A0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124B62"/>
    <w:multiLevelType w:val="hybridMultilevel"/>
    <w:tmpl w:val="1E168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4A25DE6"/>
    <w:multiLevelType w:val="hybridMultilevel"/>
    <w:tmpl w:val="0C0A6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4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1E25A0"/>
    <w:multiLevelType w:val="hybridMultilevel"/>
    <w:tmpl w:val="8D2AE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6927751"/>
    <w:multiLevelType w:val="hybridMultilevel"/>
    <w:tmpl w:val="DC625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A68EC"/>
    <w:multiLevelType w:val="hybridMultilevel"/>
    <w:tmpl w:val="76922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B0486A"/>
    <w:multiLevelType w:val="multilevel"/>
    <w:tmpl w:val="BB0E9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3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EBD1405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23"/>
  </w:num>
  <w:num w:numId="4">
    <w:abstractNumId w:val="35"/>
  </w:num>
  <w:num w:numId="5">
    <w:abstractNumId w:val="4"/>
  </w:num>
  <w:num w:numId="6">
    <w:abstractNumId w:val="3"/>
  </w:num>
  <w:num w:numId="7">
    <w:abstractNumId w:val="13"/>
  </w:num>
  <w:num w:numId="8">
    <w:abstractNumId w:val="34"/>
  </w:num>
  <w:num w:numId="9">
    <w:abstractNumId w:val="37"/>
  </w:num>
  <w:num w:numId="10">
    <w:abstractNumId w:val="24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28"/>
  </w:num>
  <w:num w:numId="16">
    <w:abstractNumId w:val="14"/>
  </w:num>
  <w:num w:numId="17">
    <w:abstractNumId w:val="25"/>
  </w:num>
  <w:num w:numId="18">
    <w:abstractNumId w:val="33"/>
  </w:num>
  <w:num w:numId="19">
    <w:abstractNumId w:val="7"/>
  </w:num>
  <w:num w:numId="20">
    <w:abstractNumId w:val="9"/>
  </w:num>
  <w:num w:numId="21">
    <w:abstractNumId w:val="0"/>
  </w:num>
  <w:num w:numId="22">
    <w:abstractNumId w:val="8"/>
  </w:num>
  <w:num w:numId="23">
    <w:abstractNumId w:val="22"/>
  </w:num>
  <w:num w:numId="24">
    <w:abstractNumId w:val="27"/>
  </w:num>
  <w:num w:numId="25">
    <w:abstractNumId w:val="5"/>
  </w:num>
  <w:num w:numId="26">
    <w:abstractNumId w:val="29"/>
  </w:num>
  <w:num w:numId="27">
    <w:abstractNumId w:val="31"/>
  </w:num>
  <w:num w:numId="28">
    <w:abstractNumId w:val="2"/>
  </w:num>
  <w:num w:numId="29">
    <w:abstractNumId w:val="10"/>
  </w:num>
  <w:num w:numId="30">
    <w:abstractNumId w:val="6"/>
  </w:num>
  <w:num w:numId="31">
    <w:abstractNumId w:val="20"/>
  </w:num>
  <w:num w:numId="32">
    <w:abstractNumId w:val="36"/>
  </w:num>
  <w:num w:numId="33">
    <w:abstractNumId w:val="30"/>
  </w:num>
  <w:num w:numId="34">
    <w:abstractNumId w:val="12"/>
  </w:num>
  <w:num w:numId="35">
    <w:abstractNumId w:val="19"/>
  </w:num>
  <w:num w:numId="36">
    <w:abstractNumId w:val="32"/>
  </w:num>
  <w:num w:numId="37">
    <w:abstractNumId w:val="21"/>
  </w:num>
  <w:num w:numId="38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9A0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37667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43E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27F50"/>
    <w:rsid w:val="00131E26"/>
    <w:rsid w:val="00132EC0"/>
    <w:rsid w:val="001335E8"/>
    <w:rsid w:val="00134D2A"/>
    <w:rsid w:val="00136858"/>
    <w:rsid w:val="00136F27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3BCD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168D0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4BCB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0C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066F0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4D0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2D11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57BA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E7CEB"/>
    <w:rsid w:val="006F18AA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849"/>
    <w:rsid w:val="00770E35"/>
    <w:rsid w:val="00773DE6"/>
    <w:rsid w:val="0077769B"/>
    <w:rsid w:val="00780911"/>
    <w:rsid w:val="0078125E"/>
    <w:rsid w:val="00781882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67F7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4684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0E9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20BD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3CC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5F9B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1DAB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0E5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70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33C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168A4"/>
    <w:rsid w:val="00D21F2C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16D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077D9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556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13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DC0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040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713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9E4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3BC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  <w:style w:type="character" w:styleId="HTML0">
    <w:name w:val="HTML Code"/>
    <w:basedOn w:val="a1"/>
    <w:uiPriority w:val="99"/>
    <w:semiHidden/>
    <w:unhideWhenUsed/>
    <w:locked/>
    <w:rsid w:val="007708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413</TotalTime>
  <Pages>10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Николай Овсейчик</cp:lastModifiedBy>
  <cp:revision>200</cp:revision>
  <cp:lastPrinted>2024-09-20T09:14:00Z</cp:lastPrinted>
  <dcterms:created xsi:type="dcterms:W3CDTF">2024-03-24T19:09:00Z</dcterms:created>
  <dcterms:modified xsi:type="dcterms:W3CDTF">2024-11-21T11:14:00Z</dcterms:modified>
</cp:coreProperties>
</file>