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7D58BAC1" w:rsidR="00CB19EF" w:rsidRPr="007C458E" w:rsidRDefault="004605A5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05A5">
        <w:rPr>
          <w:color w:val="000000" w:themeColor="text1"/>
          <w:sz w:val="28"/>
          <w:szCs w:val="28"/>
        </w:rPr>
        <w:t>Изучить использование переменных ссылочного типа в объектно-ориентированном программировании на языке C#, науч</w:t>
      </w:r>
      <w:r>
        <w:rPr>
          <w:color w:val="000000" w:themeColor="text1"/>
          <w:sz w:val="28"/>
          <w:szCs w:val="28"/>
        </w:rPr>
        <w:t>иться</w:t>
      </w:r>
      <w:r w:rsidRPr="004605A5">
        <w:rPr>
          <w:color w:val="000000" w:themeColor="text1"/>
          <w:sz w:val="28"/>
          <w:szCs w:val="28"/>
        </w:rPr>
        <w:t xml:space="preserve"> добавлять методы с параметрами в класс, работать с методами, использующими ссылочные параметры, преобразовывать символы в файлах, тестировать реализацию интерфейсов, а также применять оператор </w:t>
      </w:r>
      <w:proofErr w:type="spellStart"/>
      <w:r w:rsidRPr="004605A5">
        <w:rPr>
          <w:color w:val="000000" w:themeColor="text1"/>
          <w:sz w:val="28"/>
          <w:szCs w:val="28"/>
        </w:rPr>
        <w:t>as</w:t>
      </w:r>
      <w:proofErr w:type="spellEnd"/>
      <w:r w:rsidRPr="004605A5">
        <w:rPr>
          <w:color w:val="000000" w:themeColor="text1"/>
          <w:sz w:val="28"/>
          <w:szCs w:val="28"/>
        </w:rPr>
        <w:t xml:space="preserve"> для работы с объектами интерфейсов.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7BBF3A83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</w:p>
    <w:p w14:paraId="2EB73A9B" w14:textId="67FCA5DB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61CDAB1E" w:rsidR="00C83196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2A2A7E68" w14:textId="77777777" w:rsidR="00C83196" w:rsidRDefault="00C83196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209ECC9" w14:textId="77777777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4A69543" w14:textId="37BF8BC1" w:rsidR="00AB7005" w:rsidRDefault="00AB7005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AB7005">
        <w:rPr>
          <w:bCs/>
          <w:color w:val="2C2D2E"/>
          <w:sz w:val="28"/>
          <w:szCs w:val="28"/>
          <w:shd w:val="clear" w:color="auto" w:fill="FFFFFF"/>
        </w:rPr>
        <w:t>Реализована диаграмма класса для данного упражнения (</w:t>
      </w:r>
      <w:r>
        <w:rPr>
          <w:bCs/>
          <w:color w:val="2C2D2E"/>
          <w:sz w:val="28"/>
          <w:szCs w:val="28"/>
          <w:shd w:val="clear" w:color="auto" w:fill="FFFFFF"/>
        </w:rPr>
        <w:t>Диаграмма</w:t>
      </w:r>
      <w:r w:rsidRPr="00AB7005">
        <w:rPr>
          <w:bCs/>
          <w:color w:val="2C2D2E"/>
          <w:sz w:val="28"/>
          <w:szCs w:val="28"/>
          <w:shd w:val="clear" w:color="auto" w:fill="FFFFFF"/>
        </w:rPr>
        <w:t xml:space="preserve"> </w:t>
      </w:r>
      <w:r w:rsidR="00B2573E">
        <w:rPr>
          <w:bCs/>
          <w:color w:val="2C2D2E"/>
          <w:sz w:val="28"/>
          <w:szCs w:val="28"/>
          <w:shd w:val="clear" w:color="auto" w:fill="FFFFFF"/>
        </w:rPr>
        <w:t>1</w:t>
      </w:r>
      <w:r w:rsidRPr="00AB7005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2910E98A" w14:textId="77777777" w:rsidR="00C83196" w:rsidRDefault="00C83196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2111A170" w14:textId="537EA2FD" w:rsidR="00AB7005" w:rsidRPr="00AB7005" w:rsidRDefault="00E6787E" w:rsidP="00AB700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"C:\\Users\\DOM\\AppData\\Local\\Packages\\Microsoft.Windows.Photos_8wekyb3d8bbwe\\TempState\\ShareServiceTempFolder\\lab7_1.jpeg" \* MERGEFORMATINET </w:instrText>
      </w:r>
      <w:r>
        <w:fldChar w:fldCharType="separate"/>
      </w:r>
      <w:r>
        <w:pict w14:anchorId="43B6B6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6pt;height:178.2pt">
            <v:imagedata r:id="rId13" r:href="rId14"/>
          </v:shape>
        </w:pict>
      </w:r>
      <w:r>
        <w:fldChar w:fldCharType="end"/>
      </w:r>
    </w:p>
    <w:p w14:paraId="63D9DF6C" w14:textId="0FC4A025" w:rsidR="00AB7005" w:rsidRDefault="00144DA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B2573E">
        <w:rPr>
          <w:color w:val="2C2D2E"/>
          <w:sz w:val="28"/>
          <w:szCs w:val="28"/>
          <w:shd w:val="clear" w:color="auto" w:fill="FFFFFF"/>
        </w:rPr>
        <w:t>1</w:t>
      </w:r>
      <w:r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B2573E">
        <w:rPr>
          <w:color w:val="2C2D2E"/>
          <w:sz w:val="28"/>
          <w:szCs w:val="28"/>
          <w:shd w:val="clear" w:color="auto" w:fill="FFFFFF"/>
        </w:rPr>
        <w:t>1</w:t>
      </w:r>
    </w:p>
    <w:p w14:paraId="0B911CFA" w14:textId="77777777" w:rsidR="00E6787E" w:rsidRDefault="00E6787E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42CAB406" w14:textId="77777777" w:rsidR="009407A5" w:rsidRPr="009407A5" w:rsidRDefault="009407A5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71C1A689" w14:textId="2083433B" w:rsidR="00E6787E" w:rsidRDefault="00E6787E" w:rsidP="009407A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E6787E">
        <w:rPr>
          <w:bCs/>
          <w:color w:val="2C2D2E"/>
          <w:sz w:val="28"/>
          <w:szCs w:val="28"/>
          <w:shd w:val="clear" w:color="auto" w:fill="FFFFFF"/>
        </w:rPr>
        <w:t xml:space="preserve">Реализована диаграмма класса для данного упражнения (Диаграмма </w:t>
      </w:r>
      <w:r>
        <w:rPr>
          <w:bCs/>
          <w:color w:val="2C2D2E"/>
          <w:sz w:val="28"/>
          <w:szCs w:val="28"/>
          <w:shd w:val="clear" w:color="auto" w:fill="FFFFFF"/>
        </w:rPr>
        <w:t>2</w:t>
      </w:r>
      <w:r w:rsidRPr="00E6787E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13EB17F4" w14:textId="77777777" w:rsidR="009407A5" w:rsidRPr="00E6787E" w:rsidRDefault="009407A5" w:rsidP="009407A5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2D1EC1F8" w14:textId="682341F6" w:rsidR="00E6787E" w:rsidRPr="00E6787E" w:rsidRDefault="009407A5" w:rsidP="00E6787E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"C:\\Users\\DOM\\AppData\\Local\\Packages\\Microsoft.Windows.Photos_8wekyb3d8bbwe\\TempState\\ShareServiceTempFolder\\lab7_2.jpeg" \* MERGEFORMATINET </w:instrText>
      </w:r>
      <w:r>
        <w:fldChar w:fldCharType="separate"/>
      </w:r>
      <w:r>
        <w:pict w14:anchorId="3246FB4B">
          <v:shape id="_x0000_i1037" type="#_x0000_t75" style="width:199.8pt;height:93pt">
            <v:imagedata r:id="rId18" r:href="rId19"/>
          </v:shape>
        </w:pict>
      </w:r>
      <w:r>
        <w:fldChar w:fldCharType="end"/>
      </w:r>
    </w:p>
    <w:p w14:paraId="100405AA" w14:textId="48C59217" w:rsidR="00E6787E" w:rsidRPr="00E6787E" w:rsidRDefault="00E6787E" w:rsidP="00E6787E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6787E">
        <w:rPr>
          <w:color w:val="2C2D2E"/>
          <w:sz w:val="28"/>
          <w:szCs w:val="28"/>
          <w:shd w:val="clear" w:color="auto" w:fill="FFFFFF"/>
        </w:rPr>
        <w:t xml:space="preserve">Диаграмма </w:t>
      </w:r>
      <w:r>
        <w:rPr>
          <w:color w:val="2C2D2E"/>
          <w:sz w:val="28"/>
          <w:szCs w:val="28"/>
          <w:shd w:val="clear" w:color="auto" w:fill="FFFFFF"/>
        </w:rPr>
        <w:t>2</w:t>
      </w:r>
      <w:r w:rsidRPr="00E6787E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>
        <w:rPr>
          <w:color w:val="2C2D2E"/>
          <w:sz w:val="28"/>
          <w:szCs w:val="28"/>
          <w:shd w:val="clear" w:color="auto" w:fill="FFFFFF"/>
        </w:rPr>
        <w:t>2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1428DAC5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7E5D6B6A" w14:textId="77777777" w:rsidR="00183BCD" w:rsidRDefault="00183BC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6FBC4DB" w14:textId="3D491EB6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6B6516C6" w14:textId="34A7C77F" w:rsidR="005757BA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В методе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Main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объявим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строки, которые будут использоваться для хранения имен входного и выходного файлов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работы с входным и выходным потоками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переменные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srFrom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swTo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239D1F1E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F49BA6A" w14:textId="4B13813E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774AAB0" wp14:editId="41C4EB38">
            <wp:extent cx="2172003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06C" w14:textId="170EF310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10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32C2F989" w14:textId="7CEBD6C1" w:rsidR="005757BA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79D5509F" w14:textId="542F0CB7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lastRenderedPageBreak/>
        <w:t>Запрос имени входного/</w:t>
      </w:r>
      <w:r>
        <w:rPr>
          <w:color w:val="2C2D2E"/>
          <w:sz w:val="28"/>
          <w:szCs w:val="28"/>
          <w:shd w:val="clear" w:color="auto" w:fill="FFFFFF"/>
        </w:rPr>
        <w:t>выходного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файла у пользователя</w:t>
      </w:r>
    </w:p>
    <w:p w14:paraId="2289D939" w14:textId="5DBF7C6A" w:rsidR="00183BCD" w:rsidRDefault="00183BCD" w:rsidP="00183BCD">
      <w:pPr>
        <w:spacing w:line="360" w:lineRule="auto"/>
        <w:ind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запрос для ввода имени входного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, а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ввода имени выходного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1614E965" w14:textId="77777777" w:rsidR="00781882" w:rsidRDefault="00781882" w:rsidP="00781882">
      <w:pPr>
        <w:spacing w:line="360" w:lineRule="auto"/>
        <w:rPr>
          <w:color w:val="2C2D2E"/>
          <w:sz w:val="28"/>
          <w:szCs w:val="28"/>
          <w:shd w:val="clear" w:color="auto" w:fill="FFFFFF"/>
        </w:rPr>
      </w:pPr>
    </w:p>
    <w:p w14:paraId="4B25BD6B" w14:textId="0195A44D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0DBE84DB" wp14:editId="60FB6C5F">
            <wp:extent cx="5620534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182" w14:textId="7E9AB015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11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>Запрос имени входного/выходного файла у пользователя</w:t>
      </w:r>
    </w:p>
    <w:p w14:paraId="0F620D25" w14:textId="77777777" w:rsidR="00781882" w:rsidRPr="00183BCD" w:rsidRDefault="00781882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7DA23D7" w14:textId="37896A53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64CCD618" w14:textId="3F9EED21" w:rsidR="00183BCD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Оберн</w:t>
      </w:r>
      <w:r>
        <w:rPr>
          <w:color w:val="2C2D2E"/>
          <w:sz w:val="28"/>
          <w:szCs w:val="28"/>
          <w:shd w:val="clear" w:color="auto" w:fill="FFFFFF"/>
        </w:rPr>
        <w:t>ём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основной код программы в блок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для обработки исключений, связанных с файловыми операциями</w:t>
      </w:r>
      <w:r>
        <w:rPr>
          <w:color w:val="2C2D2E"/>
          <w:sz w:val="28"/>
          <w:szCs w:val="28"/>
          <w:shd w:val="clear" w:color="auto" w:fill="FFFFFF"/>
        </w:rPr>
        <w:t xml:space="preserve"> (рис.12)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4EFBD6AA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93BF6FC" w14:textId="053A561C" w:rsidR="00183BCD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103F1B7D" wp14:editId="50AFF5D6">
            <wp:extent cx="3472180" cy="2668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862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304" w14:textId="2BD353E0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45BB8DFE" w14:textId="47431D6B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380F1857" w14:textId="260FE18F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lastRenderedPageBreak/>
        <w:t>Открытие входного и выходного потоков</w:t>
      </w:r>
    </w:p>
    <w:p w14:paraId="431F9516" w14:textId="74CC6B08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 xml:space="preserve">Внутри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объекты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для чтения из входного файла и записи в выходной файл</w:t>
      </w:r>
      <w:r>
        <w:rPr>
          <w:color w:val="2C2D2E"/>
          <w:sz w:val="28"/>
          <w:szCs w:val="28"/>
          <w:shd w:val="clear" w:color="auto" w:fill="FFFFFF"/>
        </w:rPr>
        <w:t xml:space="preserve"> (рис.13)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13317F4" w14:textId="77777777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7722219" w14:textId="4AE51B8E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6F18B68" wp14:editId="1B7DD419">
            <wp:extent cx="3762900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AB0" w14:textId="07BA6948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Открытие входного и выходного потоков</w:t>
      </w:r>
    </w:p>
    <w:p w14:paraId="1565A21C" w14:textId="7708D36D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CFAF92C" w14:textId="47AE82C0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</w:p>
    <w:p w14:paraId="28A3F2D6" w14:textId="0288538B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цикл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while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, который работает до тех пор, пока метод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Peek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из входного потока не возвратит значение -1, что указывает на конец файла. Внутри цикла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использ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>ы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ReadLine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() для чтения строки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ToUpper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для преобразования строки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781882">
        <w:rPr>
          <w:color w:val="2C2D2E"/>
          <w:sz w:val="28"/>
          <w:szCs w:val="28"/>
          <w:shd w:val="clear" w:color="auto" w:fill="FFFFFF"/>
        </w:rPr>
        <w:t>После завершения работы цикла закр</w:t>
      </w:r>
      <w:r>
        <w:rPr>
          <w:color w:val="2C2D2E"/>
          <w:sz w:val="28"/>
          <w:szCs w:val="28"/>
          <w:shd w:val="clear" w:color="auto" w:fill="FFFFFF"/>
        </w:rPr>
        <w:t>оем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оба потока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, чтобы освободить используемые ресурсы</w:t>
      </w:r>
      <w:r>
        <w:rPr>
          <w:color w:val="2C2D2E"/>
          <w:sz w:val="28"/>
          <w:szCs w:val="28"/>
          <w:shd w:val="clear" w:color="auto" w:fill="FFFFFF"/>
        </w:rPr>
        <w:t xml:space="preserve"> (рис.14)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2C9758E0" w14:textId="45394624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4144B8D5" w14:textId="33040C42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AC7B55D" wp14:editId="4A857DD0">
            <wp:extent cx="4477375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BB2" w14:textId="15CDDC1F" w:rsidR="00781882" w:rsidRDefault="00781882" w:rsidP="00781882">
      <w:pPr>
        <w:pStyle w:val="af2"/>
        <w:spacing w:line="360" w:lineRule="auto"/>
        <w:ind w:left="0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  <w:r>
        <w:rPr>
          <w:color w:val="2C2D2E"/>
          <w:sz w:val="28"/>
          <w:szCs w:val="28"/>
          <w:shd w:val="clear" w:color="auto" w:fill="FFFFFF"/>
        </w:rPr>
        <w:t xml:space="preserve"> и закрытие потоков</w:t>
      </w:r>
    </w:p>
    <w:p w14:paraId="66D03B99" w14:textId="5D8B5A3C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F81B6F2" w14:textId="10502635" w:rsid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 xml:space="preserve">Проверим работу данной программы на входном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и выходном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: </w:t>
      </w:r>
      <w:r>
        <w:rPr>
          <w:color w:val="2C2D2E"/>
          <w:sz w:val="28"/>
          <w:szCs w:val="28"/>
          <w:shd w:val="clear" w:color="auto" w:fill="FFFFFF"/>
        </w:rPr>
        <w:t xml:space="preserve">в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запишем текст, а в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он должен записаться в верхнем регистре (рис.15)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DD68742" w14:textId="77777777" w:rsidR="00781882" w:rsidRP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9A09597" w14:textId="2B0ECB59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B75BAFF" wp14:editId="604AA7A8">
            <wp:extent cx="6118860" cy="2301240"/>
            <wp:effectExtent l="0" t="0" r="0" b="3810"/>
            <wp:docPr id="66044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52" w14:textId="32D0D38A" w:rsidR="005757BA" w:rsidRPr="00781882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Рисунок</w:t>
      </w:r>
      <w:r>
        <w:rPr>
          <w:color w:val="2C2D2E"/>
          <w:sz w:val="28"/>
          <w:szCs w:val="28"/>
          <w:shd w:val="clear" w:color="auto" w:fill="FFFFFF"/>
        </w:rPr>
        <w:t xml:space="preserve"> 1</w:t>
      </w:r>
      <w:r w:rsidR="00781882">
        <w:rPr>
          <w:color w:val="2C2D2E"/>
          <w:sz w:val="28"/>
          <w:szCs w:val="28"/>
          <w:shd w:val="clear" w:color="auto" w:fill="FFFFFF"/>
        </w:rPr>
        <w:t>5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781882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781882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</w:p>
    <w:p w14:paraId="01DB3BDE" w14:textId="52947429" w:rsidR="005757BA" w:rsidRDefault="00037667" w:rsidP="00037667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6E5CD0A" w14:textId="28DCBBB5" w:rsidR="005757BA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>Теперь протестируем программу через командную строку</w:t>
      </w:r>
      <w:r w:rsidR="00037667" w:rsidRPr="00037667">
        <w:rPr>
          <w:color w:val="2C2D2E"/>
          <w:sz w:val="28"/>
          <w:szCs w:val="28"/>
          <w:shd w:val="clear" w:color="auto" w:fill="FFFFFF"/>
        </w:rPr>
        <w:t>: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запустим программу через командную строку и в качестве входного файла напишем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>
        <w:rPr>
          <w:color w:val="2C2D2E"/>
          <w:sz w:val="28"/>
          <w:szCs w:val="28"/>
          <w:shd w:val="clear" w:color="auto" w:fill="FFFFFF"/>
        </w:rPr>
        <w:t xml:space="preserve">, а в качестве выходного файла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Test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(</w:t>
      </w:r>
      <w:r w:rsidR="00037667">
        <w:rPr>
          <w:color w:val="2C2D2E"/>
          <w:sz w:val="28"/>
          <w:szCs w:val="28"/>
          <w:shd w:val="clear" w:color="auto" w:fill="FFFFFF"/>
        </w:rPr>
        <w:t xml:space="preserve">в нашем случае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Program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>)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и получаем текст программы в верхнем регистре (рис.16)</w:t>
      </w:r>
    </w:p>
    <w:p w14:paraId="01BA19BF" w14:textId="77777777" w:rsidR="00037667" w:rsidRPr="00037667" w:rsidRDefault="00037667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D66A7A4" w14:textId="1932F0A6" w:rsidR="005757BA" w:rsidRDefault="00D8316D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D8316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5246DC95" wp14:editId="73D6141D">
            <wp:extent cx="6120130" cy="3138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1A2" w14:textId="7EB7FB99" w:rsidR="00334BCB" w:rsidRDefault="005757BA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6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>через командную строку</w:t>
      </w:r>
    </w:p>
    <w:p w14:paraId="257D5AF4" w14:textId="77777777" w:rsidR="00CF3046" w:rsidRDefault="00CF3046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656770C" w14:textId="77777777" w:rsidR="004F49DD" w:rsidRPr="00274B2A" w:rsidRDefault="004F49DD" w:rsidP="004F49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в данном упражнении все выполняется через</w:t>
      </w:r>
      <w:r w:rsidRPr="00274B2A">
        <w:rPr>
          <w:sz w:val="28"/>
        </w:rPr>
        <w:t xml:space="preserve"> </w:t>
      </w:r>
      <w:r>
        <w:rPr>
          <w:sz w:val="28"/>
        </w:rPr>
        <w:t>класс с методом</w:t>
      </w:r>
      <w:r w:rsidRPr="00274B2A">
        <w:rPr>
          <w:sz w:val="28"/>
        </w:rPr>
        <w:t xml:space="preserve"> </w:t>
      </w:r>
      <w:r>
        <w:rPr>
          <w:sz w:val="28"/>
          <w:lang w:val="en-US"/>
        </w:rPr>
        <w:t>Main</w:t>
      </w:r>
      <w:r>
        <w:rPr>
          <w:sz w:val="28"/>
        </w:rPr>
        <w:t>, диаграмма классов для упражнения не имеет смысла.</w:t>
      </w:r>
    </w:p>
    <w:p w14:paraId="733C27CC" w14:textId="77777777" w:rsidR="00037667" w:rsidRDefault="00037667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78251F14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2AD9E97C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7A55FC4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2353762B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8A7BC7D" w14:textId="6EA53D92" w:rsidR="004F49DD" w:rsidRPr="004F49DD" w:rsidRDefault="004F49D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4F49DD">
        <w:rPr>
          <w:bCs/>
          <w:color w:val="2C2D2E"/>
          <w:sz w:val="28"/>
          <w:szCs w:val="28"/>
          <w:shd w:val="clear" w:color="auto" w:fill="FFFFFF"/>
        </w:rPr>
        <w:t xml:space="preserve">Реализована диаграмма класса для данного упражнения (Диаграмма </w:t>
      </w:r>
      <w:r w:rsidR="00085C5D">
        <w:rPr>
          <w:bCs/>
          <w:color w:val="2C2D2E"/>
          <w:sz w:val="28"/>
          <w:szCs w:val="28"/>
          <w:shd w:val="clear" w:color="auto" w:fill="FFFFFF"/>
        </w:rPr>
        <w:t>3</w:t>
      </w:r>
      <w:r w:rsidRPr="004F49DD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05F6FF99" w14:textId="77777777" w:rsidR="004F49DD" w:rsidRPr="004F49DD" w:rsidRDefault="004F49D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6FB8518B" w14:textId="0E726290" w:rsidR="004F49DD" w:rsidRPr="004F49DD" w:rsidRDefault="00085C5D" w:rsidP="004F49D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"C:\\Users\\DOM\\AppData\\Local\\Packages\\Microsoft.Windows.Photos_8wekyb3d8bbwe\\TempState\\ShareServiceTempFolder\\lab7_4.jpeg" \* MERGEFORMATINET </w:instrText>
      </w:r>
      <w:r>
        <w:fldChar w:fldCharType="separate"/>
      </w:r>
      <w:r>
        <w:pict w14:anchorId="141F43A2">
          <v:shape id="_x0000_i1054" type="#_x0000_t75" style="width:251.4pt;height:118.2pt">
            <v:imagedata r:id="rId30" r:href="rId31"/>
          </v:shape>
        </w:pict>
      </w:r>
      <w:r>
        <w:fldChar w:fldCharType="end"/>
      </w:r>
    </w:p>
    <w:p w14:paraId="0D1D2DD9" w14:textId="5437FA5B" w:rsidR="004F49DD" w:rsidRPr="004F49DD" w:rsidRDefault="004F49DD" w:rsidP="004F49D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F49DD"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085C5D">
        <w:rPr>
          <w:color w:val="2C2D2E"/>
          <w:sz w:val="28"/>
          <w:szCs w:val="28"/>
          <w:shd w:val="clear" w:color="auto" w:fill="FFFFFF"/>
        </w:rPr>
        <w:t>3</w:t>
      </w:r>
      <w:r w:rsidRPr="004F49DD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085C5D">
        <w:rPr>
          <w:color w:val="2C2D2E"/>
          <w:sz w:val="28"/>
          <w:szCs w:val="28"/>
          <w:shd w:val="clear" w:color="auto" w:fill="FFFFFF"/>
        </w:rPr>
        <w:t>4</w:t>
      </w:r>
    </w:p>
    <w:p w14:paraId="1E8448A1" w14:textId="77777777" w:rsidR="004F49DD" w:rsidRDefault="004F49D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lastRenderedPageBreak/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Добавление метода Display</w:t>
      </w:r>
    </w:p>
    <w:p w14:paraId="33553FDB" w14:textId="318115B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45D692CD">
            <wp:extent cx="3721100" cy="23727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353" cy="2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F4E7590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1913DF54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5D598C9A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 xml:space="preserve">Рисунок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315DCA01" w14:textId="77777777" w:rsidR="00575071" w:rsidRDefault="00575071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DF787D9" w14:textId="183042BF" w:rsidR="00085C5D" w:rsidRPr="00085C5D" w:rsidRDefault="00085C5D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 w:rsidRPr="00085C5D">
        <w:rPr>
          <w:bCs/>
          <w:color w:val="2C2D2E"/>
          <w:sz w:val="28"/>
          <w:szCs w:val="28"/>
          <w:shd w:val="clear" w:color="auto" w:fill="FFFFFF"/>
        </w:rPr>
        <w:lastRenderedPageBreak/>
        <w:t xml:space="preserve">Реализована диаграмма класса для данного упражнения (Диаграмма </w:t>
      </w:r>
      <w:r w:rsidR="00575071">
        <w:rPr>
          <w:bCs/>
          <w:color w:val="2C2D2E"/>
          <w:sz w:val="28"/>
          <w:szCs w:val="28"/>
          <w:shd w:val="clear" w:color="auto" w:fill="FFFFFF"/>
        </w:rPr>
        <w:t>4</w:t>
      </w:r>
      <w:r w:rsidRPr="00085C5D">
        <w:rPr>
          <w:bCs/>
          <w:color w:val="2C2D2E"/>
          <w:sz w:val="28"/>
          <w:szCs w:val="28"/>
          <w:shd w:val="clear" w:color="auto" w:fill="FFFFFF"/>
        </w:rPr>
        <w:t>).</w:t>
      </w:r>
    </w:p>
    <w:p w14:paraId="4C23719D" w14:textId="77777777" w:rsidR="00085C5D" w:rsidRPr="00085C5D" w:rsidRDefault="00085C5D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</w:p>
    <w:p w14:paraId="06CA6F87" w14:textId="1F379A70" w:rsidR="00085C5D" w:rsidRPr="00085C5D" w:rsidRDefault="00575071" w:rsidP="00085C5D">
      <w:pPr>
        <w:spacing w:line="360" w:lineRule="auto"/>
        <w:jc w:val="center"/>
        <w:rPr>
          <w:bCs/>
          <w:color w:val="2C2D2E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"C:\\Users\\DOM\\AppData\\Local\\Packages\\Microsoft.Windows.Photos_8wekyb3d8bbwe\\TempState\\ShareServiceTempFolder\\lab7_5.jpeg" \* MERGEFORMATINET </w:instrText>
      </w:r>
      <w:r>
        <w:fldChar w:fldCharType="separate"/>
      </w:r>
      <w:r>
        <w:pict w14:anchorId="4DCBD1AC">
          <v:shape id="_x0000_i1064" type="#_x0000_t75" style="width:439.8pt;height:78.6pt">
            <v:imagedata r:id="rId34" r:href="rId35"/>
          </v:shape>
        </w:pict>
      </w:r>
      <w:r>
        <w:fldChar w:fldCharType="end"/>
      </w:r>
    </w:p>
    <w:p w14:paraId="1F253934" w14:textId="7A7E6EFC" w:rsidR="00085C5D" w:rsidRPr="00085C5D" w:rsidRDefault="00085C5D" w:rsidP="00085C5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085C5D">
        <w:rPr>
          <w:color w:val="2C2D2E"/>
          <w:sz w:val="28"/>
          <w:szCs w:val="28"/>
          <w:shd w:val="clear" w:color="auto" w:fill="FFFFFF"/>
        </w:rPr>
        <w:t xml:space="preserve">Диаграмма </w:t>
      </w:r>
      <w:r w:rsidR="00575071">
        <w:rPr>
          <w:color w:val="2C2D2E"/>
          <w:sz w:val="28"/>
          <w:szCs w:val="28"/>
          <w:shd w:val="clear" w:color="auto" w:fill="FFFFFF"/>
        </w:rPr>
        <w:t>4</w:t>
      </w:r>
      <w:r w:rsidRPr="00085C5D">
        <w:rPr>
          <w:color w:val="2C2D2E"/>
          <w:sz w:val="28"/>
          <w:szCs w:val="28"/>
          <w:shd w:val="clear" w:color="auto" w:fill="FFFFFF"/>
        </w:rPr>
        <w:t xml:space="preserve"> – Диаграмма классов для упражнения </w:t>
      </w:r>
      <w:r w:rsidR="00575071">
        <w:rPr>
          <w:color w:val="2C2D2E"/>
          <w:sz w:val="28"/>
          <w:szCs w:val="28"/>
          <w:shd w:val="clear" w:color="auto" w:fill="FFFFFF"/>
        </w:rPr>
        <w:t>5</w:t>
      </w:r>
    </w:p>
    <w:p w14:paraId="2B0DAA4C" w14:textId="77777777" w:rsidR="00085C5D" w:rsidRDefault="00085C5D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183BCD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183BCD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183BCD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B749BA4" w:rsidR="003168D0" w:rsidRPr="00CD633C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D21F2C" w:rsidRPr="00CD633C">
        <w:rPr>
          <w:color w:val="2C2D2E"/>
          <w:sz w:val="28"/>
          <w:szCs w:val="28"/>
          <w:u w:val="single"/>
          <w:shd w:val="clear" w:color="auto" w:fill="FFFFFF"/>
          <w:lang w:val="en-US"/>
        </w:rPr>
        <w:t>3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>:</w:t>
      </w:r>
    </w:p>
    <w:p w14:paraId="6C022A0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2A121FD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145B31E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CopyFileUpper</w:t>
      </w:r>
      <w:proofErr w:type="spellEnd"/>
    </w:p>
    <w:p w14:paraId="09970FE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349598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FFD20C9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CDF791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44354F6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C351443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, sTo;</w:t>
      </w:r>
    </w:p>
    <w:p w14:paraId="2B573E5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D00181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7A97EA1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C6BB08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A5FA37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выходного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20F4BE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FDF827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9C9C6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F298D8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while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srFrom.Peek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 !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= -1)</w:t>
      </w:r>
    </w:p>
    <w:p w14:paraId="2826AFD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3559AB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CBDF1A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sBuffer.ToUpper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4DEC694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190ED3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FE937F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113CDA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C642E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FileNotFoundException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44003F1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5882126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"Файл не существует"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11094A9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C806EA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5621118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DA9FEE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Произошла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ошибка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DA48065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ADE5710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EBEFFBE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8F4244" w14:textId="77777777" w:rsidR="00D21F2C" w:rsidRPr="00D8316D" w:rsidRDefault="00D21F2C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p w14:paraId="4DF1695D" w14:textId="77777777" w:rsidR="00D21F2C" w:rsidRPr="00E74DC0" w:rsidRDefault="00D21F2C" w:rsidP="00D21F2C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f = 0;</w:t>
      </w:r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px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592EAE9" w14:textId="2CA61FC4" w:rsidR="003168D0" w:rsidRPr="00037667" w:rsidRDefault="003168D0" w:rsidP="00037667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3168D0" w:rsidRPr="00037667" w:rsidSect="008E04B9">
      <w:headerReference w:type="default" r:id="rId36"/>
      <w:footerReference w:type="default" r:id="rId37"/>
      <w:footerReference w:type="first" r:id="rId3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5F411" w14:textId="77777777" w:rsidR="003F1244" w:rsidRDefault="003F1244" w:rsidP="0098338E">
      <w:r>
        <w:separator/>
      </w:r>
    </w:p>
  </w:endnote>
  <w:endnote w:type="continuationSeparator" w:id="0">
    <w:p w14:paraId="3B5BB840" w14:textId="77777777" w:rsidR="003F1244" w:rsidRDefault="003F124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D2484" w14:textId="77777777" w:rsidR="003F1244" w:rsidRDefault="003F1244" w:rsidP="0098338E">
      <w:r>
        <w:separator/>
      </w:r>
    </w:p>
  </w:footnote>
  <w:footnote w:type="continuationSeparator" w:id="0">
    <w:p w14:paraId="49AB1D92" w14:textId="77777777" w:rsidR="003F1244" w:rsidRDefault="003F124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8560">
    <w:abstractNumId w:val="22"/>
  </w:num>
  <w:num w:numId="2" w16cid:durableId="1210915603">
    <w:abstractNumId w:val="1"/>
  </w:num>
  <w:num w:numId="3" w16cid:durableId="1346714810">
    <w:abstractNumId w:val="19"/>
  </w:num>
  <w:num w:numId="4" w16cid:durableId="992836665">
    <w:abstractNumId w:val="29"/>
  </w:num>
  <w:num w:numId="5" w16cid:durableId="529419509">
    <w:abstractNumId w:val="4"/>
  </w:num>
  <w:num w:numId="6" w16cid:durableId="1211569906">
    <w:abstractNumId w:val="3"/>
  </w:num>
  <w:num w:numId="7" w16cid:durableId="624891473">
    <w:abstractNumId w:val="12"/>
  </w:num>
  <w:num w:numId="8" w16cid:durableId="2009139310">
    <w:abstractNumId w:val="28"/>
  </w:num>
  <w:num w:numId="9" w16cid:durableId="37246885">
    <w:abstractNumId w:val="31"/>
  </w:num>
  <w:num w:numId="10" w16cid:durableId="473761520">
    <w:abstractNumId w:val="20"/>
  </w:num>
  <w:num w:numId="11" w16cid:durableId="523589926">
    <w:abstractNumId w:val="14"/>
  </w:num>
  <w:num w:numId="12" w16cid:durableId="593054314">
    <w:abstractNumId w:val="16"/>
  </w:num>
  <w:num w:numId="13" w16cid:durableId="1091046011">
    <w:abstractNumId w:val="15"/>
  </w:num>
  <w:num w:numId="14" w16cid:durableId="938753749">
    <w:abstractNumId w:val="11"/>
  </w:num>
  <w:num w:numId="15" w16cid:durableId="549731270">
    <w:abstractNumId w:val="24"/>
  </w:num>
  <w:num w:numId="16" w16cid:durableId="1788234790">
    <w:abstractNumId w:val="13"/>
  </w:num>
  <w:num w:numId="17" w16cid:durableId="320088701">
    <w:abstractNumId w:val="21"/>
  </w:num>
  <w:num w:numId="18" w16cid:durableId="376200785">
    <w:abstractNumId w:val="27"/>
  </w:num>
  <w:num w:numId="19" w16cid:durableId="1696807556">
    <w:abstractNumId w:val="7"/>
  </w:num>
  <w:num w:numId="20" w16cid:durableId="1371150578">
    <w:abstractNumId w:val="9"/>
  </w:num>
  <w:num w:numId="21" w16cid:durableId="284653055">
    <w:abstractNumId w:val="0"/>
  </w:num>
  <w:num w:numId="22" w16cid:durableId="744765492">
    <w:abstractNumId w:val="8"/>
  </w:num>
  <w:num w:numId="23" w16cid:durableId="1998144916">
    <w:abstractNumId w:val="18"/>
  </w:num>
  <w:num w:numId="24" w16cid:durableId="1824613536">
    <w:abstractNumId w:val="23"/>
  </w:num>
  <w:num w:numId="25" w16cid:durableId="104889125">
    <w:abstractNumId w:val="5"/>
  </w:num>
  <w:num w:numId="26" w16cid:durableId="2017536241">
    <w:abstractNumId w:val="25"/>
  </w:num>
  <w:num w:numId="27" w16cid:durableId="879636231">
    <w:abstractNumId w:val="26"/>
  </w:num>
  <w:num w:numId="28" w16cid:durableId="299774608">
    <w:abstractNumId w:val="2"/>
  </w:num>
  <w:num w:numId="29" w16cid:durableId="1452286184">
    <w:abstractNumId w:val="10"/>
  </w:num>
  <w:num w:numId="30" w16cid:durableId="2134052510">
    <w:abstractNumId w:val="6"/>
  </w:num>
  <w:num w:numId="31" w16cid:durableId="1164394638">
    <w:abstractNumId w:val="17"/>
  </w:num>
  <w:num w:numId="32" w16cid:durableId="194193355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5C5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4DA0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244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05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9DD"/>
    <w:rsid w:val="004F4B28"/>
    <w:rsid w:val="004F523C"/>
    <w:rsid w:val="004F77F7"/>
    <w:rsid w:val="00500545"/>
    <w:rsid w:val="005006AF"/>
    <w:rsid w:val="00503593"/>
    <w:rsid w:val="005041EE"/>
    <w:rsid w:val="005046D6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071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7A5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05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573E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196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046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2D68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87E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7C4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file:///C:\Users\DOM\AppData\Local\Packages\Microsoft.Windows.Photos_8wekyb3d8bbwe\TempState\ShareServiceTempFolder\lab7_2.jpeg" TargetMode="External"/><Relationship Id="rId31" Type="http://schemas.openxmlformats.org/officeDocument/2006/relationships/image" Target="file:///C:\Users\DOM\AppData\Local\Packages\Microsoft.Windows.Photos_8wekyb3d8bbwe\TempState\ShareServiceTempFolder\lab7_4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DOM\AppData\Local\Packages\Microsoft.Windows.Photos_8wekyb3d8bbwe\TempState\ShareServiceTempFolder\lab7_1.jpe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file:///C:\Users\DOM\AppData\Local\Packages\Microsoft.Windows.Photos_8wekyb3d8bbwe\TempState\ShareServiceTempFolder\lab7_5.jpe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362</TotalTime>
  <Pages>27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210</cp:revision>
  <cp:lastPrinted>2024-09-20T09:14:00Z</cp:lastPrinted>
  <dcterms:created xsi:type="dcterms:W3CDTF">2024-03-24T19:09:00Z</dcterms:created>
  <dcterms:modified xsi:type="dcterms:W3CDTF">2024-11-24T08:38:00Z</dcterms:modified>
</cp:coreProperties>
</file>