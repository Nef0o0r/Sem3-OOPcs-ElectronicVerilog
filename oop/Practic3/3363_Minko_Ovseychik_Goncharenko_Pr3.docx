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1AF35CA7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FF19E4">
        <w:rPr>
          <w:b/>
          <w:color w:val="000000" w:themeColor="text1"/>
          <w:sz w:val="32"/>
          <w:szCs w:val="28"/>
        </w:rPr>
        <w:t>практической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712B3E">
        <w:rPr>
          <w:b/>
          <w:color w:val="000000" w:themeColor="text1"/>
          <w:sz w:val="32"/>
          <w:szCs w:val="28"/>
        </w:rPr>
        <w:t>3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3E2E20D3" w:rsidR="00A34642" w:rsidRPr="0045448B" w:rsidRDefault="00905D49" w:rsidP="00905D49">
      <w:pPr>
        <w:spacing w:line="360" w:lineRule="auto"/>
        <w:jc w:val="center"/>
        <w:rPr>
          <w:color w:val="000000" w:themeColor="text1"/>
          <w:sz w:val="36"/>
          <w:szCs w:val="32"/>
          <w:lang w:val="en-US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FF19E4" w:rsidRPr="00FF19E4">
        <w:rPr>
          <w:b/>
          <w:bCs/>
          <w:sz w:val="32"/>
          <w:szCs w:val="32"/>
        </w:rPr>
        <w:t>Паттерн</w:t>
      </w:r>
      <w:r w:rsidR="00DA7556">
        <w:rPr>
          <w:b/>
          <w:bCs/>
          <w:sz w:val="32"/>
          <w:szCs w:val="32"/>
        </w:rPr>
        <w:t xml:space="preserve"> </w:t>
      </w:r>
      <w:r w:rsidR="0045448B">
        <w:rPr>
          <w:b/>
          <w:bCs/>
          <w:sz w:val="32"/>
          <w:szCs w:val="32"/>
          <w:lang w:val="en-US"/>
        </w:rPr>
        <w:t>“</w:t>
      </w:r>
      <w:r w:rsidR="00DA7556">
        <w:rPr>
          <w:b/>
          <w:bCs/>
          <w:sz w:val="32"/>
          <w:szCs w:val="32"/>
        </w:rPr>
        <w:t>Одиночка</w:t>
      </w:r>
      <w:r w:rsidR="0045448B">
        <w:rPr>
          <w:b/>
          <w:bCs/>
          <w:sz w:val="32"/>
          <w:szCs w:val="32"/>
          <w:lang w:val="en-US"/>
        </w:rPr>
        <w:t>”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9957F2" w14:textId="77777777" w:rsidR="00C050E5" w:rsidRPr="003A2255" w:rsidRDefault="00C050E5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4814D0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6CB1D5A3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867F76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EFD470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</w:p>
          <w:p w14:paraId="112B2603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  <w:p w14:paraId="137BA913" w14:textId="76A0C825" w:rsidR="007F6E90" w:rsidRPr="00034F30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Новакова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3AE5EAB8" w:rsid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5723DB1B" w14:textId="2A13C241" w:rsidR="00DA7556" w:rsidRPr="00DA7556" w:rsidRDefault="00DA7556" w:rsidP="00DA7556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A7556">
        <w:rPr>
          <w:bCs/>
          <w:color w:val="000000" w:themeColor="text1"/>
          <w:sz w:val="28"/>
        </w:rPr>
        <w:t>Изучить и реализовать паттерн проектирования "Одиночка" (Singleton), а также разработать программу с двумя классами:</w:t>
      </w:r>
    </w:p>
    <w:p w14:paraId="1B71E6BA" w14:textId="32D8BEB2" w:rsidR="00DA7556" w:rsidRDefault="00DA7556" w:rsidP="00DA7556">
      <w:pPr>
        <w:pStyle w:val="af2"/>
        <w:numPr>
          <w:ilvl w:val="0"/>
          <w:numId w:val="39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DA7556">
        <w:rPr>
          <w:bCs/>
          <w:color w:val="000000" w:themeColor="text1"/>
          <w:sz w:val="28"/>
        </w:rPr>
        <w:t>Класс, реализующий последовательный вывод чисел от 0 до 10 с использованием статической переменной</w:t>
      </w:r>
      <w:r w:rsidRPr="00DA7556">
        <w:rPr>
          <w:bCs/>
          <w:color w:val="000000" w:themeColor="text1"/>
          <w:sz w:val="28"/>
        </w:rPr>
        <w:t>;</w:t>
      </w:r>
    </w:p>
    <w:p w14:paraId="3B285576" w14:textId="289FF475" w:rsidR="00DA7556" w:rsidRPr="00DA7556" w:rsidRDefault="00DA7556" w:rsidP="00DA7556">
      <w:pPr>
        <w:pStyle w:val="af2"/>
        <w:numPr>
          <w:ilvl w:val="0"/>
          <w:numId w:val="39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DA7556">
        <w:rPr>
          <w:bCs/>
          <w:color w:val="000000" w:themeColor="text1"/>
          <w:sz w:val="28"/>
        </w:rPr>
        <w:t>Класс, использующий паттерн "Одиночка" для создания единственного экземпляра.</w:t>
      </w:r>
    </w:p>
    <w:p w14:paraId="7F97C2F8" w14:textId="4FEC64DA" w:rsidR="00CB19EF" w:rsidRPr="00FF19E4" w:rsidRDefault="00CB19EF" w:rsidP="00DA7556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2C96F3FC" w:rsidR="00B27337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3ABCB22F" w14:textId="214A54F7" w:rsidR="00FF19E4" w:rsidRPr="00DA7556" w:rsidRDefault="00DA7556" w:rsidP="00DA7556">
      <w:pPr>
        <w:pStyle w:val="af2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Изучение паттерна </w:t>
      </w:r>
      <w:r>
        <w:rPr>
          <w:b/>
          <w:bCs/>
          <w:sz w:val="28"/>
          <w:szCs w:val="28"/>
          <w:lang w:val="en-US"/>
        </w:rPr>
        <w:t>“</w:t>
      </w:r>
      <w:r>
        <w:rPr>
          <w:b/>
          <w:bCs/>
          <w:sz w:val="28"/>
          <w:szCs w:val="28"/>
        </w:rPr>
        <w:t>Одиночка</w:t>
      </w:r>
      <w:r>
        <w:rPr>
          <w:b/>
          <w:bCs/>
          <w:sz w:val="28"/>
          <w:szCs w:val="28"/>
          <w:lang w:val="en-US"/>
        </w:rPr>
        <w:t>”</w:t>
      </w:r>
    </w:p>
    <w:p w14:paraId="219DB5C6" w14:textId="1807430E" w:rsidR="00DA7556" w:rsidRPr="00DA7556" w:rsidRDefault="00DA7556" w:rsidP="00DA7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Паттерн "Одиночка" (Singleton) гарантирует, что у класса будет только один экземпляр, и предоставляет глобальную точку доступа к этому экземпляру. Это позволяет контролировать доступ к ресурсу или объекту, который должен существовать в единственном числе.</w:t>
      </w:r>
    </w:p>
    <w:p w14:paraId="3BAA4B8B" w14:textId="78A7034D" w:rsidR="00DA7556" w:rsidRDefault="00DA7556" w:rsidP="00DA7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Для реализации паттерна была разработана UML</w:t>
      </w:r>
      <w:r>
        <w:rPr>
          <w:sz w:val="28"/>
          <w:szCs w:val="28"/>
        </w:rPr>
        <w:t xml:space="preserve"> – </w:t>
      </w:r>
      <w:r w:rsidRPr="00DA7556">
        <w:rPr>
          <w:sz w:val="28"/>
          <w:szCs w:val="28"/>
        </w:rPr>
        <w:t>диаграмма классов, отображающая связи между классами Program, RegularClass, Singleton и SingletonCreator(ри</w:t>
      </w:r>
      <w:r>
        <w:rPr>
          <w:sz w:val="28"/>
          <w:szCs w:val="28"/>
        </w:rPr>
        <w:t>с.</w:t>
      </w:r>
      <w:r w:rsidRPr="00DA7556">
        <w:rPr>
          <w:sz w:val="28"/>
          <w:szCs w:val="28"/>
        </w:rPr>
        <w:t>1).</w:t>
      </w:r>
    </w:p>
    <w:p w14:paraId="429E9F6A" w14:textId="77777777" w:rsidR="00DA7556" w:rsidRPr="00DA7556" w:rsidRDefault="00DA7556" w:rsidP="00DA7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</w:p>
    <w:p w14:paraId="20607DDB" w14:textId="5200F223" w:rsidR="00FF19E4" w:rsidRDefault="00DA7556" w:rsidP="00FF19E4">
      <w:pPr>
        <w:spacing w:line="360" w:lineRule="auto"/>
        <w:jc w:val="center"/>
        <w:rPr>
          <w:sz w:val="28"/>
          <w:szCs w:val="28"/>
        </w:rPr>
      </w:pPr>
      <w:r w:rsidRPr="00DA7556">
        <w:rPr>
          <w:noProof/>
          <w:sz w:val="28"/>
          <w:szCs w:val="28"/>
        </w:rPr>
        <w:t>.</w:t>
      </w:r>
      <w:r w:rsidRPr="00DA7556">
        <w:t xml:space="preserve"> </w:t>
      </w:r>
      <w:r>
        <w:rPr>
          <w:noProof/>
        </w:rPr>
        <w:drawing>
          <wp:inline distT="0" distB="0" distL="0" distR="0" wp14:anchorId="5A636506" wp14:editId="5ED5FABC">
            <wp:extent cx="4678680" cy="23850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1D79" w14:textId="0BBD37A5" w:rsidR="00FF19E4" w:rsidRDefault="00FF19E4" w:rsidP="00FF19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UML</w:t>
      </w:r>
      <w:r w:rsidRPr="00712B3E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 программы</w:t>
      </w:r>
    </w:p>
    <w:p w14:paraId="750C7407" w14:textId="77777777" w:rsidR="003820C2" w:rsidRDefault="003820C2" w:rsidP="00FF19E4">
      <w:pPr>
        <w:spacing w:line="360" w:lineRule="auto"/>
        <w:jc w:val="center"/>
        <w:rPr>
          <w:sz w:val="28"/>
          <w:szCs w:val="28"/>
        </w:rPr>
      </w:pPr>
    </w:p>
    <w:p w14:paraId="139E8D14" w14:textId="04E7AD51" w:rsidR="00DA7556" w:rsidRPr="00DA7556" w:rsidRDefault="00DA7556" w:rsidP="00DA7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На диаграмме представлены основные классы и их взаимодействие:</w:t>
      </w:r>
    </w:p>
    <w:p w14:paraId="5F82D8BB" w14:textId="3FCC0208" w:rsidR="00DA7556" w:rsidRDefault="00DA7556" w:rsidP="00DA7556">
      <w:pPr>
        <w:pStyle w:val="af2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Program управляет созданием и запуском программы. В методе Main создаются экземпляры классов и демонстрируется их работа</w:t>
      </w:r>
      <w:r w:rsidRPr="00DA7556">
        <w:rPr>
          <w:sz w:val="28"/>
          <w:szCs w:val="28"/>
        </w:rPr>
        <w:t>;</w:t>
      </w:r>
    </w:p>
    <w:p w14:paraId="02E36E17" w14:textId="546B27E9" w:rsidR="00DA7556" w:rsidRDefault="00DA7556" w:rsidP="00DA7556">
      <w:pPr>
        <w:pStyle w:val="af2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RegularClass — это класс, использующий статическую переменную counter, которая увеличивается при создании каждого экземпляра</w:t>
      </w:r>
      <w:r w:rsidRPr="00DA7556">
        <w:rPr>
          <w:sz w:val="28"/>
          <w:szCs w:val="28"/>
        </w:rPr>
        <w:t>;</w:t>
      </w:r>
    </w:p>
    <w:p w14:paraId="6091F5ED" w14:textId="23CC1D4D" w:rsidR="00DA7556" w:rsidRDefault="00DA7556" w:rsidP="00DA7556">
      <w:pPr>
        <w:pStyle w:val="af2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Singleton реализует паттерн "Одиночка". Этот класс содержит метод Instance(), который создаёт и возвращает единственный экземпляр объекта</w:t>
      </w:r>
      <w:r w:rsidRPr="00DA7556">
        <w:rPr>
          <w:sz w:val="28"/>
          <w:szCs w:val="28"/>
        </w:rPr>
        <w:t>;</w:t>
      </w:r>
    </w:p>
    <w:p w14:paraId="286F8D08" w14:textId="5963B134" w:rsidR="003820C2" w:rsidRPr="00DA7556" w:rsidRDefault="00DA7556" w:rsidP="00DA7556">
      <w:pPr>
        <w:pStyle w:val="af2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SingletonCreator — вспомогательный класс для создания и хранения единственного экземпляра Singleton.</w:t>
      </w:r>
    </w:p>
    <w:p w14:paraId="2EB6E9FB" w14:textId="5061BD16" w:rsidR="003820C2" w:rsidRDefault="003820C2" w:rsidP="00DA7556">
      <w:pPr>
        <w:pStyle w:val="af2"/>
        <w:numPr>
          <w:ilvl w:val="0"/>
          <w:numId w:val="40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820C2">
        <w:rPr>
          <w:b/>
          <w:bCs/>
          <w:sz w:val="28"/>
          <w:szCs w:val="28"/>
        </w:rPr>
        <w:lastRenderedPageBreak/>
        <w:t>Реализация программы</w:t>
      </w:r>
    </w:p>
    <w:p w14:paraId="44E6B0C8" w14:textId="77777777" w:rsidR="00DA7556" w:rsidRPr="00DA7556" w:rsidRDefault="00DA7556" w:rsidP="00DA7556">
      <w:pPr>
        <w:pStyle w:val="af2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Создан класс Singleton, реализующий паттерн "Одиночка". Этот класс позволяет создавать только один экземпляр, отслеживая количество обращений через статическую переменную counter.</w:t>
      </w:r>
    </w:p>
    <w:p w14:paraId="6118B4A2" w14:textId="77777777" w:rsidR="00DA7556" w:rsidRPr="00DA7556" w:rsidRDefault="00DA7556" w:rsidP="00DA7556">
      <w:pPr>
        <w:pStyle w:val="af2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Создан класс RegularClass, который использует статическую переменную counter для подсчёта количества созданных экземпляров.</w:t>
      </w:r>
    </w:p>
    <w:p w14:paraId="21A37D8D" w14:textId="6012CA8D" w:rsidR="00522D11" w:rsidRDefault="00DA7556" w:rsidP="00DA7556">
      <w:pPr>
        <w:pStyle w:val="af2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7556">
        <w:rPr>
          <w:sz w:val="28"/>
          <w:szCs w:val="28"/>
        </w:rPr>
        <w:t>В классе Program создаются экземпляры классов RegularClass и Singleton, выводятся значения статических переменных, демонстрируется принцип работы паттерна "Одиночка" и отличие от обычного класса.</w:t>
      </w:r>
    </w:p>
    <w:p w14:paraId="4BF16441" w14:textId="77777777" w:rsidR="0099204D" w:rsidRPr="00DA7556" w:rsidRDefault="0099204D" w:rsidP="0099204D">
      <w:pPr>
        <w:pStyle w:val="af2"/>
        <w:spacing w:line="360" w:lineRule="auto"/>
        <w:ind w:left="709"/>
        <w:jc w:val="both"/>
        <w:rPr>
          <w:sz w:val="28"/>
          <w:szCs w:val="28"/>
        </w:rPr>
      </w:pPr>
    </w:p>
    <w:p w14:paraId="21A1380C" w14:textId="471A6863" w:rsidR="003820C2" w:rsidRDefault="00522D11" w:rsidP="00522D11">
      <w:pPr>
        <w:pStyle w:val="af2"/>
        <w:spacing w:line="360" w:lineRule="auto"/>
        <w:ind w:left="0"/>
        <w:jc w:val="both"/>
        <w:rPr>
          <w:b/>
          <w:bCs/>
          <w:sz w:val="28"/>
          <w:szCs w:val="28"/>
        </w:rPr>
      </w:pPr>
      <w:r w:rsidRPr="00522D11">
        <w:rPr>
          <w:b/>
          <w:bCs/>
          <w:sz w:val="28"/>
          <w:szCs w:val="28"/>
        </w:rPr>
        <w:t>Спецификация программы</w:t>
      </w:r>
    </w:p>
    <w:p w14:paraId="5B236A04" w14:textId="77777777" w:rsidR="0045448B" w:rsidRDefault="0045448B" w:rsidP="00522D11">
      <w:pPr>
        <w:pStyle w:val="af2"/>
        <w:spacing w:line="360" w:lineRule="auto"/>
        <w:ind w:left="0"/>
        <w:jc w:val="both"/>
        <w:rPr>
          <w:b/>
          <w:bCs/>
          <w:sz w:val="28"/>
          <w:szCs w:val="28"/>
        </w:rPr>
      </w:pPr>
    </w:p>
    <w:p w14:paraId="003B8704" w14:textId="02BA06FE" w:rsidR="00E30556" w:rsidRPr="00E30556" w:rsidRDefault="00E30556" w:rsidP="00522D11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30556">
        <w:rPr>
          <w:b/>
          <w:bCs/>
          <w:sz w:val="28"/>
          <w:szCs w:val="28"/>
        </w:rPr>
        <w:t xml:space="preserve">Класс </w:t>
      </w:r>
      <w:r w:rsidR="0099204D">
        <w:rPr>
          <w:b/>
          <w:bCs/>
          <w:sz w:val="28"/>
          <w:szCs w:val="28"/>
          <w:lang w:val="en-US"/>
        </w:rPr>
        <w:t>Singleton</w:t>
      </w:r>
    </w:p>
    <w:p w14:paraId="21EAC34F" w14:textId="21E7503D" w:rsidR="00522D11" w:rsidRPr="0099204D" w:rsidRDefault="00522D11" w:rsidP="00E30556">
      <w:pPr>
        <w:pStyle w:val="af2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522D11">
        <w:rPr>
          <w:sz w:val="28"/>
          <w:szCs w:val="28"/>
        </w:rPr>
        <w:t xml:space="preserve">Описание методов класса </w:t>
      </w:r>
      <w:r w:rsidR="0099204D">
        <w:rPr>
          <w:sz w:val="28"/>
          <w:szCs w:val="28"/>
          <w:lang w:val="en-US"/>
        </w:rPr>
        <w:t>Singleton</w:t>
      </w:r>
    </w:p>
    <w:p w14:paraId="716E4C0C" w14:textId="0EF9C26B" w:rsidR="00522D11" w:rsidRPr="0099204D" w:rsidRDefault="00522D11" w:rsidP="00522D11">
      <w:pPr>
        <w:pStyle w:val="af2"/>
        <w:spacing w:line="360" w:lineRule="auto"/>
        <w:ind w:left="0"/>
        <w:jc w:val="right"/>
        <w:rPr>
          <w:sz w:val="22"/>
          <w:szCs w:val="22"/>
        </w:rPr>
      </w:pPr>
      <w:r w:rsidRPr="00522D11">
        <w:rPr>
          <w:sz w:val="22"/>
          <w:szCs w:val="22"/>
        </w:rPr>
        <w:t xml:space="preserve">Таблица 1.1 Описание методов класса </w:t>
      </w:r>
      <w:bookmarkStart w:id="0" w:name="_Hlk183271738"/>
      <w:r w:rsidR="0099204D">
        <w:rPr>
          <w:sz w:val="22"/>
          <w:szCs w:val="22"/>
          <w:lang w:val="en-US"/>
        </w:rPr>
        <w:t>Singleton</w:t>
      </w:r>
      <w:bookmarkEnd w:id="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22D11" w14:paraId="7B3097FE" w14:textId="77777777" w:rsidTr="00522D11">
        <w:tc>
          <w:tcPr>
            <w:tcW w:w="1925" w:type="dxa"/>
          </w:tcPr>
          <w:p w14:paraId="4EF40B0D" w14:textId="7BBFE4D1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0358C4D2" w14:textId="69E48ED3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7F83709F" w14:textId="4D7E5EB2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708476C6" w14:textId="1562127F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24CD833E" w14:textId="3AABDC65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Назначение</w:t>
            </w:r>
          </w:p>
        </w:tc>
      </w:tr>
      <w:tr w:rsidR="00522D11" w14:paraId="5FA74F8F" w14:textId="77777777" w:rsidTr="00522D11">
        <w:tc>
          <w:tcPr>
            <w:tcW w:w="1925" w:type="dxa"/>
          </w:tcPr>
          <w:p w14:paraId="3E26F125" w14:textId="427A0E77" w:rsidR="00522D11" w:rsidRPr="00522D11" w:rsidRDefault="0099204D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Instance</w:t>
            </w:r>
          </w:p>
        </w:tc>
        <w:tc>
          <w:tcPr>
            <w:tcW w:w="1925" w:type="dxa"/>
          </w:tcPr>
          <w:p w14:paraId="76FDE1A5" w14:textId="00596351" w:rsidR="00522D11" w:rsidRPr="00522D11" w:rsidRDefault="0099204D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Singleton</w:t>
            </w:r>
          </w:p>
        </w:tc>
        <w:tc>
          <w:tcPr>
            <w:tcW w:w="1926" w:type="dxa"/>
          </w:tcPr>
          <w:p w14:paraId="04C6628B" w14:textId="5F1D19B3" w:rsidR="00522D11" w:rsidRPr="00522D11" w:rsidRDefault="0099204D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public static</w:t>
            </w:r>
          </w:p>
        </w:tc>
        <w:tc>
          <w:tcPr>
            <w:tcW w:w="1926" w:type="dxa"/>
          </w:tcPr>
          <w:p w14:paraId="49BF1BAD" w14:textId="102F92E2" w:rsidR="00522D11" w:rsidRPr="00522D11" w:rsidRDefault="0099204D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99204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926" w:type="dxa"/>
          </w:tcPr>
          <w:p w14:paraId="4395A9FE" w14:textId="352CB4C8" w:rsidR="00522D11" w:rsidRPr="00522D11" w:rsidRDefault="0099204D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Возвраще</w:t>
            </w:r>
            <w:r>
              <w:rPr>
                <w:sz w:val="22"/>
                <w:szCs w:val="22"/>
              </w:rPr>
              <w:t>ние е</w:t>
            </w:r>
            <w:r w:rsidRPr="0099204D">
              <w:rPr>
                <w:sz w:val="22"/>
                <w:szCs w:val="22"/>
              </w:rPr>
              <w:t>динственн</w:t>
            </w:r>
            <w:r>
              <w:rPr>
                <w:sz w:val="22"/>
                <w:szCs w:val="22"/>
              </w:rPr>
              <w:t>ого</w:t>
            </w:r>
            <w:r w:rsidRPr="0099204D">
              <w:rPr>
                <w:sz w:val="22"/>
                <w:szCs w:val="22"/>
              </w:rPr>
              <w:t xml:space="preserve"> экземпляр</w:t>
            </w:r>
            <w:r>
              <w:rPr>
                <w:sz w:val="22"/>
                <w:szCs w:val="22"/>
              </w:rPr>
              <w:t>а</w:t>
            </w:r>
            <w:r w:rsidRPr="0099204D">
              <w:rPr>
                <w:sz w:val="22"/>
                <w:szCs w:val="22"/>
              </w:rPr>
              <w:t xml:space="preserve"> класса Singleton</w:t>
            </w:r>
          </w:p>
        </w:tc>
      </w:tr>
    </w:tbl>
    <w:p w14:paraId="2F720ABA" w14:textId="6C48C85C" w:rsidR="00522D11" w:rsidRDefault="00522D11" w:rsidP="00522D11">
      <w:pPr>
        <w:pStyle w:val="af2"/>
        <w:spacing w:line="360" w:lineRule="auto"/>
        <w:ind w:left="0"/>
        <w:jc w:val="both"/>
      </w:pPr>
    </w:p>
    <w:p w14:paraId="3F3B5F31" w14:textId="174243AF" w:rsidR="00770849" w:rsidRDefault="00770849" w:rsidP="00770849">
      <w:pPr>
        <w:pStyle w:val="af2"/>
        <w:spacing w:line="360" w:lineRule="auto"/>
        <w:ind w:left="0" w:firstLine="709"/>
        <w:jc w:val="both"/>
        <w:rPr>
          <w:rStyle w:val="HTML0"/>
          <w:rFonts w:ascii="Times New Roman" w:hAnsi="Times New Roman" w:cs="Times New Roman"/>
          <w:sz w:val="28"/>
          <w:szCs w:val="28"/>
        </w:rPr>
      </w:pPr>
      <w:r w:rsidRPr="00770849">
        <w:rPr>
          <w:sz w:val="28"/>
          <w:szCs w:val="28"/>
        </w:rPr>
        <w:t xml:space="preserve">Описание полей класса </w:t>
      </w:r>
      <w:r w:rsidR="0099204D" w:rsidRPr="0099204D">
        <w:rPr>
          <w:sz w:val="28"/>
          <w:szCs w:val="28"/>
        </w:rPr>
        <w:t>Singleton</w:t>
      </w:r>
    </w:p>
    <w:p w14:paraId="288B3188" w14:textId="062AF7BC" w:rsidR="00770849" w:rsidRDefault="00770849" w:rsidP="00770849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 xml:space="preserve">Таблица 1.2. Описание полей класса </w:t>
      </w:r>
      <w:r w:rsidR="0099204D" w:rsidRPr="0099204D">
        <w:rPr>
          <w:sz w:val="22"/>
          <w:szCs w:val="22"/>
        </w:rPr>
        <w:t>Singleton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0849" w14:paraId="502B3052" w14:textId="77777777" w:rsidTr="00770849">
        <w:tc>
          <w:tcPr>
            <w:tcW w:w="2407" w:type="dxa"/>
          </w:tcPr>
          <w:p w14:paraId="1C25A55F" w14:textId="00578DCB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6B45E3D5" w14:textId="62B4E7FB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734256AA" w14:textId="705E9914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407" w:type="dxa"/>
          </w:tcPr>
          <w:p w14:paraId="5303B45D" w14:textId="1FA172A8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Назначение</w:t>
            </w:r>
          </w:p>
        </w:tc>
      </w:tr>
      <w:tr w:rsidR="00770849" w14:paraId="1BF81AC4" w14:textId="77777777" w:rsidTr="00770849">
        <w:tc>
          <w:tcPr>
            <w:tcW w:w="2407" w:type="dxa"/>
          </w:tcPr>
          <w:p w14:paraId="23E9A025" w14:textId="61A0D4EB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counter</w:t>
            </w:r>
          </w:p>
        </w:tc>
        <w:tc>
          <w:tcPr>
            <w:tcW w:w="2407" w:type="dxa"/>
          </w:tcPr>
          <w:p w14:paraId="54B16390" w14:textId="257BC03A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int</w:t>
            </w:r>
          </w:p>
        </w:tc>
        <w:tc>
          <w:tcPr>
            <w:tcW w:w="2407" w:type="dxa"/>
          </w:tcPr>
          <w:p w14:paraId="34456707" w14:textId="00DE678E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private static</w:t>
            </w:r>
          </w:p>
        </w:tc>
        <w:tc>
          <w:tcPr>
            <w:tcW w:w="2407" w:type="dxa"/>
          </w:tcPr>
          <w:p w14:paraId="658E379B" w14:textId="3A143B1E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Подсч</w:t>
            </w:r>
            <w:r>
              <w:rPr>
                <w:sz w:val="22"/>
                <w:szCs w:val="22"/>
              </w:rPr>
              <w:t xml:space="preserve">ёт </w:t>
            </w:r>
            <w:r w:rsidRPr="0099204D">
              <w:rPr>
                <w:sz w:val="22"/>
                <w:szCs w:val="22"/>
              </w:rPr>
              <w:t>количеств</w:t>
            </w:r>
            <w:r>
              <w:rPr>
                <w:sz w:val="22"/>
                <w:szCs w:val="22"/>
              </w:rPr>
              <w:t>а</w:t>
            </w:r>
            <w:r w:rsidRPr="0099204D">
              <w:rPr>
                <w:sz w:val="22"/>
                <w:szCs w:val="22"/>
              </w:rPr>
              <w:t xml:space="preserve"> вызовов метода Instance</w:t>
            </w:r>
          </w:p>
        </w:tc>
      </w:tr>
    </w:tbl>
    <w:p w14:paraId="478A12D0" w14:textId="1963F2BD" w:rsidR="00770849" w:rsidRDefault="00770849" w:rsidP="00770849">
      <w:pPr>
        <w:pStyle w:val="af2"/>
        <w:spacing w:line="360" w:lineRule="auto"/>
        <w:ind w:left="0" w:firstLine="709"/>
        <w:jc w:val="both"/>
      </w:pPr>
    </w:p>
    <w:p w14:paraId="2A64003F" w14:textId="77777777" w:rsidR="00770849" w:rsidRDefault="00770849">
      <w:r>
        <w:br w:type="page"/>
      </w:r>
    </w:p>
    <w:p w14:paraId="6A449AD0" w14:textId="2DAEF49C" w:rsidR="00E30556" w:rsidRDefault="00E30556" w:rsidP="00770849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Класс </w:t>
      </w:r>
      <w:r w:rsidR="0099204D" w:rsidRPr="0099204D">
        <w:rPr>
          <w:b/>
          <w:bCs/>
          <w:sz w:val="28"/>
          <w:szCs w:val="28"/>
        </w:rPr>
        <w:t>SingletonCreator</w:t>
      </w:r>
    </w:p>
    <w:p w14:paraId="3B32729E" w14:textId="3A2147BE" w:rsidR="00770849" w:rsidRPr="00E30556" w:rsidRDefault="00770849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 xml:space="preserve">Описание методов класса </w:t>
      </w:r>
      <w:r w:rsidR="0099204D" w:rsidRPr="0099204D">
        <w:rPr>
          <w:sz w:val="28"/>
          <w:szCs w:val="28"/>
        </w:rPr>
        <w:t>SingletonCreator</w:t>
      </w:r>
    </w:p>
    <w:p w14:paraId="30149FF5" w14:textId="5EF1D276" w:rsidR="00770849" w:rsidRDefault="00770849" w:rsidP="00770849">
      <w:pPr>
        <w:pStyle w:val="af2"/>
        <w:spacing w:line="360" w:lineRule="auto"/>
        <w:ind w:left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 xml:space="preserve">Таблица 2.1. Описание методов класса </w:t>
      </w:r>
      <w:r w:rsidR="0099204D" w:rsidRPr="0099204D">
        <w:rPr>
          <w:sz w:val="22"/>
          <w:szCs w:val="22"/>
        </w:rPr>
        <w:t>SingletonCreator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70849" w14:paraId="2C55BA0B" w14:textId="77777777" w:rsidTr="00770849">
        <w:tc>
          <w:tcPr>
            <w:tcW w:w="1925" w:type="dxa"/>
          </w:tcPr>
          <w:p w14:paraId="48E9C86C" w14:textId="3EAEE78A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4BBAC454" w14:textId="4177A16D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570AB656" w14:textId="005312A5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5101E9B1" w14:textId="46211E43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516F0D15" w14:textId="095EEB62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Назначение</w:t>
            </w:r>
          </w:p>
        </w:tc>
      </w:tr>
      <w:tr w:rsidR="00770849" w14:paraId="29FE5981" w14:textId="77777777" w:rsidTr="00770849">
        <w:tc>
          <w:tcPr>
            <w:tcW w:w="1925" w:type="dxa"/>
          </w:tcPr>
          <w:p w14:paraId="6FCF028C" w14:textId="619D547C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Instance</w:t>
            </w:r>
          </w:p>
        </w:tc>
        <w:tc>
          <w:tcPr>
            <w:tcW w:w="1925" w:type="dxa"/>
          </w:tcPr>
          <w:p w14:paraId="73A1AACB" w14:textId="775736F8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Singleton</w:t>
            </w:r>
          </w:p>
        </w:tc>
        <w:tc>
          <w:tcPr>
            <w:tcW w:w="1926" w:type="dxa"/>
          </w:tcPr>
          <w:p w14:paraId="1C222A5B" w14:textId="66BB4323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public static</w:t>
            </w:r>
          </w:p>
        </w:tc>
        <w:tc>
          <w:tcPr>
            <w:tcW w:w="1926" w:type="dxa"/>
          </w:tcPr>
          <w:p w14:paraId="65BF9B3B" w14:textId="0E99C028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-</w:t>
            </w:r>
          </w:p>
        </w:tc>
        <w:tc>
          <w:tcPr>
            <w:tcW w:w="1926" w:type="dxa"/>
          </w:tcPr>
          <w:p w14:paraId="02B30CCA" w14:textId="24EA5C0B" w:rsidR="00770849" w:rsidRPr="00770849" w:rsidRDefault="0099204D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99204D">
              <w:rPr>
                <w:sz w:val="22"/>
                <w:szCs w:val="22"/>
              </w:rPr>
              <w:t>Возвращ</w:t>
            </w:r>
            <w:r>
              <w:rPr>
                <w:sz w:val="22"/>
                <w:szCs w:val="22"/>
              </w:rPr>
              <w:t>ение</w:t>
            </w:r>
            <w:r w:rsidRPr="0099204D">
              <w:rPr>
                <w:sz w:val="22"/>
                <w:szCs w:val="22"/>
              </w:rPr>
              <w:t xml:space="preserve"> единственн</w:t>
            </w:r>
            <w:r>
              <w:rPr>
                <w:sz w:val="22"/>
                <w:szCs w:val="22"/>
              </w:rPr>
              <w:t>ого</w:t>
            </w:r>
            <w:r w:rsidRPr="0099204D">
              <w:rPr>
                <w:sz w:val="22"/>
                <w:szCs w:val="22"/>
              </w:rPr>
              <w:t xml:space="preserve"> экземпляр</w:t>
            </w:r>
            <w:r>
              <w:rPr>
                <w:sz w:val="22"/>
                <w:szCs w:val="22"/>
              </w:rPr>
              <w:t>а</w:t>
            </w:r>
            <w:r w:rsidRPr="0099204D">
              <w:rPr>
                <w:sz w:val="22"/>
                <w:szCs w:val="22"/>
              </w:rPr>
              <w:t xml:space="preserve"> Singleton, создава</w:t>
            </w:r>
            <w:r w:rsidR="00E0301D">
              <w:rPr>
                <w:sz w:val="22"/>
                <w:szCs w:val="22"/>
              </w:rPr>
              <w:t>я</w:t>
            </w:r>
            <w:r w:rsidRPr="0099204D">
              <w:rPr>
                <w:sz w:val="22"/>
                <w:szCs w:val="22"/>
              </w:rPr>
              <w:t xml:space="preserve"> его при первом вызове</w:t>
            </w:r>
          </w:p>
        </w:tc>
      </w:tr>
    </w:tbl>
    <w:p w14:paraId="0D4A421E" w14:textId="77605682" w:rsidR="00770849" w:rsidRDefault="00770849" w:rsidP="00770849">
      <w:pPr>
        <w:pStyle w:val="af2"/>
        <w:spacing w:line="360" w:lineRule="auto"/>
        <w:ind w:left="0" w:firstLine="709"/>
        <w:jc w:val="both"/>
        <w:rPr>
          <w:b/>
          <w:bCs/>
        </w:rPr>
      </w:pPr>
    </w:p>
    <w:p w14:paraId="45E3B562" w14:textId="6EB155F4" w:rsidR="00770849" w:rsidRDefault="00770849" w:rsidP="00770849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770849">
        <w:rPr>
          <w:sz w:val="28"/>
          <w:szCs w:val="28"/>
        </w:rPr>
        <w:t xml:space="preserve">Описание полей класса </w:t>
      </w:r>
      <w:r w:rsidR="0099204D" w:rsidRPr="0099204D">
        <w:rPr>
          <w:sz w:val="28"/>
          <w:szCs w:val="28"/>
        </w:rPr>
        <w:t>SingletonCreator</w:t>
      </w:r>
    </w:p>
    <w:p w14:paraId="72C27A24" w14:textId="0EE0A491" w:rsidR="00770849" w:rsidRDefault="00770849" w:rsidP="00770849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 xml:space="preserve">Таблица 2.2. Описание полей класса </w:t>
      </w:r>
      <w:r w:rsidR="0099204D" w:rsidRPr="0099204D">
        <w:rPr>
          <w:sz w:val="22"/>
          <w:szCs w:val="22"/>
        </w:rPr>
        <w:t>SingletonCreator</w:t>
      </w:r>
    </w:p>
    <w:tbl>
      <w:tblPr>
        <w:tblStyle w:val="af3"/>
        <w:tblW w:w="9918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697"/>
      </w:tblGrid>
      <w:tr w:rsidR="00770849" w14:paraId="351843DA" w14:textId="77777777" w:rsidTr="00E0301D">
        <w:tc>
          <w:tcPr>
            <w:tcW w:w="2407" w:type="dxa"/>
          </w:tcPr>
          <w:p w14:paraId="747E9DE1" w14:textId="1032EF32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387BA631" w14:textId="094DDC2D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7AA37D8A" w14:textId="42F0BA75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697" w:type="dxa"/>
          </w:tcPr>
          <w:p w14:paraId="6D140BDE" w14:textId="6C80A432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770849" w14:paraId="320088FA" w14:textId="77777777" w:rsidTr="00E0301D">
        <w:tc>
          <w:tcPr>
            <w:tcW w:w="2407" w:type="dxa"/>
          </w:tcPr>
          <w:p w14:paraId="7EEFD3F0" w14:textId="368F3121" w:rsidR="00770849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instance</w:t>
            </w:r>
          </w:p>
        </w:tc>
        <w:tc>
          <w:tcPr>
            <w:tcW w:w="2407" w:type="dxa"/>
          </w:tcPr>
          <w:p w14:paraId="51A2A4E8" w14:textId="58C57831" w:rsidR="00770849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Singleton</w:t>
            </w:r>
          </w:p>
        </w:tc>
        <w:tc>
          <w:tcPr>
            <w:tcW w:w="2407" w:type="dxa"/>
          </w:tcPr>
          <w:p w14:paraId="679D48E5" w14:textId="2482C404" w:rsidR="00770849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private static readonly</w:t>
            </w:r>
          </w:p>
        </w:tc>
        <w:tc>
          <w:tcPr>
            <w:tcW w:w="2697" w:type="dxa"/>
          </w:tcPr>
          <w:p w14:paraId="1802799F" w14:textId="4DD9DD86" w:rsidR="00770849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Хран</w:t>
            </w:r>
            <w:r>
              <w:rPr>
                <w:sz w:val="22"/>
                <w:szCs w:val="22"/>
              </w:rPr>
              <w:t>ение</w:t>
            </w:r>
            <w:r w:rsidRPr="00E0301D">
              <w:rPr>
                <w:sz w:val="22"/>
                <w:szCs w:val="22"/>
              </w:rPr>
              <w:t xml:space="preserve"> единственн</w:t>
            </w:r>
            <w:r>
              <w:rPr>
                <w:sz w:val="22"/>
                <w:szCs w:val="22"/>
              </w:rPr>
              <w:t>ого</w:t>
            </w:r>
            <w:r w:rsidRPr="00E0301D">
              <w:rPr>
                <w:sz w:val="22"/>
                <w:szCs w:val="22"/>
              </w:rPr>
              <w:t xml:space="preserve"> экземпляр</w:t>
            </w:r>
            <w:r>
              <w:rPr>
                <w:sz w:val="22"/>
                <w:szCs w:val="22"/>
              </w:rPr>
              <w:t>а</w:t>
            </w:r>
            <w:r w:rsidRPr="00E0301D">
              <w:rPr>
                <w:sz w:val="22"/>
                <w:szCs w:val="22"/>
              </w:rPr>
              <w:t xml:space="preserve"> Singleton</w:t>
            </w:r>
          </w:p>
        </w:tc>
      </w:tr>
    </w:tbl>
    <w:p w14:paraId="7643093E" w14:textId="2747FAA6" w:rsidR="00E30556" w:rsidRDefault="00E30556">
      <w:pPr>
        <w:rPr>
          <w:sz w:val="20"/>
          <w:szCs w:val="20"/>
        </w:rPr>
      </w:pPr>
    </w:p>
    <w:p w14:paraId="7676D01A" w14:textId="77777777" w:rsidR="0045448B" w:rsidRDefault="004544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D98F4F" w14:textId="1CA1639A" w:rsidR="00E30556" w:rsidRDefault="00E30556" w:rsidP="00E30556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Класс </w:t>
      </w:r>
      <w:r w:rsidR="00E0301D" w:rsidRPr="00E0301D">
        <w:rPr>
          <w:b/>
          <w:bCs/>
          <w:sz w:val="28"/>
          <w:szCs w:val="28"/>
        </w:rPr>
        <w:t>RegularClass</w:t>
      </w:r>
    </w:p>
    <w:p w14:paraId="6F784ECC" w14:textId="5AF13C33" w:rsidR="00770849" w:rsidRP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 xml:space="preserve">Описание методов класса </w:t>
      </w:r>
      <w:r w:rsidR="00E0301D" w:rsidRPr="00E0301D">
        <w:rPr>
          <w:sz w:val="28"/>
          <w:szCs w:val="28"/>
        </w:rPr>
        <w:t>RegularClass</w:t>
      </w:r>
    </w:p>
    <w:p w14:paraId="58687DFE" w14:textId="3FB02A6C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 xml:space="preserve">Таблица 3.1. Описание методов класса </w:t>
      </w:r>
      <w:r w:rsidR="00E0301D" w:rsidRPr="00E0301D">
        <w:rPr>
          <w:sz w:val="22"/>
          <w:szCs w:val="22"/>
        </w:rPr>
        <w:t>RegularClass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30556" w14:paraId="2F4EAE3B" w14:textId="77777777" w:rsidTr="00E30556">
        <w:tc>
          <w:tcPr>
            <w:tcW w:w="1925" w:type="dxa"/>
          </w:tcPr>
          <w:p w14:paraId="64277990" w14:textId="4E8642AF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596F71E9" w14:textId="58E1EBED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2371E75D" w14:textId="5C490D8E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63C5ADF4" w14:textId="5A8567A4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31AF5B4F" w14:textId="330E5C5C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37B51973" w14:textId="77777777" w:rsidTr="00E30556">
        <w:tc>
          <w:tcPr>
            <w:tcW w:w="1925" w:type="dxa"/>
          </w:tcPr>
          <w:p w14:paraId="787EE0AD" w14:textId="41B0AE26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RegularClass</w:t>
            </w:r>
          </w:p>
        </w:tc>
        <w:tc>
          <w:tcPr>
            <w:tcW w:w="1925" w:type="dxa"/>
          </w:tcPr>
          <w:p w14:paraId="367E457C" w14:textId="49F1039D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void</w:t>
            </w:r>
          </w:p>
        </w:tc>
        <w:tc>
          <w:tcPr>
            <w:tcW w:w="1926" w:type="dxa"/>
          </w:tcPr>
          <w:p w14:paraId="253C6A9C" w14:textId="5F9C6B06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public</w:t>
            </w:r>
          </w:p>
        </w:tc>
        <w:tc>
          <w:tcPr>
            <w:tcW w:w="1926" w:type="dxa"/>
          </w:tcPr>
          <w:p w14:paraId="19D29DDE" w14:textId="2C1EC4B2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-</w:t>
            </w:r>
          </w:p>
        </w:tc>
        <w:tc>
          <w:tcPr>
            <w:tcW w:w="1926" w:type="dxa"/>
          </w:tcPr>
          <w:p w14:paraId="3FFF1428" w14:textId="41DA64E8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Конструктор класса, увеличивает значение статического поля counter.</w:t>
            </w:r>
          </w:p>
        </w:tc>
      </w:tr>
    </w:tbl>
    <w:p w14:paraId="54A77425" w14:textId="1AC7F884" w:rsidR="00E30556" w:rsidRDefault="00E30556" w:rsidP="00E30556">
      <w:pPr>
        <w:pStyle w:val="af2"/>
        <w:spacing w:line="360" w:lineRule="auto"/>
        <w:ind w:left="0" w:firstLine="709"/>
        <w:jc w:val="both"/>
        <w:rPr>
          <w:b/>
          <w:bCs/>
          <w:sz w:val="22"/>
          <w:szCs w:val="22"/>
        </w:rPr>
      </w:pPr>
    </w:p>
    <w:p w14:paraId="0495A7ED" w14:textId="6A76C1B6" w:rsid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 xml:space="preserve">Описание полей класса </w:t>
      </w:r>
      <w:r w:rsidR="00E0301D" w:rsidRPr="00E0301D">
        <w:rPr>
          <w:sz w:val="28"/>
          <w:szCs w:val="28"/>
        </w:rPr>
        <w:t>RegularClass</w:t>
      </w:r>
    </w:p>
    <w:p w14:paraId="738F16D5" w14:textId="576BE4FA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 xml:space="preserve">Таблица 3.2. Описание полей класса </w:t>
      </w:r>
      <w:r w:rsidR="00E0301D" w:rsidRPr="00E0301D">
        <w:rPr>
          <w:sz w:val="22"/>
          <w:szCs w:val="22"/>
        </w:rPr>
        <w:t>RegularClass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30556" w14:paraId="438B7AAA" w14:textId="77777777" w:rsidTr="00E30556">
        <w:tc>
          <w:tcPr>
            <w:tcW w:w="2407" w:type="dxa"/>
          </w:tcPr>
          <w:p w14:paraId="289E8932" w14:textId="1D4E0068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65021369" w14:textId="13581393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1BAF9197" w14:textId="42FB18B7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407" w:type="dxa"/>
          </w:tcPr>
          <w:p w14:paraId="39711DA8" w14:textId="0C1623DD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42BDF3EE" w14:textId="77777777" w:rsidTr="00E30556">
        <w:tc>
          <w:tcPr>
            <w:tcW w:w="2407" w:type="dxa"/>
          </w:tcPr>
          <w:p w14:paraId="58EDB448" w14:textId="763318CC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counter</w:t>
            </w:r>
          </w:p>
        </w:tc>
        <w:tc>
          <w:tcPr>
            <w:tcW w:w="2407" w:type="dxa"/>
          </w:tcPr>
          <w:p w14:paraId="322A16E8" w14:textId="764C5597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int</w:t>
            </w:r>
          </w:p>
        </w:tc>
        <w:tc>
          <w:tcPr>
            <w:tcW w:w="2407" w:type="dxa"/>
          </w:tcPr>
          <w:p w14:paraId="13BD9993" w14:textId="69584687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private static</w:t>
            </w:r>
          </w:p>
        </w:tc>
        <w:tc>
          <w:tcPr>
            <w:tcW w:w="2407" w:type="dxa"/>
          </w:tcPr>
          <w:p w14:paraId="6BB96754" w14:textId="5935926F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Подсч</w:t>
            </w:r>
            <w:r>
              <w:rPr>
                <w:sz w:val="22"/>
                <w:szCs w:val="22"/>
              </w:rPr>
              <w:t>ёт</w:t>
            </w:r>
            <w:r w:rsidRPr="00E0301D">
              <w:rPr>
                <w:sz w:val="22"/>
                <w:szCs w:val="22"/>
              </w:rPr>
              <w:t xml:space="preserve"> количеств</w:t>
            </w:r>
            <w:r>
              <w:rPr>
                <w:sz w:val="22"/>
                <w:szCs w:val="22"/>
              </w:rPr>
              <w:t>а</w:t>
            </w:r>
            <w:r w:rsidRPr="00E0301D">
              <w:rPr>
                <w:sz w:val="22"/>
                <w:szCs w:val="22"/>
              </w:rPr>
              <w:t xml:space="preserve"> созданных экземпляров класса RegularClass.</w:t>
            </w:r>
          </w:p>
        </w:tc>
      </w:tr>
    </w:tbl>
    <w:p w14:paraId="0EE3425F" w14:textId="773F9B5E" w:rsidR="00E30556" w:rsidRDefault="00E30556" w:rsidP="00F67040"/>
    <w:p w14:paraId="56FFCFA3" w14:textId="1FF16EF7" w:rsidR="00E30556" w:rsidRPr="00E30556" w:rsidRDefault="00E30556" w:rsidP="00E30556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30556">
        <w:rPr>
          <w:b/>
          <w:bCs/>
          <w:sz w:val="28"/>
          <w:szCs w:val="28"/>
        </w:rPr>
        <w:t xml:space="preserve">Класс </w:t>
      </w:r>
      <w:r w:rsidRPr="00E30556">
        <w:rPr>
          <w:b/>
          <w:bCs/>
          <w:sz w:val="28"/>
          <w:szCs w:val="28"/>
          <w:lang w:val="en-US"/>
        </w:rPr>
        <w:t>Program</w:t>
      </w:r>
    </w:p>
    <w:p w14:paraId="0C3AB7D9" w14:textId="4AF61780" w:rsid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>Описание методов класса Program</w:t>
      </w:r>
    </w:p>
    <w:p w14:paraId="5DF05733" w14:textId="308A9BC8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>Таблица 4.1. Описание методов класса Program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30556" w14:paraId="46099EC8" w14:textId="77777777" w:rsidTr="00E30556">
        <w:tc>
          <w:tcPr>
            <w:tcW w:w="1925" w:type="dxa"/>
          </w:tcPr>
          <w:p w14:paraId="666A0892" w14:textId="28B9BA58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0CD7A5CE" w14:textId="4DB8517B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48007E5E" w14:textId="55775384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55FCAE45" w14:textId="76BDE4A8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59B669E7" w14:textId="6DFB035D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561B3B5C" w14:textId="77777777" w:rsidTr="00E30556">
        <w:tc>
          <w:tcPr>
            <w:tcW w:w="1925" w:type="dxa"/>
          </w:tcPr>
          <w:p w14:paraId="7A1D2CA7" w14:textId="0520B494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Main</w:t>
            </w:r>
          </w:p>
        </w:tc>
        <w:tc>
          <w:tcPr>
            <w:tcW w:w="1925" w:type="dxa"/>
          </w:tcPr>
          <w:p w14:paraId="4C47063E" w14:textId="7455BB8F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void</w:t>
            </w:r>
          </w:p>
        </w:tc>
        <w:tc>
          <w:tcPr>
            <w:tcW w:w="1926" w:type="dxa"/>
          </w:tcPr>
          <w:p w14:paraId="5BC750DD" w14:textId="7F1BAE6A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public static</w:t>
            </w:r>
          </w:p>
        </w:tc>
        <w:tc>
          <w:tcPr>
            <w:tcW w:w="1926" w:type="dxa"/>
          </w:tcPr>
          <w:p w14:paraId="08760E0C" w14:textId="5A84BAC5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string[] args</w:t>
            </w:r>
          </w:p>
        </w:tc>
        <w:tc>
          <w:tcPr>
            <w:tcW w:w="1926" w:type="dxa"/>
          </w:tcPr>
          <w:p w14:paraId="34059B15" w14:textId="6C0B5DC9" w:rsidR="00E30556" w:rsidRPr="00E30556" w:rsidRDefault="00E0301D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0301D">
              <w:rPr>
                <w:sz w:val="22"/>
                <w:szCs w:val="22"/>
              </w:rPr>
              <w:t>Точка входа в программу. Создаёт объекты классов, выводит данные, демонстрирует работу Singleton.</w:t>
            </w:r>
          </w:p>
        </w:tc>
      </w:tr>
    </w:tbl>
    <w:p w14:paraId="3FAD24B2" w14:textId="3FB7FB2C" w:rsidR="009E4684" w:rsidRDefault="009E4684"/>
    <w:p w14:paraId="75C955C3" w14:textId="77777777" w:rsidR="0045448B" w:rsidRDefault="004544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998C8C" w14:textId="6FF06E6E" w:rsidR="00E0301D" w:rsidRPr="00E0301D" w:rsidRDefault="00E0301D" w:rsidP="00E0301D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0301D">
        <w:rPr>
          <w:b/>
          <w:bCs/>
          <w:sz w:val="28"/>
          <w:szCs w:val="28"/>
        </w:rPr>
        <w:lastRenderedPageBreak/>
        <w:t>Пример работы программы</w:t>
      </w:r>
    </w:p>
    <w:p w14:paraId="24B1B20D" w14:textId="77777777" w:rsidR="00E0301D" w:rsidRPr="00E0301D" w:rsidRDefault="00E0301D" w:rsidP="00E0301D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>Программа демонстрирует реализацию паттерна Singleton:</w:t>
      </w:r>
    </w:p>
    <w:p w14:paraId="5008525F" w14:textId="77777777" w:rsidR="00E0301D" w:rsidRPr="00E0301D" w:rsidRDefault="00E0301D" w:rsidP="00E0301D">
      <w:pPr>
        <w:pStyle w:val="af2"/>
        <w:numPr>
          <w:ilvl w:val="0"/>
          <w:numId w:val="4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>Создаётся объект Singleton через класс SingletonCreator, обеспечивающий его единственность.</w:t>
      </w:r>
    </w:p>
    <w:p w14:paraId="6A4CE272" w14:textId="77777777" w:rsidR="00E0301D" w:rsidRPr="00E0301D" w:rsidRDefault="00E0301D" w:rsidP="00E0301D">
      <w:pPr>
        <w:pStyle w:val="af2"/>
        <w:numPr>
          <w:ilvl w:val="0"/>
          <w:numId w:val="4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>Также создаётся несколько объектов класса RegularClass для сравнения поведения обычного класса со статическим счётчиком и Singleton.</w:t>
      </w:r>
    </w:p>
    <w:p w14:paraId="22982AC0" w14:textId="77777777" w:rsidR="00E0301D" w:rsidRPr="00E0301D" w:rsidRDefault="00E0301D" w:rsidP="0045448B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>Методы программы выводят на консоль:</w:t>
      </w:r>
    </w:p>
    <w:p w14:paraId="42ACBA7A" w14:textId="77777777" w:rsidR="00E0301D" w:rsidRPr="00E0301D" w:rsidRDefault="00E0301D" w:rsidP="00E0301D">
      <w:pPr>
        <w:pStyle w:val="af2"/>
        <w:numPr>
          <w:ilvl w:val="0"/>
          <w:numId w:val="4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>Количество созданных экземпляров класса RegularClass;</w:t>
      </w:r>
    </w:p>
    <w:p w14:paraId="777AB308" w14:textId="77777777" w:rsidR="00E0301D" w:rsidRPr="00E0301D" w:rsidRDefault="00E0301D" w:rsidP="00E0301D">
      <w:pPr>
        <w:pStyle w:val="af2"/>
        <w:numPr>
          <w:ilvl w:val="0"/>
          <w:numId w:val="4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>Общее количество вызовов метода Instance() для получения экземпляра Singleton.</w:t>
      </w:r>
    </w:p>
    <w:p w14:paraId="519F891C" w14:textId="07AB887F" w:rsidR="009E4684" w:rsidRDefault="00E0301D" w:rsidP="00E0301D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0301D">
        <w:rPr>
          <w:sz w:val="28"/>
          <w:szCs w:val="28"/>
        </w:rPr>
        <w:t>Вывод на консоль демонстрирует работу статического поля counter в обоих классах, показывая, как статические поля хранят данные на уровне класса</w:t>
      </w:r>
      <w:r w:rsidR="0045448B" w:rsidRPr="0045448B">
        <w:rPr>
          <w:sz w:val="28"/>
          <w:szCs w:val="28"/>
        </w:rPr>
        <w:t xml:space="preserve"> (</w:t>
      </w:r>
      <w:r w:rsidR="0045448B">
        <w:rPr>
          <w:sz w:val="28"/>
          <w:szCs w:val="28"/>
        </w:rPr>
        <w:t>рис.2</w:t>
      </w:r>
      <w:r w:rsidR="0045448B" w:rsidRPr="0045448B">
        <w:rPr>
          <w:sz w:val="28"/>
          <w:szCs w:val="28"/>
        </w:rPr>
        <w:t>)</w:t>
      </w:r>
    </w:p>
    <w:p w14:paraId="5AA03239" w14:textId="4EB3967D" w:rsidR="0045448B" w:rsidRDefault="0045448B" w:rsidP="00E0301D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5AA114D2" w14:textId="04BE4D39" w:rsidR="0045448B" w:rsidRDefault="0045448B" w:rsidP="0045448B">
      <w:pPr>
        <w:pStyle w:val="af2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45448B">
        <w:rPr>
          <w:sz w:val="28"/>
          <w:szCs w:val="28"/>
        </w:rPr>
        <w:drawing>
          <wp:inline distT="0" distB="0" distL="0" distR="0" wp14:anchorId="13A53FA7" wp14:editId="4587A922">
            <wp:extent cx="4077269" cy="3143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F828" w14:textId="0070516D" w:rsidR="009E4684" w:rsidRDefault="009E4684" w:rsidP="009E4684">
      <w:pPr>
        <w:pStyle w:val="af2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</w:p>
    <w:p w14:paraId="0FCCB67A" w14:textId="0C067770" w:rsidR="009E4684" w:rsidRDefault="009E4684" w:rsidP="009E4684">
      <w:pPr>
        <w:pStyle w:val="af2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Вывод результата программы</w:t>
      </w:r>
    </w:p>
    <w:p w14:paraId="6F20C420" w14:textId="5710E18E" w:rsidR="009E4684" w:rsidRDefault="009E46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A9EE03" w14:textId="1123F2FA" w:rsidR="009E4684" w:rsidRDefault="009E4684" w:rsidP="009E4684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  <w:r w:rsidRPr="009E4684">
        <w:rPr>
          <w:b/>
          <w:bCs/>
          <w:sz w:val="28"/>
          <w:szCs w:val="28"/>
        </w:rPr>
        <w:lastRenderedPageBreak/>
        <w:t>Вывод</w:t>
      </w:r>
    </w:p>
    <w:p w14:paraId="12038BFA" w14:textId="159F30DE" w:rsidR="0045448B" w:rsidRPr="0045448B" w:rsidRDefault="0045448B" w:rsidP="0045448B">
      <w:pPr>
        <w:pStyle w:val="af2"/>
        <w:tabs>
          <w:tab w:val="left" w:pos="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В ходе выполнения работы были изучены и реализованы особенности паттерна проектирования "Одиночка" (Singleton), а также проведено сравнение его поведения с обычным классом, использующим статическое поле для подсчёта созданных экземпляров.</w:t>
      </w:r>
    </w:p>
    <w:p w14:paraId="699AD040" w14:textId="78D20921" w:rsidR="0045448B" w:rsidRPr="0045448B" w:rsidRDefault="0045448B" w:rsidP="0045448B">
      <w:pPr>
        <w:pStyle w:val="af2"/>
        <w:numPr>
          <w:ilvl w:val="0"/>
          <w:numId w:val="44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Паттерн "Одиночка":</w:t>
      </w:r>
    </w:p>
    <w:p w14:paraId="00E4C183" w14:textId="77777777" w:rsidR="0045448B" w:rsidRPr="0045448B" w:rsidRDefault="0045448B" w:rsidP="0045448B">
      <w:pPr>
        <w:pStyle w:val="af2"/>
        <w:numPr>
          <w:ilvl w:val="0"/>
          <w:numId w:val="45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Гарантировал создание единственного экземпляра класса Singleton</w:t>
      </w:r>
      <w:r w:rsidRPr="0045448B">
        <w:rPr>
          <w:sz w:val="28"/>
          <w:szCs w:val="28"/>
        </w:rPr>
        <w:t>;</w:t>
      </w:r>
    </w:p>
    <w:p w14:paraId="27B3A197" w14:textId="77777777" w:rsidR="0045448B" w:rsidRPr="0045448B" w:rsidRDefault="0045448B" w:rsidP="0045448B">
      <w:pPr>
        <w:pStyle w:val="af2"/>
        <w:numPr>
          <w:ilvl w:val="0"/>
          <w:numId w:val="45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Обеспечил централизованный доступ к этому экземпляру через статический метод Instance</w:t>
      </w:r>
      <w:r w:rsidRPr="0045448B">
        <w:rPr>
          <w:sz w:val="28"/>
          <w:szCs w:val="28"/>
        </w:rPr>
        <w:t>;</w:t>
      </w:r>
    </w:p>
    <w:p w14:paraId="3E5A84BE" w14:textId="27F972BE" w:rsidR="0045448B" w:rsidRPr="0045448B" w:rsidRDefault="0045448B" w:rsidP="0045448B">
      <w:pPr>
        <w:pStyle w:val="af2"/>
        <w:numPr>
          <w:ilvl w:val="0"/>
          <w:numId w:val="45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Позволил продемонстрировать, что при многократном вызове Instance создаётся и используется один и тот же объект.</w:t>
      </w:r>
    </w:p>
    <w:p w14:paraId="22276F32" w14:textId="77777777" w:rsidR="0045448B" w:rsidRDefault="0045448B" w:rsidP="0045448B">
      <w:pPr>
        <w:pStyle w:val="af2"/>
        <w:tabs>
          <w:tab w:val="left" w:pos="0"/>
        </w:tabs>
        <w:spacing w:line="360" w:lineRule="auto"/>
        <w:ind w:left="0" w:firstLine="720"/>
        <w:jc w:val="both"/>
        <w:rPr>
          <w:sz w:val="28"/>
          <w:szCs w:val="28"/>
        </w:rPr>
      </w:pPr>
    </w:p>
    <w:p w14:paraId="6160ACC1" w14:textId="30E9D5B4" w:rsidR="0045448B" w:rsidRPr="0045448B" w:rsidRDefault="0045448B" w:rsidP="0045448B">
      <w:pPr>
        <w:pStyle w:val="af2"/>
        <w:numPr>
          <w:ilvl w:val="0"/>
          <w:numId w:val="44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Обычный класс:</w:t>
      </w:r>
    </w:p>
    <w:p w14:paraId="6D126443" w14:textId="77777777" w:rsidR="0045448B" w:rsidRPr="0045448B" w:rsidRDefault="0045448B" w:rsidP="0045448B">
      <w:pPr>
        <w:pStyle w:val="af2"/>
        <w:numPr>
          <w:ilvl w:val="0"/>
          <w:numId w:val="46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Класс RegularClass показал стандартное поведение при создании экземпляров: для каждого вызова создавался новый объект</w:t>
      </w:r>
      <w:r w:rsidRPr="0045448B">
        <w:rPr>
          <w:sz w:val="28"/>
          <w:szCs w:val="28"/>
        </w:rPr>
        <w:t>;</w:t>
      </w:r>
    </w:p>
    <w:p w14:paraId="2B2D1BF1" w14:textId="2F3883BA" w:rsidR="0045448B" w:rsidRPr="0045448B" w:rsidRDefault="0045448B" w:rsidP="0045448B">
      <w:pPr>
        <w:pStyle w:val="af2"/>
        <w:numPr>
          <w:ilvl w:val="0"/>
          <w:numId w:val="46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48B">
        <w:rPr>
          <w:sz w:val="28"/>
          <w:szCs w:val="28"/>
        </w:rPr>
        <w:t>Статическое поле counter продемонстрировало общий счётчик для всех экземпляров класса, который увеличивался при создании каждого объекта</w:t>
      </w:r>
      <w:r w:rsidRPr="0045448B">
        <w:rPr>
          <w:sz w:val="28"/>
          <w:szCs w:val="28"/>
        </w:rPr>
        <w:t>;</w:t>
      </w:r>
    </w:p>
    <w:p w14:paraId="1212A62E" w14:textId="646C1893" w:rsidR="00F67040" w:rsidRDefault="00F670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F7BC3C" w14:textId="210920B5" w:rsidR="00F67040" w:rsidRDefault="00F67040" w:rsidP="00F67040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F67040">
        <w:rPr>
          <w:b/>
          <w:bCs/>
          <w:sz w:val="28"/>
          <w:szCs w:val="28"/>
        </w:rPr>
        <w:lastRenderedPageBreak/>
        <w:t>ПРИЛОЖЕНИЕ 1 ИСХОДНЫЙ КОД ПРОГРАММЫ</w:t>
      </w:r>
    </w:p>
    <w:p w14:paraId="7638916C" w14:textId="77777777" w:rsidR="00F67040" w:rsidRDefault="00F67040" w:rsidP="00F67040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D47BA30" w14:textId="7EFD2C01" w:rsidR="0045448B" w:rsidRPr="0045448B" w:rsidRDefault="00F67040" w:rsidP="0045448B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  <w:r w:rsidRPr="00F67040">
        <w:rPr>
          <w:b/>
          <w:bCs/>
          <w:sz w:val="28"/>
          <w:szCs w:val="28"/>
        </w:rPr>
        <w:t>Класс</w:t>
      </w:r>
      <w:r w:rsidR="0045448B">
        <w:rPr>
          <w:b/>
          <w:bCs/>
          <w:sz w:val="28"/>
          <w:szCs w:val="28"/>
        </w:rPr>
        <w:t>ы</w:t>
      </w:r>
      <w:r w:rsidRPr="00F67040">
        <w:rPr>
          <w:b/>
          <w:bCs/>
          <w:sz w:val="28"/>
          <w:szCs w:val="28"/>
        </w:rPr>
        <w:t xml:space="preserve"> </w:t>
      </w:r>
      <w:r w:rsidRPr="00F67040">
        <w:rPr>
          <w:b/>
          <w:bCs/>
          <w:sz w:val="28"/>
          <w:szCs w:val="28"/>
          <w:lang w:val="en-US"/>
        </w:rPr>
        <w:t>S</w:t>
      </w:r>
      <w:r w:rsidR="0045448B">
        <w:rPr>
          <w:b/>
          <w:bCs/>
          <w:sz w:val="28"/>
          <w:szCs w:val="28"/>
          <w:lang w:val="en-US"/>
        </w:rPr>
        <w:t>ingleton, SingletonCreator</w:t>
      </w:r>
    </w:p>
    <w:p w14:paraId="5535EDA9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FF"/>
          <w:highlight w:val="white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System;</w:t>
      </w:r>
    </w:p>
    <w:p w14:paraId="10EB60FC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FF"/>
          <w:highlight w:val="white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System.Collections.Generic;</w:t>
      </w:r>
    </w:p>
    <w:p w14:paraId="30F46F4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FF"/>
          <w:highlight w:val="white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System.Linq;</w:t>
      </w:r>
    </w:p>
    <w:p w14:paraId="2C5EA8F4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FF"/>
          <w:highlight w:val="white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System.Text;</w:t>
      </w:r>
    </w:p>
    <w:p w14:paraId="46845329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FF"/>
          <w:highlight w:val="white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System.Threading.Tasks;</w:t>
      </w:r>
    </w:p>
    <w:p w14:paraId="5D77206A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3E235827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FF"/>
          <w:highlight w:val="white"/>
        </w:rPr>
        <w:t>namespace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Pattern3</w:t>
      </w:r>
    </w:p>
    <w:p w14:paraId="6CF99B3E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3EC599E0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r w:rsidRPr="0045448B">
        <w:rPr>
          <w:rFonts w:ascii="Courier New" w:eastAsia="Calibri" w:hAnsi="Courier New" w:cs="Courier New"/>
          <w:color w:val="0000FF"/>
          <w:highlight w:val="white"/>
        </w:rPr>
        <w:t>public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</w:rPr>
        <w:t>class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</w:rPr>
        <w:t>Singleton</w:t>
      </w:r>
    </w:p>
    <w:p w14:paraId="3DAD060F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{</w:t>
      </w:r>
    </w:p>
    <w:p w14:paraId="31CE4591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45448B">
        <w:rPr>
          <w:rFonts w:ascii="Courier New" w:eastAsia="Calibri" w:hAnsi="Courier New" w:cs="Courier New"/>
          <w:color w:val="0000FF"/>
          <w:highlight w:val="white"/>
        </w:rPr>
        <w:t>private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</w:rPr>
        <w:t>static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</w:rPr>
        <w:t>int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counter = 0;</w:t>
      </w:r>
    </w:p>
    <w:p w14:paraId="514F9687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754EA47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45448B">
        <w:rPr>
          <w:rFonts w:ascii="Courier New" w:eastAsia="Calibri" w:hAnsi="Courier New" w:cs="Courier New"/>
          <w:color w:val="008000"/>
          <w:highlight w:val="white"/>
        </w:rPr>
        <w:t>// Защищенный конструктор предотвращает создание экземпляра извне</w:t>
      </w:r>
    </w:p>
    <w:p w14:paraId="65093B61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45448B">
        <w:rPr>
          <w:rFonts w:ascii="Courier New" w:eastAsia="Calibri" w:hAnsi="Courier New" w:cs="Courier New"/>
          <w:color w:val="0000FF"/>
          <w:highlight w:val="white"/>
        </w:rPr>
        <w:t>protected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</w:rPr>
        <w:t>()</w:t>
      </w:r>
    </w:p>
    <w:p w14:paraId="2E37EEB4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    {</w:t>
      </w:r>
    </w:p>
    <w:p w14:paraId="32CD2989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$"Singleton instance created. </w:t>
      </w:r>
      <w:r w:rsidRPr="0045448B">
        <w:rPr>
          <w:rFonts w:ascii="Courier New" w:eastAsia="Calibri" w:hAnsi="Courier New" w:cs="Courier New"/>
          <w:color w:val="A31515"/>
          <w:highlight w:val="white"/>
        </w:rPr>
        <w:t xml:space="preserve">Counter = </w:t>
      </w:r>
      <w:r w:rsidRPr="0045448B">
        <w:rPr>
          <w:rFonts w:ascii="Courier New" w:eastAsia="Calibri" w:hAnsi="Courier New" w:cs="Courier New"/>
          <w:color w:val="000000"/>
          <w:highlight w:val="white"/>
        </w:rPr>
        <w:t>{counter}</w:t>
      </w:r>
      <w:r w:rsidRPr="0045448B">
        <w:rPr>
          <w:rFonts w:ascii="Courier New" w:eastAsia="Calibri" w:hAnsi="Courier New" w:cs="Courier New"/>
          <w:color w:val="A31515"/>
          <w:highlight w:val="white"/>
        </w:rPr>
        <w:t>"</w:t>
      </w:r>
      <w:r w:rsidRPr="0045448B">
        <w:rPr>
          <w:rFonts w:ascii="Courier New" w:eastAsia="Calibri" w:hAnsi="Courier New" w:cs="Courier New"/>
          <w:color w:val="000000"/>
          <w:highlight w:val="white"/>
        </w:rPr>
        <w:t>);</w:t>
      </w:r>
    </w:p>
    <w:p w14:paraId="03BF44D0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        counter++;</w:t>
      </w:r>
    </w:p>
    <w:p w14:paraId="5BBFA372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61EE3BF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0B7FF7C9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45448B">
        <w:rPr>
          <w:rFonts w:ascii="Courier New" w:eastAsia="Calibri" w:hAnsi="Courier New" w:cs="Courier New"/>
          <w:color w:val="0000FF"/>
          <w:highlight w:val="white"/>
        </w:rPr>
        <w:t>private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</w:rPr>
        <w:t>sealed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</w:rPr>
        <w:t>class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</w:rPr>
        <w:t>SingletonCreator</w:t>
      </w:r>
    </w:p>
    <w:p w14:paraId="47518734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    {</w:t>
      </w:r>
    </w:p>
    <w:p w14:paraId="1DBC9DA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readonly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instance =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67F9A9C5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Instance {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get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{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instance; } }</w:t>
      </w:r>
    </w:p>
    <w:p w14:paraId="6FF2E60C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45448B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54704163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71894383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45448B">
        <w:rPr>
          <w:rFonts w:ascii="Courier New" w:eastAsia="Calibri" w:hAnsi="Courier New" w:cs="Courier New"/>
          <w:color w:val="0000FF"/>
          <w:highlight w:val="white"/>
        </w:rPr>
        <w:t>public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</w:rPr>
        <w:t>static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Instance</w:t>
      </w:r>
    </w:p>
    <w:p w14:paraId="39EFDC8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    {</w:t>
      </w:r>
    </w:p>
    <w:p w14:paraId="41ECA653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r w:rsidRPr="0045448B">
        <w:rPr>
          <w:rFonts w:ascii="Courier New" w:eastAsia="Calibri" w:hAnsi="Courier New" w:cs="Courier New"/>
          <w:color w:val="0000FF"/>
          <w:highlight w:val="white"/>
        </w:rPr>
        <w:t>get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{ </w:t>
      </w:r>
      <w:r w:rsidRPr="0045448B">
        <w:rPr>
          <w:rFonts w:ascii="Courier New" w:eastAsia="Calibri" w:hAnsi="Courier New" w:cs="Courier New"/>
          <w:color w:val="0000FF"/>
          <w:highlight w:val="white"/>
        </w:rPr>
        <w:t>return</w:t>
      </w: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</w:rPr>
        <w:t>SingletonCreator</w:t>
      </w:r>
      <w:r w:rsidRPr="0045448B">
        <w:rPr>
          <w:rFonts w:ascii="Courier New" w:eastAsia="Calibri" w:hAnsi="Courier New" w:cs="Courier New"/>
          <w:color w:val="000000"/>
          <w:highlight w:val="white"/>
        </w:rPr>
        <w:t>.Instance; }</w:t>
      </w:r>
    </w:p>
    <w:p w14:paraId="2EB59239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06B766E8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57D7EC94" w14:textId="44F38FB9" w:rsidR="00F67040" w:rsidRPr="0045448B" w:rsidRDefault="0045448B" w:rsidP="0045448B">
      <w:pPr>
        <w:rPr>
          <w:b/>
          <w:bCs/>
          <w:sz w:val="28"/>
          <w:szCs w:val="28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>}</w:t>
      </w:r>
      <w:r w:rsidR="00F67040" w:rsidRPr="0045448B">
        <w:rPr>
          <w:b/>
          <w:bCs/>
          <w:sz w:val="28"/>
          <w:szCs w:val="28"/>
        </w:rPr>
        <w:br w:type="page"/>
      </w:r>
    </w:p>
    <w:p w14:paraId="050744CC" w14:textId="43A72233" w:rsidR="00F67040" w:rsidRPr="0045448B" w:rsidRDefault="00F67040" w:rsidP="0045448B">
      <w:p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45448B">
        <w:rPr>
          <w:b/>
          <w:bCs/>
          <w:sz w:val="28"/>
          <w:szCs w:val="28"/>
        </w:rPr>
        <w:lastRenderedPageBreak/>
        <w:t xml:space="preserve">Класс </w:t>
      </w:r>
      <w:r w:rsidR="0045448B" w:rsidRPr="0045448B">
        <w:rPr>
          <w:b/>
          <w:bCs/>
          <w:sz w:val="28"/>
          <w:szCs w:val="28"/>
          <w:lang w:val="en-US"/>
        </w:rPr>
        <w:t>RegularClass</w:t>
      </w:r>
    </w:p>
    <w:p w14:paraId="573EAE08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1AA73DA7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System.Collections.Generic;</w:t>
      </w:r>
    </w:p>
    <w:p w14:paraId="1CF4F3D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System.Linq;</w:t>
      </w:r>
    </w:p>
    <w:p w14:paraId="7C3BD745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System.Text;</w:t>
      </w:r>
    </w:p>
    <w:p w14:paraId="1EBE738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System.Threading.Tasks;</w:t>
      </w:r>
    </w:p>
    <w:p w14:paraId="0B63708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0E13E32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Pattern3</w:t>
      </w:r>
    </w:p>
    <w:p w14:paraId="5C1BB265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2D97A94E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RegularClass</w:t>
      </w:r>
    </w:p>
    <w:p w14:paraId="2E46E7C2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7135CFD2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counter = 0;</w:t>
      </w:r>
    </w:p>
    <w:p w14:paraId="38729D08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FFF0B8F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RegularClass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()</w:t>
      </w:r>
    </w:p>
    <w:p w14:paraId="166B23A6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74361B6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$"RegularClass instance created. Counter = 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{counter}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F0844C1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counter++;</w:t>
      </w:r>
    </w:p>
    <w:p w14:paraId="5B427E72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0F9CF8E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68DA82F" w14:textId="2A9C42E5" w:rsidR="00F67040" w:rsidRPr="0045448B" w:rsidRDefault="0045448B" w:rsidP="0045448B">
      <w:pPr>
        <w:tabs>
          <w:tab w:val="left" w:pos="0"/>
        </w:tabs>
        <w:spacing w:line="360" w:lineRule="auto"/>
        <w:jc w:val="both"/>
        <w:rPr>
          <w:rFonts w:ascii="Courier New" w:hAnsi="Courier New" w:cs="Courier New"/>
          <w:b/>
          <w:bCs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3A3ECFC" w14:textId="02B10208" w:rsidR="00F67040" w:rsidRPr="0045448B" w:rsidRDefault="00F67040" w:rsidP="0045448B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45448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Program</w:t>
      </w:r>
    </w:p>
    <w:p w14:paraId="054E06E7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1D6B7C40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System.Collections.Generic;</w:t>
      </w:r>
    </w:p>
    <w:p w14:paraId="3F8A5CCC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System.Linq;</w:t>
      </w:r>
    </w:p>
    <w:p w14:paraId="3A16C4C4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System.Text;</w:t>
      </w:r>
    </w:p>
    <w:p w14:paraId="1687780F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System.Threading.Tasks;</w:t>
      </w:r>
    </w:p>
    <w:p w14:paraId="66159DA8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Pattern3;</w:t>
      </w:r>
    </w:p>
    <w:p w14:paraId="664E1770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CE6029F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Pattern3</w:t>
      </w:r>
    </w:p>
    <w:p w14:paraId="7EFF6CE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28026770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Program</w:t>
      </w:r>
    </w:p>
    <w:p w14:paraId="7F46F519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035AFE0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[] args)</w:t>
      </w:r>
    </w:p>
    <w:p w14:paraId="06A8FE84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C38D523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45448B">
        <w:rPr>
          <w:rFonts w:ascii="Courier New" w:eastAsia="Calibri" w:hAnsi="Courier New" w:cs="Courier New"/>
          <w:color w:val="008000"/>
          <w:highlight w:val="white"/>
        </w:rPr>
        <w:t>Проверяем</w:t>
      </w:r>
      <w:r w:rsidRPr="0045448B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Singleton</w:t>
      </w:r>
    </w:p>
    <w:p w14:paraId="4B55689F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>"Testing Singleton:"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69B6B7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s1 =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.Instance;</w:t>
      </w:r>
    </w:p>
    <w:p w14:paraId="33775814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s2 =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Singleton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.Instance;</w:t>
      </w:r>
    </w:p>
    <w:p w14:paraId="047ABD8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3C68C3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45448B">
        <w:rPr>
          <w:rFonts w:ascii="Courier New" w:eastAsia="Calibri" w:hAnsi="Courier New" w:cs="Courier New"/>
          <w:color w:val="9E5B71"/>
          <w:highlight w:val="white"/>
          <w:lang w:val="en-US"/>
        </w:rPr>
        <w:t>\n</w:t>
      </w:r>
      <w:r w:rsidRPr="0045448B">
        <w:rPr>
          <w:rFonts w:ascii="Courier New" w:eastAsia="Calibri" w:hAnsi="Courier New" w:cs="Courier New"/>
          <w:color w:val="A31515"/>
          <w:highlight w:val="white"/>
          <w:lang w:val="en-US"/>
        </w:rPr>
        <w:t>Testing RegularClass:"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2FEB49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 = 0; i &lt; 11; i++)</w:t>
      </w:r>
    </w:p>
    <w:p w14:paraId="2063A435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99F4F6F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RegularClass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instance = </w:t>
      </w:r>
      <w:r w:rsidRPr="0045448B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RegularClass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5FB7286B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10967B92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80F5CB0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45448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>.ReadKey();</w:t>
      </w:r>
    </w:p>
    <w:p w14:paraId="0063C52D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45448B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0E8FFEEE" w14:textId="77777777" w:rsidR="0045448B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5BA79DD5" w14:textId="77F211CA" w:rsidR="00F67040" w:rsidRPr="0045448B" w:rsidRDefault="0045448B" w:rsidP="0045448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45448B">
        <w:rPr>
          <w:rFonts w:ascii="Courier New" w:eastAsia="Calibri" w:hAnsi="Courier New" w:cs="Courier New"/>
          <w:color w:val="000000"/>
          <w:highlight w:val="white"/>
        </w:rPr>
        <w:t>}</w:t>
      </w:r>
    </w:p>
    <w:sectPr w:rsidR="00F67040" w:rsidRPr="0045448B" w:rsidSect="008E04B9">
      <w:headerReference w:type="default" r:id="rId10"/>
      <w:footerReference w:type="default" r:id="rId11"/>
      <w:footerReference w:type="firs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EB405" w14:textId="77777777" w:rsidR="00567EB5" w:rsidRDefault="00567EB5" w:rsidP="0098338E">
      <w:r>
        <w:separator/>
      </w:r>
    </w:p>
  </w:endnote>
  <w:endnote w:type="continuationSeparator" w:id="0">
    <w:p w14:paraId="4A72DA71" w14:textId="77777777" w:rsidR="00567EB5" w:rsidRDefault="00567EB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7CE70" w14:textId="77777777" w:rsidR="00567EB5" w:rsidRDefault="00567EB5" w:rsidP="0098338E">
      <w:r>
        <w:separator/>
      </w:r>
    </w:p>
  </w:footnote>
  <w:footnote w:type="continuationSeparator" w:id="0">
    <w:p w14:paraId="30A7B545" w14:textId="77777777" w:rsidR="00567EB5" w:rsidRDefault="00567EB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1E9713D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94043D"/>
    <w:multiLevelType w:val="hybridMultilevel"/>
    <w:tmpl w:val="7786D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B752FD"/>
    <w:multiLevelType w:val="hybridMultilevel"/>
    <w:tmpl w:val="FB6E6A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ED3AF8"/>
    <w:multiLevelType w:val="hybridMultilevel"/>
    <w:tmpl w:val="7150A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0307C41"/>
    <w:multiLevelType w:val="hybridMultilevel"/>
    <w:tmpl w:val="530A3E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0370F4"/>
    <w:multiLevelType w:val="hybridMultilevel"/>
    <w:tmpl w:val="56580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4383B99"/>
    <w:multiLevelType w:val="hybridMultilevel"/>
    <w:tmpl w:val="59687DBC"/>
    <w:lvl w:ilvl="0" w:tplc="D1D8E7A4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06466"/>
    <w:multiLevelType w:val="hybridMultilevel"/>
    <w:tmpl w:val="D4068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885679"/>
    <w:multiLevelType w:val="multilevel"/>
    <w:tmpl w:val="BB0E9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F0728"/>
    <w:multiLevelType w:val="hybridMultilevel"/>
    <w:tmpl w:val="818A0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4124B62"/>
    <w:multiLevelType w:val="hybridMultilevel"/>
    <w:tmpl w:val="1E168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4A25DE6"/>
    <w:multiLevelType w:val="hybridMultilevel"/>
    <w:tmpl w:val="0C0A6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8" w15:restartNumberingAfterBreak="0">
    <w:nsid w:val="37A57623"/>
    <w:multiLevelType w:val="hybridMultilevel"/>
    <w:tmpl w:val="9564C8B6"/>
    <w:lvl w:ilvl="0" w:tplc="89D6524E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11E25A0"/>
    <w:multiLevelType w:val="hybridMultilevel"/>
    <w:tmpl w:val="8D2AE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30F29C4"/>
    <w:multiLevelType w:val="hybridMultilevel"/>
    <w:tmpl w:val="1B76D4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6927751"/>
    <w:multiLevelType w:val="hybridMultilevel"/>
    <w:tmpl w:val="DC625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8A68EC"/>
    <w:multiLevelType w:val="hybridMultilevel"/>
    <w:tmpl w:val="76922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AB0486A"/>
    <w:multiLevelType w:val="multilevel"/>
    <w:tmpl w:val="BB0E9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9" w15:restartNumberingAfterBreak="0">
    <w:nsid w:val="5B6506FC"/>
    <w:multiLevelType w:val="hybridMultilevel"/>
    <w:tmpl w:val="26505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1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9BF053A"/>
    <w:multiLevelType w:val="hybridMultilevel"/>
    <w:tmpl w:val="41D4A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B572BA7"/>
    <w:multiLevelType w:val="hybridMultilevel"/>
    <w:tmpl w:val="E60E44EE"/>
    <w:lvl w:ilvl="0" w:tplc="89D6524E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EBD1405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26852F4"/>
    <w:multiLevelType w:val="hybridMultilevel"/>
    <w:tmpl w:val="2542D2EA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27"/>
  </w:num>
  <w:num w:numId="4">
    <w:abstractNumId w:val="42"/>
  </w:num>
  <w:num w:numId="5">
    <w:abstractNumId w:val="4"/>
  </w:num>
  <w:num w:numId="6">
    <w:abstractNumId w:val="3"/>
  </w:num>
  <w:num w:numId="7">
    <w:abstractNumId w:val="17"/>
  </w:num>
  <w:num w:numId="8">
    <w:abstractNumId w:val="41"/>
  </w:num>
  <w:num w:numId="9">
    <w:abstractNumId w:val="47"/>
  </w:num>
  <w:num w:numId="10">
    <w:abstractNumId w:val="29"/>
  </w:num>
  <w:num w:numId="11">
    <w:abstractNumId w:val="19"/>
  </w:num>
  <w:num w:numId="12">
    <w:abstractNumId w:val="22"/>
  </w:num>
  <w:num w:numId="13">
    <w:abstractNumId w:val="21"/>
  </w:num>
  <w:num w:numId="14">
    <w:abstractNumId w:val="15"/>
  </w:num>
  <w:num w:numId="15">
    <w:abstractNumId w:val="33"/>
  </w:num>
  <w:num w:numId="16">
    <w:abstractNumId w:val="18"/>
  </w:num>
  <w:num w:numId="17">
    <w:abstractNumId w:val="30"/>
  </w:num>
  <w:num w:numId="18">
    <w:abstractNumId w:val="40"/>
  </w:num>
  <w:num w:numId="19">
    <w:abstractNumId w:val="9"/>
  </w:num>
  <w:num w:numId="20">
    <w:abstractNumId w:val="11"/>
  </w:num>
  <w:num w:numId="21">
    <w:abstractNumId w:val="0"/>
  </w:num>
  <w:num w:numId="22">
    <w:abstractNumId w:val="10"/>
  </w:num>
  <w:num w:numId="23">
    <w:abstractNumId w:val="26"/>
  </w:num>
  <w:num w:numId="24">
    <w:abstractNumId w:val="32"/>
  </w:num>
  <w:num w:numId="25">
    <w:abstractNumId w:val="5"/>
  </w:num>
  <w:num w:numId="26">
    <w:abstractNumId w:val="34"/>
  </w:num>
  <w:num w:numId="27">
    <w:abstractNumId w:val="37"/>
  </w:num>
  <w:num w:numId="28">
    <w:abstractNumId w:val="2"/>
  </w:num>
  <w:num w:numId="29">
    <w:abstractNumId w:val="13"/>
  </w:num>
  <w:num w:numId="30">
    <w:abstractNumId w:val="8"/>
  </w:num>
  <w:num w:numId="31">
    <w:abstractNumId w:val="24"/>
  </w:num>
  <w:num w:numId="32">
    <w:abstractNumId w:val="45"/>
  </w:num>
  <w:num w:numId="33">
    <w:abstractNumId w:val="36"/>
  </w:num>
  <w:num w:numId="34">
    <w:abstractNumId w:val="16"/>
  </w:num>
  <w:num w:numId="35">
    <w:abstractNumId w:val="23"/>
  </w:num>
  <w:num w:numId="36">
    <w:abstractNumId w:val="38"/>
  </w:num>
  <w:num w:numId="37">
    <w:abstractNumId w:val="25"/>
  </w:num>
  <w:num w:numId="38">
    <w:abstractNumId w:val="20"/>
  </w:num>
  <w:num w:numId="39">
    <w:abstractNumId w:val="35"/>
  </w:num>
  <w:num w:numId="40">
    <w:abstractNumId w:val="14"/>
  </w:num>
  <w:num w:numId="41">
    <w:abstractNumId w:val="43"/>
  </w:num>
  <w:num w:numId="42">
    <w:abstractNumId w:val="6"/>
  </w:num>
  <w:num w:numId="43">
    <w:abstractNumId w:val="39"/>
  </w:num>
  <w:num w:numId="44">
    <w:abstractNumId w:val="44"/>
  </w:num>
  <w:num w:numId="45">
    <w:abstractNumId w:val="12"/>
  </w:num>
  <w:num w:numId="46">
    <w:abstractNumId w:val="7"/>
  </w:num>
  <w:num w:numId="47">
    <w:abstractNumId w:val="28"/>
  </w:num>
  <w:num w:numId="48">
    <w:abstractNumId w:val="4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9A0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37667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43E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27F50"/>
    <w:rsid w:val="00131E26"/>
    <w:rsid w:val="00132EC0"/>
    <w:rsid w:val="001335E8"/>
    <w:rsid w:val="00134D2A"/>
    <w:rsid w:val="00136858"/>
    <w:rsid w:val="00136F27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3BCD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168D0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4BCB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0C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066F0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48B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4D0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2D11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67EB5"/>
    <w:rsid w:val="00571153"/>
    <w:rsid w:val="00571299"/>
    <w:rsid w:val="00572844"/>
    <w:rsid w:val="00572A72"/>
    <w:rsid w:val="00572B3A"/>
    <w:rsid w:val="00572F17"/>
    <w:rsid w:val="00573A74"/>
    <w:rsid w:val="00575236"/>
    <w:rsid w:val="005757BA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E7CEB"/>
    <w:rsid w:val="006F18AA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12B3E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849"/>
    <w:rsid w:val="00770E35"/>
    <w:rsid w:val="00773DE6"/>
    <w:rsid w:val="0077769B"/>
    <w:rsid w:val="00780911"/>
    <w:rsid w:val="0078125E"/>
    <w:rsid w:val="00781882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67F7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204D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4684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0E9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20BD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3CC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5F9B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1DAB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0E5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70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33C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168A4"/>
    <w:rsid w:val="00D21F2C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16D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A755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301D"/>
    <w:rsid w:val="00E04A50"/>
    <w:rsid w:val="00E05827"/>
    <w:rsid w:val="00E05960"/>
    <w:rsid w:val="00E06086"/>
    <w:rsid w:val="00E06C33"/>
    <w:rsid w:val="00E06CF3"/>
    <w:rsid w:val="00E077D9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556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13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DC0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040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713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9E4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3BC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  <w:style w:type="character" w:styleId="HTML0">
    <w:name w:val="HTML Code"/>
    <w:basedOn w:val="a1"/>
    <w:uiPriority w:val="99"/>
    <w:semiHidden/>
    <w:unhideWhenUsed/>
    <w:locked/>
    <w:rsid w:val="007708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6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6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4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456</TotalTime>
  <Pages>10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Николай Овсейчик</cp:lastModifiedBy>
  <cp:revision>202</cp:revision>
  <cp:lastPrinted>2024-09-20T09:14:00Z</cp:lastPrinted>
  <dcterms:created xsi:type="dcterms:W3CDTF">2024-03-24T19:09:00Z</dcterms:created>
  <dcterms:modified xsi:type="dcterms:W3CDTF">2024-11-23T13:51:00Z</dcterms:modified>
</cp:coreProperties>
</file>