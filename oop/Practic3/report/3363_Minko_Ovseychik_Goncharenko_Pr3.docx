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1AF35CA7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FF19E4">
        <w:rPr>
          <w:b/>
          <w:color w:val="000000" w:themeColor="text1"/>
          <w:sz w:val="32"/>
          <w:szCs w:val="28"/>
        </w:rPr>
        <w:t>практической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712B3E">
        <w:rPr>
          <w:b/>
          <w:color w:val="000000" w:themeColor="text1"/>
          <w:sz w:val="32"/>
          <w:szCs w:val="28"/>
        </w:rPr>
        <w:t>3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3E2E20D3" w:rsidR="00A34642" w:rsidRPr="0045448B" w:rsidRDefault="00905D49" w:rsidP="00905D49">
      <w:pPr>
        <w:spacing w:line="360" w:lineRule="auto"/>
        <w:jc w:val="center"/>
        <w:rPr>
          <w:color w:val="000000" w:themeColor="text1"/>
          <w:sz w:val="36"/>
          <w:szCs w:val="32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FF19E4" w:rsidRPr="00FF19E4">
        <w:rPr>
          <w:b/>
          <w:bCs/>
          <w:sz w:val="32"/>
          <w:szCs w:val="32"/>
        </w:rPr>
        <w:t>Паттерн</w:t>
      </w:r>
      <w:r w:rsidR="00DA7556">
        <w:rPr>
          <w:b/>
          <w:bCs/>
          <w:sz w:val="32"/>
          <w:szCs w:val="32"/>
        </w:rPr>
        <w:t xml:space="preserve"> </w:t>
      </w:r>
      <w:r w:rsidR="0045448B">
        <w:rPr>
          <w:b/>
          <w:bCs/>
          <w:sz w:val="32"/>
          <w:szCs w:val="32"/>
          <w:lang w:val="en-US"/>
        </w:rPr>
        <w:t>“</w:t>
      </w:r>
      <w:r w:rsidR="00DA7556">
        <w:rPr>
          <w:b/>
          <w:bCs/>
          <w:sz w:val="32"/>
          <w:szCs w:val="32"/>
        </w:rPr>
        <w:t>Одиночка</w:t>
      </w:r>
      <w:r w:rsidR="0045448B">
        <w:rPr>
          <w:b/>
          <w:bCs/>
          <w:sz w:val="32"/>
          <w:szCs w:val="32"/>
          <w:lang w:val="en-US"/>
        </w:rPr>
        <w:t>”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3AE5EAB8" w:rsid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723DB1B" w14:textId="2A13C241" w:rsidR="00DA7556" w:rsidRPr="00DA7556" w:rsidRDefault="00DA7556" w:rsidP="00DA7556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Изучить и реализовать паттерн проектирования "Одиночка" (Singleton), а также разработать программу с двумя классами:</w:t>
      </w:r>
    </w:p>
    <w:p w14:paraId="1B71E6BA" w14:textId="32D8BEB2" w:rsidR="00DA7556" w:rsidRDefault="00DA7556" w:rsidP="00DA7556">
      <w:pPr>
        <w:pStyle w:val="af2"/>
        <w:numPr>
          <w:ilvl w:val="0"/>
          <w:numId w:val="3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Класс, реализующий последовательный вывод чисел от 0 до 10 с использованием статической переменной;</w:t>
      </w:r>
    </w:p>
    <w:p w14:paraId="3B285576" w14:textId="289FF475" w:rsidR="00DA7556" w:rsidRPr="00DA7556" w:rsidRDefault="00DA7556" w:rsidP="00DA7556">
      <w:pPr>
        <w:pStyle w:val="af2"/>
        <w:numPr>
          <w:ilvl w:val="0"/>
          <w:numId w:val="3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Класс, использующий паттерн "Одиночка" для создания единственного экземпляра.</w:t>
      </w:r>
    </w:p>
    <w:p w14:paraId="7F97C2F8" w14:textId="4FEC64DA" w:rsidR="00CB19EF" w:rsidRPr="00FF19E4" w:rsidRDefault="00CB19EF" w:rsidP="00DA755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C96F3FC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3ABCB22F" w14:textId="214A54F7" w:rsidR="00FF19E4" w:rsidRPr="00DA7556" w:rsidRDefault="00DA7556" w:rsidP="00DA7556">
      <w:pPr>
        <w:pStyle w:val="af2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Изучение паттерна </w:t>
      </w:r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</w:rPr>
        <w:t>Одиночка</w:t>
      </w:r>
      <w:r>
        <w:rPr>
          <w:b/>
          <w:bCs/>
          <w:sz w:val="28"/>
          <w:szCs w:val="28"/>
          <w:lang w:val="en-US"/>
        </w:rPr>
        <w:t>”</w:t>
      </w:r>
    </w:p>
    <w:p w14:paraId="219DB5C6" w14:textId="1807430E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Паттерн "Одиночка" (Singleton) гарантирует, что у класса будет только один экземпляр, и предоставляет глобальную точку доступа к этому экземпляру. Это позволяет контролировать доступ к ресурсу или объекту, который должен существовать в единственном числе.</w:t>
      </w:r>
    </w:p>
    <w:p w14:paraId="3BAA4B8B" w14:textId="78A7034D" w:rsid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Для реализации паттерна была разработана UML</w:t>
      </w:r>
      <w:r>
        <w:rPr>
          <w:sz w:val="28"/>
          <w:szCs w:val="28"/>
        </w:rPr>
        <w:t xml:space="preserve"> – </w:t>
      </w:r>
      <w:r w:rsidRPr="00DA7556">
        <w:rPr>
          <w:sz w:val="28"/>
          <w:szCs w:val="28"/>
        </w:rPr>
        <w:t>диаграмма классов, отображающая связи между классами Program, RegularClass, Singleton и SingletonCreator(ри</w:t>
      </w:r>
      <w:r>
        <w:rPr>
          <w:sz w:val="28"/>
          <w:szCs w:val="28"/>
        </w:rPr>
        <w:t>с.</w:t>
      </w:r>
      <w:r w:rsidRPr="00DA7556">
        <w:rPr>
          <w:sz w:val="28"/>
          <w:szCs w:val="28"/>
        </w:rPr>
        <w:t>1).</w:t>
      </w:r>
    </w:p>
    <w:p w14:paraId="429E9F6A" w14:textId="77777777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20607DDB" w14:textId="122527AD" w:rsidR="00FF19E4" w:rsidRDefault="00C30C9C" w:rsidP="00FF19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A52755" wp14:editId="47E10951">
            <wp:extent cx="4678680" cy="2385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D79" w14:textId="0BBD37A5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712B3E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 программы</w:t>
      </w:r>
    </w:p>
    <w:p w14:paraId="750C7407" w14:textId="77777777" w:rsidR="003820C2" w:rsidRDefault="003820C2" w:rsidP="00FF19E4">
      <w:pPr>
        <w:spacing w:line="360" w:lineRule="auto"/>
        <w:jc w:val="center"/>
        <w:rPr>
          <w:sz w:val="28"/>
          <w:szCs w:val="28"/>
        </w:rPr>
      </w:pPr>
    </w:p>
    <w:p w14:paraId="139E8D14" w14:textId="04E7AD51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На диаграмме представлены основные классы и их взаимодействие:</w:t>
      </w:r>
    </w:p>
    <w:p w14:paraId="5F82D8BB" w14:textId="3FCC0208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Program управляет созданием и запуском программы. В методе Main создаются экземпляры классов и демонстрируется их работа;</w:t>
      </w:r>
    </w:p>
    <w:p w14:paraId="02E36E17" w14:textId="546B27E9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RegularClass — это класс, использующий статическую переменную counter, которая увеличивается при создании каждого экземпляра;</w:t>
      </w:r>
    </w:p>
    <w:p w14:paraId="6091F5ED" w14:textId="23CC1D4D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Singleton реализует паттерн "Одиночка". Этот класс содержит метод Instance(), который создаёт и возвращает единственный экземпляр объекта;</w:t>
      </w:r>
    </w:p>
    <w:p w14:paraId="286F8D08" w14:textId="5963B134" w:rsidR="003820C2" w:rsidRP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SingletonCreator — вспомогательный класс для создания и хранения единственного экземпляра Singleton.</w:t>
      </w:r>
    </w:p>
    <w:p w14:paraId="2EB6E9FB" w14:textId="5061BD16" w:rsidR="003820C2" w:rsidRDefault="003820C2" w:rsidP="00DA7556">
      <w:pPr>
        <w:pStyle w:val="af2"/>
        <w:numPr>
          <w:ilvl w:val="0"/>
          <w:numId w:val="40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820C2">
        <w:rPr>
          <w:b/>
          <w:bCs/>
          <w:sz w:val="28"/>
          <w:szCs w:val="28"/>
        </w:rPr>
        <w:t>Реализация программы</w:t>
      </w:r>
    </w:p>
    <w:p w14:paraId="44E6B0C8" w14:textId="77777777" w:rsidR="00DA7556" w:rsidRPr="00DA7556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lastRenderedPageBreak/>
        <w:t>Создан класс Singleton, реализующий паттерн "Одиночка". Этот класс позволяет создавать только один экземпляр, отслеживая количество обращений через статическую переменную counter.</w:t>
      </w:r>
    </w:p>
    <w:p w14:paraId="6118B4A2" w14:textId="77777777" w:rsidR="00DA7556" w:rsidRPr="00DA7556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Создан класс RegularClass, который использует статическую переменную counter для подсчёта количества созданных экземпляров.</w:t>
      </w:r>
    </w:p>
    <w:p w14:paraId="21A37D8D" w14:textId="6012CA8D" w:rsidR="00522D11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В классе Program создаются экземпляры классов RegularClass и Singleton, выводятся значения статических переменных, демонстрируется принцип работы паттерна "Одиночка" и отличие от обычного класса.</w:t>
      </w:r>
    </w:p>
    <w:p w14:paraId="4BF16441" w14:textId="77777777" w:rsidR="0099204D" w:rsidRPr="00DA7556" w:rsidRDefault="0099204D" w:rsidP="0099204D">
      <w:pPr>
        <w:pStyle w:val="af2"/>
        <w:spacing w:line="360" w:lineRule="auto"/>
        <w:ind w:left="709"/>
        <w:jc w:val="both"/>
        <w:rPr>
          <w:sz w:val="28"/>
          <w:szCs w:val="28"/>
        </w:rPr>
      </w:pPr>
    </w:p>
    <w:p w14:paraId="21A1380C" w14:textId="471A6863" w:rsidR="003820C2" w:rsidRDefault="00522D11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522D11">
        <w:rPr>
          <w:b/>
          <w:bCs/>
          <w:sz w:val="28"/>
          <w:szCs w:val="28"/>
        </w:rPr>
        <w:t>Спецификация программы</w:t>
      </w:r>
    </w:p>
    <w:p w14:paraId="5B236A04" w14:textId="77777777" w:rsidR="0045448B" w:rsidRDefault="0045448B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003B8704" w14:textId="02BA06FE" w:rsidR="00E30556" w:rsidRPr="00E30556" w:rsidRDefault="00E30556" w:rsidP="00522D11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="0099204D">
        <w:rPr>
          <w:b/>
          <w:bCs/>
          <w:sz w:val="28"/>
          <w:szCs w:val="28"/>
          <w:lang w:val="en-US"/>
        </w:rPr>
        <w:t>Singleton</w:t>
      </w:r>
    </w:p>
    <w:p w14:paraId="21EAC34F" w14:textId="21E7503D" w:rsidR="00522D11" w:rsidRPr="0099204D" w:rsidRDefault="00522D11" w:rsidP="00E30556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522D11">
        <w:rPr>
          <w:sz w:val="28"/>
          <w:szCs w:val="28"/>
        </w:rPr>
        <w:t xml:space="preserve">Описание методов класса </w:t>
      </w:r>
      <w:r w:rsidR="0099204D">
        <w:rPr>
          <w:sz w:val="28"/>
          <w:szCs w:val="28"/>
          <w:lang w:val="en-US"/>
        </w:rPr>
        <w:t>Singleton</w:t>
      </w:r>
    </w:p>
    <w:p w14:paraId="716E4C0C" w14:textId="0EF9C26B" w:rsidR="00522D11" w:rsidRPr="0099204D" w:rsidRDefault="00522D11" w:rsidP="00522D11">
      <w:pPr>
        <w:pStyle w:val="af2"/>
        <w:spacing w:line="360" w:lineRule="auto"/>
        <w:ind w:left="0"/>
        <w:jc w:val="right"/>
        <w:rPr>
          <w:sz w:val="22"/>
          <w:szCs w:val="22"/>
        </w:rPr>
      </w:pPr>
      <w:r w:rsidRPr="00522D11">
        <w:rPr>
          <w:sz w:val="22"/>
          <w:szCs w:val="22"/>
        </w:rPr>
        <w:t xml:space="preserve">Таблица 1.1 Описание методов класса </w:t>
      </w:r>
      <w:bookmarkStart w:id="0" w:name="_Hlk183271738"/>
      <w:r w:rsidR="0099204D">
        <w:rPr>
          <w:sz w:val="22"/>
          <w:szCs w:val="22"/>
          <w:lang w:val="en-US"/>
        </w:rPr>
        <w:t>Singleton</w:t>
      </w:r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2D11" w14:paraId="7B3097FE" w14:textId="77777777" w:rsidTr="00522D11">
        <w:tc>
          <w:tcPr>
            <w:tcW w:w="1925" w:type="dxa"/>
          </w:tcPr>
          <w:p w14:paraId="4EF40B0D" w14:textId="7BBFE4D1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358C4D2" w14:textId="69E48ED3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7F83709F" w14:textId="4D7E5EB2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708476C6" w14:textId="1562127F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24CD833E" w14:textId="3AABDC65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Назначение</w:t>
            </w:r>
          </w:p>
        </w:tc>
      </w:tr>
      <w:tr w:rsidR="00522D11" w14:paraId="5FA74F8F" w14:textId="77777777" w:rsidTr="00522D11">
        <w:tc>
          <w:tcPr>
            <w:tcW w:w="1925" w:type="dxa"/>
          </w:tcPr>
          <w:p w14:paraId="3E26F125" w14:textId="427A0E77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Instance</w:t>
            </w:r>
          </w:p>
        </w:tc>
        <w:tc>
          <w:tcPr>
            <w:tcW w:w="1925" w:type="dxa"/>
          </w:tcPr>
          <w:p w14:paraId="76FDE1A5" w14:textId="00596351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Singleton</w:t>
            </w:r>
          </w:p>
        </w:tc>
        <w:tc>
          <w:tcPr>
            <w:tcW w:w="1926" w:type="dxa"/>
          </w:tcPr>
          <w:p w14:paraId="04C6628B" w14:textId="5F1D19B3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public static</w:t>
            </w:r>
          </w:p>
        </w:tc>
        <w:tc>
          <w:tcPr>
            <w:tcW w:w="1926" w:type="dxa"/>
          </w:tcPr>
          <w:p w14:paraId="49BF1BAD" w14:textId="102F92E2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9204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26" w:type="dxa"/>
          </w:tcPr>
          <w:p w14:paraId="4395A9FE" w14:textId="352CB4C8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Возвраще</w:t>
            </w:r>
            <w:r>
              <w:rPr>
                <w:sz w:val="22"/>
                <w:szCs w:val="22"/>
              </w:rPr>
              <w:t>ние е</w:t>
            </w:r>
            <w:r w:rsidRPr="0099204D">
              <w:rPr>
                <w:sz w:val="22"/>
                <w:szCs w:val="22"/>
              </w:rPr>
              <w:t>динственн</w:t>
            </w:r>
            <w:r>
              <w:rPr>
                <w:sz w:val="22"/>
                <w:szCs w:val="22"/>
              </w:rPr>
              <w:t>ого</w:t>
            </w:r>
            <w:r w:rsidRPr="0099204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класса Singleton</w:t>
            </w:r>
          </w:p>
        </w:tc>
      </w:tr>
    </w:tbl>
    <w:p w14:paraId="2F720ABA" w14:textId="6C48C85C" w:rsidR="00522D11" w:rsidRDefault="00522D11" w:rsidP="00522D11">
      <w:pPr>
        <w:pStyle w:val="af2"/>
        <w:spacing w:line="360" w:lineRule="auto"/>
        <w:ind w:left="0"/>
        <w:jc w:val="both"/>
      </w:pPr>
    </w:p>
    <w:p w14:paraId="3F3B5F31" w14:textId="174243AF" w:rsidR="00770849" w:rsidRDefault="00770849" w:rsidP="00770849">
      <w:pPr>
        <w:pStyle w:val="af2"/>
        <w:spacing w:line="360" w:lineRule="auto"/>
        <w:ind w:left="0" w:firstLine="709"/>
        <w:jc w:val="both"/>
        <w:rPr>
          <w:rStyle w:val="HTML0"/>
          <w:rFonts w:ascii="Times New Roman" w:hAnsi="Times New Roman" w:cs="Times New Roman"/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r w:rsidR="0099204D" w:rsidRPr="0099204D">
        <w:rPr>
          <w:sz w:val="28"/>
          <w:szCs w:val="28"/>
        </w:rPr>
        <w:t>Singleton</w:t>
      </w:r>
    </w:p>
    <w:p w14:paraId="288B3188" w14:textId="062AF7BC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1.2. Описание полей класса </w:t>
      </w:r>
      <w:r w:rsidR="0099204D" w:rsidRPr="0099204D">
        <w:rPr>
          <w:sz w:val="22"/>
          <w:szCs w:val="22"/>
        </w:rPr>
        <w:t>Singleton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502B3052" w14:textId="77777777" w:rsidTr="00770849">
        <w:tc>
          <w:tcPr>
            <w:tcW w:w="2407" w:type="dxa"/>
          </w:tcPr>
          <w:p w14:paraId="1C25A55F" w14:textId="00578DC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B45E3D5" w14:textId="62B4E7F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34256AA" w14:textId="705E991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5303B45D" w14:textId="1FA172A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1BF81AC4" w14:textId="77777777" w:rsidTr="00770849">
        <w:tc>
          <w:tcPr>
            <w:tcW w:w="2407" w:type="dxa"/>
          </w:tcPr>
          <w:p w14:paraId="23E9A025" w14:textId="61A0D4EB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counter</w:t>
            </w:r>
          </w:p>
        </w:tc>
        <w:tc>
          <w:tcPr>
            <w:tcW w:w="2407" w:type="dxa"/>
          </w:tcPr>
          <w:p w14:paraId="54B16390" w14:textId="257BC03A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int</w:t>
            </w:r>
          </w:p>
        </w:tc>
        <w:tc>
          <w:tcPr>
            <w:tcW w:w="2407" w:type="dxa"/>
          </w:tcPr>
          <w:p w14:paraId="34456707" w14:textId="00DE678E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private static</w:t>
            </w:r>
          </w:p>
        </w:tc>
        <w:tc>
          <w:tcPr>
            <w:tcW w:w="2407" w:type="dxa"/>
          </w:tcPr>
          <w:p w14:paraId="658E379B" w14:textId="3A143B1E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Подсч</w:t>
            </w:r>
            <w:r>
              <w:rPr>
                <w:sz w:val="22"/>
                <w:szCs w:val="22"/>
              </w:rPr>
              <w:t xml:space="preserve">ёт </w:t>
            </w:r>
            <w:r w:rsidRPr="0099204D">
              <w:rPr>
                <w:sz w:val="22"/>
                <w:szCs w:val="22"/>
              </w:rPr>
              <w:t>количеств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вызовов метода Instance</w:t>
            </w:r>
          </w:p>
        </w:tc>
      </w:tr>
    </w:tbl>
    <w:p w14:paraId="478A12D0" w14:textId="1963F2BD" w:rsidR="00770849" w:rsidRDefault="00770849" w:rsidP="00770849">
      <w:pPr>
        <w:pStyle w:val="af2"/>
        <w:spacing w:line="360" w:lineRule="auto"/>
        <w:ind w:left="0" w:firstLine="709"/>
        <w:jc w:val="both"/>
      </w:pPr>
    </w:p>
    <w:p w14:paraId="2A64003F" w14:textId="77777777" w:rsidR="00770849" w:rsidRDefault="00770849">
      <w:r>
        <w:br w:type="page"/>
      </w:r>
    </w:p>
    <w:p w14:paraId="6A449AD0" w14:textId="2DAEF49C" w:rsidR="00E30556" w:rsidRDefault="00E30556" w:rsidP="00770849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r w:rsidR="0099204D" w:rsidRPr="0099204D">
        <w:rPr>
          <w:b/>
          <w:bCs/>
          <w:sz w:val="28"/>
          <w:szCs w:val="28"/>
        </w:rPr>
        <w:t>SingletonCreator</w:t>
      </w:r>
    </w:p>
    <w:p w14:paraId="3B32729E" w14:textId="3A2147BE" w:rsidR="00770849" w:rsidRPr="00E30556" w:rsidRDefault="00770849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r w:rsidR="0099204D" w:rsidRPr="0099204D">
        <w:rPr>
          <w:sz w:val="28"/>
          <w:szCs w:val="28"/>
        </w:rPr>
        <w:t>SingletonCreator</w:t>
      </w:r>
    </w:p>
    <w:p w14:paraId="30149FF5" w14:textId="5EF1D276" w:rsidR="00770849" w:rsidRDefault="00770849" w:rsidP="00770849">
      <w:pPr>
        <w:pStyle w:val="af2"/>
        <w:spacing w:line="360" w:lineRule="auto"/>
        <w:ind w:left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2.1. Описание методов класса </w:t>
      </w:r>
      <w:r w:rsidR="0099204D" w:rsidRPr="0099204D">
        <w:rPr>
          <w:sz w:val="22"/>
          <w:szCs w:val="22"/>
        </w:rPr>
        <w:t>SingletonCreator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0849" w14:paraId="2C55BA0B" w14:textId="77777777" w:rsidTr="00770849">
        <w:tc>
          <w:tcPr>
            <w:tcW w:w="1925" w:type="dxa"/>
          </w:tcPr>
          <w:p w14:paraId="48E9C86C" w14:textId="3EAEE78A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4BBAC454" w14:textId="4177A16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570AB656" w14:textId="005312A5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101E9B1" w14:textId="46211E43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16F0D15" w14:textId="095EEB62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29FE5981" w14:textId="77777777" w:rsidTr="00770849">
        <w:tc>
          <w:tcPr>
            <w:tcW w:w="1925" w:type="dxa"/>
          </w:tcPr>
          <w:p w14:paraId="6FCF028C" w14:textId="619D547C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Instance</w:t>
            </w:r>
          </w:p>
        </w:tc>
        <w:tc>
          <w:tcPr>
            <w:tcW w:w="1925" w:type="dxa"/>
          </w:tcPr>
          <w:p w14:paraId="73A1AACB" w14:textId="775736F8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Singleton</w:t>
            </w:r>
          </w:p>
        </w:tc>
        <w:tc>
          <w:tcPr>
            <w:tcW w:w="1926" w:type="dxa"/>
          </w:tcPr>
          <w:p w14:paraId="1C222A5B" w14:textId="66BB4323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public static</w:t>
            </w:r>
          </w:p>
        </w:tc>
        <w:tc>
          <w:tcPr>
            <w:tcW w:w="1926" w:type="dxa"/>
          </w:tcPr>
          <w:p w14:paraId="65BF9B3B" w14:textId="0E99C028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02B30CCA" w14:textId="24EA5C0B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Возвращ</w:t>
            </w:r>
            <w:r>
              <w:rPr>
                <w:sz w:val="22"/>
                <w:szCs w:val="22"/>
              </w:rPr>
              <w:t>ение</w:t>
            </w:r>
            <w:r w:rsidRPr="0099204D">
              <w:rPr>
                <w:sz w:val="22"/>
                <w:szCs w:val="22"/>
              </w:rPr>
              <w:t xml:space="preserve"> единственн</w:t>
            </w:r>
            <w:r>
              <w:rPr>
                <w:sz w:val="22"/>
                <w:szCs w:val="22"/>
              </w:rPr>
              <w:t>ого</w:t>
            </w:r>
            <w:r w:rsidRPr="0099204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Singleton, создава</w:t>
            </w:r>
            <w:r w:rsidR="00E0301D">
              <w:rPr>
                <w:sz w:val="22"/>
                <w:szCs w:val="22"/>
              </w:rPr>
              <w:t>я</w:t>
            </w:r>
            <w:r w:rsidRPr="0099204D">
              <w:rPr>
                <w:sz w:val="22"/>
                <w:szCs w:val="22"/>
              </w:rPr>
              <w:t xml:space="preserve"> его при первом вызове</w:t>
            </w:r>
          </w:p>
        </w:tc>
      </w:tr>
    </w:tbl>
    <w:p w14:paraId="0D4A421E" w14:textId="77605682" w:rsidR="00770849" w:rsidRDefault="00770849" w:rsidP="00770849">
      <w:pPr>
        <w:pStyle w:val="af2"/>
        <w:spacing w:line="360" w:lineRule="auto"/>
        <w:ind w:left="0" w:firstLine="709"/>
        <w:jc w:val="both"/>
        <w:rPr>
          <w:b/>
          <w:bCs/>
        </w:rPr>
      </w:pPr>
    </w:p>
    <w:p w14:paraId="45E3B562" w14:textId="6EB155F4" w:rsidR="00770849" w:rsidRDefault="00770849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r w:rsidR="0099204D" w:rsidRPr="0099204D">
        <w:rPr>
          <w:sz w:val="28"/>
          <w:szCs w:val="28"/>
        </w:rPr>
        <w:t>SingletonCreator</w:t>
      </w:r>
    </w:p>
    <w:p w14:paraId="72C27A24" w14:textId="0EE0A491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2.2. Описание полей класса </w:t>
      </w:r>
      <w:r w:rsidR="0099204D" w:rsidRPr="0099204D">
        <w:rPr>
          <w:sz w:val="22"/>
          <w:szCs w:val="22"/>
        </w:rPr>
        <w:t>SingletonCreator</w:t>
      </w:r>
    </w:p>
    <w:tbl>
      <w:tblPr>
        <w:tblStyle w:val="af3"/>
        <w:tblW w:w="991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770849" w14:paraId="351843DA" w14:textId="77777777" w:rsidTr="00E0301D">
        <w:tc>
          <w:tcPr>
            <w:tcW w:w="2407" w:type="dxa"/>
          </w:tcPr>
          <w:p w14:paraId="747E9DE1" w14:textId="1032EF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387BA631" w14:textId="094DDC2D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AA37D8A" w14:textId="42F0BA75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697" w:type="dxa"/>
          </w:tcPr>
          <w:p w14:paraId="6D140BDE" w14:textId="6C80A4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770849" w14:paraId="320088FA" w14:textId="77777777" w:rsidTr="00E0301D">
        <w:tc>
          <w:tcPr>
            <w:tcW w:w="2407" w:type="dxa"/>
          </w:tcPr>
          <w:p w14:paraId="7EEFD3F0" w14:textId="368F3121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instance</w:t>
            </w:r>
          </w:p>
        </w:tc>
        <w:tc>
          <w:tcPr>
            <w:tcW w:w="2407" w:type="dxa"/>
          </w:tcPr>
          <w:p w14:paraId="51A2A4E8" w14:textId="58C57831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Singleton</w:t>
            </w:r>
          </w:p>
        </w:tc>
        <w:tc>
          <w:tcPr>
            <w:tcW w:w="2407" w:type="dxa"/>
          </w:tcPr>
          <w:p w14:paraId="679D48E5" w14:textId="2482C404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private static readonly</w:t>
            </w:r>
          </w:p>
        </w:tc>
        <w:tc>
          <w:tcPr>
            <w:tcW w:w="2697" w:type="dxa"/>
          </w:tcPr>
          <w:p w14:paraId="1802799F" w14:textId="4DD9DD86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Хран</w:t>
            </w:r>
            <w:r>
              <w:rPr>
                <w:sz w:val="22"/>
                <w:szCs w:val="22"/>
              </w:rPr>
              <w:t>ение</w:t>
            </w:r>
            <w:r w:rsidRPr="00E0301D">
              <w:rPr>
                <w:sz w:val="22"/>
                <w:szCs w:val="22"/>
              </w:rPr>
              <w:t xml:space="preserve"> единственн</w:t>
            </w:r>
            <w:r>
              <w:rPr>
                <w:sz w:val="22"/>
                <w:szCs w:val="22"/>
              </w:rPr>
              <w:t>ого</w:t>
            </w:r>
            <w:r w:rsidRPr="00E0301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E0301D">
              <w:rPr>
                <w:sz w:val="22"/>
                <w:szCs w:val="22"/>
              </w:rPr>
              <w:t xml:space="preserve"> Singleton</w:t>
            </w:r>
          </w:p>
        </w:tc>
      </w:tr>
    </w:tbl>
    <w:p w14:paraId="7643093E" w14:textId="2747FAA6" w:rsidR="00E30556" w:rsidRDefault="00E30556">
      <w:pPr>
        <w:rPr>
          <w:sz w:val="20"/>
          <w:szCs w:val="20"/>
        </w:rPr>
      </w:pPr>
    </w:p>
    <w:p w14:paraId="7676D01A" w14:textId="77777777" w:rsidR="0045448B" w:rsidRDefault="00454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D98F4F" w14:textId="1CA1639A" w:rsid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r w:rsidR="00E0301D" w:rsidRPr="00E0301D">
        <w:rPr>
          <w:b/>
          <w:bCs/>
          <w:sz w:val="28"/>
          <w:szCs w:val="28"/>
        </w:rPr>
        <w:t>RegularClass</w:t>
      </w:r>
    </w:p>
    <w:p w14:paraId="6F784ECC" w14:textId="5AF13C33" w:rsidR="00770849" w:rsidRP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r w:rsidR="00E0301D" w:rsidRPr="00E0301D">
        <w:rPr>
          <w:sz w:val="28"/>
          <w:szCs w:val="28"/>
        </w:rPr>
        <w:t>RegularClass</w:t>
      </w:r>
    </w:p>
    <w:p w14:paraId="58687DFE" w14:textId="3FB02A6C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3.1. Описание методов класса </w:t>
      </w:r>
      <w:r w:rsidR="00E0301D" w:rsidRPr="00E0301D">
        <w:rPr>
          <w:sz w:val="22"/>
          <w:szCs w:val="22"/>
        </w:rPr>
        <w:t>RegularClass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2F4EAE3B" w14:textId="77777777" w:rsidTr="00E30556">
        <w:tc>
          <w:tcPr>
            <w:tcW w:w="1925" w:type="dxa"/>
          </w:tcPr>
          <w:p w14:paraId="64277990" w14:textId="4E8642A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596F71E9" w14:textId="58E1EBE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2371E75D" w14:textId="5C490D8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63C5ADF4" w14:textId="5A8567A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31AF5B4F" w14:textId="330E5C5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37B51973" w14:textId="77777777" w:rsidTr="00E30556">
        <w:tc>
          <w:tcPr>
            <w:tcW w:w="1925" w:type="dxa"/>
          </w:tcPr>
          <w:p w14:paraId="787EE0AD" w14:textId="41B0AE26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RegularClass</w:t>
            </w:r>
          </w:p>
        </w:tc>
        <w:tc>
          <w:tcPr>
            <w:tcW w:w="1925" w:type="dxa"/>
          </w:tcPr>
          <w:p w14:paraId="367E457C" w14:textId="49F1039D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253C6A9C" w14:textId="5F9C6B06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19D29DDE" w14:textId="2C1EC4B2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FFF1428" w14:textId="41DA64E8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Конструктор класса, увеличивает значение статического поля counter.</w:t>
            </w:r>
          </w:p>
        </w:tc>
      </w:tr>
    </w:tbl>
    <w:p w14:paraId="54A77425" w14:textId="1AC7F884" w:rsidR="00E30556" w:rsidRDefault="00E30556" w:rsidP="00E30556">
      <w:pPr>
        <w:pStyle w:val="af2"/>
        <w:spacing w:line="360" w:lineRule="auto"/>
        <w:ind w:left="0" w:firstLine="709"/>
        <w:jc w:val="both"/>
        <w:rPr>
          <w:b/>
          <w:bCs/>
          <w:sz w:val="22"/>
          <w:szCs w:val="22"/>
        </w:rPr>
      </w:pPr>
    </w:p>
    <w:p w14:paraId="0495A7ED" w14:textId="6A76C1B6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полей класса </w:t>
      </w:r>
      <w:r w:rsidR="00E0301D" w:rsidRPr="00E0301D">
        <w:rPr>
          <w:sz w:val="28"/>
          <w:szCs w:val="28"/>
        </w:rPr>
        <w:t>RegularClass</w:t>
      </w:r>
    </w:p>
    <w:p w14:paraId="738F16D5" w14:textId="576BE4FA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3.2. Описание полей класса </w:t>
      </w:r>
      <w:r w:rsidR="00E0301D" w:rsidRPr="00E0301D">
        <w:rPr>
          <w:sz w:val="22"/>
          <w:szCs w:val="22"/>
        </w:rPr>
        <w:t>RegularClass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0556" w14:paraId="438B7AAA" w14:textId="77777777" w:rsidTr="00E30556">
        <w:tc>
          <w:tcPr>
            <w:tcW w:w="2407" w:type="dxa"/>
          </w:tcPr>
          <w:p w14:paraId="289E8932" w14:textId="1D4E006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5021369" w14:textId="13581393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1BAF9197" w14:textId="42FB18B7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39711DA8" w14:textId="0C1623D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42BDF3EE" w14:textId="77777777" w:rsidTr="00E30556">
        <w:tc>
          <w:tcPr>
            <w:tcW w:w="2407" w:type="dxa"/>
          </w:tcPr>
          <w:p w14:paraId="58EDB448" w14:textId="763318CC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counter</w:t>
            </w:r>
          </w:p>
        </w:tc>
        <w:tc>
          <w:tcPr>
            <w:tcW w:w="2407" w:type="dxa"/>
          </w:tcPr>
          <w:p w14:paraId="322A16E8" w14:textId="764C5597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int</w:t>
            </w:r>
          </w:p>
        </w:tc>
        <w:tc>
          <w:tcPr>
            <w:tcW w:w="2407" w:type="dxa"/>
          </w:tcPr>
          <w:p w14:paraId="13BD9993" w14:textId="69584687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private static</w:t>
            </w:r>
          </w:p>
        </w:tc>
        <w:tc>
          <w:tcPr>
            <w:tcW w:w="2407" w:type="dxa"/>
          </w:tcPr>
          <w:p w14:paraId="6BB96754" w14:textId="5935926F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Подсч</w:t>
            </w:r>
            <w:r>
              <w:rPr>
                <w:sz w:val="22"/>
                <w:szCs w:val="22"/>
              </w:rPr>
              <w:t>ёт</w:t>
            </w:r>
            <w:r w:rsidRPr="00E0301D">
              <w:rPr>
                <w:sz w:val="22"/>
                <w:szCs w:val="22"/>
              </w:rPr>
              <w:t xml:space="preserve"> количеств</w:t>
            </w:r>
            <w:r>
              <w:rPr>
                <w:sz w:val="22"/>
                <w:szCs w:val="22"/>
              </w:rPr>
              <w:t>а</w:t>
            </w:r>
            <w:r w:rsidRPr="00E0301D">
              <w:rPr>
                <w:sz w:val="22"/>
                <w:szCs w:val="22"/>
              </w:rPr>
              <w:t xml:space="preserve"> созданных экземпляров класса RegularClass.</w:t>
            </w:r>
          </w:p>
        </w:tc>
      </w:tr>
    </w:tbl>
    <w:p w14:paraId="0EE3425F" w14:textId="773F9B5E" w:rsidR="00E30556" w:rsidRDefault="00E30556" w:rsidP="00F67040"/>
    <w:p w14:paraId="56FFCFA3" w14:textId="1FF16EF7" w:rsidR="00E30556" w:rsidRP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Pr="00E30556">
        <w:rPr>
          <w:b/>
          <w:bCs/>
          <w:sz w:val="28"/>
          <w:szCs w:val="28"/>
          <w:lang w:val="en-US"/>
        </w:rPr>
        <w:t>Program</w:t>
      </w:r>
    </w:p>
    <w:p w14:paraId="0C3AB7D9" w14:textId="4AF61780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Program</w:t>
      </w:r>
    </w:p>
    <w:p w14:paraId="5DF05733" w14:textId="308A9BC8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4.1. Описание методов класса 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46099EC8" w14:textId="77777777" w:rsidTr="00E30556">
        <w:tc>
          <w:tcPr>
            <w:tcW w:w="1925" w:type="dxa"/>
          </w:tcPr>
          <w:p w14:paraId="666A0892" w14:textId="28B9BA5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CD7A5CE" w14:textId="4DB8517B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48007E5E" w14:textId="5577538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5FCAE45" w14:textId="76BDE4A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9B669E7" w14:textId="6DFB035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561B3B5C" w14:textId="77777777" w:rsidTr="00E30556">
        <w:tc>
          <w:tcPr>
            <w:tcW w:w="1925" w:type="dxa"/>
          </w:tcPr>
          <w:p w14:paraId="7A1D2CA7" w14:textId="0520B49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Main</w:t>
            </w:r>
          </w:p>
        </w:tc>
        <w:tc>
          <w:tcPr>
            <w:tcW w:w="1925" w:type="dxa"/>
          </w:tcPr>
          <w:p w14:paraId="4C47063E" w14:textId="7455BB8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5BC750DD" w14:textId="7F1BAE6A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public static</w:t>
            </w:r>
          </w:p>
        </w:tc>
        <w:tc>
          <w:tcPr>
            <w:tcW w:w="1926" w:type="dxa"/>
          </w:tcPr>
          <w:p w14:paraId="08760E0C" w14:textId="5A84BAC5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string[] args</w:t>
            </w:r>
          </w:p>
        </w:tc>
        <w:tc>
          <w:tcPr>
            <w:tcW w:w="1926" w:type="dxa"/>
          </w:tcPr>
          <w:p w14:paraId="34059B15" w14:textId="6C0B5DC9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Точка входа в программу. Создаёт объекты классов, выводит данные, демонстрирует работу Singleton.</w:t>
            </w:r>
          </w:p>
        </w:tc>
      </w:tr>
    </w:tbl>
    <w:p w14:paraId="3FAD24B2" w14:textId="3FB7FB2C" w:rsidR="009E4684" w:rsidRDefault="009E4684"/>
    <w:p w14:paraId="75C955C3" w14:textId="77777777" w:rsidR="0045448B" w:rsidRDefault="00454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98C8C" w14:textId="6FF06E6E" w:rsidR="00E0301D" w:rsidRPr="00E0301D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0301D">
        <w:rPr>
          <w:b/>
          <w:bCs/>
          <w:sz w:val="28"/>
          <w:szCs w:val="28"/>
        </w:rPr>
        <w:lastRenderedPageBreak/>
        <w:t>Пример работы программы</w:t>
      </w:r>
    </w:p>
    <w:p w14:paraId="24B1B20D" w14:textId="77777777" w:rsidR="00E0301D" w:rsidRPr="00E0301D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Программа демонстрирует реализацию паттерна Singleton:</w:t>
      </w:r>
    </w:p>
    <w:p w14:paraId="5008525F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Создаётся объект Singleton через класс SingletonCreator, обеспечивающий его единственность.</w:t>
      </w:r>
    </w:p>
    <w:p w14:paraId="6A4CE272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Также создаётся несколько объектов класса RegularClass для сравнения поведения обычного класса со статическим счётчиком и Singleton.</w:t>
      </w:r>
    </w:p>
    <w:p w14:paraId="22982AC0" w14:textId="77777777" w:rsidR="00E0301D" w:rsidRPr="00E0301D" w:rsidRDefault="00E0301D" w:rsidP="0045448B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Методы программы выводят на консоль:</w:t>
      </w:r>
    </w:p>
    <w:p w14:paraId="42ACBA7A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Количество созданных экземпляров класса RegularClass;</w:t>
      </w:r>
    </w:p>
    <w:p w14:paraId="777AB308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Общее количество вызовов метода Instance() для получения экземпляра Singleton.</w:t>
      </w:r>
    </w:p>
    <w:p w14:paraId="519F891C" w14:textId="07AB887F" w:rsidR="009E4684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Вывод на консоль демонстрирует работу статического поля counter в обоих классах, показывая, как статические поля хранят данные на уровне класса</w:t>
      </w:r>
      <w:r w:rsidR="0045448B" w:rsidRPr="0045448B">
        <w:rPr>
          <w:sz w:val="28"/>
          <w:szCs w:val="28"/>
        </w:rPr>
        <w:t xml:space="preserve"> (</w:t>
      </w:r>
      <w:r w:rsidR="0045448B">
        <w:rPr>
          <w:sz w:val="28"/>
          <w:szCs w:val="28"/>
        </w:rPr>
        <w:t>рис.2</w:t>
      </w:r>
      <w:r w:rsidR="0045448B" w:rsidRPr="0045448B">
        <w:rPr>
          <w:sz w:val="28"/>
          <w:szCs w:val="28"/>
        </w:rPr>
        <w:t>)</w:t>
      </w:r>
    </w:p>
    <w:p w14:paraId="5AA03239" w14:textId="4EB3967D" w:rsidR="0045448B" w:rsidRDefault="0045448B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AA114D2" w14:textId="04BE4D39" w:rsidR="0045448B" w:rsidRDefault="0045448B" w:rsidP="0045448B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48B">
        <w:rPr>
          <w:noProof/>
          <w:sz w:val="28"/>
          <w:szCs w:val="28"/>
        </w:rPr>
        <w:drawing>
          <wp:inline distT="0" distB="0" distL="0" distR="0" wp14:anchorId="13A53FA7" wp14:editId="4587A922">
            <wp:extent cx="4077269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F828" w14:textId="0070516D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FCCB67A" w14:textId="0C067770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результата программы</w:t>
      </w:r>
    </w:p>
    <w:p w14:paraId="6F20C420" w14:textId="5710E18E" w:rsidR="009E4684" w:rsidRDefault="009E4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9EE03" w14:textId="1123F2FA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lastRenderedPageBreak/>
        <w:t>Вывод</w:t>
      </w:r>
    </w:p>
    <w:p w14:paraId="12038BFA" w14:textId="159F30DE" w:rsidR="0045448B" w:rsidRPr="0045448B" w:rsidRDefault="0045448B" w:rsidP="0045448B">
      <w:pPr>
        <w:pStyle w:val="af2"/>
        <w:tabs>
          <w:tab w:val="left" w:pos="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В ходе выполнения работы были изучены и реализованы особенности паттерна проектирования "Одиночка" (Singleton), а также проведено сравнение его поведения с обычным классом, использующим статическое поле для подсчёта созданных экземпляров.</w:t>
      </w:r>
    </w:p>
    <w:p w14:paraId="699AD040" w14:textId="78D20921" w:rsidR="0045448B" w:rsidRPr="0045448B" w:rsidRDefault="0045448B" w:rsidP="0045448B">
      <w:pPr>
        <w:pStyle w:val="af2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Паттерн "Одиночка":</w:t>
      </w:r>
    </w:p>
    <w:p w14:paraId="00E4C183" w14:textId="77777777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Гарантировал создание единственного экземпляра класса Singleton;</w:t>
      </w:r>
    </w:p>
    <w:p w14:paraId="27B3A197" w14:textId="77777777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Обеспечил централизованный доступ к этому экземпляру через статический метод Instance;</w:t>
      </w:r>
    </w:p>
    <w:p w14:paraId="3E5A84BE" w14:textId="27F972BE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Позволил продемонстрировать, что при многократном вызове Instance создаётся и используется один и тот же объект.</w:t>
      </w:r>
    </w:p>
    <w:p w14:paraId="22276F32" w14:textId="77777777" w:rsidR="0045448B" w:rsidRDefault="0045448B" w:rsidP="0045448B">
      <w:pPr>
        <w:pStyle w:val="af2"/>
        <w:tabs>
          <w:tab w:val="left" w:pos="0"/>
        </w:tabs>
        <w:spacing w:line="360" w:lineRule="auto"/>
        <w:ind w:left="0" w:firstLine="720"/>
        <w:jc w:val="both"/>
        <w:rPr>
          <w:sz w:val="28"/>
          <w:szCs w:val="28"/>
        </w:rPr>
      </w:pPr>
    </w:p>
    <w:p w14:paraId="6160ACC1" w14:textId="30E9D5B4" w:rsidR="0045448B" w:rsidRPr="0045448B" w:rsidRDefault="0045448B" w:rsidP="0045448B">
      <w:pPr>
        <w:pStyle w:val="af2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Обычный класс:</w:t>
      </w:r>
    </w:p>
    <w:p w14:paraId="6D126443" w14:textId="77777777" w:rsidR="0045448B" w:rsidRPr="0045448B" w:rsidRDefault="0045448B" w:rsidP="0045448B">
      <w:pPr>
        <w:pStyle w:val="af2"/>
        <w:numPr>
          <w:ilvl w:val="0"/>
          <w:numId w:val="46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Класс RegularClass показал стандартное поведение при создании экземпляров: для каждого вызова создавался новый объект;</w:t>
      </w:r>
    </w:p>
    <w:p w14:paraId="2B2D1BF1" w14:textId="2F3883BA" w:rsidR="0045448B" w:rsidRPr="0045448B" w:rsidRDefault="0045448B" w:rsidP="0045448B">
      <w:pPr>
        <w:pStyle w:val="af2"/>
        <w:numPr>
          <w:ilvl w:val="0"/>
          <w:numId w:val="46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Статическое поле counter продемонстрировало общий счётчик для всех экземпляров класса, который увеличивался при создании каждого объекта;</w:t>
      </w:r>
    </w:p>
    <w:p w14:paraId="1212A62E" w14:textId="646C1893" w:rsidR="00F67040" w:rsidRDefault="00F67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BC3C" w14:textId="210920B5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lastRenderedPageBreak/>
        <w:t>ПРИЛОЖЕНИЕ 1 ИСХОДНЫЙ КОД ПРОГРАММЫ</w:t>
      </w:r>
    </w:p>
    <w:p w14:paraId="7638916C" w14:textId="77777777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47BA30" w14:textId="7EFD2C01" w:rsidR="0045448B" w:rsidRPr="0045448B" w:rsidRDefault="00F67040" w:rsidP="0045448B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>Класс</w:t>
      </w:r>
      <w:r w:rsidR="0045448B">
        <w:rPr>
          <w:b/>
          <w:bCs/>
          <w:sz w:val="28"/>
          <w:szCs w:val="28"/>
        </w:rPr>
        <w:t>ы</w:t>
      </w:r>
      <w:r w:rsidRPr="00F67040">
        <w:rPr>
          <w:b/>
          <w:bCs/>
          <w:sz w:val="28"/>
          <w:szCs w:val="28"/>
        </w:rPr>
        <w:t xml:space="preserve"> </w:t>
      </w:r>
      <w:r w:rsidRPr="00F67040">
        <w:rPr>
          <w:b/>
          <w:bCs/>
          <w:sz w:val="28"/>
          <w:szCs w:val="28"/>
          <w:lang w:val="en-US"/>
        </w:rPr>
        <w:t>S</w:t>
      </w:r>
      <w:r w:rsidR="0045448B">
        <w:rPr>
          <w:b/>
          <w:bCs/>
          <w:sz w:val="28"/>
          <w:szCs w:val="28"/>
          <w:lang w:val="en-US"/>
        </w:rPr>
        <w:t>ingleton</w:t>
      </w:r>
      <w:r w:rsidR="0045448B" w:rsidRPr="00C30C9C">
        <w:rPr>
          <w:b/>
          <w:bCs/>
          <w:sz w:val="28"/>
          <w:szCs w:val="28"/>
        </w:rPr>
        <w:t xml:space="preserve">, </w:t>
      </w:r>
      <w:r w:rsidR="0045448B">
        <w:rPr>
          <w:b/>
          <w:bCs/>
          <w:sz w:val="28"/>
          <w:szCs w:val="28"/>
          <w:lang w:val="en-US"/>
        </w:rPr>
        <w:t>SingletonCreator</w:t>
      </w:r>
    </w:p>
    <w:p w14:paraId="5535EDA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0EB60FC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System.Collections.Generic;</w:t>
      </w:r>
    </w:p>
    <w:p w14:paraId="30F46F4D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System.Linq;</w:t>
      </w:r>
    </w:p>
    <w:p w14:paraId="2C5EA8F4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System.Text;</w:t>
      </w:r>
    </w:p>
    <w:p w14:paraId="4684532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System.Threading.Tasks;</w:t>
      </w:r>
    </w:p>
    <w:p w14:paraId="5D77206A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E235827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6CF99B3E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EC599E0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</w:p>
    <w:p w14:paraId="3DAD060F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1CE4591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counter = 0;</w:t>
      </w:r>
    </w:p>
    <w:p w14:paraId="514F9687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4EA47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8000"/>
          <w:highlight w:val="white"/>
        </w:rPr>
        <w:t>// Защищенный конструктор предотвращает создание экземпляра извне</w:t>
      </w:r>
    </w:p>
    <w:p w14:paraId="65093B61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protected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</w:p>
    <w:p w14:paraId="2E37EEB4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2CD298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$"Singleton instance created. </w:t>
      </w:r>
      <w:r w:rsidRPr="00C30C9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Counter = 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{counter}</w:t>
      </w:r>
      <w:r w:rsidRPr="00C30C9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3BF44D0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counter++;</w:t>
      </w:r>
    </w:p>
    <w:p w14:paraId="5BBFA372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1EE3BFB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B7FF7C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sealed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SingletonCreator</w:t>
      </w:r>
    </w:p>
    <w:p w14:paraId="47518734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DBC9DA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readonly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=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7F9A9C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{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get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{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instance; } }</w:t>
      </w:r>
    </w:p>
    <w:p w14:paraId="6FF2E60C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54704163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1894383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</w:t>
      </w:r>
    </w:p>
    <w:p w14:paraId="39EFDC8B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1ECA653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get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{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SingletonCreator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.Instance; }</w:t>
      </w:r>
    </w:p>
    <w:p w14:paraId="2EB5923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6B766E8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7D7EC94" w14:textId="44F38FB9" w:rsidR="00F67040" w:rsidRPr="00C30C9C" w:rsidRDefault="0045448B" w:rsidP="0045448B">
      <w:pPr>
        <w:rPr>
          <w:b/>
          <w:bCs/>
          <w:sz w:val="28"/>
          <w:szCs w:val="28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="00F67040" w:rsidRPr="00C30C9C">
        <w:rPr>
          <w:b/>
          <w:bCs/>
          <w:sz w:val="28"/>
          <w:szCs w:val="28"/>
          <w:lang w:val="en-US"/>
        </w:rPr>
        <w:br w:type="page"/>
      </w:r>
    </w:p>
    <w:p w14:paraId="050744CC" w14:textId="43A72233" w:rsidR="00F67040" w:rsidRPr="00C30C9C" w:rsidRDefault="00F67040" w:rsidP="0045448B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5448B">
        <w:rPr>
          <w:b/>
          <w:bCs/>
          <w:sz w:val="28"/>
          <w:szCs w:val="28"/>
        </w:rPr>
        <w:lastRenderedPageBreak/>
        <w:t>Класс</w:t>
      </w:r>
      <w:r w:rsidRPr="00C30C9C">
        <w:rPr>
          <w:b/>
          <w:bCs/>
          <w:sz w:val="28"/>
          <w:szCs w:val="28"/>
          <w:lang w:val="en-US"/>
        </w:rPr>
        <w:t xml:space="preserve"> </w:t>
      </w:r>
      <w:r w:rsidR="0045448B" w:rsidRPr="0045448B">
        <w:rPr>
          <w:b/>
          <w:bCs/>
          <w:sz w:val="28"/>
          <w:szCs w:val="28"/>
          <w:lang w:val="en-US"/>
        </w:rPr>
        <w:t>RegularClass</w:t>
      </w:r>
    </w:p>
    <w:p w14:paraId="573EAE0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AA73DA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System.Collections.Generic;</w:t>
      </w:r>
    </w:p>
    <w:p w14:paraId="1CF4F3D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System.Linq;</w:t>
      </w:r>
    </w:p>
    <w:p w14:paraId="7C3BD74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System.Text;</w:t>
      </w:r>
    </w:p>
    <w:p w14:paraId="1EBE73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System.Threading.Tasks;</w:t>
      </w:r>
    </w:p>
    <w:p w14:paraId="0B6370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E13E3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5C1BB26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D97A94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</w:p>
    <w:p w14:paraId="2E46E7C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135CFD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counter = 0;</w:t>
      </w:r>
    </w:p>
    <w:p w14:paraId="38729D0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FFF0B8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</w:p>
    <w:p w14:paraId="166B23A6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74361B6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$"RegularClass instance created. Counter = 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{counter}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F0844C1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counter++;</w:t>
      </w:r>
    </w:p>
    <w:p w14:paraId="5B427E7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0F9CF8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68DA82F" w14:textId="2A9C42E5" w:rsidR="00F67040" w:rsidRPr="0045448B" w:rsidRDefault="0045448B" w:rsidP="0045448B">
      <w:pPr>
        <w:tabs>
          <w:tab w:val="left" w:pos="0"/>
        </w:tabs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A3ECFC" w14:textId="02B10208" w:rsidR="00F67040" w:rsidRPr="0045448B" w:rsidRDefault="00F67040" w:rsidP="0045448B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5448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</w:t>
      </w:r>
    </w:p>
    <w:p w14:paraId="054E06E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D6B7C4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System.Collections.Generic;</w:t>
      </w:r>
    </w:p>
    <w:p w14:paraId="3F8A5CCC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System.Linq;</w:t>
      </w:r>
    </w:p>
    <w:p w14:paraId="3A16C4C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System.Text;</w:t>
      </w:r>
    </w:p>
    <w:p w14:paraId="1687780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System.Threading.Tasks;</w:t>
      </w:r>
    </w:p>
    <w:p w14:paraId="66159DA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Pattern3;</w:t>
      </w:r>
    </w:p>
    <w:p w14:paraId="664E177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CE6029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7EFF6CE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802677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Program</w:t>
      </w:r>
    </w:p>
    <w:p w14:paraId="7F46F51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035AFE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[] args)</w:t>
      </w:r>
    </w:p>
    <w:p w14:paraId="06A8FE8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C38D523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45448B">
        <w:rPr>
          <w:rFonts w:ascii="Courier New" w:eastAsia="Calibri" w:hAnsi="Courier New" w:cs="Courier New"/>
          <w:color w:val="008000"/>
          <w:highlight w:val="white"/>
        </w:rPr>
        <w:t>Проверяем</w:t>
      </w:r>
      <w:r w:rsidRPr="0045448B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Singleton</w:t>
      </w:r>
    </w:p>
    <w:p w14:paraId="4B55689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"Testing Singleton:"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69B6B7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s1 =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.Instance;</w:t>
      </w:r>
    </w:p>
    <w:p w14:paraId="3377581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s2 =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.Instance;</w:t>
      </w:r>
    </w:p>
    <w:p w14:paraId="047ABD8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C68C3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45448B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Testing RegularClass:"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2FEB49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 = 0; i &lt; 11; i++)</w:t>
      </w:r>
    </w:p>
    <w:p w14:paraId="2063A43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99F4F6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=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FB7286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0967B9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0F5CB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.ReadKey();</w:t>
      </w:r>
    </w:p>
    <w:p w14:paraId="0063C52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0E8FFEE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BA79DD5" w14:textId="77F211CA" w:rsidR="00F67040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F67040" w:rsidRPr="0045448B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9E26" w14:textId="77777777" w:rsidR="0078663A" w:rsidRDefault="0078663A" w:rsidP="0098338E">
      <w:r>
        <w:separator/>
      </w:r>
    </w:p>
  </w:endnote>
  <w:endnote w:type="continuationSeparator" w:id="0">
    <w:p w14:paraId="356778F2" w14:textId="77777777" w:rsidR="0078663A" w:rsidRDefault="0078663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AC35" w14:textId="77777777" w:rsidR="0078663A" w:rsidRDefault="0078663A" w:rsidP="0098338E">
      <w:r>
        <w:separator/>
      </w:r>
    </w:p>
  </w:footnote>
  <w:footnote w:type="continuationSeparator" w:id="0">
    <w:p w14:paraId="577B3335" w14:textId="77777777" w:rsidR="0078663A" w:rsidRDefault="0078663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4043D"/>
    <w:multiLevelType w:val="hybridMultilevel"/>
    <w:tmpl w:val="7786D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B752FD"/>
    <w:multiLevelType w:val="hybridMultilevel"/>
    <w:tmpl w:val="FB6E6A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307C41"/>
    <w:multiLevelType w:val="hybridMultilevel"/>
    <w:tmpl w:val="530A3E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383B99"/>
    <w:multiLevelType w:val="hybridMultilevel"/>
    <w:tmpl w:val="59687DBC"/>
    <w:lvl w:ilvl="0" w:tplc="D1D8E7A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06466"/>
    <w:multiLevelType w:val="hybridMultilevel"/>
    <w:tmpl w:val="D406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85679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F0728"/>
    <w:multiLevelType w:val="hybridMultilevel"/>
    <w:tmpl w:val="818A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A25DE6"/>
    <w:multiLevelType w:val="hybridMultilevel"/>
    <w:tmpl w:val="0C0A6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8" w15:restartNumberingAfterBreak="0">
    <w:nsid w:val="37A57623"/>
    <w:multiLevelType w:val="hybridMultilevel"/>
    <w:tmpl w:val="9564C8B6"/>
    <w:lvl w:ilvl="0" w:tplc="89D6524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30F29C4"/>
    <w:multiLevelType w:val="hybridMultilevel"/>
    <w:tmpl w:val="1B76D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6927751"/>
    <w:multiLevelType w:val="hybridMultilevel"/>
    <w:tmpl w:val="DC6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B0486A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9" w15:restartNumberingAfterBreak="0">
    <w:nsid w:val="5B6506FC"/>
    <w:multiLevelType w:val="hybridMultilevel"/>
    <w:tmpl w:val="26505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9BF053A"/>
    <w:multiLevelType w:val="hybridMultilevel"/>
    <w:tmpl w:val="41D4A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B572BA7"/>
    <w:multiLevelType w:val="hybridMultilevel"/>
    <w:tmpl w:val="E60E44EE"/>
    <w:lvl w:ilvl="0" w:tplc="89D6524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26852F4"/>
    <w:multiLevelType w:val="hybridMultilevel"/>
    <w:tmpl w:val="2542D2EA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7"/>
  </w:num>
  <w:num w:numId="4">
    <w:abstractNumId w:val="42"/>
  </w:num>
  <w:num w:numId="5">
    <w:abstractNumId w:val="4"/>
  </w:num>
  <w:num w:numId="6">
    <w:abstractNumId w:val="3"/>
  </w:num>
  <w:num w:numId="7">
    <w:abstractNumId w:val="17"/>
  </w:num>
  <w:num w:numId="8">
    <w:abstractNumId w:val="41"/>
  </w:num>
  <w:num w:numId="9">
    <w:abstractNumId w:val="47"/>
  </w:num>
  <w:num w:numId="10">
    <w:abstractNumId w:val="29"/>
  </w:num>
  <w:num w:numId="11">
    <w:abstractNumId w:val="19"/>
  </w:num>
  <w:num w:numId="12">
    <w:abstractNumId w:val="22"/>
  </w:num>
  <w:num w:numId="13">
    <w:abstractNumId w:val="21"/>
  </w:num>
  <w:num w:numId="14">
    <w:abstractNumId w:val="15"/>
  </w:num>
  <w:num w:numId="15">
    <w:abstractNumId w:val="33"/>
  </w:num>
  <w:num w:numId="16">
    <w:abstractNumId w:val="18"/>
  </w:num>
  <w:num w:numId="17">
    <w:abstractNumId w:val="30"/>
  </w:num>
  <w:num w:numId="18">
    <w:abstractNumId w:val="40"/>
  </w:num>
  <w:num w:numId="19">
    <w:abstractNumId w:val="9"/>
  </w:num>
  <w:num w:numId="20">
    <w:abstractNumId w:val="11"/>
  </w:num>
  <w:num w:numId="21">
    <w:abstractNumId w:val="0"/>
  </w:num>
  <w:num w:numId="22">
    <w:abstractNumId w:val="10"/>
  </w:num>
  <w:num w:numId="23">
    <w:abstractNumId w:val="26"/>
  </w:num>
  <w:num w:numId="24">
    <w:abstractNumId w:val="32"/>
  </w:num>
  <w:num w:numId="25">
    <w:abstractNumId w:val="5"/>
  </w:num>
  <w:num w:numId="26">
    <w:abstractNumId w:val="34"/>
  </w:num>
  <w:num w:numId="27">
    <w:abstractNumId w:val="37"/>
  </w:num>
  <w:num w:numId="28">
    <w:abstractNumId w:val="2"/>
  </w:num>
  <w:num w:numId="29">
    <w:abstractNumId w:val="13"/>
  </w:num>
  <w:num w:numId="30">
    <w:abstractNumId w:val="8"/>
  </w:num>
  <w:num w:numId="31">
    <w:abstractNumId w:val="24"/>
  </w:num>
  <w:num w:numId="32">
    <w:abstractNumId w:val="45"/>
  </w:num>
  <w:num w:numId="33">
    <w:abstractNumId w:val="36"/>
  </w:num>
  <w:num w:numId="34">
    <w:abstractNumId w:val="16"/>
  </w:num>
  <w:num w:numId="35">
    <w:abstractNumId w:val="23"/>
  </w:num>
  <w:num w:numId="36">
    <w:abstractNumId w:val="38"/>
  </w:num>
  <w:num w:numId="37">
    <w:abstractNumId w:val="25"/>
  </w:num>
  <w:num w:numId="38">
    <w:abstractNumId w:val="20"/>
  </w:num>
  <w:num w:numId="39">
    <w:abstractNumId w:val="35"/>
  </w:num>
  <w:num w:numId="40">
    <w:abstractNumId w:val="14"/>
  </w:num>
  <w:num w:numId="41">
    <w:abstractNumId w:val="43"/>
  </w:num>
  <w:num w:numId="42">
    <w:abstractNumId w:val="6"/>
  </w:num>
  <w:num w:numId="43">
    <w:abstractNumId w:val="39"/>
  </w:num>
  <w:num w:numId="44">
    <w:abstractNumId w:val="44"/>
  </w:num>
  <w:num w:numId="45">
    <w:abstractNumId w:val="12"/>
  </w:num>
  <w:num w:numId="46">
    <w:abstractNumId w:val="7"/>
  </w:num>
  <w:num w:numId="47">
    <w:abstractNumId w:val="28"/>
  </w:num>
  <w:num w:numId="48">
    <w:abstractNumId w:val="4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0C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48B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2D11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67EB5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12B3E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849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663A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204D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4684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20BD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0C9C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A755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301D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556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040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9E4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styleId="HTML0">
    <w:name w:val="HTML Code"/>
    <w:basedOn w:val="a1"/>
    <w:uiPriority w:val="99"/>
    <w:semiHidden/>
    <w:unhideWhenUsed/>
    <w:locked/>
    <w:rsid w:val="007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458</TotalTime>
  <Pages>10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203</cp:revision>
  <cp:lastPrinted>2024-09-20T09:14:00Z</cp:lastPrinted>
  <dcterms:created xsi:type="dcterms:W3CDTF">2024-03-24T19:09:00Z</dcterms:created>
  <dcterms:modified xsi:type="dcterms:W3CDTF">2024-11-24T18:47:00Z</dcterms:modified>
</cp:coreProperties>
</file>