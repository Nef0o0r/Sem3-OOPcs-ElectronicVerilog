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DC51933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0439A9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7B056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372A63AA" w:rsidR="00905D49" w:rsidRPr="001F2622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520348">
        <w:rPr>
          <w:b/>
          <w:color w:val="000000" w:themeColor="text1"/>
          <w:sz w:val="32"/>
          <w:szCs w:val="28"/>
        </w:rPr>
        <w:t>1</w:t>
      </w:r>
    </w:p>
    <w:p w14:paraId="6EC70735" w14:textId="16FE7C8F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385372">
        <w:rPr>
          <w:b/>
          <w:color w:val="000000" w:themeColor="text1"/>
          <w:sz w:val="32"/>
          <w:szCs w:val="28"/>
        </w:rPr>
        <w:t>Электроника и схемотехника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2CC9C7A0" w:rsidR="00A34642" w:rsidRPr="007C399D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</w:t>
      </w:r>
      <w:r w:rsidRPr="0036700D">
        <w:rPr>
          <w:rStyle w:val="aff"/>
          <w:smallCaps w:val="0"/>
          <w:color w:val="000000" w:themeColor="text1"/>
          <w:sz w:val="32"/>
          <w:szCs w:val="28"/>
          <w:lang w:val="en-US"/>
        </w:rPr>
        <w:t>:</w:t>
      </w:r>
      <w:r w:rsidRPr="0036700D">
        <w:rPr>
          <w:rStyle w:val="aff"/>
          <w:b w:val="0"/>
          <w:bCs w:val="0"/>
          <w:smallCaps w:val="0"/>
          <w:color w:val="000000" w:themeColor="text1"/>
          <w:sz w:val="32"/>
          <w:szCs w:val="28"/>
          <w:lang w:val="en-US"/>
        </w:rPr>
        <w:t xml:space="preserve"> </w:t>
      </w:r>
      <w:r w:rsidR="0036700D" w:rsidRPr="0036700D">
        <w:rPr>
          <w:b/>
          <w:bCs/>
          <w:color w:val="000000" w:themeColor="text1"/>
          <w:spacing w:val="5"/>
          <w:sz w:val="32"/>
          <w:szCs w:val="28"/>
        </w:rPr>
        <w:t>Установка</w:t>
      </w:r>
      <w:r w:rsidR="0036700D" w:rsidRPr="0036700D">
        <w:rPr>
          <w:b/>
          <w:bCs/>
          <w:color w:val="000000" w:themeColor="text1"/>
          <w:spacing w:val="5"/>
          <w:sz w:val="32"/>
          <w:szCs w:val="28"/>
          <w:lang w:val="en-US"/>
        </w:rPr>
        <w:t xml:space="preserve"> Gowin EDA, Icarus Verilog (iverilog), Verilog Virtual Processor (vvp), GTKWave. </w:t>
      </w:r>
      <w:r w:rsidR="0036700D" w:rsidRPr="0036700D">
        <w:rPr>
          <w:b/>
          <w:bCs/>
          <w:color w:val="000000" w:themeColor="text1"/>
          <w:spacing w:val="5"/>
          <w:sz w:val="32"/>
          <w:szCs w:val="28"/>
        </w:rPr>
        <w:t>Симуляция тестового проекта</w:t>
      </w:r>
    </w:p>
    <w:p w14:paraId="2EB0801E" w14:textId="77777777" w:rsidR="00594AD8" w:rsidRPr="007B056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7B056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17"/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056D" w:rsidRPr="003A2255" w14:paraId="116F96C6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E340B0F" w14:textId="104B4F87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9928B3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7BB2461" w14:textId="5D10E1C7" w:rsidR="007B056D" w:rsidRPr="00FE0B23" w:rsidRDefault="00FE0B23" w:rsidP="000439A9">
            <w:pPr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7B056D" w:rsidRPr="003A2255" w14:paraId="75817A9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00F7F53D" w14:textId="4259A2D0" w:rsidR="007B056D" w:rsidRPr="00034F30" w:rsidRDefault="00FE0B23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87C754" w14:textId="77777777" w:rsidR="007B056D" w:rsidRPr="00034F30" w:rsidRDefault="007B056D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F6B4C3" w14:textId="1DD731C7" w:rsidR="007B056D" w:rsidRPr="00FE0B23" w:rsidRDefault="00FE0B23" w:rsidP="000439A9">
            <w:pPr>
              <w:jc w:val="center"/>
              <w:rPr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0439A9" w:rsidRPr="003A2255" w14:paraId="0BF82672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7BA2EAA2" w14:textId="6BB2846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410453C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F3CD65A" w14:textId="499F1F89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Овсейчик Н. И.</w:t>
            </w:r>
          </w:p>
        </w:tc>
      </w:tr>
      <w:tr w:rsidR="000439A9" w:rsidRPr="003A2255" w14:paraId="1A81E325" w14:textId="77777777" w:rsidTr="000439A9">
        <w:trPr>
          <w:trHeight w:val="614"/>
        </w:trPr>
        <w:tc>
          <w:tcPr>
            <w:tcW w:w="2206" w:type="pct"/>
            <w:vAlign w:val="bottom"/>
          </w:tcPr>
          <w:p w14:paraId="49E79EAF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F6D0D" w14:textId="77777777" w:rsidR="000439A9" w:rsidRPr="00034F30" w:rsidRDefault="000439A9" w:rsidP="000439A9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C75E85" w14:textId="18F0FD5D" w:rsidR="000439A9" w:rsidRPr="00034F30" w:rsidRDefault="000439A9" w:rsidP="000439A9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Рыбин В.</w:t>
            </w:r>
            <w:r w:rsidR="008F440B">
              <w:rPr>
                <w:color w:val="000000" w:themeColor="text1"/>
                <w:sz w:val="32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Г.</w:t>
            </w:r>
          </w:p>
        </w:tc>
      </w:tr>
    </w:tbl>
    <w:p w14:paraId="248363B0" w14:textId="77777777" w:rsidR="00DB1E5E" w:rsidRPr="003A2255" w:rsidRDefault="00DB1E5E" w:rsidP="008F6E04">
      <w:pPr>
        <w:spacing w:line="360" w:lineRule="auto"/>
        <w:rPr>
          <w:color w:val="000000" w:themeColor="text1"/>
          <w:sz w:val="28"/>
          <w:szCs w:val="28"/>
        </w:rPr>
      </w:pPr>
    </w:p>
    <w:p w14:paraId="1FC6C5DE" w14:textId="1526CCFF" w:rsidR="006903A3" w:rsidRPr="00FE0B23" w:rsidRDefault="008F6E04" w:rsidP="008F6E04">
      <w:pPr>
        <w:rPr>
          <w:b/>
          <w:color w:val="000000" w:themeColor="text1"/>
          <w:sz w:val="32"/>
          <w:szCs w:val="28"/>
          <w:lang w:val="en-US"/>
        </w:rPr>
      </w:pPr>
      <w:r>
        <w:rPr>
          <w:b/>
          <w:color w:val="000000" w:themeColor="text1"/>
          <w:sz w:val="32"/>
          <w:szCs w:val="28"/>
        </w:rPr>
        <w:br w:type="page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138F0C6A" w14:textId="77777777" w:rsidR="008F6E04" w:rsidRPr="006903A3" w:rsidRDefault="008F6E04" w:rsidP="008F6E04">
      <w:pPr>
        <w:rPr>
          <w:b/>
          <w:color w:val="000000" w:themeColor="text1"/>
          <w:sz w:val="32"/>
          <w:szCs w:val="28"/>
        </w:rPr>
      </w:pPr>
    </w:p>
    <w:p w14:paraId="5D43EA74" w14:textId="1942459B" w:rsidR="008D68FA" w:rsidRPr="00FF6343" w:rsidRDefault="008D68FA" w:rsidP="006903A3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Целью данной работы является установка</w:t>
      </w:r>
      <w:r w:rsidR="00D04C1E">
        <w:rPr>
          <w:color w:val="000000" w:themeColor="text1"/>
          <w:sz w:val="28"/>
          <w:szCs w:val="28"/>
        </w:rPr>
        <w:t>, требуемого программного обеспечения</w:t>
      </w:r>
      <w:r w:rsidR="00D04C1E" w:rsidRPr="00D04C1E">
        <w:rPr>
          <w:color w:val="000000" w:themeColor="text1"/>
          <w:sz w:val="28"/>
          <w:szCs w:val="28"/>
        </w:rPr>
        <w:t>: Gowin EDA, Icarus Verilog (iverilog), Verilog Virtual Processor (vvp), GTKWave</w:t>
      </w:r>
      <w:r w:rsidR="00FF6343">
        <w:rPr>
          <w:color w:val="000000" w:themeColor="text1"/>
          <w:sz w:val="28"/>
          <w:szCs w:val="28"/>
        </w:rPr>
        <w:t>, и симуляция тестового проекта.</w:t>
      </w:r>
    </w:p>
    <w:p w14:paraId="7F97C2F8" w14:textId="6A33B8C2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0C9311BB" w:rsidR="00B27337" w:rsidRPr="00FE0B23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</w:p>
    <w:p w14:paraId="76FFE1CD" w14:textId="50E61AC2" w:rsidR="007B773A" w:rsidRPr="00D26A58" w:rsidRDefault="008F22B6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8F22B6">
        <w:rPr>
          <w:bCs/>
          <w:color w:val="000000" w:themeColor="text1"/>
          <w:sz w:val="28"/>
        </w:rPr>
        <w:t>Установка программного пакета для симуляции</w:t>
      </w:r>
    </w:p>
    <w:p w14:paraId="32F49E44" w14:textId="33ECAD89" w:rsidR="00FF6290" w:rsidRPr="0090699B" w:rsidRDefault="00A11C66" w:rsidP="0090699B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A11C66">
        <w:rPr>
          <w:bCs/>
          <w:color w:val="000000" w:themeColor="text1"/>
          <w:sz w:val="28"/>
        </w:rPr>
        <w:t xml:space="preserve">Были загружены и установлены компилятор </w:t>
      </w:r>
      <w:r w:rsidRPr="00A11C66">
        <w:rPr>
          <w:bCs/>
          <w:color w:val="000000" w:themeColor="text1"/>
          <w:sz w:val="28"/>
          <w:lang w:val="en-US"/>
        </w:rPr>
        <w:t>Icarus</w:t>
      </w:r>
      <w:r w:rsidRPr="00A11C66">
        <w:rPr>
          <w:bCs/>
          <w:color w:val="000000" w:themeColor="text1"/>
          <w:sz w:val="28"/>
        </w:rPr>
        <w:t xml:space="preserve"> </w:t>
      </w:r>
      <w:r w:rsidRPr="00A11C66">
        <w:rPr>
          <w:bCs/>
          <w:color w:val="000000" w:themeColor="text1"/>
          <w:sz w:val="28"/>
          <w:lang w:val="en-US"/>
        </w:rPr>
        <w:t>Verilog</w:t>
      </w:r>
      <w:r w:rsidRPr="00A11C66">
        <w:rPr>
          <w:bCs/>
          <w:color w:val="000000" w:themeColor="text1"/>
          <w:sz w:val="28"/>
        </w:rPr>
        <w:t xml:space="preserve">, среда исполнения </w:t>
      </w:r>
      <w:r w:rsidRPr="00A11C66">
        <w:rPr>
          <w:bCs/>
          <w:color w:val="000000" w:themeColor="text1"/>
          <w:sz w:val="28"/>
          <w:lang w:val="en-US"/>
        </w:rPr>
        <w:t>Verilog</w:t>
      </w:r>
      <w:r w:rsidRPr="00A11C66">
        <w:rPr>
          <w:bCs/>
          <w:color w:val="000000" w:themeColor="text1"/>
          <w:sz w:val="28"/>
        </w:rPr>
        <w:t xml:space="preserve"> </w:t>
      </w:r>
      <w:r w:rsidRPr="00A11C66">
        <w:rPr>
          <w:bCs/>
          <w:color w:val="000000" w:themeColor="text1"/>
          <w:sz w:val="28"/>
          <w:lang w:val="en-US"/>
        </w:rPr>
        <w:t>Virtual</w:t>
      </w:r>
      <w:r w:rsidRPr="00A11C66">
        <w:rPr>
          <w:bCs/>
          <w:color w:val="000000" w:themeColor="text1"/>
          <w:sz w:val="28"/>
        </w:rPr>
        <w:t xml:space="preserve"> </w:t>
      </w:r>
      <w:r w:rsidRPr="00A11C66">
        <w:rPr>
          <w:bCs/>
          <w:color w:val="000000" w:themeColor="text1"/>
          <w:sz w:val="28"/>
          <w:lang w:val="en-US"/>
        </w:rPr>
        <w:t>Processor</w:t>
      </w:r>
      <w:r w:rsidRPr="00A11C66">
        <w:rPr>
          <w:bCs/>
          <w:color w:val="000000" w:themeColor="text1"/>
          <w:sz w:val="28"/>
        </w:rPr>
        <w:t xml:space="preserve"> и визуализатор временных диаграмм </w:t>
      </w:r>
      <w:r w:rsidRPr="00A11C66">
        <w:rPr>
          <w:bCs/>
          <w:color w:val="000000" w:themeColor="text1"/>
          <w:sz w:val="28"/>
          <w:lang w:val="en-US"/>
        </w:rPr>
        <w:t>GTKWave</w:t>
      </w:r>
      <w:r w:rsidRPr="00A11C66">
        <w:rPr>
          <w:bCs/>
          <w:color w:val="000000" w:themeColor="text1"/>
          <w:sz w:val="28"/>
        </w:rPr>
        <w:t xml:space="preserve">. </w:t>
      </w:r>
      <w:r w:rsidRPr="0090699B">
        <w:rPr>
          <w:bCs/>
          <w:color w:val="000000" w:themeColor="text1"/>
          <w:sz w:val="28"/>
        </w:rPr>
        <w:t xml:space="preserve">Теперь можно приступать к проведению временной симуляции </w:t>
      </w:r>
      <w:r w:rsidRPr="00A11C66">
        <w:rPr>
          <w:bCs/>
          <w:color w:val="000000" w:themeColor="text1"/>
          <w:sz w:val="28"/>
          <w:lang w:val="en-US"/>
        </w:rPr>
        <w:t>Verilog</w:t>
      </w:r>
      <w:r w:rsidRPr="0090699B">
        <w:rPr>
          <w:bCs/>
          <w:color w:val="000000" w:themeColor="text1"/>
          <w:sz w:val="28"/>
        </w:rPr>
        <w:t>-проектов.</w:t>
      </w:r>
    </w:p>
    <w:p w14:paraId="3EAEB0D5" w14:textId="1959EDA0" w:rsidR="006F3A45" w:rsidRPr="006F3A45" w:rsidRDefault="00753C65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753C65">
        <w:rPr>
          <w:bCs/>
          <w:color w:val="000000" w:themeColor="text1"/>
          <w:sz w:val="28"/>
        </w:rPr>
        <w:t>Установка Gowin EDA Education</w:t>
      </w:r>
    </w:p>
    <w:p w14:paraId="7CFD30AA" w14:textId="523ADE21" w:rsidR="0045111D" w:rsidRPr="008F6E04" w:rsidRDefault="008256DF" w:rsidP="0090699B">
      <w:pPr>
        <w:pStyle w:val="af2"/>
        <w:spacing w:line="360" w:lineRule="auto"/>
        <w:ind w:left="0" w:firstLine="720"/>
        <w:jc w:val="both"/>
        <w:rPr>
          <w:bCs/>
          <w:color w:val="000000" w:themeColor="text1"/>
          <w:sz w:val="28"/>
        </w:rPr>
      </w:pPr>
      <w:r w:rsidRPr="008256DF">
        <w:rPr>
          <w:bCs/>
          <w:color w:val="000000" w:themeColor="text1"/>
          <w:sz w:val="28"/>
        </w:rPr>
        <w:t>Установка и настройка программы Gowin EDA для разработки на ПЛИС компании Gowin выполнена. Были установлены необходимые драйверы, порты были подготовлены к использованию. После настройки COM-портов потребовалась перезагрузка системы. Теперь можно приступать к разработке для ПЛИС в среде Gowin EDA.</w:t>
      </w:r>
    </w:p>
    <w:p w14:paraId="08B0E34B" w14:textId="5540683E" w:rsidR="004A4C6C" w:rsidRPr="006F3A45" w:rsidRDefault="00AD0E5A" w:rsidP="004A4C6C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AD0E5A">
        <w:rPr>
          <w:bCs/>
          <w:color w:val="000000" w:themeColor="text1"/>
          <w:sz w:val="28"/>
        </w:rPr>
        <w:t>Тестовый проект runner</w:t>
      </w:r>
    </w:p>
    <w:p w14:paraId="699E7618" w14:textId="4CB98FB9" w:rsidR="00C749C8" w:rsidRPr="008F6E04" w:rsidRDefault="00A9384A" w:rsidP="0090699B">
      <w:pPr>
        <w:pStyle w:val="af2"/>
        <w:spacing w:line="360" w:lineRule="auto"/>
        <w:ind w:left="0" w:firstLine="720"/>
        <w:jc w:val="both"/>
        <w:rPr>
          <w:bCs/>
          <w:color w:val="000000" w:themeColor="text1"/>
          <w:sz w:val="28"/>
        </w:rPr>
      </w:pPr>
      <w:r w:rsidRPr="00A9384A">
        <w:rPr>
          <w:bCs/>
          <w:color w:val="000000" w:themeColor="text1"/>
          <w:sz w:val="28"/>
        </w:rPr>
        <w:t>Открыт и отредактирован проект "</w:t>
      </w:r>
      <w:r w:rsidRPr="00A9384A">
        <w:rPr>
          <w:bCs/>
          <w:color w:val="000000" w:themeColor="text1"/>
          <w:sz w:val="28"/>
          <w:lang w:val="en-US"/>
        </w:rPr>
        <w:t>runner</w:t>
      </w:r>
      <w:r w:rsidRPr="00A9384A">
        <w:rPr>
          <w:bCs/>
          <w:color w:val="000000" w:themeColor="text1"/>
          <w:sz w:val="28"/>
        </w:rPr>
        <w:t>.</w:t>
      </w:r>
      <w:r w:rsidRPr="00A9384A">
        <w:rPr>
          <w:bCs/>
          <w:color w:val="000000" w:themeColor="text1"/>
          <w:sz w:val="28"/>
          <w:lang w:val="en-US"/>
        </w:rPr>
        <w:t>gprj</w:t>
      </w:r>
      <w:r w:rsidRPr="00A9384A">
        <w:rPr>
          <w:bCs/>
          <w:color w:val="000000" w:themeColor="text1"/>
          <w:sz w:val="28"/>
        </w:rPr>
        <w:t xml:space="preserve">" в программе </w:t>
      </w:r>
      <w:r w:rsidRPr="00A9384A">
        <w:rPr>
          <w:bCs/>
          <w:color w:val="000000" w:themeColor="text1"/>
          <w:sz w:val="28"/>
          <w:lang w:val="en-US"/>
        </w:rPr>
        <w:t>Gowin</w:t>
      </w:r>
      <w:r w:rsidRPr="00A9384A">
        <w:rPr>
          <w:bCs/>
          <w:color w:val="000000" w:themeColor="text1"/>
          <w:sz w:val="28"/>
        </w:rPr>
        <w:t xml:space="preserve"> </w:t>
      </w:r>
      <w:r w:rsidRPr="00A9384A">
        <w:rPr>
          <w:bCs/>
          <w:color w:val="000000" w:themeColor="text1"/>
          <w:sz w:val="28"/>
          <w:lang w:val="en-US"/>
        </w:rPr>
        <w:t>EDA</w:t>
      </w:r>
      <w:r w:rsidRPr="00A9384A">
        <w:rPr>
          <w:bCs/>
          <w:color w:val="000000" w:themeColor="text1"/>
          <w:sz w:val="28"/>
        </w:rPr>
        <w:t>. Изучены файлы "</w:t>
      </w:r>
      <w:r w:rsidRPr="00A9384A">
        <w:rPr>
          <w:bCs/>
          <w:color w:val="000000" w:themeColor="text1"/>
          <w:sz w:val="28"/>
          <w:lang w:val="en-US"/>
        </w:rPr>
        <w:t>runner</w:t>
      </w:r>
      <w:r w:rsidRPr="00A9384A">
        <w:rPr>
          <w:bCs/>
          <w:color w:val="000000" w:themeColor="text1"/>
          <w:sz w:val="28"/>
        </w:rPr>
        <w:t>.</w:t>
      </w:r>
      <w:r w:rsidRPr="00A9384A">
        <w:rPr>
          <w:bCs/>
          <w:color w:val="000000" w:themeColor="text1"/>
          <w:sz w:val="28"/>
          <w:lang w:val="en-US"/>
        </w:rPr>
        <w:t>v</w:t>
      </w:r>
      <w:r w:rsidRPr="00A9384A">
        <w:rPr>
          <w:bCs/>
          <w:color w:val="000000" w:themeColor="text1"/>
          <w:sz w:val="28"/>
        </w:rPr>
        <w:t>" и "</w:t>
      </w:r>
      <w:r w:rsidRPr="00A9384A">
        <w:rPr>
          <w:bCs/>
          <w:color w:val="000000" w:themeColor="text1"/>
          <w:sz w:val="28"/>
          <w:lang w:val="en-US"/>
        </w:rPr>
        <w:t>runner</w:t>
      </w:r>
      <w:r w:rsidRPr="00A9384A">
        <w:rPr>
          <w:bCs/>
          <w:color w:val="000000" w:themeColor="text1"/>
          <w:sz w:val="28"/>
        </w:rPr>
        <w:t>_</w:t>
      </w:r>
      <w:r w:rsidRPr="00A9384A">
        <w:rPr>
          <w:bCs/>
          <w:color w:val="000000" w:themeColor="text1"/>
          <w:sz w:val="28"/>
          <w:lang w:val="en-US"/>
        </w:rPr>
        <w:t>tb</w:t>
      </w:r>
      <w:r w:rsidRPr="00A9384A">
        <w:rPr>
          <w:bCs/>
          <w:color w:val="000000" w:themeColor="text1"/>
          <w:sz w:val="28"/>
        </w:rPr>
        <w:t>.</w:t>
      </w:r>
      <w:r w:rsidRPr="00A9384A">
        <w:rPr>
          <w:bCs/>
          <w:color w:val="000000" w:themeColor="text1"/>
          <w:sz w:val="28"/>
          <w:lang w:val="en-US"/>
        </w:rPr>
        <w:t>v</w:t>
      </w:r>
      <w:r w:rsidRPr="00A9384A">
        <w:rPr>
          <w:bCs/>
          <w:color w:val="000000" w:themeColor="text1"/>
          <w:sz w:val="28"/>
        </w:rPr>
        <w:t>", где в первом установлено переключение светодиодов каждые 4.500.000 тактов для симуляции, а во втором настроен тестбенч для работы с тактирующим сигналом, сигналом сброса и генерации выходного файла симуляции.</w:t>
      </w:r>
    </w:p>
    <w:p w14:paraId="1CC9E708" w14:textId="45C03CCD" w:rsidR="004A4C6C" w:rsidRDefault="00AD0E5A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AD0E5A">
        <w:rPr>
          <w:bCs/>
          <w:color w:val="000000" w:themeColor="text1"/>
          <w:sz w:val="28"/>
        </w:rPr>
        <w:t>Компиляция модуля runner и его тестбенча с помощью Icarus Verilog</w:t>
      </w:r>
    </w:p>
    <w:p w14:paraId="669796A7" w14:textId="1CDCC59D" w:rsidR="00167C5E" w:rsidRPr="00167C5E" w:rsidRDefault="00777BA8" w:rsidP="0090699B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П</w:t>
      </w:r>
      <w:r w:rsidRPr="00777BA8">
        <w:rPr>
          <w:bCs/>
          <w:color w:val="000000" w:themeColor="text1"/>
          <w:sz w:val="28"/>
        </w:rPr>
        <w:t xml:space="preserve">осле открытия терминала в папке проекта была выполнена команда "iverilog -o ./compiled ./src/runner.v ./src/runner_tb.v" для компиляции файлов runner.v и runner_tb.v. Выходной файл был назван compiled. </w:t>
      </w:r>
    </w:p>
    <w:p w14:paraId="078A9A8E" w14:textId="79CA9D40" w:rsidR="00A0671D" w:rsidRPr="002C2354" w:rsidRDefault="00991391" w:rsidP="002C2354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756E11A9" wp14:editId="0964C447">
            <wp:extent cx="6111240" cy="3436620"/>
            <wp:effectExtent l="0" t="0" r="3810" b="0"/>
            <wp:docPr id="17818553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DDC6" w14:textId="6FD76A94" w:rsidR="00A0671D" w:rsidRPr="00014716" w:rsidRDefault="00A0671D" w:rsidP="002C2354">
      <w:pPr>
        <w:spacing w:line="360" w:lineRule="auto"/>
        <w:jc w:val="center"/>
        <w:rPr>
          <w:bCs/>
          <w:color w:val="000000" w:themeColor="text1"/>
          <w:sz w:val="28"/>
        </w:rPr>
      </w:pPr>
      <w:r w:rsidRPr="002C2354">
        <w:rPr>
          <w:bCs/>
          <w:color w:val="000000" w:themeColor="text1"/>
          <w:sz w:val="28"/>
        </w:rPr>
        <w:t xml:space="preserve">Рисунок </w:t>
      </w:r>
      <w:r w:rsidR="002C2354">
        <w:rPr>
          <w:bCs/>
          <w:color w:val="000000" w:themeColor="text1"/>
          <w:sz w:val="28"/>
        </w:rPr>
        <w:t>1</w:t>
      </w:r>
      <w:r w:rsidRPr="002C2354">
        <w:rPr>
          <w:bCs/>
          <w:color w:val="000000" w:themeColor="text1"/>
          <w:sz w:val="28"/>
        </w:rPr>
        <w:t xml:space="preserve"> –</w:t>
      </w:r>
      <w:r w:rsidR="00167C5E">
        <w:rPr>
          <w:bCs/>
          <w:color w:val="000000" w:themeColor="text1"/>
          <w:sz w:val="28"/>
        </w:rPr>
        <w:t xml:space="preserve"> </w:t>
      </w:r>
      <w:r w:rsidR="0090699B">
        <w:rPr>
          <w:bCs/>
          <w:color w:val="000000" w:themeColor="text1"/>
          <w:sz w:val="28"/>
        </w:rPr>
        <w:t xml:space="preserve">Код </w:t>
      </w:r>
      <w:r w:rsidR="00014716">
        <w:rPr>
          <w:bCs/>
          <w:color w:val="000000" w:themeColor="text1"/>
          <w:sz w:val="28"/>
        </w:rPr>
        <w:t xml:space="preserve">открытый в </w:t>
      </w:r>
      <w:r w:rsidR="00014716">
        <w:rPr>
          <w:bCs/>
          <w:color w:val="000000" w:themeColor="text1"/>
          <w:sz w:val="28"/>
          <w:lang w:val="en-US"/>
        </w:rPr>
        <w:t>Gowin</w:t>
      </w:r>
    </w:p>
    <w:p w14:paraId="3BFA9B89" w14:textId="77777777" w:rsidR="00537939" w:rsidRDefault="00537939" w:rsidP="00A0671D">
      <w:pPr>
        <w:pStyle w:val="af2"/>
        <w:spacing w:line="360" w:lineRule="auto"/>
        <w:ind w:left="709"/>
        <w:rPr>
          <w:bCs/>
          <w:color w:val="000000" w:themeColor="text1"/>
          <w:sz w:val="28"/>
        </w:rPr>
      </w:pPr>
    </w:p>
    <w:p w14:paraId="62CDBB6B" w14:textId="1CA46A4E" w:rsidR="00AD0E5A" w:rsidRDefault="00216669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216669">
        <w:rPr>
          <w:bCs/>
          <w:color w:val="000000" w:themeColor="text1"/>
          <w:sz w:val="28"/>
        </w:rPr>
        <w:t>Симуляция модуля с помощью VVP</w:t>
      </w:r>
    </w:p>
    <w:p w14:paraId="7B12EE4C" w14:textId="5C1EFF59" w:rsidR="00167C5E" w:rsidRDefault="00A2518B" w:rsidP="00A2518B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A2518B">
        <w:rPr>
          <w:bCs/>
          <w:color w:val="000000" w:themeColor="text1"/>
          <w:sz w:val="28"/>
        </w:rPr>
        <w:t>Далее была выполнена команда "vvp ./compiled" для проведения симуляции с использованием Verilog Virtual Processor. Результаты симуляции были записаны в файл runner_out.vcd в папке с проектом, описывающий изменения в значениях переменных на протяжении симуляции.</w:t>
      </w:r>
    </w:p>
    <w:p w14:paraId="1D1D04B1" w14:textId="77777777" w:rsidR="00A2518B" w:rsidRPr="00167C5E" w:rsidRDefault="00A2518B" w:rsidP="00167C5E">
      <w:pPr>
        <w:spacing w:line="360" w:lineRule="auto"/>
        <w:rPr>
          <w:bCs/>
          <w:color w:val="000000" w:themeColor="text1"/>
          <w:sz w:val="28"/>
        </w:rPr>
      </w:pPr>
    </w:p>
    <w:p w14:paraId="1A1BB230" w14:textId="77777777" w:rsidR="00DA4895" w:rsidRPr="00210358" w:rsidRDefault="00DA4895" w:rsidP="0021035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27EB7BD7" wp14:editId="0FFAC239">
            <wp:extent cx="6111240" cy="1653540"/>
            <wp:effectExtent l="0" t="0" r="3810" b="3810"/>
            <wp:docPr id="1932374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9FA0" w14:textId="27FC3957" w:rsidR="00DA4895" w:rsidRPr="00501FDF" w:rsidRDefault="00DA4895" w:rsidP="00210358">
      <w:pPr>
        <w:spacing w:line="360" w:lineRule="auto"/>
        <w:jc w:val="center"/>
        <w:rPr>
          <w:bCs/>
          <w:color w:val="000000" w:themeColor="text1"/>
          <w:sz w:val="28"/>
        </w:rPr>
      </w:pPr>
      <w:r w:rsidRPr="00DA4895">
        <w:rPr>
          <w:bCs/>
          <w:color w:val="000000" w:themeColor="text1"/>
          <w:sz w:val="28"/>
        </w:rPr>
        <w:t>Рисунок 2 –</w:t>
      </w:r>
      <w:r w:rsidR="00167C5E">
        <w:rPr>
          <w:bCs/>
          <w:color w:val="000000" w:themeColor="text1"/>
          <w:sz w:val="28"/>
        </w:rPr>
        <w:t xml:space="preserve"> </w:t>
      </w:r>
      <w:r w:rsidR="00501FDF">
        <w:rPr>
          <w:bCs/>
          <w:color w:val="000000" w:themeColor="text1"/>
          <w:sz w:val="28"/>
        </w:rPr>
        <w:t xml:space="preserve">Компиляция и симуляция модуля </w:t>
      </w:r>
      <w:r w:rsidR="00501FDF">
        <w:rPr>
          <w:bCs/>
          <w:color w:val="000000" w:themeColor="text1"/>
          <w:sz w:val="28"/>
          <w:lang w:val="en-US"/>
        </w:rPr>
        <w:t>runner</w:t>
      </w:r>
    </w:p>
    <w:p w14:paraId="732AE2AD" w14:textId="77777777" w:rsidR="00DA4895" w:rsidRPr="00DA4895" w:rsidRDefault="00DA4895" w:rsidP="00DA4895">
      <w:pPr>
        <w:spacing w:line="360" w:lineRule="auto"/>
        <w:rPr>
          <w:bCs/>
          <w:color w:val="000000" w:themeColor="text1"/>
          <w:sz w:val="28"/>
        </w:rPr>
      </w:pPr>
    </w:p>
    <w:p w14:paraId="776D4226" w14:textId="480EB7BE" w:rsidR="00216669" w:rsidRDefault="00216669" w:rsidP="00AD0E5A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216669">
        <w:rPr>
          <w:bCs/>
          <w:color w:val="000000" w:themeColor="text1"/>
          <w:sz w:val="28"/>
        </w:rPr>
        <w:t>Просмотр полученной временной диаграммы в GTKWave</w:t>
      </w:r>
    </w:p>
    <w:p w14:paraId="0E80F7CE" w14:textId="7D7C6031" w:rsidR="006C61F3" w:rsidRPr="008F6E04" w:rsidRDefault="006C61F3" w:rsidP="0090699B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6C61F3">
        <w:rPr>
          <w:bCs/>
          <w:color w:val="000000" w:themeColor="text1"/>
          <w:sz w:val="28"/>
        </w:rPr>
        <w:t xml:space="preserve">После открытия программы GTKWave из папки gtkwave64 в подпапке bin, была создана новая вкладка через команду Open New Tab в меню File, после чего </w:t>
      </w:r>
      <w:r w:rsidRPr="006C61F3">
        <w:rPr>
          <w:bCs/>
          <w:color w:val="000000" w:themeColor="text1"/>
          <w:sz w:val="28"/>
        </w:rPr>
        <w:lastRenderedPageBreak/>
        <w:t>был выбран ранее полученный файл данных vcd. В окне SST был выбран модуль runner_tb для отображения его переменных в нижнем окне. Сигналы были перетащены в основное окно справа для визуализации. Для просмотра всей длительности симуляции были использованы кнопки меню сверху или колесико мыши с зажатой клавишей Ctrl.</w:t>
      </w:r>
    </w:p>
    <w:p w14:paraId="69316299" w14:textId="04AF4F44" w:rsidR="002C2354" w:rsidRPr="008F6E04" w:rsidRDefault="006C61F3" w:rsidP="0090699B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6C61F3">
        <w:rPr>
          <w:bCs/>
          <w:color w:val="000000" w:themeColor="text1"/>
          <w:sz w:val="28"/>
        </w:rPr>
        <w:t>Для представления сигнала leds в двоичном формате было выполнено нажатие правой кнопкой мыши на сигнал в меню Signals, а затем выбран формат Binary в меню Data Format. В результате стало заметно, что ноль бегает по битам массива leds, что означает включение одного из диодов на реальной плате.</w:t>
      </w:r>
    </w:p>
    <w:p w14:paraId="6F92757C" w14:textId="77777777" w:rsidR="0090699B" w:rsidRPr="008F6E04" w:rsidRDefault="0090699B" w:rsidP="0090699B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48EEEF3F" w14:textId="77777777" w:rsidR="008F6E04" w:rsidRDefault="008F6E04" w:rsidP="00167C5E">
      <w:pPr>
        <w:spacing w:line="360" w:lineRule="auto"/>
        <w:jc w:val="center"/>
        <w:rPr>
          <w:noProof/>
        </w:rPr>
      </w:pPr>
    </w:p>
    <w:p w14:paraId="3A1C52F3" w14:textId="18D83F25" w:rsidR="00B7493A" w:rsidRPr="002C2354" w:rsidRDefault="002C2354" w:rsidP="00B7493A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739DCEB5" wp14:editId="22CE2E47">
            <wp:extent cx="6111240" cy="891540"/>
            <wp:effectExtent l="0" t="0" r="3810" b="3810"/>
            <wp:docPr id="6201295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58"/>
                    <a:stretch/>
                  </pic:blipFill>
                  <pic:spPr bwMode="auto">
                    <a:xfrm>
                      <a:off x="0" y="0"/>
                      <a:ext cx="6111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65F8E" w14:textId="79AB5155" w:rsidR="00EB33D6" w:rsidRDefault="002C2354" w:rsidP="00EB33D6">
      <w:pPr>
        <w:spacing w:line="360" w:lineRule="auto"/>
        <w:jc w:val="center"/>
        <w:rPr>
          <w:bCs/>
          <w:color w:val="000000" w:themeColor="text1"/>
          <w:sz w:val="28"/>
        </w:rPr>
      </w:pPr>
      <w:r w:rsidRPr="002C2354">
        <w:rPr>
          <w:bCs/>
          <w:color w:val="000000" w:themeColor="text1"/>
          <w:sz w:val="28"/>
        </w:rPr>
        <w:t>Рисунок 3 –</w:t>
      </w:r>
      <w:r w:rsidR="0090699B" w:rsidRPr="008D68FA">
        <w:rPr>
          <w:bCs/>
          <w:color w:val="000000" w:themeColor="text1"/>
          <w:sz w:val="28"/>
        </w:rPr>
        <w:t xml:space="preserve"> </w:t>
      </w:r>
      <w:r w:rsidR="00501FDF">
        <w:rPr>
          <w:bCs/>
          <w:color w:val="000000" w:themeColor="text1"/>
          <w:sz w:val="28"/>
        </w:rPr>
        <w:t>Временная диаграмма</w:t>
      </w:r>
      <w:r w:rsidR="008D68FA">
        <w:rPr>
          <w:bCs/>
          <w:color w:val="000000" w:themeColor="text1"/>
          <w:sz w:val="28"/>
        </w:rPr>
        <w:t xml:space="preserve">, полученная в </w:t>
      </w:r>
      <w:r w:rsidR="008D68FA">
        <w:rPr>
          <w:bCs/>
          <w:color w:val="000000" w:themeColor="text1"/>
          <w:sz w:val="28"/>
          <w:lang w:val="en-US"/>
        </w:rPr>
        <w:t>GTKWave</w:t>
      </w:r>
    </w:p>
    <w:p w14:paraId="3C5C24C3" w14:textId="77777777" w:rsidR="00EB33D6" w:rsidRDefault="00EB33D6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br w:type="page"/>
      </w:r>
    </w:p>
    <w:p w14:paraId="57F8E533" w14:textId="2FECFC6E" w:rsidR="00AC0347" w:rsidRDefault="00AC0347" w:rsidP="00EB33D6">
      <w:pPr>
        <w:spacing w:line="360" w:lineRule="auto"/>
        <w:ind w:firstLine="709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lastRenderedPageBreak/>
        <w:t>Сделана блок-схема алгоритма</w:t>
      </w:r>
      <w:r w:rsidR="00EB33D6">
        <w:rPr>
          <w:bCs/>
          <w:color w:val="000000" w:themeColor="text1"/>
          <w:sz w:val="28"/>
        </w:rPr>
        <w:t xml:space="preserve"> работы данной программы (рис. 4).</w:t>
      </w:r>
    </w:p>
    <w:p w14:paraId="6B0561B7" w14:textId="77777777" w:rsidR="00EB33D6" w:rsidRDefault="00EB33D6" w:rsidP="00EB33D6">
      <w:pPr>
        <w:spacing w:line="360" w:lineRule="auto"/>
        <w:ind w:firstLine="709"/>
        <w:rPr>
          <w:bCs/>
          <w:color w:val="000000" w:themeColor="text1"/>
          <w:sz w:val="28"/>
        </w:rPr>
      </w:pPr>
    </w:p>
    <w:p w14:paraId="76B3980F" w14:textId="0AE1F01C" w:rsidR="00EB33D6" w:rsidRPr="00B7493A" w:rsidRDefault="00B5385D" w:rsidP="00B7493A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18C50790" wp14:editId="5CACC84A">
            <wp:extent cx="6120130" cy="6972935"/>
            <wp:effectExtent l="0" t="0" r="0" b="0"/>
            <wp:docPr id="666494225" name="Рисунок 1" descr="Изображение выглядит как текст, снимок экрана, Самоклеющийся листо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94225" name="Рисунок 1" descr="Изображение выглядит как текст, снимок экрана, Самоклеющийся листок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7E35" w14:textId="70C00FB3" w:rsidR="00EB33D6" w:rsidRDefault="00EB33D6" w:rsidP="00EB33D6">
      <w:pPr>
        <w:jc w:val="center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>Рисунок 4 – Блок-схема кода</w:t>
      </w:r>
    </w:p>
    <w:p w14:paraId="1BA95E83" w14:textId="77777777" w:rsidR="006B35E9" w:rsidRPr="00EB33D6" w:rsidRDefault="006B35E9" w:rsidP="00EB33D6">
      <w:pPr>
        <w:jc w:val="center"/>
        <w:rPr>
          <w:color w:val="000000" w:themeColor="text1"/>
          <w:sz w:val="28"/>
          <w:szCs w:val="28"/>
        </w:rPr>
      </w:pPr>
    </w:p>
    <w:p w14:paraId="26691647" w14:textId="3E738149" w:rsidR="00583D92" w:rsidRPr="001A5EA2" w:rsidRDefault="00C033AC" w:rsidP="00583D92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>
        <w:rPr>
          <w:b/>
          <w:color w:val="000000" w:themeColor="text1"/>
          <w:sz w:val="32"/>
          <w:szCs w:val="28"/>
        </w:rPr>
        <w:br w:type="column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Вывод</w:t>
      </w:r>
    </w:p>
    <w:p w14:paraId="6B0CC497" w14:textId="681CAF0C" w:rsidR="00FF6343" w:rsidRPr="00FF6343" w:rsidRDefault="00FF6343" w:rsidP="00FF6343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результате выполнения данной работы было установлено, требуемо</w:t>
      </w:r>
      <w:r w:rsidR="00F73119">
        <w:rPr>
          <w:color w:val="000000" w:themeColor="text1"/>
          <w:sz w:val="28"/>
          <w:szCs w:val="28"/>
        </w:rPr>
        <w:t xml:space="preserve">е </w:t>
      </w:r>
      <w:r>
        <w:rPr>
          <w:color w:val="000000" w:themeColor="text1"/>
          <w:sz w:val="28"/>
          <w:szCs w:val="28"/>
        </w:rPr>
        <w:t>программно</w:t>
      </w:r>
      <w:r w:rsidR="00F73119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обеспечени</w:t>
      </w:r>
      <w:r w:rsidR="00F73119">
        <w:rPr>
          <w:color w:val="000000" w:themeColor="text1"/>
          <w:sz w:val="28"/>
          <w:szCs w:val="28"/>
        </w:rPr>
        <w:t>е</w:t>
      </w:r>
      <w:r w:rsidRPr="00D04C1E">
        <w:rPr>
          <w:color w:val="000000" w:themeColor="text1"/>
          <w:sz w:val="28"/>
          <w:szCs w:val="28"/>
        </w:rPr>
        <w:t>: Gowin EDA, Icarus Verilog (iverilog), Verilog Virtual Processor (vvp), GTKWave</w:t>
      </w:r>
      <w:r>
        <w:rPr>
          <w:color w:val="000000" w:themeColor="text1"/>
          <w:sz w:val="28"/>
          <w:szCs w:val="28"/>
        </w:rPr>
        <w:t xml:space="preserve">, и </w:t>
      </w:r>
      <w:r w:rsidR="00F73119">
        <w:rPr>
          <w:color w:val="000000" w:themeColor="text1"/>
          <w:sz w:val="28"/>
          <w:szCs w:val="28"/>
        </w:rPr>
        <w:t xml:space="preserve">реализована </w:t>
      </w:r>
      <w:r>
        <w:rPr>
          <w:color w:val="000000" w:themeColor="text1"/>
          <w:sz w:val="28"/>
          <w:szCs w:val="28"/>
        </w:rPr>
        <w:t>симуляция тестового проекта.</w:t>
      </w:r>
    </w:p>
    <w:p w14:paraId="19489C35" w14:textId="69A66F7F" w:rsidR="003307F9" w:rsidRDefault="003307F9" w:rsidP="00AE08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E58CA8A" w14:textId="6767EEFF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8E6737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8E6737">
        <w:rPr>
          <w:rStyle w:val="aff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08C26BFE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module runner</w:t>
      </w:r>
    </w:p>
    <w:p w14:paraId="25B59929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(</w:t>
      </w:r>
    </w:p>
    <w:p w14:paraId="42C181FA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input clk,</w:t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  <w:t>// Тактирующий сигнал</w:t>
      </w:r>
    </w:p>
    <w:p w14:paraId="14A4239F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  <w:t>input reset,</w:t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  <w:t>// Сигнал сброса (1 по умолчанию, 0 при сбросе)</w:t>
      </w:r>
    </w:p>
    <w:p w14:paraId="77F74F65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output [5:0] leds</w:t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  <w:t>// Выходы светодиодов</w:t>
      </w:r>
    </w:p>
    <w:p w14:paraId="65ADBE37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);</w:t>
      </w:r>
    </w:p>
    <w:p w14:paraId="55672CCE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722EB918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reg [22:0] counter;</w:t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ab/>
        <w:t>// Счётчик для переключения светодиодов</w:t>
      </w:r>
    </w:p>
    <w:p w14:paraId="057FBAE5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reg [2:0] led_counter;</w:t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 xml:space="preserve">// </w:t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Состояние</w:t>
      </w:r>
    </w:p>
    <w:p w14:paraId="10318955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76E46D0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always @(posedge clk)</w:t>
      </w:r>
    </w:p>
    <w:p w14:paraId="3C9F7799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4CBC00D9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if (!reset)</w:t>
      </w:r>
    </w:p>
    <w:p w14:paraId="63795D9F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begin</w:t>
      </w:r>
    </w:p>
    <w:p w14:paraId="42097FF8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counter &lt;= 0;</w:t>
      </w:r>
    </w:p>
    <w:p w14:paraId="017F1375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led_counter &lt;= 0;</w:t>
      </w:r>
    </w:p>
    <w:p w14:paraId="031A1220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end</w:t>
      </w:r>
    </w:p>
    <w:p w14:paraId="1A3605F5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else</w:t>
      </w:r>
    </w:p>
    <w:p w14:paraId="258F4D0D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begin</w:t>
      </w:r>
    </w:p>
    <w:p w14:paraId="058BAA08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counter &lt;= counter + 1;</w:t>
      </w:r>
    </w:p>
    <w:p w14:paraId="5A069683" w14:textId="77777777" w:rsidR="008E6737" w:rsidRPr="00B5385D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B5385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if (counter &gt; 5) // 4500000 </w:t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B5385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прошивки</w:t>
      </w:r>
      <w:r w:rsidRPr="00B5385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(1/6 </w:t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секунды</w:t>
      </w:r>
      <w:r w:rsidRPr="00B5385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), 5 </w:t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для</w:t>
      </w:r>
      <w:r w:rsidRPr="00B5385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симуляции</w:t>
      </w:r>
    </w:p>
    <w:p w14:paraId="49C8F81E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B5385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B5385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begin</w:t>
      </w:r>
    </w:p>
    <w:p w14:paraId="3DE374DC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counter &lt;= 0;</w:t>
      </w:r>
    </w:p>
    <w:p w14:paraId="5A06ED38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led_counter &lt;= led_counter + 1;</w:t>
      </w:r>
    </w:p>
    <w:p w14:paraId="56C75A41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if (led_counter == 5)</w:t>
      </w:r>
    </w:p>
    <w:p w14:paraId="38DE5272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begin</w:t>
      </w:r>
    </w:p>
    <w:p w14:paraId="440DA94B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led_counter &lt;= 0;</w:t>
      </w:r>
    </w:p>
    <w:p w14:paraId="5B247FD5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end</w:t>
      </w:r>
    </w:p>
    <w:p w14:paraId="2248E333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end</w:t>
      </w:r>
    </w:p>
    <w:p w14:paraId="6140E6AE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end</w:t>
      </w:r>
    </w:p>
    <w:p w14:paraId="11DE822C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end</w:t>
      </w:r>
    </w:p>
    <w:p w14:paraId="2034871C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A300EB2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genvar i;</w:t>
      </w:r>
    </w:p>
    <w:p w14:paraId="40B08E1E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generate</w:t>
      </w:r>
    </w:p>
    <w:p w14:paraId="5048EB5D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for (i = 0; i &lt; 6; i = i + 1)</w:t>
      </w:r>
    </w:p>
    <w:p w14:paraId="187A4028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begin</w:t>
      </w:r>
    </w:p>
    <w:p w14:paraId="24FBEB31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  <w:t>assign leds[i] = (reset ? led_counter != i : 0);</w:t>
      </w:r>
    </w:p>
    <w:p w14:paraId="6F7A742A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ab/>
      </w: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end</w:t>
      </w:r>
    </w:p>
    <w:p w14:paraId="47C76665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endgenerate</w:t>
      </w:r>
    </w:p>
    <w:p w14:paraId="47B00356" w14:textId="77777777" w:rsidR="008E6737" w:rsidRPr="008E6737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CC01E3C" w14:textId="5E339325" w:rsidR="000341FE" w:rsidRDefault="008E6737" w:rsidP="008E6737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E6737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endmodule</w:t>
      </w:r>
    </w:p>
    <w:p w14:paraId="491AF05A" w14:textId="6E77292B" w:rsidR="00B27AAA" w:rsidRPr="008E6737" w:rsidRDefault="00B27AAA" w:rsidP="006B35E9">
      <w:pPr>
        <w:rPr>
          <w:rStyle w:val="aff"/>
          <w:smallCaps w:val="0"/>
          <w:color w:val="000000" w:themeColor="text1"/>
          <w:spacing w:val="0"/>
          <w:sz w:val="28"/>
          <w:szCs w:val="28"/>
        </w:rPr>
      </w:pPr>
    </w:p>
    <w:sectPr w:rsidR="00B27AAA" w:rsidRPr="008E6737" w:rsidSect="008E04B9">
      <w:headerReference w:type="default" r:id="rId12"/>
      <w:footerReference w:type="default" r:id="rId13"/>
      <w:footerReference w:type="firs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EE04E" w14:textId="77777777" w:rsidR="006F088F" w:rsidRDefault="006F088F" w:rsidP="0098338E">
      <w:r>
        <w:separator/>
      </w:r>
    </w:p>
  </w:endnote>
  <w:endnote w:type="continuationSeparator" w:id="0">
    <w:p w14:paraId="270A56F0" w14:textId="77777777" w:rsidR="006F088F" w:rsidRDefault="006F088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35D7B" w14:textId="77777777" w:rsidR="006F088F" w:rsidRDefault="006F088F" w:rsidP="0098338E">
      <w:r>
        <w:separator/>
      </w:r>
    </w:p>
  </w:footnote>
  <w:footnote w:type="continuationSeparator" w:id="0">
    <w:p w14:paraId="61167E07" w14:textId="77777777" w:rsidR="006F088F" w:rsidRDefault="006F088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0CE4E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BA2F2F"/>
    <w:multiLevelType w:val="hybridMultilevel"/>
    <w:tmpl w:val="99D29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19"/>
  </w:num>
  <w:num w:numId="2" w16cid:durableId="51776536">
    <w:abstractNumId w:val="1"/>
  </w:num>
  <w:num w:numId="3" w16cid:durableId="916209011">
    <w:abstractNumId w:val="16"/>
  </w:num>
  <w:num w:numId="4" w16cid:durableId="1519470209">
    <w:abstractNumId w:val="24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10"/>
  </w:num>
  <w:num w:numId="8" w16cid:durableId="1705132310">
    <w:abstractNumId w:val="23"/>
  </w:num>
  <w:num w:numId="9" w16cid:durableId="482697521">
    <w:abstractNumId w:val="25"/>
  </w:num>
  <w:num w:numId="10" w16cid:durableId="1442120">
    <w:abstractNumId w:val="17"/>
  </w:num>
  <w:num w:numId="11" w16cid:durableId="836574485">
    <w:abstractNumId w:val="12"/>
  </w:num>
  <w:num w:numId="12" w16cid:durableId="1443040265">
    <w:abstractNumId w:val="14"/>
  </w:num>
  <w:num w:numId="13" w16cid:durableId="275990019">
    <w:abstractNumId w:val="13"/>
  </w:num>
  <w:num w:numId="14" w16cid:durableId="1099522040">
    <w:abstractNumId w:val="9"/>
  </w:num>
  <w:num w:numId="15" w16cid:durableId="1661618717">
    <w:abstractNumId w:val="21"/>
  </w:num>
  <w:num w:numId="16" w16cid:durableId="1865514633">
    <w:abstractNumId w:val="11"/>
  </w:num>
  <w:num w:numId="17" w16cid:durableId="854079594">
    <w:abstractNumId w:val="18"/>
  </w:num>
  <w:num w:numId="18" w16cid:durableId="382146264">
    <w:abstractNumId w:val="22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5"/>
  </w:num>
  <w:num w:numId="24" w16cid:durableId="560604550">
    <w:abstractNumId w:val="20"/>
  </w:num>
  <w:num w:numId="25" w16cid:durableId="1368721179">
    <w:abstractNumId w:val="4"/>
  </w:num>
  <w:num w:numId="26" w16cid:durableId="171888894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07471"/>
    <w:rsid w:val="000103B7"/>
    <w:rsid w:val="00010AD2"/>
    <w:rsid w:val="00011778"/>
    <w:rsid w:val="00011F04"/>
    <w:rsid w:val="000134FA"/>
    <w:rsid w:val="0001400B"/>
    <w:rsid w:val="00014716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1FE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9A9"/>
    <w:rsid w:val="00043AFB"/>
    <w:rsid w:val="000459A4"/>
    <w:rsid w:val="000459F2"/>
    <w:rsid w:val="00046A9E"/>
    <w:rsid w:val="00047062"/>
    <w:rsid w:val="00047D71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4AE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3CA0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C7F1F"/>
    <w:rsid w:val="000D15A7"/>
    <w:rsid w:val="000D20EF"/>
    <w:rsid w:val="000D4044"/>
    <w:rsid w:val="000D536A"/>
    <w:rsid w:val="000D5CBE"/>
    <w:rsid w:val="000D6FC1"/>
    <w:rsid w:val="000D6FC3"/>
    <w:rsid w:val="000E0056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67C5E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5C3"/>
    <w:rsid w:val="001976DE"/>
    <w:rsid w:val="001A1285"/>
    <w:rsid w:val="001A3458"/>
    <w:rsid w:val="001A3D18"/>
    <w:rsid w:val="001A5B5F"/>
    <w:rsid w:val="001A5EA2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87F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622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358"/>
    <w:rsid w:val="0021044B"/>
    <w:rsid w:val="00212ACE"/>
    <w:rsid w:val="00213CBB"/>
    <w:rsid w:val="002148FB"/>
    <w:rsid w:val="00215304"/>
    <w:rsid w:val="00216669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3936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59B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2354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7F9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6700D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5372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530B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1EA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0BE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B59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11D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172"/>
    <w:rsid w:val="004A2551"/>
    <w:rsid w:val="004A2E5E"/>
    <w:rsid w:val="004A3B73"/>
    <w:rsid w:val="004A430E"/>
    <w:rsid w:val="004A4611"/>
    <w:rsid w:val="004A4C68"/>
    <w:rsid w:val="004A4C6C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1FD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034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939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3506"/>
    <w:rsid w:val="00553952"/>
    <w:rsid w:val="00554724"/>
    <w:rsid w:val="00554DBB"/>
    <w:rsid w:val="00554F61"/>
    <w:rsid w:val="005555FF"/>
    <w:rsid w:val="005601E6"/>
    <w:rsid w:val="00560284"/>
    <w:rsid w:val="0056046D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3D92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191D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907"/>
    <w:rsid w:val="005F0E29"/>
    <w:rsid w:val="005F0EA8"/>
    <w:rsid w:val="005F0F2D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765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86C7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5E9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61F3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088F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3C65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77BA8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056D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399D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1A2"/>
    <w:rsid w:val="007F12DB"/>
    <w:rsid w:val="007F18E4"/>
    <w:rsid w:val="007F1A20"/>
    <w:rsid w:val="007F1D81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B8A"/>
    <w:rsid w:val="00820842"/>
    <w:rsid w:val="00821CEB"/>
    <w:rsid w:val="00822523"/>
    <w:rsid w:val="008228EC"/>
    <w:rsid w:val="008239BC"/>
    <w:rsid w:val="008250BD"/>
    <w:rsid w:val="008256DF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488C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447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A559A"/>
    <w:rsid w:val="008B0FA0"/>
    <w:rsid w:val="008B31C1"/>
    <w:rsid w:val="008B39B6"/>
    <w:rsid w:val="008B5098"/>
    <w:rsid w:val="008B54CE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68FA"/>
    <w:rsid w:val="008D7CF8"/>
    <w:rsid w:val="008D7E58"/>
    <w:rsid w:val="008E04B9"/>
    <w:rsid w:val="008E0C6D"/>
    <w:rsid w:val="008E1D47"/>
    <w:rsid w:val="008E295C"/>
    <w:rsid w:val="008E3C9E"/>
    <w:rsid w:val="008E6737"/>
    <w:rsid w:val="008E6F54"/>
    <w:rsid w:val="008F1AE6"/>
    <w:rsid w:val="008F22B6"/>
    <w:rsid w:val="008F32C8"/>
    <w:rsid w:val="008F3C2C"/>
    <w:rsid w:val="008F3C67"/>
    <w:rsid w:val="008F410D"/>
    <w:rsid w:val="008F440B"/>
    <w:rsid w:val="008F44AD"/>
    <w:rsid w:val="008F4A2D"/>
    <w:rsid w:val="008F4A86"/>
    <w:rsid w:val="008F6906"/>
    <w:rsid w:val="008F6E04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D49"/>
    <w:rsid w:val="0090699B"/>
    <w:rsid w:val="00907198"/>
    <w:rsid w:val="0091169B"/>
    <w:rsid w:val="00911B69"/>
    <w:rsid w:val="009145D2"/>
    <w:rsid w:val="00914933"/>
    <w:rsid w:val="00914A69"/>
    <w:rsid w:val="0091520A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391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099E"/>
    <w:rsid w:val="009C10BC"/>
    <w:rsid w:val="009C2E16"/>
    <w:rsid w:val="009C3AD1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4DF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0E78"/>
    <w:rsid w:val="00A0112F"/>
    <w:rsid w:val="00A01DFA"/>
    <w:rsid w:val="00A02699"/>
    <w:rsid w:val="00A0278C"/>
    <w:rsid w:val="00A02F34"/>
    <w:rsid w:val="00A02FCB"/>
    <w:rsid w:val="00A035E6"/>
    <w:rsid w:val="00A043B7"/>
    <w:rsid w:val="00A04FB9"/>
    <w:rsid w:val="00A0671D"/>
    <w:rsid w:val="00A06974"/>
    <w:rsid w:val="00A10484"/>
    <w:rsid w:val="00A10A67"/>
    <w:rsid w:val="00A11C66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518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87F88"/>
    <w:rsid w:val="00A93500"/>
    <w:rsid w:val="00A9384A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0347"/>
    <w:rsid w:val="00AC12F0"/>
    <w:rsid w:val="00AC178E"/>
    <w:rsid w:val="00AC1EB4"/>
    <w:rsid w:val="00AC542D"/>
    <w:rsid w:val="00AC62B7"/>
    <w:rsid w:val="00AC6D65"/>
    <w:rsid w:val="00AC728D"/>
    <w:rsid w:val="00AC758E"/>
    <w:rsid w:val="00AC7CEA"/>
    <w:rsid w:val="00AC7EF6"/>
    <w:rsid w:val="00AD0E5A"/>
    <w:rsid w:val="00AD2D85"/>
    <w:rsid w:val="00AD4358"/>
    <w:rsid w:val="00AD4DE3"/>
    <w:rsid w:val="00AD7CF0"/>
    <w:rsid w:val="00AE08F7"/>
    <w:rsid w:val="00AE0A71"/>
    <w:rsid w:val="00AE0EEB"/>
    <w:rsid w:val="00AE1C2E"/>
    <w:rsid w:val="00AE2399"/>
    <w:rsid w:val="00AE3B36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A20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27AAA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85D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493A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976B3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D778F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49C8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033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D7310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1E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895"/>
    <w:rsid w:val="00DA4FB1"/>
    <w:rsid w:val="00DA5B06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0634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BDE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DDC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631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3D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B5F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3119"/>
    <w:rsid w:val="00F74D7F"/>
    <w:rsid w:val="00F76250"/>
    <w:rsid w:val="00F77280"/>
    <w:rsid w:val="00F77691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59DA"/>
    <w:rsid w:val="00F96CDD"/>
    <w:rsid w:val="00F96D77"/>
    <w:rsid w:val="00F971B7"/>
    <w:rsid w:val="00FA18E1"/>
    <w:rsid w:val="00FA20D1"/>
    <w:rsid w:val="00FA3AC4"/>
    <w:rsid w:val="00FA46A5"/>
    <w:rsid w:val="00FA601E"/>
    <w:rsid w:val="00FA7289"/>
    <w:rsid w:val="00FB0DAB"/>
    <w:rsid w:val="00FB1C69"/>
    <w:rsid w:val="00FB20EA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0B23"/>
    <w:rsid w:val="00FE11FD"/>
    <w:rsid w:val="00FE152C"/>
    <w:rsid w:val="00FE2090"/>
    <w:rsid w:val="00FE2D0A"/>
    <w:rsid w:val="00FE3332"/>
    <w:rsid w:val="00FE54C0"/>
    <w:rsid w:val="00FE5D7A"/>
    <w:rsid w:val="00FE6D38"/>
    <w:rsid w:val="00FF080D"/>
    <w:rsid w:val="00FF1F24"/>
    <w:rsid w:val="00FF43E0"/>
    <w:rsid w:val="00FF458F"/>
    <w:rsid w:val="00FF4703"/>
    <w:rsid w:val="00FF6290"/>
    <w:rsid w:val="00FF634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634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4363</TotalTime>
  <Pages>8</Pages>
  <Words>592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230</cp:revision>
  <cp:lastPrinted>2024-09-10T22:31:00Z</cp:lastPrinted>
  <dcterms:created xsi:type="dcterms:W3CDTF">2024-03-24T19:09:00Z</dcterms:created>
  <dcterms:modified xsi:type="dcterms:W3CDTF">2024-09-27T09:14:00Z</dcterms:modified>
</cp:coreProperties>
</file>