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77777777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2758BB">
        <w:rPr>
          <w:b/>
          <w:color w:val="000000" w:themeColor="text1"/>
          <w:sz w:val="32"/>
          <w:szCs w:val="28"/>
        </w:rPr>
        <w:t>ИБ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28B2D05E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9D26AA">
        <w:rPr>
          <w:b/>
          <w:color w:val="000000" w:themeColor="text1"/>
          <w:sz w:val="32"/>
          <w:szCs w:val="28"/>
        </w:rPr>
        <w:t>3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62F1F9F7" w:rsidR="00A34642" w:rsidRPr="0081187E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564488" w:rsidRPr="0081187E">
        <w:rPr>
          <w:b/>
          <w:bCs/>
          <w:color w:val="000000" w:themeColor="text1"/>
          <w:spacing w:val="5"/>
          <w:sz w:val="32"/>
          <w:szCs w:val="28"/>
        </w:rPr>
        <w:t>Использование методов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73AB67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8363B0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7BA913" w14:textId="77777777" w:rsidR="007F6E90" w:rsidRPr="00034F30" w:rsidRDefault="003A2255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 xml:space="preserve">Минко </w:t>
            </w:r>
            <w:proofErr w:type="gramStart"/>
            <w:r w:rsidRPr="00034F30">
              <w:rPr>
                <w:color w:val="000000" w:themeColor="text1"/>
                <w:sz w:val="32"/>
                <w:szCs w:val="28"/>
              </w:rPr>
              <w:t>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 w:rsidRPr="00034F30">
              <w:rPr>
                <w:color w:val="000000" w:themeColor="text1"/>
                <w:sz w:val="32"/>
                <w:szCs w:val="28"/>
              </w:rPr>
              <w:t>А.</w:t>
            </w:r>
            <w:proofErr w:type="gramEnd"/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034978CF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proofErr w:type="gramStart"/>
            <w:r>
              <w:rPr>
                <w:color w:val="000000" w:themeColor="text1"/>
                <w:sz w:val="32"/>
                <w:szCs w:val="28"/>
              </w:rPr>
              <w:t>Н.Е.</w:t>
            </w:r>
            <w:proofErr w:type="gramEnd"/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E477EF9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работы.</w:t>
      </w:r>
    </w:p>
    <w:p w14:paraId="6F897FC9" w14:textId="77777777" w:rsidR="009E6E96" w:rsidRDefault="009E6E96" w:rsidP="006903A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E6E96">
        <w:rPr>
          <w:color w:val="000000" w:themeColor="text1"/>
          <w:sz w:val="28"/>
          <w:szCs w:val="28"/>
        </w:rPr>
        <w:t>Цель лабораторной работы состоит в освоении применения методов в программировании, включая использование параметров, ссылочных и выходных параметров, а также освоение рекурсивных функций для решения практических задач. В ходе работы студенты создадут программы, сравнивающие числа, обменивающие их значениями, вычисляющие факториалы с использованием циклов и рекурсии, что позволит закрепить навыки разработки и отладки кода в среде Microsoft Visual Studio.</w:t>
      </w:r>
    </w:p>
    <w:p w14:paraId="7F97C2F8" w14:textId="0C067A2B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77777777" w:rsidR="00B27337" w:rsidRDefault="004B0576" w:rsidP="00B27337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Ход работы</w:t>
      </w:r>
      <w:r w:rsidR="00B27337" w:rsidRPr="00034F30">
        <w:rPr>
          <w:b/>
          <w:color w:val="000000" w:themeColor="text1"/>
          <w:sz w:val="32"/>
          <w:szCs w:val="28"/>
        </w:rPr>
        <w:t>.</w:t>
      </w:r>
    </w:p>
    <w:p w14:paraId="76FFE1CD" w14:textId="0CB2E4C4" w:rsidR="007B773A" w:rsidRPr="00D26A58" w:rsidRDefault="00AE0A71" w:rsidP="00D26A58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Использование параметров в методах, возвращающих значение</w:t>
      </w:r>
      <w:r w:rsidR="00A16031" w:rsidRPr="00095053">
        <w:rPr>
          <w:bCs/>
          <w:color w:val="000000" w:themeColor="text1"/>
          <w:sz w:val="28"/>
        </w:rPr>
        <w:t>.</w:t>
      </w:r>
    </w:p>
    <w:p w14:paraId="46372026" w14:textId="641EBBE0" w:rsidR="007B773A" w:rsidRPr="00DC06ED" w:rsidRDefault="007B773A" w:rsidP="007B773A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  <w:lang w:val="en-US"/>
        </w:rPr>
      </w:pPr>
      <w:r w:rsidRPr="007B773A">
        <w:rPr>
          <w:bCs/>
          <w:color w:val="000000" w:themeColor="text1"/>
          <w:sz w:val="28"/>
        </w:rPr>
        <w:t xml:space="preserve">В ходе выполнения задания в среде Visual Studio 2008 был создан новый проект типа </w:t>
      </w:r>
      <w:proofErr w:type="spellStart"/>
      <w:r w:rsidRPr="007B773A">
        <w:rPr>
          <w:bCs/>
          <w:color w:val="000000" w:themeColor="text1"/>
          <w:sz w:val="28"/>
        </w:rPr>
        <w:t>Console</w:t>
      </w:r>
      <w:proofErr w:type="spellEnd"/>
      <w:r w:rsidRPr="007B773A">
        <w:rPr>
          <w:bCs/>
          <w:color w:val="000000" w:themeColor="text1"/>
          <w:sz w:val="28"/>
        </w:rPr>
        <w:t xml:space="preserve"> Application. В классе </w:t>
      </w:r>
      <w:proofErr w:type="spellStart"/>
      <w:r w:rsidRPr="007B773A">
        <w:rPr>
          <w:bCs/>
          <w:color w:val="000000" w:themeColor="text1"/>
          <w:sz w:val="28"/>
        </w:rPr>
        <w:t>Utils</w:t>
      </w:r>
      <w:proofErr w:type="spellEnd"/>
      <w:r w:rsidRPr="007B773A">
        <w:rPr>
          <w:bCs/>
          <w:color w:val="000000" w:themeColor="text1"/>
          <w:sz w:val="28"/>
        </w:rPr>
        <w:t xml:space="preserve"> реализован метод </w:t>
      </w:r>
      <w:proofErr w:type="spellStart"/>
      <w:r w:rsidRPr="007B773A">
        <w:rPr>
          <w:bCs/>
          <w:color w:val="000000" w:themeColor="text1"/>
          <w:sz w:val="28"/>
        </w:rPr>
        <w:t>Greater</w:t>
      </w:r>
      <w:proofErr w:type="spellEnd"/>
      <w:r w:rsidRPr="007B773A">
        <w:rPr>
          <w:bCs/>
          <w:color w:val="000000" w:themeColor="text1"/>
          <w:sz w:val="28"/>
        </w:rPr>
        <w:t xml:space="preserve">, который принимает два целочисленных параметра и возвращает большее из них. В классе Test в методе </w:t>
      </w:r>
      <w:proofErr w:type="spellStart"/>
      <w:r w:rsidRPr="007B773A">
        <w:rPr>
          <w:bCs/>
          <w:color w:val="000000" w:themeColor="text1"/>
          <w:sz w:val="28"/>
        </w:rPr>
        <w:t>Main</w:t>
      </w:r>
      <w:proofErr w:type="spellEnd"/>
      <w:r w:rsidRPr="007B773A">
        <w:rPr>
          <w:bCs/>
          <w:color w:val="000000" w:themeColor="text1"/>
          <w:sz w:val="28"/>
        </w:rPr>
        <w:t xml:space="preserve"> были определены переменные для ввода значений с консоли, сравнения чисел и вывода результата. После вызова метода </w:t>
      </w:r>
      <w:proofErr w:type="spellStart"/>
      <w:r w:rsidRPr="007B773A">
        <w:rPr>
          <w:bCs/>
          <w:color w:val="000000" w:themeColor="text1"/>
          <w:sz w:val="28"/>
        </w:rPr>
        <w:t>Greater</w:t>
      </w:r>
      <w:proofErr w:type="spellEnd"/>
      <w:r w:rsidRPr="007B773A">
        <w:rPr>
          <w:bCs/>
          <w:color w:val="000000" w:themeColor="text1"/>
          <w:sz w:val="28"/>
        </w:rPr>
        <w:t xml:space="preserve"> результат был сохранен в переменную и выведен на консоль. Программа скомпилирована, проведена корректировка ошибок, и результат сохранен</w:t>
      </w:r>
      <w:r w:rsidR="00D26A58">
        <w:rPr>
          <w:bCs/>
          <w:color w:val="000000" w:themeColor="text1"/>
          <w:sz w:val="28"/>
        </w:rPr>
        <w:t xml:space="preserve"> </w:t>
      </w:r>
      <w:r w:rsidR="00D26A58">
        <w:rPr>
          <w:bCs/>
          <w:color w:val="000000" w:themeColor="text1"/>
          <w:sz w:val="28"/>
        </w:rPr>
        <w:t xml:space="preserve">(рис. </w:t>
      </w:r>
      <w:r w:rsidR="00C7478D">
        <w:rPr>
          <w:bCs/>
          <w:color w:val="000000" w:themeColor="text1"/>
          <w:sz w:val="28"/>
        </w:rPr>
        <w:t>1</w:t>
      </w:r>
      <w:r w:rsidR="00D26A58">
        <w:rPr>
          <w:bCs/>
          <w:color w:val="000000" w:themeColor="text1"/>
          <w:sz w:val="28"/>
        </w:rPr>
        <w:t>)</w:t>
      </w:r>
      <w:r w:rsidRPr="007B773A">
        <w:rPr>
          <w:bCs/>
          <w:color w:val="000000" w:themeColor="text1"/>
          <w:sz w:val="28"/>
        </w:rPr>
        <w:t>.</w:t>
      </w:r>
    </w:p>
    <w:p w14:paraId="66B99B9C" w14:textId="77777777" w:rsidR="007B773A" w:rsidRPr="007B773A" w:rsidRDefault="007B773A" w:rsidP="007B773A">
      <w:pPr>
        <w:spacing w:line="360" w:lineRule="auto"/>
        <w:jc w:val="both"/>
        <w:rPr>
          <w:bCs/>
          <w:color w:val="000000" w:themeColor="text1"/>
          <w:sz w:val="28"/>
        </w:rPr>
      </w:pPr>
    </w:p>
    <w:p w14:paraId="74A3DBAA" w14:textId="7B494DB5" w:rsidR="00A6758D" w:rsidRPr="007B773A" w:rsidRDefault="00902BF2" w:rsidP="007B773A">
      <w:pPr>
        <w:spacing w:line="360" w:lineRule="auto"/>
        <w:jc w:val="both"/>
        <w:rPr>
          <w:bCs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617F0087" wp14:editId="19497948">
            <wp:extent cx="6118860" cy="3787140"/>
            <wp:effectExtent l="0" t="0" r="0" b="3810"/>
            <wp:docPr id="19387975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36BF" w14:textId="44134D3F" w:rsidR="005414E1" w:rsidRPr="00D35965" w:rsidRDefault="00A6758D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Рисунок 1 –</w:t>
      </w:r>
      <w:r w:rsidR="005777D4">
        <w:rPr>
          <w:bCs/>
          <w:color w:val="000000" w:themeColor="text1"/>
          <w:sz w:val="28"/>
        </w:rPr>
        <w:t xml:space="preserve"> </w:t>
      </w:r>
      <w:r w:rsidR="00D35965" w:rsidRPr="00D35965">
        <w:rPr>
          <w:bCs/>
          <w:color w:val="000000" w:themeColor="text1"/>
          <w:sz w:val="28"/>
        </w:rPr>
        <w:t xml:space="preserve">Реализация метода </w:t>
      </w:r>
      <w:proofErr w:type="spellStart"/>
      <w:r w:rsidR="00D35965" w:rsidRPr="00D35965">
        <w:rPr>
          <w:bCs/>
          <w:color w:val="000000" w:themeColor="text1"/>
          <w:sz w:val="28"/>
        </w:rPr>
        <w:t>Greater</w:t>
      </w:r>
      <w:proofErr w:type="spellEnd"/>
      <w:r w:rsidR="00D35965" w:rsidRPr="00D35965">
        <w:rPr>
          <w:bCs/>
          <w:color w:val="000000" w:themeColor="text1"/>
          <w:sz w:val="28"/>
        </w:rPr>
        <w:t xml:space="preserve"> для сравнения двух целочисленных параметро</w:t>
      </w:r>
      <w:r w:rsidR="00D35965">
        <w:rPr>
          <w:bCs/>
          <w:color w:val="000000" w:themeColor="text1"/>
          <w:sz w:val="28"/>
        </w:rPr>
        <w:t>в</w:t>
      </w:r>
    </w:p>
    <w:p w14:paraId="32F49E44" w14:textId="77777777" w:rsidR="00FF6290" w:rsidRPr="00764DF8" w:rsidRDefault="00FF6290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3EAEB0D5" w14:textId="042C012A" w:rsidR="006F3A45" w:rsidRPr="006F3A45" w:rsidRDefault="00CF5688" w:rsidP="00A6758D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CF5688">
        <w:rPr>
          <w:bCs/>
          <w:color w:val="000000" w:themeColor="text1"/>
          <w:sz w:val="28"/>
        </w:rPr>
        <w:t>Использование методов со ссылочными параметрами</w:t>
      </w:r>
      <w:r w:rsidR="00A6758D" w:rsidRPr="00326E28">
        <w:rPr>
          <w:sz w:val="28"/>
          <w:szCs w:val="28"/>
        </w:rPr>
        <w:t>.</w:t>
      </w:r>
    </w:p>
    <w:p w14:paraId="20DF1276" w14:textId="30BBB960" w:rsidR="00A6758D" w:rsidRDefault="00C40FBF" w:rsidP="00DD390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C40FBF">
        <w:rPr>
          <w:bCs/>
          <w:color w:val="000000" w:themeColor="text1"/>
          <w:sz w:val="28"/>
        </w:rPr>
        <w:t xml:space="preserve">В программе, созданной в предыдущем упражнении, был добавлен метод </w:t>
      </w:r>
      <w:proofErr w:type="spellStart"/>
      <w:r w:rsidRPr="00C40FBF">
        <w:rPr>
          <w:bCs/>
          <w:color w:val="000000" w:themeColor="text1"/>
          <w:sz w:val="28"/>
        </w:rPr>
        <w:t>Swap</w:t>
      </w:r>
      <w:proofErr w:type="spellEnd"/>
      <w:r w:rsidRPr="00C40FBF">
        <w:rPr>
          <w:bCs/>
          <w:color w:val="000000" w:themeColor="text1"/>
          <w:sz w:val="28"/>
        </w:rPr>
        <w:t xml:space="preserve"> в класс </w:t>
      </w:r>
      <w:proofErr w:type="spellStart"/>
      <w:r w:rsidRPr="00C40FBF">
        <w:rPr>
          <w:bCs/>
          <w:color w:val="000000" w:themeColor="text1"/>
          <w:sz w:val="28"/>
        </w:rPr>
        <w:t>Utils</w:t>
      </w:r>
      <w:proofErr w:type="spellEnd"/>
      <w:r w:rsidRPr="00C40FBF">
        <w:rPr>
          <w:bCs/>
          <w:color w:val="000000" w:themeColor="text1"/>
          <w:sz w:val="28"/>
        </w:rPr>
        <w:t xml:space="preserve">, который принимает два целочисленных параметра по ссылке </w:t>
      </w:r>
      <w:r w:rsidRPr="00C40FBF">
        <w:rPr>
          <w:bCs/>
          <w:color w:val="000000" w:themeColor="text1"/>
          <w:sz w:val="28"/>
        </w:rPr>
        <w:lastRenderedPageBreak/>
        <w:t xml:space="preserve">и меняет их значения с помощью вспомогательной переменной. В методе </w:t>
      </w:r>
      <w:proofErr w:type="spellStart"/>
      <w:r w:rsidRPr="00C40FBF">
        <w:rPr>
          <w:bCs/>
          <w:color w:val="000000" w:themeColor="text1"/>
          <w:sz w:val="28"/>
        </w:rPr>
        <w:t>Main</w:t>
      </w:r>
      <w:proofErr w:type="spellEnd"/>
      <w:r w:rsidRPr="00C40FBF">
        <w:rPr>
          <w:bCs/>
          <w:color w:val="000000" w:themeColor="text1"/>
          <w:sz w:val="28"/>
        </w:rPr>
        <w:t xml:space="preserve"> были выведены исходные значения переменных, вызван метод </w:t>
      </w:r>
      <w:proofErr w:type="spellStart"/>
      <w:r w:rsidRPr="00C40FBF">
        <w:rPr>
          <w:bCs/>
          <w:color w:val="000000" w:themeColor="text1"/>
          <w:sz w:val="28"/>
        </w:rPr>
        <w:t>Swap</w:t>
      </w:r>
      <w:proofErr w:type="spellEnd"/>
      <w:r w:rsidRPr="00C40FBF">
        <w:rPr>
          <w:bCs/>
          <w:color w:val="000000" w:themeColor="text1"/>
          <w:sz w:val="28"/>
        </w:rPr>
        <w:t>, после чего на консоль выведены измененные значения переменных. Программа скомпилирована, проведена корректировка ошибок и сохранен результат</w:t>
      </w:r>
      <w:r w:rsidR="008F7D69">
        <w:rPr>
          <w:bCs/>
          <w:color w:val="000000" w:themeColor="text1"/>
          <w:sz w:val="28"/>
        </w:rPr>
        <w:t xml:space="preserve"> </w:t>
      </w:r>
      <w:r w:rsidR="008F7D69">
        <w:rPr>
          <w:bCs/>
          <w:color w:val="000000" w:themeColor="text1"/>
          <w:sz w:val="28"/>
        </w:rPr>
        <w:t xml:space="preserve">(рис. </w:t>
      </w:r>
      <w:r w:rsidR="00C7478D">
        <w:rPr>
          <w:bCs/>
          <w:color w:val="000000" w:themeColor="text1"/>
          <w:sz w:val="28"/>
        </w:rPr>
        <w:t>2</w:t>
      </w:r>
      <w:r w:rsidR="008F7D69">
        <w:rPr>
          <w:bCs/>
          <w:color w:val="000000" w:themeColor="text1"/>
          <w:sz w:val="28"/>
        </w:rPr>
        <w:t>)</w:t>
      </w:r>
      <w:r w:rsidRPr="00C40FBF">
        <w:rPr>
          <w:bCs/>
          <w:color w:val="000000" w:themeColor="text1"/>
          <w:sz w:val="28"/>
        </w:rPr>
        <w:t>.</w:t>
      </w:r>
    </w:p>
    <w:p w14:paraId="2F399384" w14:textId="77777777" w:rsidR="00CF5688" w:rsidRPr="006F3A45" w:rsidRDefault="00CF5688" w:rsidP="00DD390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28D3F7F5" w14:textId="05D79307" w:rsidR="00A6758D" w:rsidRDefault="00902BF2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  <w:r>
        <w:rPr>
          <w:bCs/>
          <w:noProof/>
          <w:color w:val="000000" w:themeColor="text1"/>
          <w:sz w:val="28"/>
          <w:lang w:val="en-US"/>
        </w:rPr>
        <w:drawing>
          <wp:inline distT="0" distB="0" distL="0" distR="0" wp14:anchorId="1C45BDFC" wp14:editId="21639F00">
            <wp:extent cx="6118860" cy="3695700"/>
            <wp:effectExtent l="0" t="0" r="0" b="0"/>
            <wp:docPr id="15612061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4998" w14:textId="5DABCCA9" w:rsidR="00A6758D" w:rsidRDefault="00A6758D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CF5688">
        <w:rPr>
          <w:bCs/>
          <w:color w:val="000000" w:themeColor="text1"/>
          <w:sz w:val="28"/>
        </w:rPr>
        <w:t>2</w:t>
      </w:r>
      <w:r>
        <w:rPr>
          <w:bCs/>
          <w:color w:val="000000" w:themeColor="text1"/>
          <w:sz w:val="28"/>
        </w:rPr>
        <w:t xml:space="preserve"> –</w:t>
      </w:r>
      <w:r w:rsidR="005777D4" w:rsidRPr="009A31A0">
        <w:rPr>
          <w:bCs/>
          <w:color w:val="000000" w:themeColor="text1"/>
          <w:sz w:val="28"/>
        </w:rPr>
        <w:t xml:space="preserve"> </w:t>
      </w:r>
      <w:r w:rsidR="002F5E7F" w:rsidRPr="002F5E7F">
        <w:rPr>
          <w:bCs/>
          <w:color w:val="000000" w:themeColor="text1"/>
          <w:sz w:val="28"/>
        </w:rPr>
        <w:t xml:space="preserve">Реализация метода </w:t>
      </w:r>
      <w:proofErr w:type="spellStart"/>
      <w:r w:rsidR="002F5E7F" w:rsidRPr="002F5E7F">
        <w:rPr>
          <w:bCs/>
          <w:color w:val="000000" w:themeColor="text1"/>
          <w:sz w:val="28"/>
        </w:rPr>
        <w:t>Swap</w:t>
      </w:r>
      <w:proofErr w:type="spellEnd"/>
      <w:r w:rsidR="002F5E7F" w:rsidRPr="002F5E7F">
        <w:rPr>
          <w:bCs/>
          <w:color w:val="000000" w:themeColor="text1"/>
          <w:sz w:val="28"/>
        </w:rPr>
        <w:t xml:space="preserve"> для обмена значениями двух целочисленных параметров, передаваемых по ссылке</w:t>
      </w:r>
    </w:p>
    <w:p w14:paraId="69D41AA2" w14:textId="77777777" w:rsidR="004E61BC" w:rsidRDefault="004E61BC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221C81EB" w14:textId="046EA44E" w:rsidR="00DD3907" w:rsidRPr="00C946D0" w:rsidRDefault="00D32B78" w:rsidP="005E10E9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D32B78">
        <w:rPr>
          <w:bCs/>
          <w:color w:val="000000" w:themeColor="text1"/>
          <w:sz w:val="28"/>
        </w:rPr>
        <w:t>Использование методов с выходными параметрами</w:t>
      </w:r>
      <w:r w:rsidR="008F7D69">
        <w:rPr>
          <w:bCs/>
          <w:color w:val="000000" w:themeColor="text1"/>
          <w:sz w:val="28"/>
        </w:rPr>
        <w:t>.</w:t>
      </w:r>
    </w:p>
    <w:p w14:paraId="423D39C0" w14:textId="19B220F5" w:rsidR="00C946D0" w:rsidRPr="00DD3907" w:rsidRDefault="00292911" w:rsidP="00CB4EA3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292911">
        <w:rPr>
          <w:bCs/>
          <w:color w:val="000000" w:themeColor="text1"/>
          <w:sz w:val="28"/>
        </w:rPr>
        <w:t xml:space="preserve">В проект, созданный ранее, был добавлен новый метод </w:t>
      </w:r>
      <w:proofErr w:type="spellStart"/>
      <w:r w:rsidRPr="00292911">
        <w:rPr>
          <w:bCs/>
          <w:color w:val="000000" w:themeColor="text1"/>
          <w:sz w:val="28"/>
        </w:rPr>
        <w:t>Factorial</w:t>
      </w:r>
      <w:proofErr w:type="spellEnd"/>
      <w:r w:rsidRPr="00292911">
        <w:rPr>
          <w:bCs/>
          <w:color w:val="000000" w:themeColor="text1"/>
          <w:sz w:val="28"/>
        </w:rPr>
        <w:t xml:space="preserve"> в класс </w:t>
      </w:r>
      <w:proofErr w:type="spellStart"/>
      <w:r w:rsidRPr="00292911">
        <w:rPr>
          <w:bCs/>
          <w:color w:val="000000" w:themeColor="text1"/>
          <w:sz w:val="28"/>
        </w:rPr>
        <w:t>Utils</w:t>
      </w:r>
      <w:proofErr w:type="spellEnd"/>
      <w:r w:rsidRPr="00292911">
        <w:rPr>
          <w:bCs/>
          <w:color w:val="000000" w:themeColor="text1"/>
          <w:sz w:val="28"/>
        </w:rPr>
        <w:t xml:space="preserve">. Этот метод принимает два параметра: входной целочисленный параметр n и выходной параметр </w:t>
      </w:r>
      <w:proofErr w:type="spellStart"/>
      <w:r w:rsidRPr="00292911">
        <w:rPr>
          <w:bCs/>
          <w:color w:val="000000" w:themeColor="text1"/>
          <w:sz w:val="28"/>
        </w:rPr>
        <w:t>answer</w:t>
      </w:r>
      <w:proofErr w:type="spellEnd"/>
      <w:r w:rsidRPr="00292911">
        <w:rPr>
          <w:bCs/>
          <w:color w:val="000000" w:themeColor="text1"/>
          <w:sz w:val="28"/>
        </w:rPr>
        <w:t xml:space="preserve">, вычисляющий факториал числа с помощью цикла </w:t>
      </w:r>
      <w:proofErr w:type="spellStart"/>
      <w:r w:rsidRPr="00292911">
        <w:rPr>
          <w:bCs/>
          <w:color w:val="000000" w:themeColor="text1"/>
          <w:sz w:val="28"/>
        </w:rPr>
        <w:t>for</w:t>
      </w:r>
      <w:proofErr w:type="spellEnd"/>
      <w:r w:rsidRPr="00292911">
        <w:rPr>
          <w:bCs/>
          <w:color w:val="000000" w:themeColor="text1"/>
          <w:sz w:val="28"/>
        </w:rPr>
        <w:t xml:space="preserve">. Метод возвращает значение типа </w:t>
      </w:r>
      <w:proofErr w:type="spellStart"/>
      <w:r w:rsidRPr="00292911">
        <w:rPr>
          <w:bCs/>
          <w:color w:val="000000" w:themeColor="text1"/>
          <w:sz w:val="28"/>
        </w:rPr>
        <w:t>bool</w:t>
      </w:r>
      <w:proofErr w:type="spellEnd"/>
      <w:r w:rsidRPr="00292911">
        <w:rPr>
          <w:bCs/>
          <w:color w:val="000000" w:themeColor="text1"/>
          <w:sz w:val="28"/>
        </w:rPr>
        <w:t xml:space="preserve"> для проверки успешности выполнения. В методе </w:t>
      </w:r>
      <w:proofErr w:type="spellStart"/>
      <w:r w:rsidRPr="00292911">
        <w:rPr>
          <w:bCs/>
          <w:color w:val="000000" w:themeColor="text1"/>
          <w:sz w:val="28"/>
        </w:rPr>
        <w:t>Main</w:t>
      </w:r>
      <w:proofErr w:type="spellEnd"/>
      <w:r w:rsidRPr="00292911">
        <w:rPr>
          <w:bCs/>
          <w:color w:val="000000" w:themeColor="text1"/>
          <w:sz w:val="28"/>
        </w:rPr>
        <w:t xml:space="preserve"> был вызван метод </w:t>
      </w:r>
      <w:proofErr w:type="spellStart"/>
      <w:r w:rsidRPr="00292911">
        <w:rPr>
          <w:bCs/>
          <w:color w:val="000000" w:themeColor="text1"/>
          <w:sz w:val="28"/>
        </w:rPr>
        <w:t>Factorial</w:t>
      </w:r>
      <w:proofErr w:type="spellEnd"/>
      <w:r w:rsidRPr="00292911">
        <w:rPr>
          <w:bCs/>
          <w:color w:val="000000" w:themeColor="text1"/>
          <w:sz w:val="28"/>
        </w:rPr>
        <w:t>, после чего программа скомпилирована, протестирована, исправлены ошибки и сохранен результат</w:t>
      </w:r>
      <w:r w:rsidR="008F7D69">
        <w:rPr>
          <w:bCs/>
          <w:color w:val="000000" w:themeColor="text1"/>
          <w:sz w:val="28"/>
        </w:rPr>
        <w:t xml:space="preserve"> </w:t>
      </w:r>
      <w:r w:rsidR="008F7D69">
        <w:rPr>
          <w:bCs/>
          <w:color w:val="000000" w:themeColor="text1"/>
          <w:sz w:val="28"/>
        </w:rPr>
        <w:t>(рис. 3)</w:t>
      </w:r>
      <w:r w:rsidRPr="00292911">
        <w:rPr>
          <w:bCs/>
          <w:color w:val="000000" w:themeColor="text1"/>
          <w:sz w:val="28"/>
        </w:rPr>
        <w:t>.</w:t>
      </w:r>
    </w:p>
    <w:p w14:paraId="3AB0E345" w14:textId="30F580BC" w:rsidR="00DD3907" w:rsidRPr="00234A81" w:rsidRDefault="00C1519D" w:rsidP="00234A81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46E9810F" wp14:editId="07505C67">
            <wp:extent cx="6118860" cy="3497580"/>
            <wp:effectExtent l="0" t="0" r="0" b="7620"/>
            <wp:docPr id="20774503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B22C" w14:textId="3DABBDF0" w:rsidR="00DD3907" w:rsidRDefault="00DD3907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E10E9">
        <w:rPr>
          <w:bCs/>
          <w:color w:val="000000" w:themeColor="text1"/>
          <w:sz w:val="28"/>
        </w:rPr>
        <w:t>3</w:t>
      </w:r>
      <w:r>
        <w:rPr>
          <w:bCs/>
          <w:color w:val="000000" w:themeColor="text1"/>
          <w:sz w:val="28"/>
        </w:rPr>
        <w:t xml:space="preserve"> –</w:t>
      </w:r>
      <w:r w:rsidR="00234A81">
        <w:rPr>
          <w:bCs/>
          <w:color w:val="000000" w:themeColor="text1"/>
          <w:sz w:val="28"/>
        </w:rPr>
        <w:t xml:space="preserve"> </w:t>
      </w:r>
      <w:r w:rsidR="00417BB0" w:rsidRPr="00417BB0">
        <w:rPr>
          <w:bCs/>
          <w:color w:val="000000" w:themeColor="text1"/>
          <w:sz w:val="28"/>
        </w:rPr>
        <w:t xml:space="preserve">Реализация метода </w:t>
      </w:r>
      <w:proofErr w:type="spellStart"/>
      <w:r w:rsidR="00417BB0" w:rsidRPr="00417BB0">
        <w:rPr>
          <w:bCs/>
          <w:color w:val="000000" w:themeColor="text1"/>
          <w:sz w:val="28"/>
        </w:rPr>
        <w:t>Factorial</w:t>
      </w:r>
      <w:proofErr w:type="spellEnd"/>
      <w:r w:rsidR="00417BB0" w:rsidRPr="00417BB0">
        <w:rPr>
          <w:bCs/>
          <w:color w:val="000000" w:themeColor="text1"/>
          <w:sz w:val="28"/>
        </w:rPr>
        <w:t xml:space="preserve"> для вычисления факториала числа</w:t>
      </w:r>
    </w:p>
    <w:p w14:paraId="2BBE90C4" w14:textId="77777777" w:rsidR="00AE60CA" w:rsidRDefault="00AE60CA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3BE3A479" w14:textId="159D3801" w:rsidR="0023456C" w:rsidRDefault="005E10E9" w:rsidP="0023456C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Использование альтернативного варианта вычисления факториала с применением рекурсии</w:t>
      </w:r>
      <w:r w:rsidR="00111073">
        <w:rPr>
          <w:bCs/>
          <w:color w:val="000000" w:themeColor="text1"/>
          <w:sz w:val="28"/>
        </w:rPr>
        <w:t xml:space="preserve"> </w:t>
      </w:r>
      <w:r w:rsidR="00111073">
        <w:rPr>
          <w:bCs/>
          <w:color w:val="000000" w:themeColor="text1"/>
          <w:sz w:val="28"/>
        </w:rPr>
        <w:t xml:space="preserve">(рис. </w:t>
      </w:r>
      <w:r w:rsidR="00111073">
        <w:rPr>
          <w:bCs/>
          <w:color w:val="000000" w:themeColor="text1"/>
          <w:sz w:val="28"/>
        </w:rPr>
        <w:t>4</w:t>
      </w:r>
      <w:r w:rsidR="00111073">
        <w:rPr>
          <w:bCs/>
          <w:color w:val="000000" w:themeColor="text1"/>
          <w:sz w:val="28"/>
        </w:rPr>
        <w:t>)</w:t>
      </w:r>
      <w:r>
        <w:rPr>
          <w:bCs/>
          <w:color w:val="000000" w:themeColor="text1"/>
          <w:sz w:val="28"/>
        </w:rPr>
        <w:t>.</w:t>
      </w:r>
    </w:p>
    <w:p w14:paraId="30804787" w14:textId="77777777" w:rsidR="0023456C" w:rsidRPr="0023456C" w:rsidRDefault="0023456C" w:rsidP="0023456C">
      <w:pPr>
        <w:spacing w:line="360" w:lineRule="auto"/>
        <w:jc w:val="both"/>
        <w:rPr>
          <w:bCs/>
          <w:color w:val="000000" w:themeColor="text1"/>
          <w:sz w:val="28"/>
        </w:rPr>
      </w:pPr>
    </w:p>
    <w:p w14:paraId="70F2CFF0" w14:textId="3C92D136" w:rsidR="00234A81" w:rsidRPr="00234A81" w:rsidRDefault="00C1519D" w:rsidP="00234A81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56C805B1" wp14:editId="7D4AE07B">
            <wp:extent cx="6118860" cy="3253740"/>
            <wp:effectExtent l="0" t="0" r="0" b="3810"/>
            <wp:docPr id="3523892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6E11" w14:textId="4DE1B4EE" w:rsidR="00DD3907" w:rsidRPr="00DD3907" w:rsidRDefault="00234A81" w:rsidP="00417BB0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D46D6">
        <w:rPr>
          <w:bCs/>
          <w:color w:val="000000" w:themeColor="text1"/>
          <w:sz w:val="28"/>
        </w:rPr>
        <w:t>4</w:t>
      </w:r>
      <w:r>
        <w:rPr>
          <w:bCs/>
          <w:color w:val="000000" w:themeColor="text1"/>
          <w:sz w:val="28"/>
        </w:rPr>
        <w:t xml:space="preserve"> – </w:t>
      </w:r>
      <w:r w:rsidR="00417BB0" w:rsidRPr="00417BB0">
        <w:rPr>
          <w:bCs/>
          <w:color w:val="000000" w:themeColor="text1"/>
          <w:sz w:val="28"/>
        </w:rPr>
        <w:t xml:space="preserve">Реализация метода </w:t>
      </w:r>
      <w:proofErr w:type="spellStart"/>
      <w:r w:rsidR="00417BB0" w:rsidRPr="00417BB0">
        <w:rPr>
          <w:bCs/>
          <w:color w:val="000000" w:themeColor="text1"/>
          <w:sz w:val="28"/>
        </w:rPr>
        <w:t>Factorial</w:t>
      </w:r>
      <w:proofErr w:type="spellEnd"/>
      <w:r w:rsidR="00417BB0" w:rsidRPr="00417BB0">
        <w:rPr>
          <w:bCs/>
          <w:color w:val="000000" w:themeColor="text1"/>
          <w:sz w:val="28"/>
        </w:rPr>
        <w:t xml:space="preserve"> для вычисления факториала числа</w:t>
      </w:r>
      <w:r w:rsidR="00417BB0">
        <w:rPr>
          <w:bCs/>
          <w:color w:val="000000" w:themeColor="text1"/>
          <w:sz w:val="28"/>
        </w:rPr>
        <w:t xml:space="preserve"> с использованием рекурсии</w:t>
      </w:r>
    </w:p>
    <w:p w14:paraId="3C2E63F1" w14:textId="1DAAFFB9" w:rsidR="00B27337" w:rsidRPr="00034F30" w:rsidRDefault="00C033AC" w:rsidP="00D818AE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column"/>
      </w:r>
      <w:r w:rsidR="00B27337" w:rsidRPr="00034F30">
        <w:rPr>
          <w:b/>
          <w:color w:val="000000" w:themeColor="text1"/>
          <w:sz w:val="32"/>
          <w:szCs w:val="28"/>
        </w:rPr>
        <w:lastRenderedPageBreak/>
        <w:t>Вывод.</w:t>
      </w:r>
    </w:p>
    <w:p w14:paraId="3856BCE5" w14:textId="77777777" w:rsidR="00095053" w:rsidRDefault="00095053" w:rsidP="0045195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5053">
        <w:rPr>
          <w:color w:val="000000" w:themeColor="text1"/>
          <w:sz w:val="28"/>
          <w:szCs w:val="28"/>
        </w:rPr>
        <w:t>В ходе лабораторной работы были изучены и применены методы с различными типами параметров: обычными, ссылочными и выходными. Также был реализован расчет факториала с использованием циклов и рекурсивного подхода. Работа способствовала закреплению навыков программирования, отладки и компиляции в среде Microsoft Visual Studio.</w:t>
      </w:r>
    </w:p>
    <w:p w14:paraId="1E58CA8A" w14:textId="302C8E2A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 КОД</w:t>
      </w:r>
    </w:p>
    <w:p w14:paraId="358366CC" w14:textId="345D32EF" w:rsidR="0084715A" w:rsidRPr="00E64FF0" w:rsidRDefault="0084715A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E64FF0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 xml:space="preserve"> 1:</w:t>
      </w:r>
    </w:p>
    <w:p w14:paraId="08BB6EEB" w14:textId="77777777" w:rsidR="00832284" w:rsidRDefault="00832284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255D615A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using </w:t>
      </w:r>
      <w:proofErr w:type="gram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System;</w:t>
      </w:r>
      <w:proofErr w:type="gramEnd"/>
    </w:p>
    <w:p w14:paraId="0A6C835A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7FF7DC5F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namespace Utils</w:t>
      </w:r>
    </w:p>
    <w:p w14:paraId="62CE300E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{</w:t>
      </w:r>
    </w:p>
    <w:p w14:paraId="1B16798E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internal class Utils</w:t>
      </w:r>
    </w:p>
    <w:p w14:paraId="484208B7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{</w:t>
      </w:r>
    </w:p>
    <w:p w14:paraId="28551CF0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static void Main(</w:t>
      </w:r>
      <w:proofErr w:type="gram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string[</w:t>
      </w:r>
      <w:proofErr w:type="gramEnd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] </w:t>
      </w:r>
      <w:proofErr w:type="spell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args</w:t>
      </w:r>
      <w:proofErr w:type="spellEnd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6443EF76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1D467EA0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int x, y, </w:t>
      </w:r>
      <w:proofErr w:type="gram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greater;</w:t>
      </w:r>
      <w:proofErr w:type="gramEnd"/>
    </w:p>
    <w:p w14:paraId="34748429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string </w:t>
      </w:r>
      <w:proofErr w:type="gram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line;</w:t>
      </w:r>
      <w:proofErr w:type="gramEnd"/>
    </w:p>
    <w:p w14:paraId="74FEF009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734B6C9F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("Please enter first number"</w:t>
      </w:r>
      <w:proofErr w:type="gram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2F930A92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line = </w:t>
      </w:r>
      <w:proofErr w:type="spell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Console.ReadLine</w:t>
      </w:r>
      <w:proofErr w:type="spellEnd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370951CA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x = </w:t>
      </w:r>
      <w:proofErr w:type="spellStart"/>
      <w:proofErr w:type="gram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int.Parse</w:t>
      </w:r>
      <w:proofErr w:type="spellEnd"/>
      <w:proofErr w:type="gramEnd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(line);</w:t>
      </w:r>
    </w:p>
    <w:p w14:paraId="7B93888C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("Please enter second number"</w:t>
      </w:r>
      <w:proofErr w:type="gram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65EA5EB7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line = </w:t>
      </w:r>
      <w:proofErr w:type="spell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Console.ReadLine</w:t>
      </w:r>
      <w:proofErr w:type="spellEnd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6B40760F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y = </w:t>
      </w:r>
      <w:proofErr w:type="spellStart"/>
      <w:proofErr w:type="gram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int.Parse</w:t>
      </w:r>
      <w:proofErr w:type="spellEnd"/>
      <w:proofErr w:type="gramEnd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(line);</w:t>
      </w:r>
    </w:p>
    <w:p w14:paraId="22FE06A7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greater = </w:t>
      </w:r>
      <w:proofErr w:type="gram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Greater(</w:t>
      </w:r>
      <w:proofErr w:type="gramEnd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x, y);</w:t>
      </w:r>
    </w:p>
    <w:p w14:paraId="0651E90C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("Max number = {0}", greater</w:t>
      </w:r>
      <w:proofErr w:type="gram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0F662391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5C6F199C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public static int </w:t>
      </w:r>
      <w:proofErr w:type="gram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Greater(</w:t>
      </w:r>
      <w:proofErr w:type="gramEnd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 a, int b)</w:t>
      </w:r>
    </w:p>
    <w:p w14:paraId="2D366EC2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1C43D056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if (a &gt;= b)</w:t>
      </w:r>
    </w:p>
    <w:p w14:paraId="709C2E22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32A2C5B7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return </w:t>
      </w:r>
      <w:proofErr w:type="gram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a;</w:t>
      </w:r>
      <w:proofErr w:type="gramEnd"/>
    </w:p>
    <w:p w14:paraId="2987BE98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57A7A123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else</w:t>
      </w:r>
    </w:p>
    <w:p w14:paraId="54DDA656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56431D4A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return </w:t>
      </w:r>
      <w:proofErr w:type="gramStart"/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b;</w:t>
      </w:r>
      <w:proofErr w:type="gramEnd"/>
    </w:p>
    <w:p w14:paraId="67C776DF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6A2844CA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25E3FC49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}</w:t>
      </w:r>
    </w:p>
    <w:p w14:paraId="36523C82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internal class Test</w:t>
      </w:r>
    </w:p>
    <w:p w14:paraId="0BE825B7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{</w:t>
      </w:r>
    </w:p>
    <w:p w14:paraId="63FB92D4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</w:p>
    <w:p w14:paraId="453CB571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}</w:t>
      </w:r>
    </w:p>
    <w:p w14:paraId="25940677" w14:textId="45099581" w:rsid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B30275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}</w:t>
      </w:r>
    </w:p>
    <w:p w14:paraId="30ED881C" w14:textId="77777777" w:rsidR="00B30275" w:rsidRPr="00B30275" w:rsidRDefault="00B30275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579FC395" w14:textId="44B29B0F" w:rsidR="001D347A" w:rsidRPr="006F3B15" w:rsidRDefault="0084715A" w:rsidP="00C40E7D">
      <w:pPr>
        <w:pStyle w:val="af2"/>
        <w:spacing w:line="360" w:lineRule="auto"/>
        <w:ind w:left="0" w:firstLine="709"/>
        <w:rPr>
          <w:color w:val="000000" w:themeColor="text1"/>
          <w:sz w:val="28"/>
          <w:szCs w:val="28"/>
          <w:u w:val="single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9D7B6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2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68F76A3E" w14:textId="77777777" w:rsidR="009D7B6D" w:rsidRDefault="009D7B6D" w:rsidP="00C40E7D">
      <w:pPr>
        <w:ind w:firstLine="709"/>
        <w:rPr>
          <w:rFonts w:ascii="Courier New" w:hAnsi="Courier New" w:cs="Courier New"/>
        </w:rPr>
      </w:pPr>
    </w:p>
    <w:p w14:paraId="525226A5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using </w:t>
      </w:r>
      <w:proofErr w:type="gramStart"/>
      <w:r w:rsidRPr="00572844">
        <w:rPr>
          <w:rFonts w:ascii="Courier New" w:hAnsi="Courier New" w:cs="Courier New"/>
          <w:lang w:val="en-US"/>
        </w:rPr>
        <w:t>System;</w:t>
      </w:r>
      <w:proofErr w:type="gramEnd"/>
    </w:p>
    <w:p w14:paraId="34A16441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</w:p>
    <w:p w14:paraId="2E8FE310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>namespace Utils</w:t>
      </w:r>
    </w:p>
    <w:p w14:paraId="6106A14C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>{</w:t>
      </w:r>
    </w:p>
    <w:p w14:paraId="5666BB32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internal class Utils</w:t>
      </w:r>
    </w:p>
    <w:p w14:paraId="3E285E28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{</w:t>
      </w:r>
    </w:p>
    <w:p w14:paraId="2DB0FB13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static void Main(</w:t>
      </w:r>
      <w:proofErr w:type="gramStart"/>
      <w:r w:rsidRPr="00572844">
        <w:rPr>
          <w:rFonts w:ascii="Courier New" w:hAnsi="Courier New" w:cs="Courier New"/>
          <w:lang w:val="en-US"/>
        </w:rPr>
        <w:t>string[</w:t>
      </w:r>
      <w:proofErr w:type="gramEnd"/>
      <w:r w:rsidRPr="00572844">
        <w:rPr>
          <w:rFonts w:ascii="Courier New" w:hAnsi="Courier New" w:cs="Courier New"/>
          <w:lang w:val="en-US"/>
        </w:rPr>
        <w:t xml:space="preserve">] </w:t>
      </w:r>
      <w:proofErr w:type="spellStart"/>
      <w:r w:rsidRPr="00572844">
        <w:rPr>
          <w:rFonts w:ascii="Courier New" w:hAnsi="Courier New" w:cs="Courier New"/>
          <w:lang w:val="en-US"/>
        </w:rPr>
        <w:t>args</w:t>
      </w:r>
      <w:proofErr w:type="spellEnd"/>
      <w:r w:rsidRPr="00572844">
        <w:rPr>
          <w:rFonts w:ascii="Courier New" w:hAnsi="Courier New" w:cs="Courier New"/>
          <w:lang w:val="en-US"/>
        </w:rPr>
        <w:t>)</w:t>
      </w:r>
    </w:p>
    <w:p w14:paraId="799CD9DF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115F3547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int x, y, </w:t>
      </w:r>
      <w:proofErr w:type="gramStart"/>
      <w:r w:rsidRPr="00572844">
        <w:rPr>
          <w:rFonts w:ascii="Courier New" w:hAnsi="Courier New" w:cs="Courier New"/>
          <w:lang w:val="en-US"/>
        </w:rPr>
        <w:t>greater;</w:t>
      </w:r>
      <w:proofErr w:type="gramEnd"/>
    </w:p>
    <w:p w14:paraId="0C8BA29D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string </w:t>
      </w:r>
      <w:proofErr w:type="gramStart"/>
      <w:r w:rsidRPr="00572844">
        <w:rPr>
          <w:rFonts w:ascii="Courier New" w:hAnsi="Courier New" w:cs="Courier New"/>
          <w:lang w:val="en-US"/>
        </w:rPr>
        <w:t>line;</w:t>
      </w:r>
      <w:proofErr w:type="gramEnd"/>
    </w:p>
    <w:p w14:paraId="63EA0EE4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</w:p>
    <w:p w14:paraId="254A20F7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72844">
        <w:rPr>
          <w:rFonts w:ascii="Courier New" w:hAnsi="Courier New" w:cs="Courier New"/>
          <w:lang w:val="en-US"/>
        </w:rPr>
        <w:t>Console.WriteLine</w:t>
      </w:r>
      <w:proofErr w:type="spellEnd"/>
      <w:r w:rsidRPr="00572844">
        <w:rPr>
          <w:rFonts w:ascii="Courier New" w:hAnsi="Courier New" w:cs="Courier New"/>
          <w:lang w:val="en-US"/>
        </w:rPr>
        <w:t>("Please enter first number"</w:t>
      </w:r>
      <w:proofErr w:type="gramStart"/>
      <w:r w:rsidRPr="00572844">
        <w:rPr>
          <w:rFonts w:ascii="Courier New" w:hAnsi="Courier New" w:cs="Courier New"/>
          <w:lang w:val="en-US"/>
        </w:rPr>
        <w:t>);</w:t>
      </w:r>
      <w:proofErr w:type="gramEnd"/>
    </w:p>
    <w:p w14:paraId="27DF58EE" w14:textId="77777777" w:rsidR="00572844" w:rsidRPr="00572844" w:rsidRDefault="00572844" w:rsidP="00C40E7D">
      <w:pPr>
        <w:ind w:firstLine="709"/>
        <w:rPr>
          <w:rFonts w:ascii="Courier New" w:hAnsi="Courier New" w:cs="Courier New"/>
        </w:rPr>
      </w:pPr>
      <w:r w:rsidRPr="0057284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72844">
        <w:rPr>
          <w:rFonts w:ascii="Courier New" w:hAnsi="Courier New" w:cs="Courier New"/>
        </w:rPr>
        <w:t>line</w:t>
      </w:r>
      <w:proofErr w:type="spellEnd"/>
      <w:r w:rsidRPr="00572844">
        <w:rPr>
          <w:rFonts w:ascii="Courier New" w:hAnsi="Courier New" w:cs="Courier New"/>
        </w:rPr>
        <w:t xml:space="preserve"> = </w:t>
      </w:r>
      <w:proofErr w:type="spellStart"/>
      <w:r w:rsidRPr="00572844">
        <w:rPr>
          <w:rFonts w:ascii="Courier New" w:hAnsi="Courier New" w:cs="Courier New"/>
        </w:rPr>
        <w:t>Console.ReadLine</w:t>
      </w:r>
      <w:proofErr w:type="spellEnd"/>
      <w:r w:rsidRPr="00572844">
        <w:rPr>
          <w:rFonts w:ascii="Courier New" w:hAnsi="Courier New" w:cs="Courier New"/>
        </w:rPr>
        <w:t>();</w:t>
      </w:r>
    </w:p>
    <w:p w14:paraId="3E637AF4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</w:rPr>
        <w:t xml:space="preserve">            </w:t>
      </w:r>
      <w:r w:rsidRPr="00572844">
        <w:rPr>
          <w:rFonts w:ascii="Courier New" w:hAnsi="Courier New" w:cs="Courier New"/>
          <w:lang w:val="en-US"/>
        </w:rPr>
        <w:t xml:space="preserve">x = </w:t>
      </w:r>
      <w:proofErr w:type="spellStart"/>
      <w:proofErr w:type="gramStart"/>
      <w:r w:rsidRPr="00572844">
        <w:rPr>
          <w:rFonts w:ascii="Courier New" w:hAnsi="Courier New" w:cs="Courier New"/>
          <w:lang w:val="en-US"/>
        </w:rPr>
        <w:t>int.Parse</w:t>
      </w:r>
      <w:proofErr w:type="spellEnd"/>
      <w:proofErr w:type="gramEnd"/>
      <w:r w:rsidRPr="00572844">
        <w:rPr>
          <w:rFonts w:ascii="Courier New" w:hAnsi="Courier New" w:cs="Courier New"/>
          <w:lang w:val="en-US"/>
        </w:rPr>
        <w:t>(line);</w:t>
      </w:r>
    </w:p>
    <w:p w14:paraId="0970A9FA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72844">
        <w:rPr>
          <w:rFonts w:ascii="Courier New" w:hAnsi="Courier New" w:cs="Courier New"/>
          <w:lang w:val="en-US"/>
        </w:rPr>
        <w:t>Console.WriteLine</w:t>
      </w:r>
      <w:proofErr w:type="spellEnd"/>
      <w:r w:rsidRPr="00572844">
        <w:rPr>
          <w:rFonts w:ascii="Courier New" w:hAnsi="Courier New" w:cs="Courier New"/>
          <w:lang w:val="en-US"/>
        </w:rPr>
        <w:t>("Please enter second number"</w:t>
      </w:r>
      <w:proofErr w:type="gramStart"/>
      <w:r w:rsidRPr="00572844">
        <w:rPr>
          <w:rFonts w:ascii="Courier New" w:hAnsi="Courier New" w:cs="Courier New"/>
          <w:lang w:val="en-US"/>
        </w:rPr>
        <w:t>);</w:t>
      </w:r>
      <w:proofErr w:type="gramEnd"/>
    </w:p>
    <w:p w14:paraId="42358C4D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line = </w:t>
      </w:r>
      <w:proofErr w:type="spellStart"/>
      <w:r w:rsidRPr="00572844">
        <w:rPr>
          <w:rFonts w:ascii="Courier New" w:hAnsi="Courier New" w:cs="Courier New"/>
          <w:lang w:val="en-US"/>
        </w:rPr>
        <w:t>Console.ReadLine</w:t>
      </w:r>
      <w:proofErr w:type="spellEnd"/>
      <w:r w:rsidRPr="00572844">
        <w:rPr>
          <w:rFonts w:ascii="Courier New" w:hAnsi="Courier New" w:cs="Courier New"/>
          <w:lang w:val="en-US"/>
        </w:rPr>
        <w:t>(</w:t>
      </w:r>
      <w:proofErr w:type="gramStart"/>
      <w:r w:rsidRPr="00572844">
        <w:rPr>
          <w:rFonts w:ascii="Courier New" w:hAnsi="Courier New" w:cs="Courier New"/>
          <w:lang w:val="en-US"/>
        </w:rPr>
        <w:t>);</w:t>
      </w:r>
      <w:proofErr w:type="gramEnd"/>
    </w:p>
    <w:p w14:paraId="1B542D75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y = </w:t>
      </w:r>
      <w:proofErr w:type="spellStart"/>
      <w:proofErr w:type="gramStart"/>
      <w:r w:rsidRPr="00572844">
        <w:rPr>
          <w:rFonts w:ascii="Courier New" w:hAnsi="Courier New" w:cs="Courier New"/>
          <w:lang w:val="en-US"/>
        </w:rPr>
        <w:t>int.Parse</w:t>
      </w:r>
      <w:proofErr w:type="spellEnd"/>
      <w:proofErr w:type="gramEnd"/>
      <w:r w:rsidRPr="00572844">
        <w:rPr>
          <w:rFonts w:ascii="Courier New" w:hAnsi="Courier New" w:cs="Courier New"/>
          <w:lang w:val="en-US"/>
        </w:rPr>
        <w:t>(line);</w:t>
      </w:r>
    </w:p>
    <w:p w14:paraId="07609FEC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72844">
        <w:rPr>
          <w:rFonts w:ascii="Courier New" w:hAnsi="Courier New" w:cs="Courier New"/>
          <w:lang w:val="en-US"/>
        </w:rPr>
        <w:t>Console.WriteLine</w:t>
      </w:r>
      <w:proofErr w:type="spellEnd"/>
      <w:r w:rsidRPr="00572844">
        <w:rPr>
          <w:rFonts w:ascii="Courier New" w:hAnsi="Courier New" w:cs="Courier New"/>
          <w:lang w:val="en-US"/>
        </w:rPr>
        <w:t>($"x = {x}, y = {y}"</w:t>
      </w:r>
      <w:proofErr w:type="gramStart"/>
      <w:r w:rsidRPr="00572844">
        <w:rPr>
          <w:rFonts w:ascii="Courier New" w:hAnsi="Courier New" w:cs="Courier New"/>
          <w:lang w:val="en-US"/>
        </w:rPr>
        <w:t>);</w:t>
      </w:r>
      <w:proofErr w:type="gramEnd"/>
    </w:p>
    <w:p w14:paraId="20E3DFFA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72844">
        <w:rPr>
          <w:rFonts w:ascii="Courier New" w:hAnsi="Courier New" w:cs="Courier New"/>
          <w:lang w:val="en-US"/>
        </w:rPr>
        <w:t>Test.Swap</w:t>
      </w:r>
      <w:proofErr w:type="spellEnd"/>
      <w:r w:rsidRPr="00572844">
        <w:rPr>
          <w:rFonts w:ascii="Courier New" w:hAnsi="Courier New" w:cs="Courier New"/>
          <w:lang w:val="en-US"/>
        </w:rPr>
        <w:t>(ref x, ref y</w:t>
      </w:r>
      <w:proofErr w:type="gramStart"/>
      <w:r w:rsidRPr="00572844">
        <w:rPr>
          <w:rFonts w:ascii="Courier New" w:hAnsi="Courier New" w:cs="Courier New"/>
          <w:lang w:val="en-US"/>
        </w:rPr>
        <w:t>);</w:t>
      </w:r>
      <w:proofErr w:type="gramEnd"/>
    </w:p>
    <w:p w14:paraId="611438FC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72844">
        <w:rPr>
          <w:rFonts w:ascii="Courier New" w:hAnsi="Courier New" w:cs="Courier New"/>
          <w:lang w:val="en-US"/>
        </w:rPr>
        <w:t>Console.WriteLine</w:t>
      </w:r>
      <w:proofErr w:type="spellEnd"/>
      <w:r w:rsidRPr="00572844">
        <w:rPr>
          <w:rFonts w:ascii="Courier New" w:hAnsi="Courier New" w:cs="Courier New"/>
          <w:lang w:val="en-US"/>
        </w:rPr>
        <w:t>($"x = {x}, y = {y}"</w:t>
      </w:r>
      <w:proofErr w:type="gramStart"/>
      <w:r w:rsidRPr="00572844">
        <w:rPr>
          <w:rFonts w:ascii="Courier New" w:hAnsi="Courier New" w:cs="Courier New"/>
          <w:lang w:val="en-US"/>
        </w:rPr>
        <w:t>);</w:t>
      </w:r>
      <w:proofErr w:type="gramEnd"/>
    </w:p>
    <w:p w14:paraId="5FDAFA1B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greater = </w:t>
      </w:r>
      <w:proofErr w:type="gramStart"/>
      <w:r w:rsidRPr="00572844">
        <w:rPr>
          <w:rFonts w:ascii="Courier New" w:hAnsi="Courier New" w:cs="Courier New"/>
          <w:lang w:val="en-US"/>
        </w:rPr>
        <w:t>Greater(</w:t>
      </w:r>
      <w:proofErr w:type="gramEnd"/>
      <w:r w:rsidRPr="00572844">
        <w:rPr>
          <w:rFonts w:ascii="Courier New" w:hAnsi="Courier New" w:cs="Courier New"/>
          <w:lang w:val="en-US"/>
        </w:rPr>
        <w:t>x, y);</w:t>
      </w:r>
    </w:p>
    <w:p w14:paraId="6EB9C07D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72844">
        <w:rPr>
          <w:rFonts w:ascii="Courier New" w:hAnsi="Courier New" w:cs="Courier New"/>
          <w:lang w:val="en-US"/>
        </w:rPr>
        <w:t>Console.WriteLine</w:t>
      </w:r>
      <w:proofErr w:type="spellEnd"/>
      <w:r w:rsidRPr="00572844">
        <w:rPr>
          <w:rFonts w:ascii="Courier New" w:hAnsi="Courier New" w:cs="Courier New"/>
          <w:lang w:val="en-US"/>
        </w:rPr>
        <w:t>("Max number = {0}", greater</w:t>
      </w:r>
      <w:proofErr w:type="gramStart"/>
      <w:r w:rsidRPr="00572844">
        <w:rPr>
          <w:rFonts w:ascii="Courier New" w:hAnsi="Courier New" w:cs="Courier New"/>
          <w:lang w:val="en-US"/>
        </w:rPr>
        <w:t>);</w:t>
      </w:r>
      <w:proofErr w:type="gramEnd"/>
    </w:p>
    <w:p w14:paraId="671A5DB7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}</w:t>
      </w:r>
    </w:p>
    <w:p w14:paraId="798A1B4E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public static int </w:t>
      </w:r>
      <w:proofErr w:type="gramStart"/>
      <w:r w:rsidRPr="00572844">
        <w:rPr>
          <w:rFonts w:ascii="Courier New" w:hAnsi="Courier New" w:cs="Courier New"/>
          <w:lang w:val="en-US"/>
        </w:rPr>
        <w:t>Greater(</w:t>
      </w:r>
      <w:proofErr w:type="gramEnd"/>
      <w:r w:rsidRPr="00572844">
        <w:rPr>
          <w:rFonts w:ascii="Courier New" w:hAnsi="Courier New" w:cs="Courier New"/>
          <w:lang w:val="en-US"/>
        </w:rPr>
        <w:t>int a, int b)</w:t>
      </w:r>
    </w:p>
    <w:p w14:paraId="424679C5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{</w:t>
      </w:r>
    </w:p>
    <w:p w14:paraId="24BA4CEA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if (a &gt;= b)</w:t>
      </w:r>
    </w:p>
    <w:p w14:paraId="1A257863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{</w:t>
      </w:r>
    </w:p>
    <w:p w14:paraId="2A883D77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    return </w:t>
      </w:r>
      <w:proofErr w:type="gramStart"/>
      <w:r w:rsidRPr="00572844">
        <w:rPr>
          <w:rFonts w:ascii="Courier New" w:hAnsi="Courier New" w:cs="Courier New"/>
          <w:lang w:val="en-US"/>
        </w:rPr>
        <w:t>a;</w:t>
      </w:r>
      <w:proofErr w:type="gramEnd"/>
    </w:p>
    <w:p w14:paraId="47AACD5B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}</w:t>
      </w:r>
    </w:p>
    <w:p w14:paraId="7E94EEB3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else</w:t>
      </w:r>
    </w:p>
    <w:p w14:paraId="329656A5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{</w:t>
      </w:r>
    </w:p>
    <w:p w14:paraId="4C86B71B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    return </w:t>
      </w:r>
      <w:proofErr w:type="gramStart"/>
      <w:r w:rsidRPr="00572844">
        <w:rPr>
          <w:rFonts w:ascii="Courier New" w:hAnsi="Courier New" w:cs="Courier New"/>
          <w:lang w:val="en-US"/>
        </w:rPr>
        <w:t>b;</w:t>
      </w:r>
      <w:proofErr w:type="gramEnd"/>
    </w:p>
    <w:p w14:paraId="672B655E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}</w:t>
      </w:r>
    </w:p>
    <w:p w14:paraId="06DCA9D5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}</w:t>
      </w:r>
    </w:p>
    <w:p w14:paraId="5A6C0C52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}</w:t>
      </w:r>
    </w:p>
    <w:p w14:paraId="7E218B9D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internal class Test</w:t>
      </w:r>
    </w:p>
    <w:p w14:paraId="67F60077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{</w:t>
      </w:r>
    </w:p>
    <w:p w14:paraId="637CCDF0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public static void </w:t>
      </w:r>
      <w:proofErr w:type="gramStart"/>
      <w:r w:rsidRPr="00572844">
        <w:rPr>
          <w:rFonts w:ascii="Courier New" w:hAnsi="Courier New" w:cs="Courier New"/>
          <w:lang w:val="en-US"/>
        </w:rPr>
        <w:t>Swap(</w:t>
      </w:r>
      <w:proofErr w:type="gramEnd"/>
      <w:r w:rsidRPr="00572844">
        <w:rPr>
          <w:rFonts w:ascii="Courier New" w:hAnsi="Courier New" w:cs="Courier New"/>
          <w:lang w:val="en-US"/>
        </w:rPr>
        <w:t>ref int a, ref int b)</w:t>
      </w:r>
    </w:p>
    <w:p w14:paraId="45F561EE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{</w:t>
      </w:r>
    </w:p>
    <w:p w14:paraId="71BAB6F5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int </w:t>
      </w:r>
      <w:proofErr w:type="gramStart"/>
      <w:r w:rsidRPr="00572844">
        <w:rPr>
          <w:rFonts w:ascii="Courier New" w:hAnsi="Courier New" w:cs="Courier New"/>
          <w:lang w:val="en-US"/>
        </w:rPr>
        <w:t>temp;</w:t>
      </w:r>
      <w:proofErr w:type="gramEnd"/>
    </w:p>
    <w:p w14:paraId="2309CA7E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temp = </w:t>
      </w:r>
      <w:proofErr w:type="gramStart"/>
      <w:r w:rsidRPr="00572844">
        <w:rPr>
          <w:rFonts w:ascii="Courier New" w:hAnsi="Courier New" w:cs="Courier New"/>
          <w:lang w:val="en-US"/>
        </w:rPr>
        <w:t>a;</w:t>
      </w:r>
      <w:proofErr w:type="gramEnd"/>
    </w:p>
    <w:p w14:paraId="49AA166B" w14:textId="77777777" w:rsidR="00572844" w:rsidRPr="00572844" w:rsidRDefault="00572844" w:rsidP="00C40E7D">
      <w:pPr>
        <w:ind w:firstLine="709"/>
        <w:rPr>
          <w:rFonts w:ascii="Courier New" w:hAnsi="Courier New" w:cs="Courier New"/>
          <w:lang w:val="en-US"/>
        </w:rPr>
      </w:pPr>
      <w:r w:rsidRPr="00572844">
        <w:rPr>
          <w:rFonts w:ascii="Courier New" w:hAnsi="Courier New" w:cs="Courier New"/>
          <w:lang w:val="en-US"/>
        </w:rPr>
        <w:t xml:space="preserve">            a = </w:t>
      </w:r>
      <w:proofErr w:type="gramStart"/>
      <w:r w:rsidRPr="00572844">
        <w:rPr>
          <w:rFonts w:ascii="Courier New" w:hAnsi="Courier New" w:cs="Courier New"/>
          <w:lang w:val="en-US"/>
        </w:rPr>
        <w:t>b;</w:t>
      </w:r>
      <w:proofErr w:type="gramEnd"/>
    </w:p>
    <w:p w14:paraId="1D2AEE20" w14:textId="77777777" w:rsidR="00572844" w:rsidRPr="00572844" w:rsidRDefault="00572844" w:rsidP="00C40E7D">
      <w:pPr>
        <w:ind w:firstLine="709"/>
        <w:rPr>
          <w:rFonts w:ascii="Courier New" w:hAnsi="Courier New" w:cs="Courier New"/>
        </w:rPr>
      </w:pPr>
      <w:r w:rsidRPr="00572844">
        <w:rPr>
          <w:rFonts w:ascii="Courier New" w:hAnsi="Courier New" w:cs="Courier New"/>
          <w:lang w:val="en-US"/>
        </w:rPr>
        <w:t xml:space="preserve">            </w:t>
      </w:r>
      <w:r w:rsidRPr="00572844">
        <w:rPr>
          <w:rFonts w:ascii="Courier New" w:hAnsi="Courier New" w:cs="Courier New"/>
        </w:rPr>
        <w:t xml:space="preserve">b = </w:t>
      </w:r>
      <w:proofErr w:type="spellStart"/>
      <w:r w:rsidRPr="00572844">
        <w:rPr>
          <w:rFonts w:ascii="Courier New" w:hAnsi="Courier New" w:cs="Courier New"/>
        </w:rPr>
        <w:t>temp</w:t>
      </w:r>
      <w:proofErr w:type="spellEnd"/>
      <w:r w:rsidRPr="00572844">
        <w:rPr>
          <w:rFonts w:ascii="Courier New" w:hAnsi="Courier New" w:cs="Courier New"/>
        </w:rPr>
        <w:t>;</w:t>
      </w:r>
    </w:p>
    <w:p w14:paraId="12FE00A5" w14:textId="77777777" w:rsidR="00572844" w:rsidRPr="00572844" w:rsidRDefault="00572844" w:rsidP="00C40E7D">
      <w:pPr>
        <w:ind w:firstLine="709"/>
        <w:rPr>
          <w:rFonts w:ascii="Courier New" w:hAnsi="Courier New" w:cs="Courier New"/>
        </w:rPr>
      </w:pPr>
      <w:r w:rsidRPr="00572844">
        <w:rPr>
          <w:rFonts w:ascii="Courier New" w:hAnsi="Courier New" w:cs="Courier New"/>
        </w:rPr>
        <w:t xml:space="preserve">        }   </w:t>
      </w:r>
    </w:p>
    <w:p w14:paraId="356B6434" w14:textId="77777777" w:rsidR="00572844" w:rsidRPr="00572844" w:rsidRDefault="00572844" w:rsidP="00C40E7D">
      <w:pPr>
        <w:ind w:firstLine="709"/>
        <w:rPr>
          <w:rFonts w:ascii="Courier New" w:hAnsi="Courier New" w:cs="Courier New"/>
        </w:rPr>
      </w:pPr>
      <w:r w:rsidRPr="00572844">
        <w:rPr>
          <w:rFonts w:ascii="Courier New" w:hAnsi="Courier New" w:cs="Courier New"/>
        </w:rPr>
        <w:t xml:space="preserve">    }</w:t>
      </w:r>
    </w:p>
    <w:p w14:paraId="63EB487A" w14:textId="73EFE372" w:rsidR="00572844" w:rsidRDefault="00572844" w:rsidP="00C40E7D">
      <w:pPr>
        <w:ind w:firstLine="709"/>
        <w:rPr>
          <w:rFonts w:ascii="Courier New" w:hAnsi="Courier New" w:cs="Courier New"/>
        </w:rPr>
      </w:pPr>
      <w:r w:rsidRPr="00572844">
        <w:rPr>
          <w:rFonts w:ascii="Courier New" w:hAnsi="Courier New" w:cs="Courier New"/>
        </w:rPr>
        <w:t>}</w:t>
      </w:r>
    </w:p>
    <w:p w14:paraId="7817AD1C" w14:textId="77777777" w:rsidR="00572844" w:rsidRPr="009D7B6D" w:rsidRDefault="00572844" w:rsidP="00C40E7D">
      <w:pPr>
        <w:ind w:firstLine="709"/>
        <w:rPr>
          <w:rFonts w:ascii="Courier New" w:hAnsi="Courier New" w:cs="Courier New"/>
        </w:rPr>
      </w:pPr>
    </w:p>
    <w:p w14:paraId="7801D7BD" w14:textId="08B3C85B" w:rsidR="00FB458C" w:rsidRDefault="00FB458C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="00E72568" w:rsidRPr="00564488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9D7B6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3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1E033B6C" w14:textId="77777777" w:rsidR="006F3B15" w:rsidRDefault="006F3B15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52FD3634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using 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System;</w:t>
      </w:r>
      <w:proofErr w:type="gramEnd"/>
    </w:p>
    <w:p w14:paraId="5715461A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62F2BC9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namespace Utils</w:t>
      </w:r>
    </w:p>
    <w:p w14:paraId="3AAF9DC7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{</w:t>
      </w:r>
    </w:p>
    <w:p w14:paraId="7E44BA60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internal class Utils</w:t>
      </w:r>
    </w:p>
    <w:p w14:paraId="2DAEE1F9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{</w:t>
      </w:r>
    </w:p>
    <w:p w14:paraId="291FD2EB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lastRenderedPageBreak/>
        <w:t xml:space="preserve">        static void Main(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string[</w:t>
      </w:r>
      <w:proofErr w:type="gram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] </w:t>
      </w:r>
      <w:proofErr w:type="spell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args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44EB4375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1087C14A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int x, y, greater, 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n;</w:t>
      </w:r>
      <w:proofErr w:type="gramEnd"/>
    </w:p>
    <w:p w14:paraId="430EE8EF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int answer = 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0;</w:t>
      </w:r>
      <w:proofErr w:type="gramEnd"/>
    </w:p>
    <w:p w14:paraId="2E0AE361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string 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line;</w:t>
      </w:r>
      <w:proofErr w:type="gramEnd"/>
    </w:p>
    <w:p w14:paraId="72C1CFCF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04E34A9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("Please enter first number"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2346DFA2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line = </w:t>
      </w:r>
      <w:proofErr w:type="spell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Console.ReadLine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70FE1214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x = </w:t>
      </w:r>
      <w:proofErr w:type="spellStart"/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int.Parse</w:t>
      </w:r>
      <w:proofErr w:type="spellEnd"/>
      <w:proofErr w:type="gram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(line);</w:t>
      </w:r>
    </w:p>
    <w:p w14:paraId="5E088D5D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("Please enter second number"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09240B9F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line = </w:t>
      </w:r>
      <w:proofErr w:type="spell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Console.ReadLine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46DE7647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y = </w:t>
      </w:r>
      <w:proofErr w:type="spellStart"/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int.Parse</w:t>
      </w:r>
      <w:proofErr w:type="spellEnd"/>
      <w:proofErr w:type="gram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(line);</w:t>
      </w:r>
    </w:p>
    <w:p w14:paraId="5F6C5F60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($"x = {x}, y = {y}"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5B93E10E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Test.Swap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(ref x, ref y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532DC79A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($"x = {x}, y = {y}"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1E4F3FE8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greater = 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Greater(</w:t>
      </w:r>
      <w:proofErr w:type="gram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x, y);</w:t>
      </w:r>
    </w:p>
    <w:p w14:paraId="61535C67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("Max number = {0}", greater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560CD34D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451322CA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("Please enter a number for factorial!"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0A2A75DB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line = </w:t>
      </w:r>
      <w:proofErr w:type="spell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Console.ReadLine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19F7F734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n = </w:t>
      </w:r>
      <w:proofErr w:type="spellStart"/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int.Parse</w:t>
      </w:r>
      <w:proofErr w:type="spellEnd"/>
      <w:proofErr w:type="gram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(line);</w:t>
      </w:r>
    </w:p>
    <w:p w14:paraId="58D3328C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Factorial(</w:t>
      </w:r>
      <w:proofErr w:type="spellStart"/>
      <w:proofErr w:type="gram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n,ref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answer);</w:t>
      </w:r>
    </w:p>
    <w:p w14:paraId="39470897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($"Result factorial = {answer}"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752159A0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1B7847FD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public static int 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Greater(</w:t>
      </w:r>
      <w:proofErr w:type="gram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 a, int b)</w:t>
      </w:r>
    </w:p>
    <w:p w14:paraId="706E67EF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56963069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if (a &gt;= b)</w:t>
      </w:r>
    </w:p>
    <w:p w14:paraId="5ACC1E42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63B1BC51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return 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a;</w:t>
      </w:r>
      <w:proofErr w:type="gramEnd"/>
    </w:p>
    <w:p w14:paraId="3492504F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6C1FBB37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else</w:t>
      </w:r>
    </w:p>
    <w:p w14:paraId="185E28FD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6F573D10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return 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b;</w:t>
      </w:r>
      <w:proofErr w:type="gramEnd"/>
    </w:p>
    <w:p w14:paraId="00CE6FC6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lastRenderedPageBreak/>
        <w:t xml:space="preserve">            }</w:t>
      </w:r>
    </w:p>
    <w:p w14:paraId="0AA2B435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1EE80E5A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477B6168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public static bool 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Factorial(</w:t>
      </w:r>
      <w:proofErr w:type="gram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 n, ref int answer)</w:t>
      </w:r>
    </w:p>
    <w:p w14:paraId="6354B8A5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443C7CA4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if (n &lt; 0)</w:t>
      </w:r>
    </w:p>
    <w:p w14:paraId="5F866C3A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42F2E64E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Exception </w:t>
      </w:r>
      <w:proofErr w:type="spell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exception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new 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Exception(</w:t>
      </w:r>
      <w:proofErr w:type="gram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"Negative number!");</w:t>
      </w:r>
    </w:p>
    <w:p w14:paraId="7B7A1420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throw 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exception;</w:t>
      </w:r>
      <w:proofErr w:type="gramEnd"/>
    </w:p>
    <w:p w14:paraId="15630F02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14436B1D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answer = 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1;</w:t>
      </w:r>
      <w:proofErr w:type="gramEnd"/>
    </w:p>
    <w:p w14:paraId="7970F187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for (int </w:t>
      </w:r>
      <w:proofErr w:type="spell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 </w:t>
      </w:r>
      <w:proofErr w:type="spell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&lt; n; </w:t>
      </w:r>
      <w:proofErr w:type="spell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++)</w:t>
      </w:r>
    </w:p>
    <w:p w14:paraId="7CEEB882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{</w:t>
      </w:r>
    </w:p>
    <w:p w14:paraId="6D2945CA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        </w:t>
      </w:r>
      <w:proofErr w:type="spell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answer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= </w:t>
      </w:r>
      <w:proofErr w:type="spell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answer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* (i + 1);</w:t>
      </w:r>
    </w:p>
    <w:p w14:paraId="63674C3E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    </w:t>
      </w: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}</w:t>
      </w:r>
    </w:p>
    <w:p w14:paraId="0CE4DC17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return 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true;</w:t>
      </w:r>
      <w:proofErr w:type="gramEnd"/>
    </w:p>
    <w:p w14:paraId="42DC119B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0F9C4A71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79E09070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}</w:t>
      </w:r>
    </w:p>
    <w:p w14:paraId="37120C27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internal class Test</w:t>
      </w:r>
    </w:p>
    <w:p w14:paraId="4A690A8F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{</w:t>
      </w:r>
    </w:p>
    <w:p w14:paraId="3AC6FA59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public static void 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Swap(</w:t>
      </w:r>
      <w:proofErr w:type="gram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ref int a, ref int b)</w:t>
      </w:r>
    </w:p>
    <w:p w14:paraId="7E7EFF78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691BA84F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int 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temp;</w:t>
      </w:r>
      <w:proofErr w:type="gramEnd"/>
    </w:p>
    <w:p w14:paraId="6514D981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temp = 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a;</w:t>
      </w:r>
      <w:proofErr w:type="gramEnd"/>
    </w:p>
    <w:p w14:paraId="6BE91EE6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a = </w:t>
      </w:r>
      <w:proofErr w:type="gram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b;</w:t>
      </w:r>
      <w:proofErr w:type="gramEnd"/>
    </w:p>
    <w:p w14:paraId="6953531D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b = </w:t>
      </w:r>
      <w:proofErr w:type="spellStart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temp</w:t>
      </w:r>
      <w:proofErr w:type="spellEnd"/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;</w:t>
      </w:r>
    </w:p>
    <w:p w14:paraId="3CA87F97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}</w:t>
      </w:r>
    </w:p>
    <w:p w14:paraId="27338798" w14:textId="77777777" w:rsidR="00572844" w:rsidRP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}</w:t>
      </w:r>
    </w:p>
    <w:p w14:paraId="28D48ECB" w14:textId="7EE58D7C" w:rsidR="00572844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57284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}</w:t>
      </w:r>
    </w:p>
    <w:p w14:paraId="4EFED2C6" w14:textId="77777777" w:rsidR="00572844" w:rsidRPr="006F3B15" w:rsidRDefault="00572844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7EDE236C" w14:textId="59A8AF8A" w:rsidR="00CD43F3" w:rsidRPr="00F779FD" w:rsidRDefault="00CD43F3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="009D7B6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 xml:space="preserve"> 4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3316F46F" w14:textId="7D22E9D0" w:rsidR="004D3611" w:rsidRDefault="004D3611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57337D7C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using 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System;</w:t>
      </w:r>
      <w:proofErr w:type="gramEnd"/>
    </w:p>
    <w:p w14:paraId="6D61EBAA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09ACEFE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lastRenderedPageBreak/>
        <w:t>namespace Utils</w:t>
      </w:r>
    </w:p>
    <w:p w14:paraId="2E03D864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{</w:t>
      </w:r>
    </w:p>
    <w:p w14:paraId="6491404E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internal class Utils</w:t>
      </w:r>
    </w:p>
    <w:p w14:paraId="335CD138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{</w:t>
      </w:r>
    </w:p>
    <w:p w14:paraId="0AD325DE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static void Main(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string[</w:t>
      </w:r>
      <w:proofErr w:type="gram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]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args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616064ED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4A0CC98A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int x, y, greater, 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n;</w:t>
      </w:r>
      <w:proofErr w:type="gramEnd"/>
    </w:p>
    <w:p w14:paraId="679C8D1F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int answer = 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0;</w:t>
      </w:r>
      <w:proofErr w:type="gramEnd"/>
    </w:p>
    <w:p w14:paraId="7BDEBDDE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string 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line;</w:t>
      </w:r>
      <w:proofErr w:type="gramEnd"/>
    </w:p>
    <w:p w14:paraId="2B26E529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</w:t>
      </w:r>
    </w:p>
    <w:p w14:paraId="0E3224F2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("Please enter first number"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34C02398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line =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Console.ReadLine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4A22433A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x = </w:t>
      </w:r>
      <w:proofErr w:type="spellStart"/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int.Parse</w:t>
      </w:r>
      <w:proofErr w:type="spellEnd"/>
      <w:proofErr w:type="gram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(line);</w:t>
      </w:r>
    </w:p>
    <w:p w14:paraId="1F79ED13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("Please enter second number"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2388C60D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line =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Console.ReadLine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51229386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y = </w:t>
      </w:r>
      <w:proofErr w:type="spellStart"/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int.Parse</w:t>
      </w:r>
      <w:proofErr w:type="spellEnd"/>
      <w:proofErr w:type="gram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(line);</w:t>
      </w:r>
    </w:p>
    <w:p w14:paraId="36825B5D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41F7D6E7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($"x = {x}, y = {y}"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5BFC26C5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Test.Swap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(ref x, ref y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73683F03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($"x = {x}, y = {y}"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01464211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greater = 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Greater(</w:t>
      </w:r>
      <w:proofErr w:type="gram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x, y);</w:t>
      </w:r>
    </w:p>
    <w:p w14:paraId="7F612FE8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("Max number = {0}", greater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4E77DE27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79261BF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("Please enter a number for factorial!"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75BCC595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line =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Console.ReadLine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65F4E63A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n = </w:t>
      </w:r>
      <w:proofErr w:type="spellStart"/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int.Parse</w:t>
      </w:r>
      <w:proofErr w:type="spellEnd"/>
      <w:proofErr w:type="gram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(line);</w:t>
      </w:r>
    </w:p>
    <w:p w14:paraId="7F313E12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Factorial(</w:t>
      </w:r>
      <w:proofErr w:type="spellStart"/>
      <w:proofErr w:type="gram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n,ref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answer);</w:t>
      </w:r>
    </w:p>
    <w:p w14:paraId="1F27342C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($"Result factorial = {answer}"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3E094ABC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0584E478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("Please enter a number for factorial!"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563D7EB9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line =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Console.ReadLine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103362B7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n = </w:t>
      </w:r>
      <w:proofErr w:type="spellStart"/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int.Parse</w:t>
      </w:r>
      <w:proofErr w:type="spellEnd"/>
      <w:proofErr w:type="gram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(line);</w:t>
      </w:r>
    </w:p>
    <w:p w14:paraId="1E5EC25A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answer =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RecursiveFactorial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(n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3452AF31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($"Result factorial = {answer}"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6317C2FD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21A05C19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</w:t>
      </w:r>
    </w:p>
    <w:p w14:paraId="1FF9EC0C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public static int 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Greater(</w:t>
      </w:r>
      <w:proofErr w:type="gram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 a, int b)</w:t>
      </w:r>
    </w:p>
    <w:p w14:paraId="51E14E57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4B875278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if (a &gt;= b)</w:t>
      </w:r>
    </w:p>
    <w:p w14:paraId="2173B0E5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6E55F8DC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return 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a;</w:t>
      </w:r>
      <w:proofErr w:type="gramEnd"/>
    </w:p>
    <w:p w14:paraId="73390E8C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6EF01029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else</w:t>
      </w:r>
    </w:p>
    <w:p w14:paraId="0AA8E61D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0C90ABB3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return 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b;</w:t>
      </w:r>
      <w:proofErr w:type="gramEnd"/>
    </w:p>
    <w:p w14:paraId="2517983E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15384E6E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2C258583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67FCB3B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public static bool 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Factorial(</w:t>
      </w:r>
      <w:proofErr w:type="gram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 n, ref int answer)</w:t>
      </w:r>
    </w:p>
    <w:p w14:paraId="5FA46BB3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lastRenderedPageBreak/>
        <w:t xml:space="preserve">        {</w:t>
      </w:r>
    </w:p>
    <w:p w14:paraId="41C4A6FE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if (n &lt; 0)</w:t>
      </w:r>
    </w:p>
    <w:p w14:paraId="30472681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349D0099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Exception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exception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new 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Exception(</w:t>
      </w:r>
      <w:proofErr w:type="gram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"Negative number!");</w:t>
      </w:r>
    </w:p>
    <w:p w14:paraId="062CD057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throw 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exception;</w:t>
      </w:r>
      <w:proofErr w:type="gramEnd"/>
    </w:p>
    <w:p w14:paraId="00415C85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668715A8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answer = 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1;</w:t>
      </w:r>
      <w:proofErr w:type="gramEnd"/>
    </w:p>
    <w:p w14:paraId="6756C8D7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for (int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&lt; n;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++)</w:t>
      </w:r>
    </w:p>
    <w:p w14:paraId="0763BD2C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185CE507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answer = answer * (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+ 1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3ECAFF2E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0CAC660D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return 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true;</w:t>
      </w:r>
      <w:proofErr w:type="gramEnd"/>
    </w:p>
    <w:p w14:paraId="4CD3A822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EE60F05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0ADB1786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</w:t>
      </w:r>
    </w:p>
    <w:p w14:paraId="122227F4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public static int </w:t>
      </w:r>
      <w:proofErr w:type="spellStart"/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RecursiveFactorial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 n)</w:t>
      </w:r>
    </w:p>
    <w:p w14:paraId="43637EED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5B092848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if (n &lt; 0)</w:t>
      </w:r>
    </w:p>
    <w:p w14:paraId="095B385D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0B8DF1F9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Exception </w:t>
      </w:r>
      <w:proofErr w:type="spell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exception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new 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Exception(</w:t>
      </w:r>
      <w:proofErr w:type="gram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"Negative number!");</w:t>
      </w:r>
    </w:p>
    <w:p w14:paraId="5F889B0C" w14:textId="77777777" w:rsidR="00600C5A" w:rsidRPr="00600C5A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</w:t>
      </w:r>
      <w:r w:rsidRPr="00600C5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throw </w:t>
      </w:r>
      <w:proofErr w:type="gramStart"/>
      <w:r w:rsidRPr="00600C5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exception;</w:t>
      </w:r>
      <w:proofErr w:type="gramEnd"/>
    </w:p>
    <w:p w14:paraId="16B1010A" w14:textId="77777777" w:rsidR="00600C5A" w:rsidRPr="00600C5A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00C5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1F81A2C5" w14:textId="77777777" w:rsidR="00600C5A" w:rsidRPr="00600C5A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00C5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if (n == 0)</w:t>
      </w:r>
    </w:p>
    <w:p w14:paraId="4B4E13A4" w14:textId="77777777" w:rsidR="00600C5A" w:rsidRPr="00600C5A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00C5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   </w:t>
      </w:r>
    </w:p>
    <w:p w14:paraId="0D545DA3" w14:textId="77777777" w:rsidR="00600C5A" w:rsidRPr="00600C5A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00C5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return </w:t>
      </w:r>
      <w:proofErr w:type="gramStart"/>
      <w:r w:rsidRPr="00600C5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1;</w:t>
      </w:r>
      <w:proofErr w:type="gramEnd"/>
    </w:p>
    <w:p w14:paraId="7898EEA2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00C5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}</w:t>
      </w:r>
    </w:p>
    <w:p w14:paraId="1E07B471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else</w:t>
      </w:r>
    </w:p>
    <w:p w14:paraId="28A202A2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6A4BC170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return n * </w:t>
      </w:r>
      <w:proofErr w:type="spellStart"/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RecursiveFactorial</w:t>
      </w:r>
      <w:proofErr w:type="spell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n - 1);</w:t>
      </w:r>
    </w:p>
    <w:p w14:paraId="7748D58D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403589B1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0F034B9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7A238CD9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}</w:t>
      </w:r>
    </w:p>
    <w:p w14:paraId="40DF5366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internal class Test</w:t>
      </w:r>
    </w:p>
    <w:p w14:paraId="528F3F8E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{</w:t>
      </w:r>
    </w:p>
    <w:p w14:paraId="5C85F9B5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public static void 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Swap(</w:t>
      </w:r>
      <w:proofErr w:type="gramEnd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ref int a, ref int b)</w:t>
      </w:r>
    </w:p>
    <w:p w14:paraId="1AC98DC4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41505917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int 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temp;</w:t>
      </w:r>
      <w:proofErr w:type="gramEnd"/>
    </w:p>
    <w:p w14:paraId="4276ACBC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temp = 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a;</w:t>
      </w:r>
      <w:proofErr w:type="gramEnd"/>
    </w:p>
    <w:p w14:paraId="5DCD78EB" w14:textId="77777777" w:rsidR="00600C5A" w:rsidRPr="00C40E7D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a = </w:t>
      </w:r>
      <w:proofErr w:type="gramStart"/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b;</w:t>
      </w:r>
      <w:proofErr w:type="gramEnd"/>
    </w:p>
    <w:p w14:paraId="2EA4BA4C" w14:textId="77777777" w:rsidR="00600C5A" w:rsidRPr="00600C5A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C40E7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r w:rsidRPr="00600C5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b = </w:t>
      </w:r>
      <w:proofErr w:type="spellStart"/>
      <w:r w:rsidRPr="00600C5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temp</w:t>
      </w:r>
      <w:proofErr w:type="spellEnd"/>
      <w:r w:rsidRPr="00600C5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;</w:t>
      </w:r>
    </w:p>
    <w:p w14:paraId="008BB0CF" w14:textId="77777777" w:rsidR="00600C5A" w:rsidRPr="00600C5A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600C5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}</w:t>
      </w:r>
    </w:p>
    <w:p w14:paraId="0A0A9559" w14:textId="77777777" w:rsidR="00600C5A" w:rsidRPr="00600C5A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600C5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}</w:t>
      </w:r>
    </w:p>
    <w:p w14:paraId="675ED9CE" w14:textId="531027E3" w:rsidR="00572844" w:rsidRDefault="00600C5A" w:rsidP="00C40E7D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600C5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}</w:t>
      </w:r>
    </w:p>
    <w:p w14:paraId="12DCDFC8" w14:textId="77777777" w:rsidR="00572844" w:rsidRPr="00CD43F3" w:rsidRDefault="00572844" w:rsidP="006F3B15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sectPr w:rsidR="00572844" w:rsidRPr="00CD43F3" w:rsidSect="008E04B9">
      <w:headerReference w:type="default" r:id="rId12"/>
      <w:footerReference w:type="default" r:id="rId13"/>
      <w:footerReference w:type="firs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FAE95" w14:textId="77777777" w:rsidR="004E4BF2" w:rsidRDefault="004E4BF2" w:rsidP="0098338E">
      <w:r>
        <w:separator/>
      </w:r>
    </w:p>
  </w:endnote>
  <w:endnote w:type="continuationSeparator" w:id="0">
    <w:p w14:paraId="70C981B5" w14:textId="77777777" w:rsidR="004E4BF2" w:rsidRDefault="004E4BF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FB508" w14:textId="77777777" w:rsidR="004E4BF2" w:rsidRDefault="004E4BF2" w:rsidP="0098338E">
      <w:r>
        <w:separator/>
      </w:r>
    </w:p>
  </w:footnote>
  <w:footnote w:type="continuationSeparator" w:id="0">
    <w:p w14:paraId="2FF4DA7C" w14:textId="77777777" w:rsidR="004E4BF2" w:rsidRDefault="004E4BF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531755">
    <w:abstractNumId w:val="18"/>
  </w:num>
  <w:num w:numId="2" w16cid:durableId="51776536">
    <w:abstractNumId w:val="1"/>
  </w:num>
  <w:num w:numId="3" w16cid:durableId="916209011">
    <w:abstractNumId w:val="15"/>
  </w:num>
  <w:num w:numId="4" w16cid:durableId="1519470209">
    <w:abstractNumId w:val="23"/>
  </w:num>
  <w:num w:numId="5" w16cid:durableId="1940406163">
    <w:abstractNumId w:val="3"/>
  </w:num>
  <w:num w:numId="6" w16cid:durableId="416905795">
    <w:abstractNumId w:val="2"/>
  </w:num>
  <w:num w:numId="7" w16cid:durableId="1593852712">
    <w:abstractNumId w:val="9"/>
  </w:num>
  <w:num w:numId="8" w16cid:durableId="1705132310">
    <w:abstractNumId w:val="22"/>
  </w:num>
  <w:num w:numId="9" w16cid:durableId="482697521">
    <w:abstractNumId w:val="24"/>
  </w:num>
  <w:num w:numId="10" w16cid:durableId="1442120">
    <w:abstractNumId w:val="16"/>
  </w:num>
  <w:num w:numId="11" w16cid:durableId="836574485">
    <w:abstractNumId w:val="11"/>
  </w:num>
  <w:num w:numId="12" w16cid:durableId="1443040265">
    <w:abstractNumId w:val="13"/>
  </w:num>
  <w:num w:numId="13" w16cid:durableId="275990019">
    <w:abstractNumId w:val="12"/>
  </w:num>
  <w:num w:numId="14" w16cid:durableId="1099522040">
    <w:abstractNumId w:val="8"/>
  </w:num>
  <w:num w:numId="15" w16cid:durableId="1661618717">
    <w:abstractNumId w:val="20"/>
  </w:num>
  <w:num w:numId="16" w16cid:durableId="1865514633">
    <w:abstractNumId w:val="10"/>
  </w:num>
  <w:num w:numId="17" w16cid:durableId="854079594">
    <w:abstractNumId w:val="17"/>
  </w:num>
  <w:num w:numId="18" w16cid:durableId="382146264">
    <w:abstractNumId w:val="21"/>
  </w:num>
  <w:num w:numId="19" w16cid:durableId="2036691235">
    <w:abstractNumId w:val="5"/>
  </w:num>
  <w:num w:numId="20" w16cid:durableId="1231621472">
    <w:abstractNumId w:val="7"/>
  </w:num>
  <w:num w:numId="21" w16cid:durableId="1476871822">
    <w:abstractNumId w:val="0"/>
  </w:num>
  <w:num w:numId="22" w16cid:durableId="1017384146">
    <w:abstractNumId w:val="6"/>
  </w:num>
  <w:num w:numId="23" w16cid:durableId="341666280">
    <w:abstractNumId w:val="14"/>
  </w:num>
  <w:num w:numId="24" w16cid:durableId="560604550">
    <w:abstractNumId w:val="19"/>
  </w:num>
  <w:num w:numId="25" w16cid:durableId="136872117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BD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0BE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4F37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C000D3"/>
    <w:rsid w:val="00C015F0"/>
    <w:rsid w:val="00C01A4F"/>
    <w:rsid w:val="00C01C8D"/>
    <w:rsid w:val="00C033AC"/>
    <w:rsid w:val="00C03447"/>
    <w:rsid w:val="00C0373F"/>
    <w:rsid w:val="00C04344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31D"/>
    <w:rsid w:val="00F25C70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43F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</Template>
  <TotalTime>126</TotalTime>
  <Pages>12</Pages>
  <Words>1040</Words>
  <Characters>8353</Characters>
  <Application>Microsoft Office Word</Application>
  <DocSecurity>0</DocSecurity>
  <Lines>69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140</cp:revision>
  <cp:lastPrinted>2024-09-10T22:31:00Z</cp:lastPrinted>
  <dcterms:created xsi:type="dcterms:W3CDTF">2024-03-24T19:09:00Z</dcterms:created>
  <dcterms:modified xsi:type="dcterms:W3CDTF">2024-09-12T12:20:00Z</dcterms:modified>
</cp:coreProperties>
</file>