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F8A1A8" w14:textId="77777777" w:rsidR="00594AD8" w:rsidRPr="00034F30" w:rsidRDefault="00594AD8" w:rsidP="00594AD8">
      <w:pPr>
        <w:spacing w:line="360" w:lineRule="auto"/>
        <w:jc w:val="center"/>
        <w:rPr>
          <w:b/>
          <w:caps/>
          <w:color w:val="000000" w:themeColor="text1"/>
          <w:sz w:val="32"/>
          <w:szCs w:val="28"/>
        </w:rPr>
      </w:pPr>
      <w:r w:rsidRPr="00034F30">
        <w:rPr>
          <w:b/>
          <w:caps/>
          <w:color w:val="000000" w:themeColor="text1"/>
          <w:sz w:val="32"/>
          <w:szCs w:val="28"/>
        </w:rPr>
        <w:t>МИНОБРНАУКИ РОССИИ</w:t>
      </w:r>
    </w:p>
    <w:p w14:paraId="165E6029" w14:textId="77777777" w:rsidR="00594AD8" w:rsidRPr="00034F30" w:rsidRDefault="00594AD8" w:rsidP="00594AD8">
      <w:pPr>
        <w:spacing w:line="360" w:lineRule="auto"/>
        <w:jc w:val="center"/>
        <w:rPr>
          <w:b/>
          <w:caps/>
          <w:color w:val="000000" w:themeColor="text1"/>
          <w:sz w:val="32"/>
          <w:szCs w:val="28"/>
        </w:rPr>
      </w:pPr>
      <w:r w:rsidRPr="00034F30">
        <w:rPr>
          <w:b/>
          <w:caps/>
          <w:color w:val="000000" w:themeColor="text1"/>
          <w:sz w:val="32"/>
          <w:szCs w:val="28"/>
        </w:rPr>
        <w:t>Санкт-Петербургский государственный</w:t>
      </w:r>
    </w:p>
    <w:p w14:paraId="3D9BC555" w14:textId="77777777" w:rsidR="00594AD8" w:rsidRPr="00034F30" w:rsidRDefault="00E64889" w:rsidP="00594AD8">
      <w:pPr>
        <w:spacing w:line="360" w:lineRule="auto"/>
        <w:jc w:val="center"/>
        <w:rPr>
          <w:b/>
          <w:caps/>
          <w:color w:val="000000" w:themeColor="text1"/>
          <w:sz w:val="32"/>
          <w:szCs w:val="28"/>
        </w:rPr>
      </w:pPr>
      <w:r w:rsidRPr="00034F30">
        <w:rPr>
          <w:b/>
          <w:caps/>
          <w:color w:val="000000" w:themeColor="text1"/>
          <w:sz w:val="32"/>
          <w:szCs w:val="28"/>
        </w:rPr>
        <w:t>электротехнический университет</w:t>
      </w:r>
    </w:p>
    <w:p w14:paraId="1BEE2FD0" w14:textId="516019C2" w:rsidR="00594AD8" w:rsidRPr="00034F30" w:rsidRDefault="00594AD8" w:rsidP="00594AD8">
      <w:pPr>
        <w:spacing w:line="360" w:lineRule="auto"/>
        <w:jc w:val="center"/>
        <w:rPr>
          <w:b/>
          <w:caps/>
          <w:color w:val="000000" w:themeColor="text1"/>
          <w:sz w:val="32"/>
          <w:szCs w:val="28"/>
        </w:rPr>
      </w:pPr>
      <w:r w:rsidRPr="00034F30">
        <w:rPr>
          <w:b/>
          <w:caps/>
          <w:color w:val="000000" w:themeColor="text1"/>
          <w:sz w:val="32"/>
          <w:szCs w:val="28"/>
        </w:rPr>
        <w:t>«ЛЭТИ» им. В.</w:t>
      </w:r>
      <w:r w:rsidR="0081187E">
        <w:rPr>
          <w:b/>
          <w:caps/>
          <w:color w:val="000000" w:themeColor="text1"/>
          <w:sz w:val="32"/>
          <w:szCs w:val="28"/>
        </w:rPr>
        <w:t xml:space="preserve"> </w:t>
      </w:r>
      <w:r w:rsidRPr="00034F30">
        <w:rPr>
          <w:b/>
          <w:caps/>
          <w:color w:val="000000" w:themeColor="text1"/>
          <w:sz w:val="32"/>
          <w:szCs w:val="28"/>
        </w:rPr>
        <w:t>И. Ульянова (Ленина)</w:t>
      </w:r>
    </w:p>
    <w:p w14:paraId="1BAD018D" w14:textId="50CB121D" w:rsidR="007F6E90" w:rsidRPr="00034F30" w:rsidRDefault="00594AD8" w:rsidP="007F6E90">
      <w:pPr>
        <w:spacing w:line="360" w:lineRule="auto"/>
        <w:jc w:val="center"/>
        <w:rPr>
          <w:b/>
          <w:color w:val="000000" w:themeColor="text1"/>
          <w:sz w:val="32"/>
          <w:szCs w:val="28"/>
        </w:rPr>
      </w:pPr>
      <w:r w:rsidRPr="00034F30">
        <w:rPr>
          <w:b/>
          <w:color w:val="000000" w:themeColor="text1"/>
          <w:sz w:val="32"/>
          <w:szCs w:val="28"/>
        </w:rPr>
        <w:t xml:space="preserve">Кафедра </w:t>
      </w:r>
      <w:r w:rsidR="00C0494B">
        <w:rPr>
          <w:b/>
          <w:color w:val="000000" w:themeColor="text1"/>
          <w:sz w:val="32"/>
          <w:szCs w:val="28"/>
        </w:rPr>
        <w:t>информационной безопасности</w:t>
      </w:r>
    </w:p>
    <w:p w14:paraId="57214088" w14:textId="77777777" w:rsidR="007F6E90" w:rsidRPr="003A2255" w:rsidRDefault="007F6E90" w:rsidP="007F6E90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</w:p>
    <w:p w14:paraId="31B59818" w14:textId="77777777" w:rsidR="007F6E90" w:rsidRPr="003A2255" w:rsidRDefault="007F6E90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1E989FC5" w14:textId="77777777" w:rsidR="00594AD8" w:rsidRPr="003A2255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6036143E" w14:textId="77777777" w:rsidR="00594AD8" w:rsidRPr="003A2255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15B379E6" w14:textId="77777777" w:rsidR="00F02E39" w:rsidRPr="003A2255" w:rsidRDefault="00F02E39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21582B32" w14:textId="77777777" w:rsidR="00594AD8" w:rsidRPr="003A2255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4E7DF14F" w14:textId="77777777" w:rsidR="00594AD8" w:rsidRPr="003A2255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509F3CDD" w14:textId="77777777" w:rsidR="007F6E90" w:rsidRPr="00034F30" w:rsidRDefault="00A76C7A" w:rsidP="007F6E90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color w:val="000000" w:themeColor="text1"/>
          <w:sz w:val="32"/>
          <w:szCs w:val="28"/>
        </w:rPr>
      </w:pPr>
      <w:r w:rsidRPr="00034F30">
        <w:rPr>
          <w:rStyle w:val="aff"/>
          <w:caps/>
          <w:smallCaps w:val="0"/>
          <w:color w:val="000000" w:themeColor="text1"/>
          <w:sz w:val="32"/>
          <w:szCs w:val="28"/>
        </w:rPr>
        <w:t>отчет</w:t>
      </w:r>
    </w:p>
    <w:p w14:paraId="07EEC9F9" w14:textId="2D8CE5A9" w:rsidR="00905D49" w:rsidRPr="009D26AA" w:rsidRDefault="00905D49" w:rsidP="00905D49">
      <w:pPr>
        <w:spacing w:line="360" w:lineRule="auto"/>
        <w:jc w:val="center"/>
        <w:rPr>
          <w:b/>
          <w:color w:val="000000" w:themeColor="text1"/>
          <w:sz w:val="32"/>
          <w:szCs w:val="28"/>
        </w:rPr>
      </w:pPr>
      <w:r w:rsidRPr="00034F30">
        <w:rPr>
          <w:b/>
          <w:color w:val="000000" w:themeColor="text1"/>
          <w:sz w:val="32"/>
          <w:szCs w:val="28"/>
        </w:rPr>
        <w:t xml:space="preserve">по </w:t>
      </w:r>
      <w:r w:rsidR="00B27337" w:rsidRPr="00034F30">
        <w:rPr>
          <w:b/>
          <w:color w:val="000000" w:themeColor="text1"/>
          <w:sz w:val="32"/>
          <w:szCs w:val="28"/>
        </w:rPr>
        <w:t>лабораторной</w:t>
      </w:r>
      <w:r w:rsidR="00C37E0D" w:rsidRPr="00034F30">
        <w:rPr>
          <w:b/>
          <w:color w:val="000000" w:themeColor="text1"/>
          <w:sz w:val="32"/>
          <w:szCs w:val="28"/>
        </w:rPr>
        <w:t xml:space="preserve"> работе</w:t>
      </w:r>
      <w:r w:rsidR="003A2255" w:rsidRPr="00034F30">
        <w:rPr>
          <w:b/>
          <w:color w:val="000000" w:themeColor="text1"/>
          <w:sz w:val="32"/>
          <w:szCs w:val="28"/>
        </w:rPr>
        <w:t xml:space="preserve"> №</w:t>
      </w:r>
      <w:r w:rsidR="004504E5">
        <w:rPr>
          <w:b/>
          <w:color w:val="000000" w:themeColor="text1"/>
          <w:sz w:val="32"/>
          <w:szCs w:val="28"/>
        </w:rPr>
        <w:t>6</w:t>
      </w:r>
    </w:p>
    <w:p w14:paraId="6EC70735" w14:textId="6D308AD5" w:rsidR="00B27337" w:rsidRPr="00034F30" w:rsidRDefault="00B27337" w:rsidP="00B66B9A">
      <w:pPr>
        <w:spacing w:line="360" w:lineRule="auto"/>
        <w:jc w:val="center"/>
        <w:rPr>
          <w:b/>
          <w:color w:val="000000" w:themeColor="text1"/>
          <w:sz w:val="32"/>
          <w:szCs w:val="28"/>
        </w:rPr>
      </w:pPr>
      <w:r w:rsidRPr="00034F30">
        <w:rPr>
          <w:b/>
          <w:color w:val="000000" w:themeColor="text1"/>
          <w:sz w:val="32"/>
          <w:szCs w:val="28"/>
        </w:rPr>
        <w:t>по дисциплине «</w:t>
      </w:r>
      <w:r w:rsidR="00B66B9A" w:rsidRPr="00B66B9A">
        <w:rPr>
          <w:b/>
          <w:color w:val="000000" w:themeColor="text1"/>
          <w:sz w:val="32"/>
          <w:szCs w:val="28"/>
        </w:rPr>
        <w:t>Объектно-ориентированное программирование</w:t>
      </w:r>
      <w:r w:rsidRPr="00034F30">
        <w:rPr>
          <w:b/>
          <w:color w:val="000000" w:themeColor="text1"/>
          <w:sz w:val="32"/>
          <w:szCs w:val="28"/>
        </w:rPr>
        <w:t>»</w:t>
      </w:r>
    </w:p>
    <w:p w14:paraId="646C6D78" w14:textId="62F1F9F7" w:rsidR="00A34642" w:rsidRPr="0081187E" w:rsidRDefault="00905D49" w:rsidP="00905D49">
      <w:pPr>
        <w:spacing w:line="360" w:lineRule="auto"/>
        <w:jc w:val="center"/>
        <w:rPr>
          <w:b/>
          <w:bCs/>
          <w:color w:val="000000" w:themeColor="text1"/>
          <w:sz w:val="32"/>
          <w:szCs w:val="28"/>
        </w:rPr>
      </w:pPr>
      <w:r w:rsidRPr="0081187E">
        <w:rPr>
          <w:rStyle w:val="aff"/>
          <w:smallCaps w:val="0"/>
          <w:color w:val="000000" w:themeColor="text1"/>
          <w:sz w:val="32"/>
          <w:szCs w:val="28"/>
        </w:rPr>
        <w:t>Тема:</w:t>
      </w:r>
      <w:r w:rsidRPr="0081187E">
        <w:rPr>
          <w:rStyle w:val="aff"/>
          <w:b w:val="0"/>
          <w:bCs w:val="0"/>
          <w:smallCaps w:val="0"/>
          <w:color w:val="000000" w:themeColor="text1"/>
          <w:sz w:val="32"/>
          <w:szCs w:val="28"/>
        </w:rPr>
        <w:t xml:space="preserve"> </w:t>
      </w:r>
      <w:r w:rsidR="00564488" w:rsidRPr="0081187E">
        <w:rPr>
          <w:b/>
          <w:bCs/>
          <w:color w:val="000000" w:themeColor="text1"/>
          <w:spacing w:val="5"/>
          <w:sz w:val="32"/>
          <w:szCs w:val="28"/>
        </w:rPr>
        <w:t>Использование методов</w:t>
      </w:r>
    </w:p>
    <w:p w14:paraId="2EB0801E" w14:textId="77777777" w:rsidR="00594AD8" w:rsidRPr="003A2255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442FCB7A" w14:textId="77777777" w:rsidR="00594AD8" w:rsidRPr="003A2255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789DD338" w14:textId="77777777" w:rsidR="00594AD8" w:rsidRPr="003A2255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59BD0B9F" w14:textId="77777777" w:rsidR="00040050" w:rsidRPr="003A2255" w:rsidRDefault="00040050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4473AB67" w14:textId="77777777" w:rsidR="00040050" w:rsidRPr="003A2255" w:rsidRDefault="00040050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248363B0" w14:textId="77777777" w:rsidR="00DB1E5E" w:rsidRPr="003A2255" w:rsidRDefault="00DB1E5E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5F942589" w14:textId="77777777" w:rsidR="00DB1E5E" w:rsidRPr="003A2255" w:rsidRDefault="00DB1E5E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3A2255" w:rsidRPr="003A2255" w14:paraId="0A1200F7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5170E75D" w14:textId="6CB1D5A3" w:rsidR="007F6E90" w:rsidRPr="00034F30" w:rsidRDefault="007F6E90" w:rsidP="007F6E90">
            <w:pPr>
              <w:rPr>
                <w:color w:val="000000" w:themeColor="text1"/>
                <w:sz w:val="32"/>
                <w:szCs w:val="28"/>
              </w:rPr>
            </w:pPr>
            <w:r w:rsidRPr="00034F30">
              <w:rPr>
                <w:color w:val="000000" w:themeColor="text1"/>
                <w:sz w:val="32"/>
                <w:szCs w:val="28"/>
              </w:rPr>
              <w:t>Студент</w:t>
            </w:r>
            <w:r w:rsidR="00867F76">
              <w:rPr>
                <w:color w:val="000000" w:themeColor="text1"/>
                <w:sz w:val="32"/>
                <w:szCs w:val="28"/>
              </w:rPr>
              <w:t>ы</w:t>
            </w:r>
            <w:r w:rsidR="00594AD8" w:rsidRPr="00034F30">
              <w:rPr>
                <w:color w:val="000000" w:themeColor="text1"/>
                <w:sz w:val="32"/>
                <w:szCs w:val="28"/>
              </w:rPr>
              <w:t xml:space="preserve"> гр. </w:t>
            </w:r>
            <w:r w:rsidR="003A2255" w:rsidRPr="00034F30">
              <w:rPr>
                <w:color w:val="000000" w:themeColor="text1"/>
                <w:sz w:val="32"/>
                <w:szCs w:val="28"/>
              </w:rPr>
              <w:t>3363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7368B885" w14:textId="77777777" w:rsidR="007F6E90" w:rsidRPr="00034F30" w:rsidRDefault="007F6E90" w:rsidP="007F6E90">
            <w:pPr>
              <w:rPr>
                <w:color w:val="000000" w:themeColor="text1"/>
                <w:sz w:val="32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137BA913" w14:textId="48C086A3" w:rsidR="007F6E90" w:rsidRPr="00034F30" w:rsidRDefault="00D82570" w:rsidP="006A4BCC">
            <w:pPr>
              <w:jc w:val="center"/>
              <w:rPr>
                <w:color w:val="000000" w:themeColor="text1"/>
                <w:sz w:val="32"/>
                <w:szCs w:val="28"/>
              </w:rPr>
            </w:pPr>
            <w:proofErr w:type="spellStart"/>
            <w:r>
              <w:rPr>
                <w:color w:val="000000" w:themeColor="text1"/>
                <w:sz w:val="32"/>
                <w:szCs w:val="28"/>
              </w:rPr>
              <w:t>Овсейчик</w:t>
            </w:r>
            <w:proofErr w:type="spellEnd"/>
            <w:r>
              <w:rPr>
                <w:color w:val="000000" w:themeColor="text1"/>
                <w:sz w:val="32"/>
                <w:szCs w:val="28"/>
              </w:rPr>
              <w:t xml:space="preserve"> Н. И., </w:t>
            </w:r>
            <w:r w:rsidR="003A2255" w:rsidRPr="00034F30">
              <w:rPr>
                <w:color w:val="000000" w:themeColor="text1"/>
                <w:sz w:val="32"/>
                <w:szCs w:val="28"/>
              </w:rPr>
              <w:t>Минко Д</w:t>
            </w:r>
            <w:r w:rsidR="007F6E90" w:rsidRPr="00034F30">
              <w:rPr>
                <w:color w:val="000000" w:themeColor="text1"/>
                <w:sz w:val="32"/>
                <w:szCs w:val="28"/>
              </w:rPr>
              <w:t>.</w:t>
            </w:r>
            <w:r>
              <w:rPr>
                <w:color w:val="000000" w:themeColor="text1"/>
                <w:sz w:val="32"/>
                <w:szCs w:val="28"/>
              </w:rPr>
              <w:t xml:space="preserve"> </w:t>
            </w:r>
            <w:r w:rsidR="003A2255" w:rsidRPr="00034F30">
              <w:rPr>
                <w:color w:val="000000" w:themeColor="text1"/>
                <w:sz w:val="32"/>
                <w:szCs w:val="28"/>
              </w:rPr>
              <w:t>А.</w:t>
            </w:r>
          </w:p>
        </w:tc>
      </w:tr>
      <w:tr w:rsidR="003A2255" w:rsidRPr="003A2255" w14:paraId="686A4282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6FBBCD02" w14:textId="77777777" w:rsidR="007F6E90" w:rsidRPr="00034F30" w:rsidRDefault="00594AD8" w:rsidP="007F6E90">
            <w:pPr>
              <w:rPr>
                <w:color w:val="000000" w:themeColor="text1"/>
                <w:sz w:val="32"/>
                <w:szCs w:val="28"/>
              </w:rPr>
            </w:pPr>
            <w:r w:rsidRPr="00034F30">
              <w:rPr>
                <w:color w:val="000000" w:themeColor="text1"/>
                <w:sz w:val="32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2B4B84C" w14:textId="77777777" w:rsidR="007F6E90" w:rsidRPr="00034F30" w:rsidRDefault="007F6E90" w:rsidP="007F6E90">
            <w:pPr>
              <w:rPr>
                <w:color w:val="000000" w:themeColor="text1"/>
                <w:sz w:val="32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3A0EE4BF" w14:textId="1153406A" w:rsidR="007F6E90" w:rsidRPr="00034F30" w:rsidRDefault="00F74D7F" w:rsidP="006A4BCC">
            <w:pPr>
              <w:jc w:val="center"/>
              <w:rPr>
                <w:color w:val="000000" w:themeColor="text1"/>
                <w:sz w:val="32"/>
                <w:szCs w:val="28"/>
              </w:rPr>
            </w:pPr>
            <w:proofErr w:type="spellStart"/>
            <w:r>
              <w:rPr>
                <w:color w:val="000000" w:themeColor="text1"/>
                <w:sz w:val="32"/>
                <w:szCs w:val="28"/>
              </w:rPr>
              <w:t>Новакова</w:t>
            </w:r>
            <w:proofErr w:type="spellEnd"/>
            <w:r>
              <w:rPr>
                <w:color w:val="000000" w:themeColor="text1"/>
                <w:sz w:val="32"/>
                <w:szCs w:val="28"/>
              </w:rPr>
              <w:t xml:space="preserve"> Н.</w:t>
            </w:r>
            <w:r w:rsidR="004504E5">
              <w:rPr>
                <w:color w:val="000000" w:themeColor="text1"/>
                <w:sz w:val="32"/>
                <w:szCs w:val="28"/>
              </w:rPr>
              <w:t xml:space="preserve"> </w:t>
            </w:r>
            <w:r>
              <w:rPr>
                <w:color w:val="000000" w:themeColor="text1"/>
                <w:sz w:val="32"/>
                <w:szCs w:val="28"/>
              </w:rPr>
              <w:t>Е.</w:t>
            </w:r>
          </w:p>
        </w:tc>
      </w:tr>
    </w:tbl>
    <w:p w14:paraId="34C4D6CE" w14:textId="77777777" w:rsidR="003D0230" w:rsidRDefault="003D0230">
      <w:pPr>
        <w:rPr>
          <w:b/>
          <w:color w:val="000000" w:themeColor="text1"/>
          <w:sz w:val="32"/>
          <w:szCs w:val="28"/>
        </w:rPr>
      </w:pPr>
      <w:r>
        <w:rPr>
          <w:b/>
          <w:color w:val="000000" w:themeColor="text1"/>
          <w:sz w:val="32"/>
          <w:szCs w:val="28"/>
        </w:rPr>
        <w:br w:type="page"/>
      </w:r>
    </w:p>
    <w:p w14:paraId="1FC6C5DE" w14:textId="7C62250E" w:rsidR="006903A3" w:rsidRPr="006903A3" w:rsidRDefault="00B27337" w:rsidP="006903A3">
      <w:pPr>
        <w:spacing w:line="360" w:lineRule="auto"/>
        <w:ind w:firstLine="709"/>
        <w:jc w:val="both"/>
        <w:rPr>
          <w:b/>
          <w:color w:val="000000" w:themeColor="text1"/>
          <w:sz w:val="32"/>
          <w:szCs w:val="28"/>
        </w:rPr>
      </w:pPr>
      <w:r w:rsidRPr="00034F30">
        <w:rPr>
          <w:b/>
          <w:color w:val="000000" w:themeColor="text1"/>
          <w:sz w:val="32"/>
          <w:szCs w:val="28"/>
        </w:rPr>
        <w:lastRenderedPageBreak/>
        <w:t>Цель работы</w:t>
      </w:r>
    </w:p>
    <w:p w14:paraId="7DFA134B" w14:textId="77777777" w:rsidR="00970DEE" w:rsidRPr="00970DEE" w:rsidRDefault="00970DEE" w:rsidP="00970DEE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970DEE">
        <w:rPr>
          <w:color w:val="000000" w:themeColor="text1"/>
          <w:sz w:val="28"/>
          <w:szCs w:val="28"/>
        </w:rPr>
        <w:t>Цель лабораторной работы — освоить механизмы инкапсуляции в объектно-ориентированном программировании путем преобразования структуры в класс, работы с модификаторами доступа, создания и использования методов для управления объектами, а также применения статических методов для генерации данных. В процессе выполнения необходимо выполнить инкапсуляцию данных банковского счета, реализовать методы для ввода и вывода информации, а также добавить функциональность пополнения и снятия средств со счета.</w:t>
      </w:r>
    </w:p>
    <w:p w14:paraId="6F897FC9" w14:textId="2350E941" w:rsidR="009E6E96" w:rsidRDefault="009E6E96" w:rsidP="006903A3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7F97C2F8" w14:textId="0C067A2B" w:rsidR="00CB19EF" w:rsidRPr="007C458E" w:rsidRDefault="00CB19EF" w:rsidP="006903A3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7C1FAD0F" w14:textId="207D0095" w:rsidR="00B27337" w:rsidRPr="004504E5" w:rsidRDefault="004504E5" w:rsidP="004504E5">
      <w:pPr>
        <w:pStyle w:val="aff1"/>
        <w:rPr>
          <w:b/>
          <w:bCs/>
        </w:rPr>
      </w:pPr>
      <w:r w:rsidRPr="004504E5">
        <w:rPr>
          <w:b/>
          <w:bCs/>
        </w:rPr>
        <w:lastRenderedPageBreak/>
        <w:t>ХОД РАБОТЫ</w:t>
      </w:r>
    </w:p>
    <w:p w14:paraId="76FFE1CD" w14:textId="7CDD4CFE" w:rsidR="007B773A" w:rsidRPr="00D26A58" w:rsidRDefault="009A5829" w:rsidP="00D26A58">
      <w:pPr>
        <w:pStyle w:val="af2"/>
        <w:numPr>
          <w:ilvl w:val="0"/>
          <w:numId w:val="21"/>
        </w:numPr>
        <w:spacing w:line="360" w:lineRule="auto"/>
        <w:ind w:left="0" w:firstLine="709"/>
        <w:jc w:val="both"/>
        <w:rPr>
          <w:bCs/>
          <w:color w:val="000000" w:themeColor="text1"/>
          <w:sz w:val="28"/>
        </w:rPr>
      </w:pPr>
      <w:r w:rsidRPr="009A5829">
        <w:rPr>
          <w:bCs/>
          <w:color w:val="000000" w:themeColor="text1"/>
          <w:sz w:val="28"/>
        </w:rPr>
        <w:t>Создание классов</w:t>
      </w:r>
      <w:r w:rsidR="00A16031" w:rsidRPr="00095053">
        <w:rPr>
          <w:bCs/>
          <w:color w:val="000000" w:themeColor="text1"/>
          <w:sz w:val="28"/>
        </w:rPr>
        <w:t>.</w:t>
      </w:r>
    </w:p>
    <w:p w14:paraId="46372026" w14:textId="6E2E287D" w:rsidR="007B773A" w:rsidRPr="001637DC" w:rsidRDefault="001E0F12" w:rsidP="007B773A">
      <w:pPr>
        <w:pStyle w:val="af2"/>
        <w:spacing w:line="360" w:lineRule="auto"/>
        <w:ind w:left="0" w:firstLine="709"/>
        <w:jc w:val="both"/>
        <w:rPr>
          <w:bCs/>
          <w:color w:val="000000" w:themeColor="text1"/>
          <w:sz w:val="28"/>
        </w:rPr>
      </w:pPr>
      <w:r w:rsidRPr="001E0F12">
        <w:rPr>
          <w:bCs/>
          <w:color w:val="000000" w:themeColor="text1"/>
          <w:sz w:val="28"/>
        </w:rPr>
        <w:t>В Visual Studio 2022 был открыт новый проект с типом "</w:t>
      </w:r>
      <w:proofErr w:type="spellStart"/>
      <w:r w:rsidRPr="001E0F12">
        <w:rPr>
          <w:bCs/>
          <w:color w:val="000000" w:themeColor="text1"/>
          <w:sz w:val="28"/>
        </w:rPr>
        <w:t>Console</w:t>
      </w:r>
      <w:proofErr w:type="spellEnd"/>
      <w:r w:rsidRPr="001E0F12">
        <w:rPr>
          <w:bCs/>
          <w:color w:val="000000" w:themeColor="text1"/>
          <w:sz w:val="28"/>
        </w:rPr>
        <w:t xml:space="preserve"> Application" и названием "</w:t>
      </w:r>
      <w:proofErr w:type="spellStart"/>
      <w:r w:rsidRPr="001E0F12">
        <w:rPr>
          <w:bCs/>
          <w:color w:val="000000" w:themeColor="text1"/>
          <w:sz w:val="28"/>
        </w:rPr>
        <w:t>FileDetails</w:t>
      </w:r>
      <w:proofErr w:type="spellEnd"/>
      <w:r w:rsidRPr="001E0F12">
        <w:rPr>
          <w:bCs/>
          <w:color w:val="000000" w:themeColor="text1"/>
          <w:sz w:val="28"/>
        </w:rPr>
        <w:t xml:space="preserve">". В файле </w:t>
      </w:r>
      <w:proofErr w:type="spellStart"/>
      <w:r w:rsidRPr="001E0F12">
        <w:rPr>
          <w:bCs/>
          <w:i/>
          <w:iCs/>
          <w:color w:val="000000" w:themeColor="text1"/>
          <w:sz w:val="28"/>
        </w:rPr>
        <w:t>BankAccount.cs</w:t>
      </w:r>
      <w:proofErr w:type="spellEnd"/>
      <w:r w:rsidRPr="001E0F12">
        <w:rPr>
          <w:bCs/>
          <w:color w:val="000000" w:themeColor="text1"/>
          <w:sz w:val="28"/>
        </w:rPr>
        <w:t xml:space="preserve"> была изучена исходная программа, в которой класс </w:t>
      </w:r>
      <w:proofErr w:type="spellStart"/>
      <w:r w:rsidRPr="001E0F12">
        <w:rPr>
          <w:bCs/>
          <w:color w:val="000000" w:themeColor="text1"/>
          <w:sz w:val="28"/>
        </w:rPr>
        <w:t>BankAccount</w:t>
      </w:r>
      <w:proofErr w:type="spellEnd"/>
      <w:r w:rsidRPr="001E0F12">
        <w:rPr>
          <w:bCs/>
          <w:color w:val="000000" w:themeColor="text1"/>
          <w:sz w:val="28"/>
        </w:rPr>
        <w:t xml:space="preserve"> имел тип </w:t>
      </w:r>
      <w:proofErr w:type="spellStart"/>
      <w:r w:rsidRPr="001E0F12">
        <w:rPr>
          <w:bCs/>
          <w:color w:val="000000" w:themeColor="text1"/>
          <w:sz w:val="28"/>
        </w:rPr>
        <w:t>struct</w:t>
      </w:r>
      <w:proofErr w:type="spellEnd"/>
      <w:r w:rsidRPr="001E0F12">
        <w:rPr>
          <w:bCs/>
          <w:color w:val="000000" w:themeColor="text1"/>
          <w:sz w:val="28"/>
        </w:rPr>
        <w:t>. Программа была скомпилирована и запущена, после чего пользователю было предложено ввести номер счета и баланс для двух разных счетов</w:t>
      </w:r>
      <w:r w:rsidR="001637DC" w:rsidRPr="001637DC">
        <w:rPr>
          <w:bCs/>
          <w:color w:val="000000" w:themeColor="text1"/>
          <w:sz w:val="28"/>
        </w:rPr>
        <w:t xml:space="preserve"> (</w:t>
      </w:r>
      <w:r w:rsidR="001637DC">
        <w:rPr>
          <w:bCs/>
          <w:color w:val="000000" w:themeColor="text1"/>
          <w:sz w:val="28"/>
        </w:rPr>
        <w:t>рис. 1</w:t>
      </w:r>
      <w:r w:rsidR="001637DC" w:rsidRPr="001637DC">
        <w:rPr>
          <w:bCs/>
          <w:color w:val="000000" w:themeColor="text1"/>
          <w:sz w:val="28"/>
        </w:rPr>
        <w:t>)</w:t>
      </w:r>
      <w:r w:rsidR="001637DC">
        <w:rPr>
          <w:bCs/>
          <w:color w:val="000000" w:themeColor="text1"/>
          <w:sz w:val="28"/>
        </w:rPr>
        <w:t>.</w:t>
      </w:r>
    </w:p>
    <w:p w14:paraId="66B99B9C" w14:textId="77777777" w:rsidR="007B773A" w:rsidRPr="007B773A" w:rsidRDefault="007B773A" w:rsidP="007B773A">
      <w:pPr>
        <w:spacing w:line="360" w:lineRule="auto"/>
        <w:jc w:val="both"/>
        <w:rPr>
          <w:bCs/>
          <w:color w:val="000000" w:themeColor="text1"/>
          <w:sz w:val="28"/>
        </w:rPr>
      </w:pPr>
    </w:p>
    <w:p w14:paraId="74A3DBAA" w14:textId="4542CB6E" w:rsidR="00A6758D" w:rsidRPr="007B773A" w:rsidRDefault="00711752" w:rsidP="00711752">
      <w:pPr>
        <w:spacing w:line="360" w:lineRule="auto"/>
        <w:jc w:val="center"/>
        <w:rPr>
          <w:bCs/>
          <w:color w:val="000000" w:themeColor="text1"/>
          <w:sz w:val="28"/>
        </w:rPr>
      </w:pPr>
      <w:r>
        <w:rPr>
          <w:bCs/>
          <w:noProof/>
          <w:color w:val="000000" w:themeColor="text1"/>
          <w:sz w:val="28"/>
        </w:rPr>
        <w:drawing>
          <wp:inline distT="0" distB="0" distL="0" distR="0" wp14:anchorId="133E0DC0" wp14:editId="5F1860B4">
            <wp:extent cx="4197985" cy="2569845"/>
            <wp:effectExtent l="0" t="0" r="0" b="1905"/>
            <wp:docPr id="14306637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7985" cy="2569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836BF" w14:textId="50BDC8EF" w:rsidR="005414E1" w:rsidRPr="001A722B" w:rsidRDefault="00A6758D" w:rsidP="007B575A">
      <w:pPr>
        <w:pStyle w:val="af2"/>
        <w:spacing w:line="360" w:lineRule="auto"/>
        <w:ind w:left="0"/>
        <w:jc w:val="center"/>
        <w:rPr>
          <w:bCs/>
          <w:color w:val="000000" w:themeColor="text1"/>
          <w:sz w:val="28"/>
        </w:rPr>
      </w:pPr>
      <w:r>
        <w:rPr>
          <w:bCs/>
          <w:color w:val="000000" w:themeColor="text1"/>
          <w:sz w:val="28"/>
        </w:rPr>
        <w:t>Рисунок 1 –</w:t>
      </w:r>
      <w:r w:rsidR="005777D4">
        <w:rPr>
          <w:bCs/>
          <w:color w:val="000000" w:themeColor="text1"/>
          <w:sz w:val="28"/>
        </w:rPr>
        <w:t xml:space="preserve"> </w:t>
      </w:r>
      <w:r w:rsidR="001A722B">
        <w:rPr>
          <w:bCs/>
          <w:color w:val="000000" w:themeColor="text1"/>
          <w:sz w:val="28"/>
        </w:rPr>
        <w:t>Первоначальная скомпилированная программа</w:t>
      </w:r>
    </w:p>
    <w:p w14:paraId="2FA4288F" w14:textId="77777777" w:rsidR="00711752" w:rsidRDefault="00711752" w:rsidP="00C5485C">
      <w:pPr>
        <w:pStyle w:val="af2"/>
        <w:spacing w:line="360" w:lineRule="auto"/>
        <w:ind w:left="0"/>
        <w:jc w:val="both"/>
        <w:rPr>
          <w:bCs/>
          <w:color w:val="000000" w:themeColor="text1"/>
          <w:sz w:val="28"/>
        </w:rPr>
      </w:pPr>
    </w:p>
    <w:p w14:paraId="10CB3195" w14:textId="72917220" w:rsidR="00C5485C" w:rsidRPr="00C5485C" w:rsidRDefault="00C5485C" w:rsidP="00C5485C">
      <w:pPr>
        <w:pStyle w:val="af2"/>
        <w:spacing w:line="360" w:lineRule="auto"/>
        <w:ind w:left="0" w:firstLine="709"/>
        <w:jc w:val="both"/>
        <w:rPr>
          <w:bCs/>
          <w:color w:val="000000" w:themeColor="text1"/>
          <w:sz w:val="28"/>
        </w:rPr>
      </w:pPr>
      <w:r w:rsidRPr="00C5485C">
        <w:rPr>
          <w:bCs/>
          <w:color w:val="000000" w:themeColor="text1"/>
          <w:sz w:val="28"/>
        </w:rPr>
        <w:t xml:space="preserve">В программе </w:t>
      </w:r>
      <w:proofErr w:type="spellStart"/>
      <w:r w:rsidRPr="00C5485C">
        <w:rPr>
          <w:bCs/>
          <w:i/>
          <w:iCs/>
          <w:color w:val="000000" w:themeColor="text1"/>
          <w:sz w:val="28"/>
        </w:rPr>
        <w:t>BankAccount.cs</w:t>
      </w:r>
      <w:proofErr w:type="spellEnd"/>
      <w:r w:rsidRPr="00C5485C">
        <w:rPr>
          <w:bCs/>
          <w:color w:val="000000" w:themeColor="text1"/>
          <w:sz w:val="28"/>
        </w:rPr>
        <w:t xml:space="preserve"> структура была преобразована в класс, после чего была выполнена компиляция, которая привела к ошибке. В файле </w:t>
      </w:r>
      <w:proofErr w:type="spellStart"/>
      <w:r w:rsidRPr="00C5485C">
        <w:rPr>
          <w:bCs/>
          <w:i/>
          <w:iCs/>
          <w:color w:val="000000" w:themeColor="text1"/>
          <w:sz w:val="28"/>
        </w:rPr>
        <w:t>CreateAccount.cs</w:t>
      </w:r>
      <w:proofErr w:type="spellEnd"/>
      <w:r w:rsidRPr="00C5485C">
        <w:rPr>
          <w:bCs/>
          <w:color w:val="000000" w:themeColor="text1"/>
          <w:sz w:val="28"/>
        </w:rPr>
        <w:t xml:space="preserve"> было открыто определение класса </w:t>
      </w:r>
      <w:proofErr w:type="spellStart"/>
      <w:r w:rsidRPr="00C5485C">
        <w:rPr>
          <w:bCs/>
          <w:color w:val="000000" w:themeColor="text1"/>
          <w:sz w:val="28"/>
        </w:rPr>
        <w:t>CreateAccount</w:t>
      </w:r>
      <w:proofErr w:type="spellEnd"/>
      <w:r w:rsidRPr="00C5485C">
        <w:rPr>
          <w:bCs/>
          <w:color w:val="000000" w:themeColor="text1"/>
          <w:sz w:val="28"/>
        </w:rPr>
        <w:t xml:space="preserve">, в котором метод </w:t>
      </w:r>
      <w:proofErr w:type="spellStart"/>
      <w:r w:rsidRPr="00C5485C">
        <w:rPr>
          <w:bCs/>
          <w:color w:val="000000" w:themeColor="text1"/>
          <w:sz w:val="28"/>
        </w:rPr>
        <w:t>NewBankAccount</w:t>
      </w:r>
      <w:proofErr w:type="spellEnd"/>
      <w:r w:rsidRPr="00C5485C">
        <w:rPr>
          <w:bCs/>
          <w:color w:val="000000" w:themeColor="text1"/>
          <w:sz w:val="28"/>
        </w:rPr>
        <w:t xml:space="preserve"> использовал переменную </w:t>
      </w:r>
      <w:proofErr w:type="spellStart"/>
      <w:r w:rsidRPr="00C5485C">
        <w:rPr>
          <w:bCs/>
          <w:color w:val="000000" w:themeColor="text1"/>
          <w:sz w:val="28"/>
        </w:rPr>
        <w:t>created</w:t>
      </w:r>
      <w:proofErr w:type="spellEnd"/>
      <w:r w:rsidRPr="00C5485C">
        <w:rPr>
          <w:bCs/>
          <w:color w:val="000000" w:themeColor="text1"/>
          <w:sz w:val="28"/>
        </w:rPr>
        <w:t xml:space="preserve"> для создания нового объекта </w:t>
      </w:r>
      <w:proofErr w:type="spellStart"/>
      <w:r w:rsidRPr="00C5485C">
        <w:rPr>
          <w:bCs/>
          <w:color w:val="000000" w:themeColor="text1"/>
          <w:sz w:val="28"/>
        </w:rPr>
        <w:t>BankAccount</w:t>
      </w:r>
      <w:proofErr w:type="spellEnd"/>
      <w:r w:rsidRPr="00C5485C">
        <w:rPr>
          <w:bCs/>
          <w:color w:val="000000" w:themeColor="text1"/>
          <w:sz w:val="28"/>
        </w:rPr>
        <w:t xml:space="preserve">. Поскольку </w:t>
      </w:r>
      <w:proofErr w:type="spellStart"/>
      <w:r w:rsidRPr="00C5485C">
        <w:rPr>
          <w:bCs/>
          <w:color w:val="000000" w:themeColor="text1"/>
          <w:sz w:val="28"/>
        </w:rPr>
        <w:t>BankAccount</w:t>
      </w:r>
      <w:proofErr w:type="spellEnd"/>
      <w:r w:rsidRPr="00C5485C">
        <w:rPr>
          <w:bCs/>
          <w:color w:val="000000" w:themeColor="text1"/>
          <w:sz w:val="28"/>
        </w:rPr>
        <w:t xml:space="preserve"> теперь является ссылочным типом, объявление переменной </w:t>
      </w:r>
      <w:proofErr w:type="spellStart"/>
      <w:r w:rsidRPr="00C5485C">
        <w:rPr>
          <w:bCs/>
          <w:color w:val="000000" w:themeColor="text1"/>
          <w:sz w:val="28"/>
        </w:rPr>
        <w:t>created</w:t>
      </w:r>
      <w:proofErr w:type="spellEnd"/>
      <w:r w:rsidRPr="00C5485C">
        <w:rPr>
          <w:bCs/>
          <w:color w:val="000000" w:themeColor="text1"/>
          <w:sz w:val="28"/>
        </w:rPr>
        <w:t xml:space="preserve"> было изменено на создание объекта с использованием ключевого слова </w:t>
      </w:r>
      <w:proofErr w:type="spellStart"/>
      <w:r w:rsidRPr="00C5485C">
        <w:rPr>
          <w:bCs/>
          <w:color w:val="000000" w:themeColor="text1"/>
          <w:sz w:val="28"/>
        </w:rPr>
        <w:t>new</w:t>
      </w:r>
      <w:proofErr w:type="spellEnd"/>
      <w:r w:rsidRPr="00C5485C">
        <w:rPr>
          <w:bCs/>
          <w:color w:val="000000" w:themeColor="text1"/>
          <w:sz w:val="28"/>
        </w:rPr>
        <w:t>. Программа была успешно скомпилирована, ошибки были откорректированы, и проверено, что данные вводятся корректно</w:t>
      </w:r>
      <w:r w:rsidR="00DB49FC">
        <w:rPr>
          <w:bCs/>
          <w:color w:val="000000" w:themeColor="text1"/>
          <w:sz w:val="28"/>
        </w:rPr>
        <w:t xml:space="preserve"> (рис. 2)</w:t>
      </w:r>
      <w:r w:rsidRPr="00C5485C">
        <w:rPr>
          <w:bCs/>
          <w:color w:val="000000" w:themeColor="text1"/>
          <w:sz w:val="28"/>
        </w:rPr>
        <w:t>.</w:t>
      </w:r>
    </w:p>
    <w:p w14:paraId="15CE0E45" w14:textId="77777777" w:rsidR="00C5485C" w:rsidRDefault="00C5485C" w:rsidP="00C5485C">
      <w:pPr>
        <w:pStyle w:val="af2"/>
        <w:spacing w:line="360" w:lineRule="auto"/>
        <w:ind w:left="0" w:firstLine="709"/>
        <w:rPr>
          <w:bCs/>
          <w:color w:val="000000" w:themeColor="text1"/>
          <w:sz w:val="28"/>
        </w:rPr>
      </w:pPr>
    </w:p>
    <w:p w14:paraId="12378259" w14:textId="77777777" w:rsidR="00C5485C" w:rsidRDefault="00C5485C" w:rsidP="007B575A">
      <w:pPr>
        <w:pStyle w:val="af2"/>
        <w:spacing w:line="360" w:lineRule="auto"/>
        <w:ind w:left="0"/>
        <w:jc w:val="center"/>
        <w:rPr>
          <w:bCs/>
          <w:color w:val="000000" w:themeColor="text1"/>
          <w:sz w:val="28"/>
        </w:rPr>
      </w:pPr>
    </w:p>
    <w:p w14:paraId="73723981" w14:textId="33079157" w:rsidR="00711752" w:rsidRPr="007B773A" w:rsidRDefault="00AB26F8" w:rsidP="00711752">
      <w:pPr>
        <w:spacing w:line="360" w:lineRule="auto"/>
        <w:jc w:val="center"/>
        <w:rPr>
          <w:bCs/>
          <w:color w:val="000000" w:themeColor="text1"/>
          <w:sz w:val="28"/>
        </w:rPr>
      </w:pPr>
      <w:r>
        <w:rPr>
          <w:bCs/>
          <w:noProof/>
          <w:color w:val="000000" w:themeColor="text1"/>
          <w:sz w:val="28"/>
        </w:rPr>
        <w:lastRenderedPageBreak/>
        <w:drawing>
          <wp:inline distT="0" distB="0" distL="0" distR="0" wp14:anchorId="76221763" wp14:editId="59692D9C">
            <wp:extent cx="6116955" cy="1995170"/>
            <wp:effectExtent l="0" t="0" r="0" b="5080"/>
            <wp:docPr id="128176289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955" cy="1995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1504C0" w14:textId="7E614551" w:rsidR="00711752" w:rsidRPr="00D35965" w:rsidRDefault="00711752" w:rsidP="00711752">
      <w:pPr>
        <w:pStyle w:val="af2"/>
        <w:spacing w:line="360" w:lineRule="auto"/>
        <w:ind w:left="0"/>
        <w:jc w:val="center"/>
        <w:rPr>
          <w:bCs/>
          <w:color w:val="000000" w:themeColor="text1"/>
          <w:sz w:val="28"/>
        </w:rPr>
      </w:pPr>
      <w:r>
        <w:rPr>
          <w:bCs/>
          <w:color w:val="000000" w:themeColor="text1"/>
          <w:sz w:val="28"/>
        </w:rPr>
        <w:t xml:space="preserve">Рисунок </w:t>
      </w:r>
      <w:r w:rsidR="0056250E" w:rsidRPr="00820D68">
        <w:rPr>
          <w:bCs/>
          <w:color w:val="000000" w:themeColor="text1"/>
          <w:sz w:val="28"/>
        </w:rPr>
        <w:t>2</w:t>
      </w:r>
      <w:r>
        <w:rPr>
          <w:bCs/>
          <w:color w:val="000000" w:themeColor="text1"/>
          <w:sz w:val="28"/>
        </w:rPr>
        <w:t xml:space="preserve"> – </w:t>
      </w:r>
      <w:r w:rsidR="00820D68">
        <w:rPr>
          <w:bCs/>
          <w:color w:val="000000" w:themeColor="text1"/>
          <w:sz w:val="28"/>
        </w:rPr>
        <w:t>Преобразование структуры в класс и создание его экземпляра</w:t>
      </w:r>
    </w:p>
    <w:p w14:paraId="4E263CD9" w14:textId="77777777" w:rsidR="00D973C1" w:rsidRDefault="00D973C1" w:rsidP="00AB26F8">
      <w:pPr>
        <w:spacing w:line="360" w:lineRule="auto"/>
        <w:jc w:val="center"/>
        <w:rPr>
          <w:bCs/>
          <w:color w:val="000000" w:themeColor="text1"/>
          <w:sz w:val="28"/>
        </w:rPr>
      </w:pPr>
    </w:p>
    <w:p w14:paraId="68043436" w14:textId="77777777" w:rsidR="00D973C1" w:rsidRPr="00D973C1" w:rsidRDefault="00D973C1" w:rsidP="00D973C1">
      <w:pPr>
        <w:spacing w:line="360" w:lineRule="auto"/>
        <w:ind w:firstLine="709"/>
        <w:jc w:val="both"/>
        <w:rPr>
          <w:bCs/>
          <w:color w:val="000000" w:themeColor="text1"/>
          <w:sz w:val="28"/>
        </w:rPr>
      </w:pPr>
      <w:r w:rsidRPr="00D973C1">
        <w:rPr>
          <w:bCs/>
          <w:color w:val="000000" w:themeColor="text1"/>
          <w:sz w:val="28"/>
        </w:rPr>
        <w:t xml:space="preserve">В классе </w:t>
      </w:r>
      <w:proofErr w:type="spellStart"/>
      <w:r w:rsidRPr="00D973C1">
        <w:rPr>
          <w:bCs/>
          <w:color w:val="000000" w:themeColor="text1"/>
          <w:sz w:val="28"/>
        </w:rPr>
        <w:t>BankAccount</w:t>
      </w:r>
      <w:proofErr w:type="spellEnd"/>
      <w:r w:rsidRPr="00D973C1">
        <w:rPr>
          <w:bCs/>
          <w:color w:val="000000" w:themeColor="text1"/>
          <w:sz w:val="28"/>
        </w:rPr>
        <w:t xml:space="preserve"> была выполнена инкапсуляция: все члены класса, имеющие модификатор </w:t>
      </w:r>
      <w:proofErr w:type="spellStart"/>
      <w:r w:rsidRPr="00D973C1">
        <w:rPr>
          <w:bCs/>
          <w:color w:val="000000" w:themeColor="text1"/>
          <w:sz w:val="28"/>
        </w:rPr>
        <w:t>public</w:t>
      </w:r>
      <w:proofErr w:type="spellEnd"/>
      <w:r w:rsidRPr="00D973C1">
        <w:rPr>
          <w:bCs/>
          <w:color w:val="000000" w:themeColor="text1"/>
          <w:sz w:val="28"/>
        </w:rPr>
        <w:t xml:space="preserve">, были изменены на </w:t>
      </w:r>
      <w:proofErr w:type="spellStart"/>
      <w:r w:rsidRPr="00D973C1">
        <w:rPr>
          <w:bCs/>
          <w:color w:val="000000" w:themeColor="text1"/>
          <w:sz w:val="28"/>
        </w:rPr>
        <w:t>private</w:t>
      </w:r>
      <w:proofErr w:type="spellEnd"/>
      <w:r w:rsidRPr="00D973C1">
        <w:rPr>
          <w:bCs/>
          <w:color w:val="000000" w:themeColor="text1"/>
          <w:sz w:val="28"/>
        </w:rPr>
        <w:t xml:space="preserve">. После компиляции программы возникла ошибка. Был написан нестатический метод </w:t>
      </w:r>
      <w:proofErr w:type="spellStart"/>
      <w:r w:rsidRPr="00D973C1">
        <w:rPr>
          <w:bCs/>
          <w:color w:val="000000" w:themeColor="text1"/>
          <w:sz w:val="28"/>
        </w:rPr>
        <w:t>Populate</w:t>
      </w:r>
      <w:proofErr w:type="spellEnd"/>
      <w:r w:rsidRPr="00D973C1">
        <w:rPr>
          <w:bCs/>
          <w:color w:val="000000" w:themeColor="text1"/>
          <w:sz w:val="28"/>
        </w:rPr>
        <w:t xml:space="preserve">, который принимает два параметра: номер счета и баланс. В теле метода параметры были назначены соответствующим полям </w:t>
      </w:r>
      <w:proofErr w:type="spellStart"/>
      <w:r w:rsidRPr="00D973C1">
        <w:rPr>
          <w:bCs/>
          <w:color w:val="000000" w:themeColor="text1"/>
          <w:sz w:val="28"/>
        </w:rPr>
        <w:t>accNo</w:t>
      </w:r>
      <w:proofErr w:type="spellEnd"/>
      <w:r w:rsidRPr="00D973C1">
        <w:rPr>
          <w:bCs/>
          <w:color w:val="000000" w:themeColor="text1"/>
          <w:sz w:val="28"/>
        </w:rPr>
        <w:t xml:space="preserve"> и </w:t>
      </w:r>
      <w:proofErr w:type="spellStart"/>
      <w:r w:rsidRPr="00D973C1">
        <w:rPr>
          <w:bCs/>
          <w:color w:val="000000" w:themeColor="text1"/>
          <w:sz w:val="28"/>
        </w:rPr>
        <w:t>accBal</w:t>
      </w:r>
      <w:proofErr w:type="spellEnd"/>
      <w:r w:rsidRPr="00D973C1">
        <w:rPr>
          <w:bCs/>
          <w:color w:val="000000" w:themeColor="text1"/>
          <w:sz w:val="28"/>
        </w:rPr>
        <w:t xml:space="preserve">, а также полю </w:t>
      </w:r>
      <w:proofErr w:type="spellStart"/>
      <w:r w:rsidRPr="00D973C1">
        <w:rPr>
          <w:bCs/>
          <w:color w:val="000000" w:themeColor="text1"/>
          <w:sz w:val="28"/>
        </w:rPr>
        <w:t>accType</w:t>
      </w:r>
      <w:proofErr w:type="spellEnd"/>
      <w:r w:rsidRPr="00D973C1">
        <w:rPr>
          <w:bCs/>
          <w:color w:val="000000" w:themeColor="text1"/>
          <w:sz w:val="28"/>
        </w:rPr>
        <w:t xml:space="preserve"> было присвоено значение </w:t>
      </w:r>
      <w:proofErr w:type="spellStart"/>
      <w:r w:rsidRPr="00D973C1">
        <w:rPr>
          <w:bCs/>
          <w:color w:val="000000" w:themeColor="text1"/>
          <w:sz w:val="28"/>
        </w:rPr>
        <w:t>AccountType.Checking</w:t>
      </w:r>
      <w:proofErr w:type="spellEnd"/>
      <w:r w:rsidRPr="00D973C1">
        <w:rPr>
          <w:bCs/>
          <w:color w:val="000000" w:themeColor="text1"/>
          <w:sz w:val="28"/>
        </w:rPr>
        <w:t xml:space="preserve">. В файле </w:t>
      </w:r>
      <w:proofErr w:type="spellStart"/>
      <w:r w:rsidRPr="00D973C1">
        <w:rPr>
          <w:bCs/>
          <w:i/>
          <w:iCs/>
          <w:color w:val="000000" w:themeColor="text1"/>
          <w:sz w:val="28"/>
        </w:rPr>
        <w:t>BankAccount.cs</w:t>
      </w:r>
      <w:proofErr w:type="spellEnd"/>
      <w:r w:rsidRPr="00D973C1">
        <w:rPr>
          <w:bCs/>
          <w:color w:val="000000" w:themeColor="text1"/>
          <w:sz w:val="28"/>
        </w:rPr>
        <w:t xml:space="preserve"> были закомментированы назначения переменной </w:t>
      </w:r>
      <w:proofErr w:type="spellStart"/>
      <w:r w:rsidRPr="00D973C1">
        <w:rPr>
          <w:bCs/>
          <w:color w:val="000000" w:themeColor="text1"/>
          <w:sz w:val="28"/>
        </w:rPr>
        <w:t>created</w:t>
      </w:r>
      <w:proofErr w:type="spellEnd"/>
      <w:r w:rsidRPr="00D973C1">
        <w:rPr>
          <w:bCs/>
          <w:color w:val="000000" w:themeColor="text1"/>
          <w:sz w:val="28"/>
        </w:rPr>
        <w:t xml:space="preserve"> в методе </w:t>
      </w:r>
      <w:proofErr w:type="spellStart"/>
      <w:r w:rsidRPr="00D973C1">
        <w:rPr>
          <w:bCs/>
          <w:color w:val="000000" w:themeColor="text1"/>
          <w:sz w:val="28"/>
        </w:rPr>
        <w:t>NewBankAccount</w:t>
      </w:r>
      <w:proofErr w:type="spellEnd"/>
      <w:r w:rsidRPr="00D973C1">
        <w:rPr>
          <w:bCs/>
          <w:color w:val="000000" w:themeColor="text1"/>
          <w:sz w:val="28"/>
        </w:rPr>
        <w:t xml:space="preserve">, после чего добавлено выражение, вызывающее метод </w:t>
      </w:r>
      <w:proofErr w:type="spellStart"/>
      <w:r w:rsidRPr="00D973C1">
        <w:rPr>
          <w:bCs/>
          <w:color w:val="000000" w:themeColor="text1"/>
          <w:sz w:val="28"/>
        </w:rPr>
        <w:t>Populate</w:t>
      </w:r>
      <w:proofErr w:type="spellEnd"/>
      <w:r w:rsidRPr="00D973C1">
        <w:rPr>
          <w:bCs/>
          <w:color w:val="000000" w:themeColor="text1"/>
          <w:sz w:val="28"/>
        </w:rPr>
        <w:t xml:space="preserve"> с передачей аргументов.</w:t>
      </w:r>
    </w:p>
    <w:p w14:paraId="0453D802" w14:textId="77777777" w:rsidR="00D973C1" w:rsidRPr="00D973C1" w:rsidRDefault="00D973C1" w:rsidP="00D973C1">
      <w:pPr>
        <w:spacing w:line="360" w:lineRule="auto"/>
        <w:ind w:firstLine="709"/>
        <w:jc w:val="both"/>
        <w:rPr>
          <w:bCs/>
          <w:color w:val="000000" w:themeColor="text1"/>
          <w:sz w:val="28"/>
        </w:rPr>
      </w:pPr>
      <w:r w:rsidRPr="00D973C1">
        <w:rPr>
          <w:bCs/>
          <w:color w:val="000000" w:themeColor="text1"/>
          <w:sz w:val="28"/>
        </w:rPr>
        <w:t xml:space="preserve">При следующей компиляции возникли ошибки, связанные с попытками метода </w:t>
      </w:r>
      <w:proofErr w:type="spellStart"/>
      <w:r w:rsidRPr="00D973C1">
        <w:rPr>
          <w:bCs/>
          <w:color w:val="000000" w:themeColor="text1"/>
          <w:sz w:val="28"/>
        </w:rPr>
        <w:t>Write</w:t>
      </w:r>
      <w:proofErr w:type="spellEnd"/>
      <w:r w:rsidRPr="00D973C1">
        <w:rPr>
          <w:bCs/>
          <w:color w:val="000000" w:themeColor="text1"/>
          <w:sz w:val="28"/>
        </w:rPr>
        <w:t xml:space="preserve"> обращаться к полям, объявленным как </w:t>
      </w:r>
      <w:proofErr w:type="spellStart"/>
      <w:r w:rsidRPr="00D973C1">
        <w:rPr>
          <w:bCs/>
          <w:color w:val="000000" w:themeColor="text1"/>
          <w:sz w:val="28"/>
        </w:rPr>
        <w:t>private</w:t>
      </w:r>
      <w:proofErr w:type="spellEnd"/>
      <w:r w:rsidRPr="00D973C1">
        <w:rPr>
          <w:bCs/>
          <w:color w:val="000000" w:themeColor="text1"/>
          <w:sz w:val="28"/>
        </w:rPr>
        <w:t xml:space="preserve">. В классе </w:t>
      </w:r>
      <w:proofErr w:type="spellStart"/>
      <w:r w:rsidRPr="00D973C1">
        <w:rPr>
          <w:bCs/>
          <w:color w:val="000000" w:themeColor="text1"/>
          <w:sz w:val="28"/>
        </w:rPr>
        <w:t>BankAccount</w:t>
      </w:r>
      <w:proofErr w:type="spellEnd"/>
      <w:r w:rsidRPr="00D973C1">
        <w:rPr>
          <w:bCs/>
          <w:color w:val="000000" w:themeColor="text1"/>
          <w:sz w:val="28"/>
        </w:rPr>
        <w:t xml:space="preserve"> были добавлены три публичных метода: Number, Balance и Type, возвращающие значения полей соответствующих типов. Затем в методе </w:t>
      </w:r>
      <w:proofErr w:type="spellStart"/>
      <w:r w:rsidRPr="00D973C1">
        <w:rPr>
          <w:bCs/>
          <w:color w:val="000000" w:themeColor="text1"/>
          <w:sz w:val="28"/>
        </w:rPr>
        <w:t>Write</w:t>
      </w:r>
      <w:proofErr w:type="spellEnd"/>
      <w:r w:rsidRPr="00D973C1">
        <w:rPr>
          <w:bCs/>
          <w:color w:val="000000" w:themeColor="text1"/>
          <w:sz w:val="28"/>
        </w:rPr>
        <w:t xml:space="preserve"> в классе </w:t>
      </w:r>
      <w:proofErr w:type="spellStart"/>
      <w:r w:rsidRPr="00D973C1">
        <w:rPr>
          <w:bCs/>
          <w:color w:val="000000" w:themeColor="text1"/>
          <w:sz w:val="28"/>
        </w:rPr>
        <w:t>CreateAccount</w:t>
      </w:r>
      <w:proofErr w:type="spellEnd"/>
      <w:r w:rsidRPr="00D973C1">
        <w:rPr>
          <w:bCs/>
          <w:color w:val="000000" w:themeColor="text1"/>
          <w:sz w:val="28"/>
        </w:rPr>
        <w:t xml:space="preserve"> были заменены прямые обращения к полям на вызовы новых методов. После исправлений программа была успешно скомпилирована, ошибки были устранены, и данные были введены корректно. Полученный листинг упражнения был сохранен для отчета.</w:t>
      </w:r>
    </w:p>
    <w:p w14:paraId="445F7E03" w14:textId="7EC39326" w:rsidR="00AB26F8" w:rsidRPr="007B773A" w:rsidRDefault="00AB26F8" w:rsidP="00AB26F8">
      <w:pPr>
        <w:spacing w:line="360" w:lineRule="auto"/>
        <w:jc w:val="center"/>
        <w:rPr>
          <w:bCs/>
          <w:color w:val="000000" w:themeColor="text1"/>
          <w:sz w:val="28"/>
        </w:rPr>
      </w:pPr>
      <w:r>
        <w:rPr>
          <w:bCs/>
          <w:noProof/>
          <w:color w:val="000000" w:themeColor="text1"/>
          <w:sz w:val="28"/>
        </w:rPr>
        <w:lastRenderedPageBreak/>
        <w:drawing>
          <wp:inline distT="0" distB="0" distL="0" distR="0" wp14:anchorId="08FE374F" wp14:editId="0AE7D0DB">
            <wp:extent cx="6116955" cy="2687955"/>
            <wp:effectExtent l="0" t="0" r="0" b="0"/>
            <wp:docPr id="125762376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955" cy="2687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7216E7" w14:textId="5C2E4A36" w:rsidR="00AB26F8" w:rsidRPr="00867F76" w:rsidRDefault="00AB26F8" w:rsidP="00AB26F8">
      <w:pPr>
        <w:pStyle w:val="af2"/>
        <w:spacing w:line="360" w:lineRule="auto"/>
        <w:ind w:left="0"/>
        <w:jc w:val="center"/>
        <w:rPr>
          <w:bCs/>
          <w:color w:val="000000" w:themeColor="text1"/>
          <w:sz w:val="28"/>
        </w:rPr>
      </w:pPr>
      <w:r>
        <w:rPr>
          <w:bCs/>
          <w:color w:val="000000" w:themeColor="text1"/>
          <w:sz w:val="28"/>
        </w:rPr>
        <w:t xml:space="preserve">Рисунок </w:t>
      </w:r>
      <w:r w:rsidR="0056250E" w:rsidRPr="00405285">
        <w:rPr>
          <w:bCs/>
          <w:color w:val="000000" w:themeColor="text1"/>
          <w:sz w:val="28"/>
        </w:rPr>
        <w:t>3</w:t>
      </w:r>
      <w:r>
        <w:rPr>
          <w:bCs/>
          <w:color w:val="000000" w:themeColor="text1"/>
          <w:sz w:val="28"/>
        </w:rPr>
        <w:t xml:space="preserve"> – </w:t>
      </w:r>
      <w:r w:rsidR="00405285" w:rsidRPr="00405285">
        <w:rPr>
          <w:bCs/>
          <w:color w:val="000000" w:themeColor="text1"/>
          <w:sz w:val="28"/>
        </w:rPr>
        <w:t xml:space="preserve">Инкапсуляция класса </w:t>
      </w:r>
      <w:proofErr w:type="spellStart"/>
      <w:r w:rsidR="00405285" w:rsidRPr="00405285">
        <w:rPr>
          <w:bCs/>
          <w:color w:val="000000" w:themeColor="text1"/>
          <w:sz w:val="28"/>
        </w:rPr>
        <w:t>BankAccount</w:t>
      </w:r>
      <w:proofErr w:type="spellEnd"/>
      <w:r w:rsidR="00405285" w:rsidRPr="00405285">
        <w:rPr>
          <w:bCs/>
          <w:color w:val="000000" w:themeColor="text1"/>
          <w:sz w:val="28"/>
        </w:rPr>
        <w:t xml:space="preserve"> и создание методов</w:t>
      </w:r>
    </w:p>
    <w:p w14:paraId="32F49E44" w14:textId="77777777" w:rsidR="00FF6290" w:rsidRPr="00764DF8" w:rsidRDefault="00FF6290" w:rsidP="007B575A">
      <w:pPr>
        <w:pStyle w:val="af2"/>
        <w:spacing w:line="360" w:lineRule="auto"/>
        <w:ind w:left="0"/>
        <w:jc w:val="center"/>
        <w:rPr>
          <w:bCs/>
          <w:color w:val="000000" w:themeColor="text1"/>
          <w:sz w:val="28"/>
        </w:rPr>
      </w:pPr>
    </w:p>
    <w:p w14:paraId="20DF1276" w14:textId="19FB1D0E" w:rsidR="00A6758D" w:rsidRPr="00D62372" w:rsidRDefault="00CF5688" w:rsidP="00D62372">
      <w:pPr>
        <w:pStyle w:val="af2"/>
        <w:numPr>
          <w:ilvl w:val="0"/>
          <w:numId w:val="21"/>
        </w:numPr>
        <w:spacing w:line="360" w:lineRule="auto"/>
        <w:ind w:left="0" w:firstLine="709"/>
        <w:jc w:val="both"/>
        <w:rPr>
          <w:bCs/>
          <w:color w:val="000000" w:themeColor="text1"/>
          <w:sz w:val="28"/>
        </w:rPr>
      </w:pPr>
      <w:r w:rsidRPr="00CF5688">
        <w:rPr>
          <w:bCs/>
          <w:color w:val="000000" w:themeColor="text1"/>
          <w:sz w:val="28"/>
        </w:rPr>
        <w:t>Использование методов со ссылочными параметрами</w:t>
      </w:r>
      <w:r w:rsidR="00A6758D" w:rsidRPr="00326E28">
        <w:rPr>
          <w:sz w:val="28"/>
          <w:szCs w:val="28"/>
        </w:rPr>
        <w:t>.</w:t>
      </w:r>
    </w:p>
    <w:p w14:paraId="3E748BA5" w14:textId="77777777" w:rsidR="00D62372" w:rsidRPr="00D62372" w:rsidRDefault="00D62372" w:rsidP="00D62372">
      <w:pPr>
        <w:spacing w:line="360" w:lineRule="auto"/>
        <w:ind w:firstLine="709"/>
        <w:jc w:val="both"/>
        <w:rPr>
          <w:bCs/>
          <w:color w:val="000000" w:themeColor="text1"/>
          <w:sz w:val="28"/>
        </w:rPr>
      </w:pPr>
      <w:r w:rsidRPr="00D62372">
        <w:rPr>
          <w:bCs/>
          <w:color w:val="000000" w:themeColor="text1"/>
          <w:sz w:val="28"/>
        </w:rPr>
        <w:t xml:space="preserve">В классе </w:t>
      </w:r>
      <w:proofErr w:type="spellStart"/>
      <w:r w:rsidRPr="00D62372">
        <w:rPr>
          <w:bCs/>
          <w:color w:val="000000" w:themeColor="text1"/>
          <w:sz w:val="28"/>
        </w:rPr>
        <w:t>BankAccount</w:t>
      </w:r>
      <w:proofErr w:type="spellEnd"/>
      <w:r w:rsidRPr="00D62372">
        <w:rPr>
          <w:bCs/>
          <w:color w:val="000000" w:themeColor="text1"/>
          <w:sz w:val="28"/>
        </w:rPr>
        <w:t xml:space="preserve"> было добавлено приватное статическое поле </w:t>
      </w:r>
      <w:proofErr w:type="spellStart"/>
      <w:r w:rsidRPr="00D62372">
        <w:rPr>
          <w:bCs/>
          <w:color w:val="000000" w:themeColor="text1"/>
          <w:sz w:val="28"/>
        </w:rPr>
        <w:t>nextAccNo</w:t>
      </w:r>
      <w:proofErr w:type="spellEnd"/>
      <w:r w:rsidRPr="00D62372">
        <w:rPr>
          <w:bCs/>
          <w:color w:val="000000" w:themeColor="text1"/>
          <w:sz w:val="28"/>
        </w:rPr>
        <w:t xml:space="preserve"> типа </w:t>
      </w:r>
      <w:proofErr w:type="spellStart"/>
      <w:r w:rsidRPr="00D62372">
        <w:rPr>
          <w:bCs/>
          <w:color w:val="000000" w:themeColor="text1"/>
          <w:sz w:val="28"/>
        </w:rPr>
        <w:t>long</w:t>
      </w:r>
      <w:proofErr w:type="spellEnd"/>
      <w:r w:rsidRPr="00D62372">
        <w:rPr>
          <w:bCs/>
          <w:color w:val="000000" w:themeColor="text1"/>
          <w:sz w:val="28"/>
        </w:rPr>
        <w:t xml:space="preserve">. Также был написан статический метод </w:t>
      </w:r>
      <w:proofErr w:type="spellStart"/>
      <w:r w:rsidRPr="00D62372">
        <w:rPr>
          <w:bCs/>
          <w:color w:val="000000" w:themeColor="text1"/>
          <w:sz w:val="28"/>
        </w:rPr>
        <w:t>NextNumber</w:t>
      </w:r>
      <w:proofErr w:type="spellEnd"/>
      <w:r w:rsidRPr="00D62372">
        <w:rPr>
          <w:bCs/>
          <w:color w:val="000000" w:themeColor="text1"/>
          <w:sz w:val="28"/>
        </w:rPr>
        <w:t xml:space="preserve">, который не принимает параметров и возвращает значение поля </w:t>
      </w:r>
      <w:proofErr w:type="spellStart"/>
      <w:r w:rsidRPr="00D62372">
        <w:rPr>
          <w:bCs/>
          <w:color w:val="000000" w:themeColor="text1"/>
          <w:sz w:val="28"/>
        </w:rPr>
        <w:t>nextAccNo</w:t>
      </w:r>
      <w:proofErr w:type="spellEnd"/>
      <w:r w:rsidRPr="00D62372">
        <w:rPr>
          <w:bCs/>
          <w:color w:val="000000" w:themeColor="text1"/>
          <w:sz w:val="28"/>
        </w:rPr>
        <w:t>, увеличенное на 1.</w:t>
      </w:r>
    </w:p>
    <w:p w14:paraId="2F399384" w14:textId="6A996406" w:rsidR="00CF5688" w:rsidRDefault="00D62372" w:rsidP="00D62372">
      <w:pPr>
        <w:spacing w:line="360" w:lineRule="auto"/>
        <w:ind w:firstLine="709"/>
        <w:jc w:val="both"/>
        <w:rPr>
          <w:bCs/>
          <w:color w:val="000000" w:themeColor="text1"/>
          <w:sz w:val="28"/>
        </w:rPr>
      </w:pPr>
      <w:r w:rsidRPr="00D62372">
        <w:rPr>
          <w:bCs/>
          <w:color w:val="000000" w:themeColor="text1"/>
          <w:sz w:val="28"/>
        </w:rPr>
        <w:t xml:space="preserve">В файле </w:t>
      </w:r>
      <w:proofErr w:type="spellStart"/>
      <w:r w:rsidRPr="00D62372">
        <w:rPr>
          <w:bCs/>
          <w:i/>
          <w:iCs/>
          <w:color w:val="000000" w:themeColor="text1"/>
          <w:sz w:val="28"/>
        </w:rPr>
        <w:t>CreateAccount.cs</w:t>
      </w:r>
      <w:proofErr w:type="spellEnd"/>
      <w:r w:rsidRPr="00D62372">
        <w:rPr>
          <w:bCs/>
          <w:color w:val="000000" w:themeColor="text1"/>
          <w:sz w:val="28"/>
        </w:rPr>
        <w:t xml:space="preserve"> были закомментированы строки, которые запрашивали у пользователя ввод номера счета. Переменная </w:t>
      </w:r>
      <w:proofErr w:type="spellStart"/>
      <w:r w:rsidRPr="00D62372">
        <w:rPr>
          <w:bCs/>
          <w:color w:val="000000" w:themeColor="text1"/>
          <w:sz w:val="28"/>
        </w:rPr>
        <w:t>number</w:t>
      </w:r>
      <w:proofErr w:type="spellEnd"/>
      <w:r w:rsidRPr="00D62372">
        <w:rPr>
          <w:bCs/>
          <w:color w:val="000000" w:themeColor="text1"/>
          <w:sz w:val="28"/>
        </w:rPr>
        <w:t xml:space="preserve"> была инициализирована как результат работы метода </w:t>
      </w:r>
      <w:proofErr w:type="spellStart"/>
      <w:proofErr w:type="gramStart"/>
      <w:r w:rsidRPr="00D62372">
        <w:rPr>
          <w:bCs/>
          <w:color w:val="000000" w:themeColor="text1"/>
          <w:sz w:val="28"/>
        </w:rPr>
        <w:t>NextNumber</w:t>
      </w:r>
      <w:proofErr w:type="spellEnd"/>
      <w:r w:rsidRPr="00D62372">
        <w:rPr>
          <w:bCs/>
          <w:color w:val="000000" w:themeColor="text1"/>
          <w:sz w:val="28"/>
        </w:rPr>
        <w:t>(</w:t>
      </w:r>
      <w:proofErr w:type="gramEnd"/>
      <w:r w:rsidRPr="00D62372">
        <w:rPr>
          <w:bCs/>
          <w:color w:val="000000" w:themeColor="text1"/>
          <w:sz w:val="28"/>
        </w:rPr>
        <w:t>). После этих изменений программа была успешно скомпилирована, ошибки были исправлены, и проверено, что данные вводятся корректно.</w:t>
      </w:r>
    </w:p>
    <w:p w14:paraId="4E9528DD" w14:textId="77777777" w:rsidR="00132EC0" w:rsidRPr="006F3A45" w:rsidRDefault="00132EC0" w:rsidP="00D62372">
      <w:pPr>
        <w:spacing w:line="360" w:lineRule="auto"/>
        <w:ind w:firstLine="709"/>
        <w:jc w:val="both"/>
        <w:rPr>
          <w:bCs/>
          <w:color w:val="000000" w:themeColor="text1"/>
          <w:sz w:val="28"/>
        </w:rPr>
      </w:pPr>
    </w:p>
    <w:p w14:paraId="28D3F7F5" w14:textId="59350BEC" w:rsidR="00A6758D" w:rsidRDefault="00AB26F8" w:rsidP="005777D4">
      <w:pPr>
        <w:pStyle w:val="af2"/>
        <w:spacing w:line="360" w:lineRule="auto"/>
        <w:ind w:left="0"/>
        <w:jc w:val="center"/>
        <w:rPr>
          <w:bCs/>
          <w:color w:val="000000" w:themeColor="text1"/>
          <w:sz w:val="28"/>
          <w:lang w:val="en-US"/>
        </w:rPr>
      </w:pPr>
      <w:r>
        <w:rPr>
          <w:bCs/>
          <w:noProof/>
          <w:color w:val="000000" w:themeColor="text1"/>
          <w:sz w:val="28"/>
          <w:lang w:val="en-US"/>
        </w:rPr>
        <w:lastRenderedPageBreak/>
        <w:drawing>
          <wp:inline distT="0" distB="0" distL="0" distR="0" wp14:anchorId="1EDFAE4A" wp14:editId="70892A9F">
            <wp:extent cx="6116955" cy="2687955"/>
            <wp:effectExtent l="0" t="0" r="0" b="0"/>
            <wp:docPr id="1677103237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955" cy="2687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C4998" w14:textId="3248091B" w:rsidR="00A6758D" w:rsidRPr="00867F76" w:rsidRDefault="00A6758D" w:rsidP="005777D4">
      <w:pPr>
        <w:pStyle w:val="af2"/>
        <w:spacing w:line="360" w:lineRule="auto"/>
        <w:ind w:left="0"/>
        <w:jc w:val="center"/>
        <w:rPr>
          <w:bCs/>
          <w:color w:val="000000" w:themeColor="text1"/>
          <w:sz w:val="28"/>
        </w:rPr>
      </w:pPr>
      <w:r>
        <w:rPr>
          <w:bCs/>
          <w:color w:val="000000" w:themeColor="text1"/>
          <w:sz w:val="28"/>
        </w:rPr>
        <w:t xml:space="preserve">Рисунок </w:t>
      </w:r>
      <w:r w:rsidR="0056250E" w:rsidRPr="002E5E02">
        <w:rPr>
          <w:bCs/>
          <w:color w:val="000000" w:themeColor="text1"/>
          <w:sz w:val="28"/>
        </w:rPr>
        <w:t>4</w:t>
      </w:r>
      <w:r>
        <w:rPr>
          <w:bCs/>
          <w:color w:val="000000" w:themeColor="text1"/>
          <w:sz w:val="28"/>
        </w:rPr>
        <w:t xml:space="preserve"> –</w:t>
      </w:r>
      <w:r w:rsidR="005777D4" w:rsidRPr="009A31A0">
        <w:rPr>
          <w:bCs/>
          <w:color w:val="000000" w:themeColor="text1"/>
          <w:sz w:val="28"/>
        </w:rPr>
        <w:t xml:space="preserve"> </w:t>
      </w:r>
      <w:r w:rsidR="00BF6755" w:rsidRPr="00BF6755">
        <w:rPr>
          <w:bCs/>
          <w:color w:val="000000" w:themeColor="text1"/>
          <w:sz w:val="28"/>
        </w:rPr>
        <w:t>Добавление статического поля и метода для генерации номеров</w:t>
      </w:r>
    </w:p>
    <w:p w14:paraId="049CB1AF" w14:textId="77777777" w:rsidR="00AB26F8" w:rsidRDefault="00AB26F8" w:rsidP="00AB26F8">
      <w:pPr>
        <w:pStyle w:val="af2"/>
        <w:spacing w:line="360" w:lineRule="auto"/>
        <w:ind w:left="0"/>
        <w:jc w:val="center"/>
        <w:rPr>
          <w:bCs/>
          <w:color w:val="000000" w:themeColor="text1"/>
          <w:sz w:val="28"/>
        </w:rPr>
      </w:pPr>
    </w:p>
    <w:p w14:paraId="71F8B752" w14:textId="2BEA4FB6" w:rsidR="003E548F" w:rsidRDefault="003E548F" w:rsidP="003E548F">
      <w:pPr>
        <w:pStyle w:val="af2"/>
        <w:spacing w:line="360" w:lineRule="auto"/>
        <w:ind w:left="0" w:firstLine="709"/>
        <w:jc w:val="both"/>
        <w:rPr>
          <w:bCs/>
          <w:color w:val="000000" w:themeColor="text1"/>
          <w:sz w:val="28"/>
        </w:rPr>
      </w:pPr>
      <w:r w:rsidRPr="003E548F">
        <w:rPr>
          <w:bCs/>
          <w:color w:val="000000" w:themeColor="text1"/>
          <w:sz w:val="28"/>
        </w:rPr>
        <w:t xml:space="preserve">В классе </w:t>
      </w:r>
      <w:proofErr w:type="spellStart"/>
      <w:r w:rsidRPr="003E548F">
        <w:rPr>
          <w:bCs/>
          <w:color w:val="000000" w:themeColor="text1"/>
          <w:sz w:val="28"/>
        </w:rPr>
        <w:t>BankAccount</w:t>
      </w:r>
      <w:proofErr w:type="spellEnd"/>
      <w:r w:rsidRPr="003E548F">
        <w:rPr>
          <w:bCs/>
          <w:color w:val="000000" w:themeColor="text1"/>
          <w:sz w:val="28"/>
        </w:rPr>
        <w:t xml:space="preserve"> значение поля </w:t>
      </w:r>
      <w:proofErr w:type="spellStart"/>
      <w:r w:rsidRPr="003E548F">
        <w:rPr>
          <w:bCs/>
          <w:color w:val="000000" w:themeColor="text1"/>
          <w:sz w:val="28"/>
        </w:rPr>
        <w:t>nextAccNo</w:t>
      </w:r>
      <w:proofErr w:type="spellEnd"/>
      <w:r w:rsidRPr="003E548F">
        <w:rPr>
          <w:bCs/>
          <w:color w:val="000000" w:themeColor="text1"/>
          <w:sz w:val="28"/>
        </w:rPr>
        <w:t xml:space="preserve"> было явно инициализировано равным 123. После этого программа была скомпилирована, и все ошибки были исправлены. Проверено, что данные вводятся корректно, и подтверждено, что два созданных счета имеют номера 123 и 124.</w:t>
      </w:r>
    </w:p>
    <w:p w14:paraId="67EE5361" w14:textId="77777777" w:rsidR="003E548F" w:rsidRDefault="003E548F" w:rsidP="00AB26F8">
      <w:pPr>
        <w:pStyle w:val="af2"/>
        <w:spacing w:line="360" w:lineRule="auto"/>
        <w:ind w:left="0"/>
        <w:jc w:val="center"/>
        <w:rPr>
          <w:bCs/>
          <w:color w:val="000000" w:themeColor="text1"/>
          <w:sz w:val="28"/>
        </w:rPr>
      </w:pPr>
    </w:p>
    <w:p w14:paraId="19697F4D" w14:textId="22B27DB0" w:rsidR="00AB26F8" w:rsidRPr="00AB26F8" w:rsidRDefault="00AB26F8" w:rsidP="00AB26F8">
      <w:pPr>
        <w:pStyle w:val="af2"/>
        <w:spacing w:line="360" w:lineRule="auto"/>
        <w:ind w:left="0"/>
        <w:jc w:val="center"/>
        <w:rPr>
          <w:bCs/>
          <w:color w:val="000000" w:themeColor="text1"/>
          <w:sz w:val="28"/>
        </w:rPr>
      </w:pPr>
      <w:r>
        <w:rPr>
          <w:bCs/>
          <w:noProof/>
          <w:color w:val="000000" w:themeColor="text1"/>
          <w:sz w:val="28"/>
        </w:rPr>
        <w:drawing>
          <wp:inline distT="0" distB="0" distL="0" distR="0" wp14:anchorId="359E80BB" wp14:editId="0C83431E">
            <wp:extent cx="4315460" cy="2188845"/>
            <wp:effectExtent l="0" t="0" r="8890" b="1905"/>
            <wp:docPr id="607809834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5460" cy="2188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593735" w14:textId="5CF16C61" w:rsidR="00AB26F8" w:rsidRPr="00867F76" w:rsidRDefault="00AB26F8" w:rsidP="00AB26F8">
      <w:pPr>
        <w:pStyle w:val="af2"/>
        <w:spacing w:line="360" w:lineRule="auto"/>
        <w:ind w:left="0"/>
        <w:jc w:val="center"/>
        <w:rPr>
          <w:bCs/>
          <w:color w:val="000000" w:themeColor="text1"/>
          <w:sz w:val="28"/>
        </w:rPr>
      </w:pPr>
      <w:r>
        <w:rPr>
          <w:bCs/>
          <w:color w:val="000000" w:themeColor="text1"/>
          <w:sz w:val="28"/>
        </w:rPr>
        <w:t xml:space="preserve">Рисунок </w:t>
      </w:r>
      <w:r w:rsidR="0056250E" w:rsidRPr="00114518">
        <w:rPr>
          <w:bCs/>
          <w:color w:val="000000" w:themeColor="text1"/>
          <w:sz w:val="28"/>
        </w:rPr>
        <w:t>5</w:t>
      </w:r>
      <w:r>
        <w:rPr>
          <w:bCs/>
          <w:color w:val="000000" w:themeColor="text1"/>
          <w:sz w:val="28"/>
        </w:rPr>
        <w:t xml:space="preserve"> –</w:t>
      </w:r>
      <w:r w:rsidRPr="009A31A0">
        <w:rPr>
          <w:bCs/>
          <w:color w:val="000000" w:themeColor="text1"/>
          <w:sz w:val="28"/>
        </w:rPr>
        <w:t xml:space="preserve"> </w:t>
      </w:r>
      <w:r w:rsidR="00114518" w:rsidRPr="00114518">
        <w:rPr>
          <w:bCs/>
          <w:color w:val="000000" w:themeColor="text1"/>
          <w:sz w:val="28"/>
        </w:rPr>
        <w:t>Инициализация номера счета и проверка</w:t>
      </w:r>
    </w:p>
    <w:p w14:paraId="7F45775F" w14:textId="77777777" w:rsidR="00AB26F8" w:rsidRDefault="00AB26F8" w:rsidP="00AB26F8">
      <w:pPr>
        <w:pStyle w:val="af2"/>
        <w:spacing w:line="360" w:lineRule="auto"/>
        <w:ind w:left="0"/>
        <w:jc w:val="center"/>
        <w:rPr>
          <w:bCs/>
          <w:color w:val="000000" w:themeColor="text1"/>
          <w:sz w:val="28"/>
        </w:rPr>
      </w:pPr>
    </w:p>
    <w:p w14:paraId="3BFD6DDB" w14:textId="1CBB7045" w:rsidR="0018629A" w:rsidRDefault="0018629A" w:rsidP="0018629A">
      <w:pPr>
        <w:pStyle w:val="af2"/>
        <w:spacing w:line="360" w:lineRule="auto"/>
        <w:ind w:left="0" w:firstLine="709"/>
        <w:jc w:val="both"/>
        <w:rPr>
          <w:bCs/>
          <w:color w:val="000000" w:themeColor="text1"/>
          <w:sz w:val="28"/>
        </w:rPr>
      </w:pPr>
      <w:r w:rsidRPr="0018629A">
        <w:rPr>
          <w:bCs/>
          <w:color w:val="000000" w:themeColor="text1"/>
          <w:sz w:val="28"/>
        </w:rPr>
        <w:t xml:space="preserve">В классе </w:t>
      </w:r>
      <w:proofErr w:type="spellStart"/>
      <w:r w:rsidRPr="0018629A">
        <w:rPr>
          <w:bCs/>
          <w:color w:val="000000" w:themeColor="text1"/>
          <w:sz w:val="28"/>
        </w:rPr>
        <w:t>BankAccount</w:t>
      </w:r>
      <w:proofErr w:type="spellEnd"/>
      <w:r w:rsidRPr="0018629A">
        <w:rPr>
          <w:bCs/>
          <w:color w:val="000000" w:themeColor="text1"/>
          <w:sz w:val="28"/>
        </w:rPr>
        <w:t xml:space="preserve"> была выполнена дальнейшая инкапсуляция. Метод </w:t>
      </w:r>
      <w:proofErr w:type="spellStart"/>
      <w:r w:rsidRPr="0018629A">
        <w:rPr>
          <w:bCs/>
          <w:color w:val="000000" w:themeColor="text1"/>
          <w:sz w:val="28"/>
        </w:rPr>
        <w:t>Populate</w:t>
      </w:r>
      <w:proofErr w:type="spellEnd"/>
      <w:r w:rsidRPr="0018629A">
        <w:rPr>
          <w:bCs/>
          <w:color w:val="000000" w:themeColor="text1"/>
          <w:sz w:val="28"/>
        </w:rPr>
        <w:t xml:space="preserve"> был изменен, оставив только один параметр — </w:t>
      </w:r>
      <w:proofErr w:type="spellStart"/>
      <w:r w:rsidRPr="0018629A">
        <w:rPr>
          <w:bCs/>
          <w:color w:val="000000" w:themeColor="text1"/>
          <w:sz w:val="28"/>
        </w:rPr>
        <w:t>decimal</w:t>
      </w:r>
      <w:proofErr w:type="spellEnd"/>
      <w:r w:rsidRPr="0018629A">
        <w:rPr>
          <w:bCs/>
          <w:color w:val="000000" w:themeColor="text1"/>
          <w:sz w:val="28"/>
        </w:rPr>
        <w:t xml:space="preserve"> </w:t>
      </w:r>
      <w:proofErr w:type="spellStart"/>
      <w:r w:rsidRPr="0018629A">
        <w:rPr>
          <w:bCs/>
          <w:color w:val="000000" w:themeColor="text1"/>
          <w:sz w:val="28"/>
        </w:rPr>
        <w:t>balance</w:t>
      </w:r>
      <w:proofErr w:type="spellEnd"/>
      <w:r w:rsidRPr="0018629A">
        <w:rPr>
          <w:bCs/>
          <w:color w:val="000000" w:themeColor="text1"/>
          <w:sz w:val="28"/>
        </w:rPr>
        <w:t xml:space="preserve">. Внутри метода поле </w:t>
      </w:r>
      <w:proofErr w:type="spellStart"/>
      <w:r w:rsidRPr="0018629A">
        <w:rPr>
          <w:bCs/>
          <w:color w:val="000000" w:themeColor="text1"/>
          <w:sz w:val="28"/>
        </w:rPr>
        <w:t>accNo</w:t>
      </w:r>
      <w:proofErr w:type="spellEnd"/>
      <w:r w:rsidRPr="0018629A">
        <w:rPr>
          <w:bCs/>
          <w:color w:val="000000" w:themeColor="text1"/>
          <w:sz w:val="28"/>
        </w:rPr>
        <w:t xml:space="preserve"> было назначено с помощью статического метода </w:t>
      </w:r>
      <w:proofErr w:type="spellStart"/>
      <w:r w:rsidRPr="0018629A">
        <w:rPr>
          <w:bCs/>
          <w:color w:val="000000" w:themeColor="text1"/>
          <w:sz w:val="28"/>
        </w:rPr>
        <w:t>NextNumber</w:t>
      </w:r>
      <w:proofErr w:type="spellEnd"/>
      <w:r w:rsidRPr="0018629A">
        <w:rPr>
          <w:bCs/>
          <w:color w:val="000000" w:themeColor="text1"/>
          <w:sz w:val="28"/>
        </w:rPr>
        <w:t xml:space="preserve">, </w:t>
      </w:r>
      <w:r w:rsidRPr="0018629A">
        <w:rPr>
          <w:bCs/>
          <w:color w:val="000000" w:themeColor="text1"/>
          <w:sz w:val="28"/>
        </w:rPr>
        <w:lastRenderedPageBreak/>
        <w:t xml:space="preserve">который был изменен на </w:t>
      </w:r>
      <w:proofErr w:type="spellStart"/>
      <w:r w:rsidRPr="0018629A">
        <w:rPr>
          <w:bCs/>
          <w:color w:val="000000" w:themeColor="text1"/>
          <w:sz w:val="28"/>
        </w:rPr>
        <w:t>private</w:t>
      </w:r>
      <w:proofErr w:type="spellEnd"/>
      <w:r w:rsidRPr="0018629A">
        <w:rPr>
          <w:bCs/>
          <w:color w:val="000000" w:themeColor="text1"/>
          <w:sz w:val="28"/>
        </w:rPr>
        <w:t xml:space="preserve">. В методе </w:t>
      </w:r>
      <w:proofErr w:type="spellStart"/>
      <w:r w:rsidRPr="0018629A">
        <w:rPr>
          <w:bCs/>
          <w:color w:val="000000" w:themeColor="text1"/>
          <w:sz w:val="28"/>
        </w:rPr>
        <w:t>NewBankAccount</w:t>
      </w:r>
      <w:proofErr w:type="spellEnd"/>
      <w:r w:rsidRPr="0018629A">
        <w:rPr>
          <w:bCs/>
          <w:color w:val="000000" w:themeColor="text1"/>
          <w:sz w:val="28"/>
        </w:rPr>
        <w:t xml:space="preserve"> было закомментировано объявление и инициализация переменной </w:t>
      </w:r>
      <w:proofErr w:type="spellStart"/>
      <w:r w:rsidRPr="0018629A">
        <w:rPr>
          <w:bCs/>
          <w:color w:val="000000" w:themeColor="text1"/>
          <w:sz w:val="28"/>
        </w:rPr>
        <w:t>number</w:t>
      </w:r>
      <w:proofErr w:type="spellEnd"/>
      <w:r w:rsidRPr="0018629A">
        <w:rPr>
          <w:bCs/>
          <w:color w:val="000000" w:themeColor="text1"/>
          <w:sz w:val="28"/>
        </w:rPr>
        <w:t>.</w:t>
      </w:r>
    </w:p>
    <w:p w14:paraId="150961A5" w14:textId="77777777" w:rsidR="0018629A" w:rsidRDefault="0018629A" w:rsidP="0018629A">
      <w:pPr>
        <w:pStyle w:val="af2"/>
        <w:spacing w:line="360" w:lineRule="auto"/>
        <w:ind w:left="0" w:firstLine="709"/>
        <w:jc w:val="both"/>
        <w:rPr>
          <w:bCs/>
          <w:color w:val="000000" w:themeColor="text1"/>
          <w:sz w:val="28"/>
        </w:rPr>
      </w:pPr>
    </w:p>
    <w:p w14:paraId="044277EE" w14:textId="236D00BE" w:rsidR="00AB26F8" w:rsidRPr="00AB26F8" w:rsidRDefault="00AB26F8" w:rsidP="00AB26F8">
      <w:pPr>
        <w:pStyle w:val="af2"/>
        <w:spacing w:line="360" w:lineRule="auto"/>
        <w:ind w:left="0"/>
        <w:jc w:val="center"/>
        <w:rPr>
          <w:bCs/>
          <w:color w:val="000000" w:themeColor="text1"/>
          <w:sz w:val="28"/>
        </w:rPr>
      </w:pPr>
      <w:r>
        <w:rPr>
          <w:bCs/>
          <w:noProof/>
          <w:color w:val="000000" w:themeColor="text1"/>
          <w:sz w:val="28"/>
        </w:rPr>
        <w:drawing>
          <wp:inline distT="0" distB="0" distL="0" distR="0" wp14:anchorId="3A76DD7A" wp14:editId="48A60079">
            <wp:extent cx="6109970" cy="3297555"/>
            <wp:effectExtent l="0" t="0" r="5080" b="0"/>
            <wp:docPr id="8655089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9970" cy="329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0185E1" w14:textId="19413F62" w:rsidR="00AB26F8" w:rsidRPr="00867F76" w:rsidRDefault="00AB26F8" w:rsidP="00AB26F8">
      <w:pPr>
        <w:pStyle w:val="af2"/>
        <w:spacing w:line="360" w:lineRule="auto"/>
        <w:ind w:left="0"/>
        <w:jc w:val="center"/>
        <w:rPr>
          <w:bCs/>
          <w:color w:val="000000" w:themeColor="text1"/>
          <w:sz w:val="28"/>
        </w:rPr>
      </w:pPr>
      <w:r>
        <w:rPr>
          <w:bCs/>
          <w:color w:val="000000" w:themeColor="text1"/>
          <w:sz w:val="28"/>
        </w:rPr>
        <w:t xml:space="preserve">Рисунок </w:t>
      </w:r>
      <w:r w:rsidR="0056250E" w:rsidRPr="00296F79">
        <w:rPr>
          <w:bCs/>
          <w:color w:val="000000" w:themeColor="text1"/>
          <w:sz w:val="28"/>
        </w:rPr>
        <w:t>6</w:t>
      </w:r>
      <w:r>
        <w:rPr>
          <w:bCs/>
          <w:color w:val="000000" w:themeColor="text1"/>
          <w:sz w:val="28"/>
        </w:rPr>
        <w:t xml:space="preserve"> –</w:t>
      </w:r>
      <w:r w:rsidRPr="009A31A0">
        <w:rPr>
          <w:bCs/>
          <w:color w:val="000000" w:themeColor="text1"/>
          <w:sz w:val="28"/>
        </w:rPr>
        <w:t xml:space="preserve"> </w:t>
      </w:r>
      <w:r w:rsidR="00296F79" w:rsidRPr="00296F79">
        <w:rPr>
          <w:bCs/>
          <w:color w:val="000000" w:themeColor="text1"/>
          <w:sz w:val="28"/>
        </w:rPr>
        <w:t xml:space="preserve">Дальнейшая инкапсуляция и модификация метода </w:t>
      </w:r>
      <w:proofErr w:type="spellStart"/>
      <w:r w:rsidR="00296F79" w:rsidRPr="00296F79">
        <w:rPr>
          <w:bCs/>
          <w:color w:val="000000" w:themeColor="text1"/>
          <w:sz w:val="28"/>
        </w:rPr>
        <w:t>Populate</w:t>
      </w:r>
      <w:proofErr w:type="spellEnd"/>
    </w:p>
    <w:p w14:paraId="69D41AA2" w14:textId="77777777" w:rsidR="004E61BC" w:rsidRDefault="004E61BC" w:rsidP="005777D4">
      <w:pPr>
        <w:pStyle w:val="af2"/>
        <w:spacing w:line="360" w:lineRule="auto"/>
        <w:ind w:left="0"/>
        <w:jc w:val="center"/>
        <w:rPr>
          <w:bCs/>
          <w:color w:val="000000" w:themeColor="text1"/>
          <w:sz w:val="28"/>
        </w:rPr>
      </w:pPr>
    </w:p>
    <w:p w14:paraId="221C81EB" w14:textId="2E3A6876" w:rsidR="00DD3907" w:rsidRPr="00C946D0" w:rsidRDefault="001B15AD" w:rsidP="005E10E9">
      <w:pPr>
        <w:pStyle w:val="af2"/>
        <w:numPr>
          <w:ilvl w:val="0"/>
          <w:numId w:val="21"/>
        </w:numPr>
        <w:spacing w:line="360" w:lineRule="auto"/>
        <w:ind w:left="0" w:firstLine="709"/>
        <w:rPr>
          <w:bCs/>
          <w:color w:val="000000" w:themeColor="text1"/>
          <w:sz w:val="28"/>
        </w:rPr>
      </w:pPr>
      <w:r w:rsidRPr="001B15AD">
        <w:rPr>
          <w:bCs/>
          <w:color w:val="000000" w:themeColor="text1"/>
          <w:sz w:val="28"/>
        </w:rPr>
        <w:t xml:space="preserve">Добавление методов </w:t>
      </w:r>
      <w:proofErr w:type="spellStart"/>
      <w:r w:rsidRPr="001B15AD">
        <w:rPr>
          <w:bCs/>
          <w:color w:val="000000" w:themeColor="text1"/>
          <w:sz w:val="28"/>
        </w:rPr>
        <w:t>Withdraw</w:t>
      </w:r>
      <w:proofErr w:type="spellEnd"/>
      <w:r w:rsidRPr="001B15AD">
        <w:rPr>
          <w:bCs/>
          <w:color w:val="000000" w:themeColor="text1"/>
          <w:sz w:val="28"/>
        </w:rPr>
        <w:t xml:space="preserve"> и </w:t>
      </w:r>
      <w:proofErr w:type="spellStart"/>
      <w:r w:rsidRPr="001B15AD">
        <w:rPr>
          <w:bCs/>
          <w:color w:val="000000" w:themeColor="text1"/>
          <w:sz w:val="28"/>
        </w:rPr>
        <w:t>Deposit</w:t>
      </w:r>
      <w:proofErr w:type="spellEnd"/>
      <w:r>
        <w:rPr>
          <w:bCs/>
          <w:color w:val="000000" w:themeColor="text1"/>
          <w:sz w:val="28"/>
        </w:rPr>
        <w:t>.</w:t>
      </w:r>
    </w:p>
    <w:p w14:paraId="325CF56A" w14:textId="77777777" w:rsidR="0074315C" w:rsidRPr="0074315C" w:rsidRDefault="0074315C" w:rsidP="0074315C">
      <w:pPr>
        <w:spacing w:line="360" w:lineRule="auto"/>
        <w:ind w:firstLine="709"/>
        <w:jc w:val="both"/>
        <w:rPr>
          <w:bCs/>
          <w:color w:val="000000" w:themeColor="text1"/>
          <w:sz w:val="28"/>
        </w:rPr>
      </w:pPr>
      <w:r w:rsidRPr="0074315C">
        <w:rPr>
          <w:bCs/>
          <w:color w:val="000000" w:themeColor="text1"/>
          <w:sz w:val="28"/>
        </w:rPr>
        <w:t xml:space="preserve">В класс </w:t>
      </w:r>
      <w:proofErr w:type="spellStart"/>
      <w:r w:rsidRPr="0074315C">
        <w:rPr>
          <w:bCs/>
          <w:color w:val="000000" w:themeColor="text1"/>
          <w:sz w:val="28"/>
        </w:rPr>
        <w:t>BankAccount</w:t>
      </w:r>
      <w:proofErr w:type="spellEnd"/>
      <w:r w:rsidRPr="0074315C">
        <w:rPr>
          <w:bCs/>
          <w:color w:val="000000" w:themeColor="text1"/>
          <w:sz w:val="28"/>
        </w:rPr>
        <w:t xml:space="preserve"> был добавлен метод </w:t>
      </w:r>
      <w:proofErr w:type="spellStart"/>
      <w:r w:rsidRPr="0074315C">
        <w:rPr>
          <w:bCs/>
          <w:color w:val="000000" w:themeColor="text1"/>
          <w:sz w:val="28"/>
        </w:rPr>
        <w:t>Deposit</w:t>
      </w:r>
      <w:proofErr w:type="spellEnd"/>
      <w:r w:rsidRPr="0074315C">
        <w:rPr>
          <w:bCs/>
          <w:color w:val="000000" w:themeColor="text1"/>
          <w:sz w:val="28"/>
        </w:rPr>
        <w:t xml:space="preserve">, который возвращает значение типа </w:t>
      </w:r>
      <w:proofErr w:type="spellStart"/>
      <w:r w:rsidRPr="0074315C">
        <w:rPr>
          <w:bCs/>
          <w:color w:val="000000" w:themeColor="text1"/>
          <w:sz w:val="28"/>
        </w:rPr>
        <w:t>decimal</w:t>
      </w:r>
      <w:proofErr w:type="spellEnd"/>
      <w:r w:rsidRPr="0074315C">
        <w:rPr>
          <w:bCs/>
          <w:color w:val="000000" w:themeColor="text1"/>
          <w:sz w:val="28"/>
        </w:rPr>
        <w:t xml:space="preserve"> и принимает параметр </w:t>
      </w:r>
      <w:proofErr w:type="spellStart"/>
      <w:r w:rsidRPr="0074315C">
        <w:rPr>
          <w:bCs/>
          <w:color w:val="000000" w:themeColor="text1"/>
          <w:sz w:val="28"/>
        </w:rPr>
        <w:t>amount</w:t>
      </w:r>
      <w:proofErr w:type="spellEnd"/>
      <w:r w:rsidRPr="0074315C">
        <w:rPr>
          <w:bCs/>
          <w:color w:val="000000" w:themeColor="text1"/>
          <w:sz w:val="28"/>
        </w:rPr>
        <w:t xml:space="preserve"> типа </w:t>
      </w:r>
      <w:proofErr w:type="spellStart"/>
      <w:r w:rsidRPr="0074315C">
        <w:rPr>
          <w:bCs/>
          <w:color w:val="000000" w:themeColor="text1"/>
          <w:sz w:val="28"/>
        </w:rPr>
        <w:t>decimal</w:t>
      </w:r>
      <w:proofErr w:type="spellEnd"/>
      <w:r w:rsidRPr="0074315C">
        <w:rPr>
          <w:bCs/>
          <w:color w:val="000000" w:themeColor="text1"/>
          <w:sz w:val="28"/>
        </w:rPr>
        <w:t xml:space="preserve">. Этот параметр добавляется к балансу счета, хранящемуся в переменной </w:t>
      </w:r>
      <w:proofErr w:type="spellStart"/>
      <w:r w:rsidRPr="0074315C">
        <w:rPr>
          <w:bCs/>
          <w:color w:val="000000" w:themeColor="text1"/>
          <w:sz w:val="28"/>
        </w:rPr>
        <w:t>accBal</w:t>
      </w:r>
      <w:proofErr w:type="spellEnd"/>
      <w:r w:rsidRPr="0074315C">
        <w:rPr>
          <w:bCs/>
          <w:color w:val="000000" w:themeColor="text1"/>
          <w:sz w:val="28"/>
        </w:rPr>
        <w:t>.</w:t>
      </w:r>
    </w:p>
    <w:p w14:paraId="333FA1ED" w14:textId="77777777" w:rsidR="0074315C" w:rsidRPr="0074315C" w:rsidRDefault="0074315C" w:rsidP="0074315C">
      <w:pPr>
        <w:spacing w:line="360" w:lineRule="auto"/>
        <w:ind w:firstLine="709"/>
        <w:jc w:val="both"/>
        <w:rPr>
          <w:bCs/>
          <w:color w:val="000000" w:themeColor="text1"/>
          <w:sz w:val="28"/>
        </w:rPr>
      </w:pPr>
    </w:p>
    <w:p w14:paraId="2B33C057" w14:textId="77777777" w:rsidR="0074315C" w:rsidRPr="0074315C" w:rsidRDefault="0074315C" w:rsidP="0074315C">
      <w:pPr>
        <w:spacing w:line="360" w:lineRule="auto"/>
        <w:ind w:firstLine="709"/>
        <w:jc w:val="both"/>
        <w:rPr>
          <w:bCs/>
          <w:color w:val="000000" w:themeColor="text1"/>
          <w:sz w:val="28"/>
        </w:rPr>
      </w:pPr>
      <w:r w:rsidRPr="0074315C">
        <w:rPr>
          <w:bCs/>
          <w:color w:val="000000" w:themeColor="text1"/>
          <w:sz w:val="28"/>
        </w:rPr>
        <w:t xml:space="preserve">Также в класс </w:t>
      </w:r>
      <w:proofErr w:type="spellStart"/>
      <w:r w:rsidRPr="0074315C">
        <w:rPr>
          <w:bCs/>
          <w:color w:val="000000" w:themeColor="text1"/>
          <w:sz w:val="28"/>
        </w:rPr>
        <w:t>CreateAccount</w:t>
      </w:r>
      <w:proofErr w:type="spellEnd"/>
      <w:r w:rsidRPr="0074315C">
        <w:rPr>
          <w:bCs/>
          <w:color w:val="000000" w:themeColor="text1"/>
          <w:sz w:val="28"/>
        </w:rPr>
        <w:t xml:space="preserve"> был добавлен метод </w:t>
      </w:r>
      <w:proofErr w:type="spellStart"/>
      <w:r w:rsidRPr="0074315C">
        <w:rPr>
          <w:bCs/>
          <w:color w:val="000000" w:themeColor="text1"/>
          <w:sz w:val="28"/>
        </w:rPr>
        <w:t>TestDeposit</w:t>
      </w:r>
      <w:proofErr w:type="spellEnd"/>
      <w:r w:rsidRPr="0074315C">
        <w:rPr>
          <w:bCs/>
          <w:color w:val="000000" w:themeColor="text1"/>
          <w:sz w:val="28"/>
        </w:rPr>
        <w:t xml:space="preserve">, принимающий параметр типа </w:t>
      </w:r>
      <w:proofErr w:type="spellStart"/>
      <w:r w:rsidRPr="0074315C">
        <w:rPr>
          <w:bCs/>
          <w:color w:val="000000" w:themeColor="text1"/>
          <w:sz w:val="28"/>
        </w:rPr>
        <w:t>BankAccount</w:t>
      </w:r>
      <w:proofErr w:type="spellEnd"/>
      <w:r w:rsidRPr="0074315C">
        <w:rPr>
          <w:bCs/>
          <w:color w:val="000000" w:themeColor="text1"/>
          <w:sz w:val="28"/>
        </w:rPr>
        <w:t xml:space="preserve">. В этом методе реализована подсказка пользователю ввести сумму для депозита. Введенное значение преобразуется в десятичное и присваивается переменной </w:t>
      </w:r>
      <w:proofErr w:type="spellStart"/>
      <w:r w:rsidRPr="0074315C">
        <w:rPr>
          <w:bCs/>
          <w:color w:val="000000" w:themeColor="text1"/>
          <w:sz w:val="28"/>
        </w:rPr>
        <w:t>amount</w:t>
      </w:r>
      <w:proofErr w:type="spellEnd"/>
      <w:r w:rsidRPr="0074315C">
        <w:rPr>
          <w:bCs/>
          <w:color w:val="000000" w:themeColor="text1"/>
          <w:sz w:val="28"/>
        </w:rPr>
        <w:t xml:space="preserve">, после чего вызывается метод </w:t>
      </w:r>
      <w:proofErr w:type="spellStart"/>
      <w:r w:rsidRPr="0074315C">
        <w:rPr>
          <w:bCs/>
          <w:color w:val="000000" w:themeColor="text1"/>
          <w:sz w:val="28"/>
        </w:rPr>
        <w:t>Deposit</w:t>
      </w:r>
      <w:proofErr w:type="spellEnd"/>
      <w:r w:rsidRPr="0074315C">
        <w:rPr>
          <w:bCs/>
          <w:color w:val="000000" w:themeColor="text1"/>
          <w:sz w:val="28"/>
        </w:rPr>
        <w:t xml:space="preserve"> с этим значением.</w:t>
      </w:r>
    </w:p>
    <w:p w14:paraId="7B6688C4" w14:textId="77777777" w:rsidR="0074315C" w:rsidRPr="0074315C" w:rsidRDefault="0074315C" w:rsidP="0074315C">
      <w:pPr>
        <w:spacing w:line="360" w:lineRule="auto"/>
        <w:ind w:firstLine="709"/>
        <w:jc w:val="both"/>
        <w:rPr>
          <w:bCs/>
          <w:color w:val="000000" w:themeColor="text1"/>
          <w:sz w:val="28"/>
        </w:rPr>
      </w:pPr>
    </w:p>
    <w:p w14:paraId="423D39C0" w14:textId="2799CC21" w:rsidR="00C946D0" w:rsidRPr="00DD3907" w:rsidRDefault="0074315C" w:rsidP="0074315C">
      <w:pPr>
        <w:spacing w:line="360" w:lineRule="auto"/>
        <w:ind w:firstLine="709"/>
        <w:jc w:val="both"/>
        <w:rPr>
          <w:bCs/>
          <w:color w:val="000000" w:themeColor="text1"/>
          <w:sz w:val="28"/>
        </w:rPr>
      </w:pPr>
      <w:r w:rsidRPr="0074315C">
        <w:rPr>
          <w:bCs/>
          <w:color w:val="000000" w:themeColor="text1"/>
          <w:sz w:val="28"/>
        </w:rPr>
        <w:t xml:space="preserve">В метод </w:t>
      </w:r>
      <w:proofErr w:type="spellStart"/>
      <w:r w:rsidRPr="0074315C">
        <w:rPr>
          <w:bCs/>
          <w:color w:val="000000" w:themeColor="text1"/>
          <w:sz w:val="28"/>
        </w:rPr>
        <w:t>Main</w:t>
      </w:r>
      <w:proofErr w:type="spellEnd"/>
      <w:r w:rsidRPr="0074315C">
        <w:rPr>
          <w:bCs/>
          <w:color w:val="000000" w:themeColor="text1"/>
          <w:sz w:val="28"/>
        </w:rPr>
        <w:t xml:space="preserve"> были добавлены вызовы </w:t>
      </w:r>
      <w:proofErr w:type="spellStart"/>
      <w:r w:rsidRPr="0074315C">
        <w:rPr>
          <w:bCs/>
          <w:color w:val="000000" w:themeColor="text1"/>
          <w:sz w:val="28"/>
        </w:rPr>
        <w:t>TestDeposit</w:t>
      </w:r>
      <w:proofErr w:type="spellEnd"/>
      <w:r w:rsidRPr="0074315C">
        <w:rPr>
          <w:bCs/>
          <w:color w:val="000000" w:themeColor="text1"/>
          <w:sz w:val="28"/>
        </w:rPr>
        <w:t xml:space="preserve"> для параметров </w:t>
      </w:r>
      <w:proofErr w:type="spellStart"/>
      <w:r w:rsidRPr="0074315C">
        <w:rPr>
          <w:bCs/>
          <w:color w:val="000000" w:themeColor="text1"/>
          <w:sz w:val="28"/>
        </w:rPr>
        <w:t>berts</w:t>
      </w:r>
      <w:proofErr w:type="spellEnd"/>
      <w:r w:rsidRPr="0074315C">
        <w:rPr>
          <w:bCs/>
          <w:color w:val="000000" w:themeColor="text1"/>
          <w:sz w:val="28"/>
        </w:rPr>
        <w:t xml:space="preserve"> и </w:t>
      </w:r>
      <w:proofErr w:type="spellStart"/>
      <w:r w:rsidRPr="0074315C">
        <w:rPr>
          <w:bCs/>
          <w:color w:val="000000" w:themeColor="text1"/>
          <w:sz w:val="28"/>
        </w:rPr>
        <w:t>freds</w:t>
      </w:r>
      <w:proofErr w:type="spellEnd"/>
      <w:r w:rsidRPr="0074315C">
        <w:rPr>
          <w:bCs/>
          <w:color w:val="000000" w:themeColor="text1"/>
          <w:sz w:val="28"/>
        </w:rPr>
        <w:t xml:space="preserve">, а также реализован метод </w:t>
      </w:r>
      <w:proofErr w:type="spellStart"/>
      <w:r w:rsidRPr="0074315C">
        <w:rPr>
          <w:bCs/>
          <w:color w:val="000000" w:themeColor="text1"/>
          <w:sz w:val="28"/>
        </w:rPr>
        <w:t>Write</w:t>
      </w:r>
      <w:proofErr w:type="spellEnd"/>
      <w:r w:rsidRPr="0074315C">
        <w:rPr>
          <w:bCs/>
          <w:color w:val="000000" w:themeColor="text1"/>
          <w:sz w:val="28"/>
        </w:rPr>
        <w:t xml:space="preserve"> для отображения информации о счетах после внесения депозита.</w:t>
      </w:r>
    </w:p>
    <w:p w14:paraId="3AB0E345" w14:textId="653E25CF" w:rsidR="00DD3907" w:rsidRPr="00234A81" w:rsidRDefault="007E4E0E" w:rsidP="00234A81">
      <w:pPr>
        <w:spacing w:line="360" w:lineRule="auto"/>
        <w:jc w:val="center"/>
        <w:rPr>
          <w:bCs/>
          <w:color w:val="000000" w:themeColor="text1"/>
          <w:sz w:val="28"/>
        </w:rPr>
      </w:pPr>
      <w:r>
        <w:rPr>
          <w:bCs/>
          <w:noProof/>
          <w:color w:val="000000" w:themeColor="text1"/>
          <w:sz w:val="28"/>
        </w:rPr>
        <w:lastRenderedPageBreak/>
        <w:drawing>
          <wp:inline distT="0" distB="0" distL="0" distR="0" wp14:anchorId="7FEC0FA7" wp14:editId="7BD2E8E9">
            <wp:extent cx="4274185" cy="3983355"/>
            <wp:effectExtent l="0" t="0" r="0" b="0"/>
            <wp:docPr id="321072473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185" cy="398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0BB22C" w14:textId="0377DD6C" w:rsidR="00DD3907" w:rsidRDefault="00DD3907" w:rsidP="00234A81">
      <w:pPr>
        <w:pStyle w:val="af2"/>
        <w:spacing w:line="360" w:lineRule="auto"/>
        <w:ind w:left="0"/>
        <w:jc w:val="center"/>
        <w:rPr>
          <w:bCs/>
          <w:color w:val="000000" w:themeColor="text1"/>
          <w:sz w:val="28"/>
        </w:rPr>
      </w:pPr>
      <w:r>
        <w:rPr>
          <w:bCs/>
          <w:color w:val="000000" w:themeColor="text1"/>
          <w:sz w:val="28"/>
        </w:rPr>
        <w:t xml:space="preserve">Рисунок </w:t>
      </w:r>
      <w:r w:rsidR="0056250E" w:rsidRPr="00822F79">
        <w:rPr>
          <w:bCs/>
          <w:color w:val="000000" w:themeColor="text1"/>
          <w:sz w:val="28"/>
        </w:rPr>
        <w:t>7</w:t>
      </w:r>
      <w:r>
        <w:rPr>
          <w:bCs/>
          <w:color w:val="000000" w:themeColor="text1"/>
          <w:sz w:val="28"/>
        </w:rPr>
        <w:t xml:space="preserve"> –</w:t>
      </w:r>
      <w:r w:rsidR="00234A81">
        <w:rPr>
          <w:bCs/>
          <w:color w:val="000000" w:themeColor="text1"/>
          <w:sz w:val="28"/>
        </w:rPr>
        <w:t xml:space="preserve"> </w:t>
      </w:r>
      <w:r w:rsidR="00822F79" w:rsidRPr="00822F79">
        <w:rPr>
          <w:bCs/>
          <w:color w:val="000000" w:themeColor="text1"/>
          <w:sz w:val="28"/>
        </w:rPr>
        <w:t xml:space="preserve">Добавление метода </w:t>
      </w:r>
      <w:proofErr w:type="spellStart"/>
      <w:r w:rsidR="00822F79" w:rsidRPr="00822F79">
        <w:rPr>
          <w:bCs/>
          <w:color w:val="000000" w:themeColor="text1"/>
          <w:sz w:val="28"/>
        </w:rPr>
        <w:t>Deposit</w:t>
      </w:r>
      <w:proofErr w:type="spellEnd"/>
      <w:r w:rsidR="00822F79" w:rsidRPr="00822F79">
        <w:rPr>
          <w:bCs/>
          <w:color w:val="000000" w:themeColor="text1"/>
          <w:sz w:val="28"/>
        </w:rPr>
        <w:t xml:space="preserve"> и тестирования депозита</w:t>
      </w:r>
    </w:p>
    <w:p w14:paraId="3C409BD1" w14:textId="77777777" w:rsidR="00F20627" w:rsidRPr="00867F76" w:rsidRDefault="00F20627" w:rsidP="00234A81">
      <w:pPr>
        <w:pStyle w:val="af2"/>
        <w:spacing w:line="360" w:lineRule="auto"/>
        <w:ind w:left="0"/>
        <w:jc w:val="center"/>
        <w:rPr>
          <w:bCs/>
          <w:color w:val="000000" w:themeColor="text1"/>
          <w:sz w:val="28"/>
        </w:rPr>
      </w:pPr>
    </w:p>
    <w:p w14:paraId="4CE44C0E" w14:textId="77777777" w:rsidR="00F20627" w:rsidRPr="00F20627" w:rsidRDefault="00F20627" w:rsidP="00F20627">
      <w:pPr>
        <w:spacing w:line="360" w:lineRule="auto"/>
        <w:ind w:firstLine="709"/>
        <w:jc w:val="both"/>
        <w:rPr>
          <w:bCs/>
          <w:color w:val="000000" w:themeColor="text1"/>
          <w:sz w:val="28"/>
        </w:rPr>
      </w:pPr>
      <w:r w:rsidRPr="00F20627">
        <w:rPr>
          <w:bCs/>
          <w:color w:val="000000" w:themeColor="text1"/>
          <w:sz w:val="28"/>
        </w:rPr>
        <w:t xml:space="preserve">В класс </w:t>
      </w:r>
      <w:proofErr w:type="spellStart"/>
      <w:r w:rsidRPr="00F20627">
        <w:rPr>
          <w:bCs/>
          <w:color w:val="000000" w:themeColor="text1"/>
          <w:sz w:val="28"/>
        </w:rPr>
        <w:t>BankAccount</w:t>
      </w:r>
      <w:proofErr w:type="spellEnd"/>
      <w:r w:rsidRPr="00F20627">
        <w:rPr>
          <w:bCs/>
          <w:color w:val="000000" w:themeColor="text1"/>
          <w:sz w:val="28"/>
        </w:rPr>
        <w:t xml:space="preserve"> был добавлен метод </w:t>
      </w:r>
      <w:proofErr w:type="spellStart"/>
      <w:r w:rsidRPr="00F20627">
        <w:rPr>
          <w:bCs/>
          <w:color w:val="000000" w:themeColor="text1"/>
          <w:sz w:val="28"/>
        </w:rPr>
        <w:t>Withdraw</w:t>
      </w:r>
      <w:proofErr w:type="spellEnd"/>
      <w:r w:rsidRPr="00F20627">
        <w:rPr>
          <w:bCs/>
          <w:color w:val="000000" w:themeColor="text1"/>
          <w:sz w:val="28"/>
        </w:rPr>
        <w:t xml:space="preserve">, который возвращает значение типа </w:t>
      </w:r>
      <w:proofErr w:type="spellStart"/>
      <w:r w:rsidRPr="00F20627">
        <w:rPr>
          <w:bCs/>
          <w:color w:val="000000" w:themeColor="text1"/>
          <w:sz w:val="28"/>
        </w:rPr>
        <w:t>bool</w:t>
      </w:r>
      <w:proofErr w:type="spellEnd"/>
      <w:r w:rsidRPr="00F20627">
        <w:rPr>
          <w:bCs/>
          <w:color w:val="000000" w:themeColor="text1"/>
          <w:sz w:val="28"/>
        </w:rPr>
        <w:t xml:space="preserve"> и принимает параметр </w:t>
      </w:r>
      <w:proofErr w:type="spellStart"/>
      <w:r w:rsidRPr="00F20627">
        <w:rPr>
          <w:bCs/>
          <w:color w:val="000000" w:themeColor="text1"/>
          <w:sz w:val="28"/>
        </w:rPr>
        <w:t>amount</w:t>
      </w:r>
      <w:proofErr w:type="spellEnd"/>
      <w:r w:rsidRPr="00F20627">
        <w:rPr>
          <w:bCs/>
          <w:color w:val="000000" w:themeColor="text1"/>
          <w:sz w:val="28"/>
        </w:rPr>
        <w:t xml:space="preserve"> типа </w:t>
      </w:r>
      <w:proofErr w:type="spellStart"/>
      <w:r w:rsidRPr="00F20627">
        <w:rPr>
          <w:bCs/>
          <w:color w:val="000000" w:themeColor="text1"/>
          <w:sz w:val="28"/>
        </w:rPr>
        <w:t>decimal</w:t>
      </w:r>
      <w:proofErr w:type="spellEnd"/>
      <w:r w:rsidRPr="00F20627">
        <w:rPr>
          <w:bCs/>
          <w:color w:val="000000" w:themeColor="text1"/>
          <w:sz w:val="28"/>
        </w:rPr>
        <w:t>. Этот метод реализует логику снятия средств со счета.</w:t>
      </w:r>
    </w:p>
    <w:p w14:paraId="6D468E2D" w14:textId="77777777" w:rsidR="00F20627" w:rsidRPr="00F20627" w:rsidRDefault="00F20627" w:rsidP="00F20627">
      <w:pPr>
        <w:spacing w:line="360" w:lineRule="auto"/>
        <w:ind w:firstLine="709"/>
        <w:jc w:val="both"/>
        <w:rPr>
          <w:bCs/>
          <w:color w:val="000000" w:themeColor="text1"/>
          <w:sz w:val="28"/>
        </w:rPr>
      </w:pPr>
      <w:r w:rsidRPr="00F20627">
        <w:rPr>
          <w:bCs/>
          <w:color w:val="000000" w:themeColor="text1"/>
          <w:sz w:val="28"/>
        </w:rPr>
        <w:t xml:space="preserve">В метод </w:t>
      </w:r>
      <w:proofErr w:type="spellStart"/>
      <w:r w:rsidRPr="00F20627">
        <w:rPr>
          <w:bCs/>
          <w:color w:val="000000" w:themeColor="text1"/>
          <w:sz w:val="28"/>
        </w:rPr>
        <w:t>Main</w:t>
      </w:r>
      <w:proofErr w:type="spellEnd"/>
      <w:r w:rsidRPr="00F20627">
        <w:rPr>
          <w:bCs/>
          <w:color w:val="000000" w:themeColor="text1"/>
          <w:sz w:val="28"/>
        </w:rPr>
        <w:t xml:space="preserve"> был добавлен вызов метода </w:t>
      </w:r>
      <w:proofErr w:type="spellStart"/>
      <w:r w:rsidRPr="00F20627">
        <w:rPr>
          <w:bCs/>
          <w:color w:val="000000" w:themeColor="text1"/>
          <w:sz w:val="28"/>
        </w:rPr>
        <w:t>TestWithdraw</w:t>
      </w:r>
      <w:proofErr w:type="spellEnd"/>
      <w:r w:rsidRPr="00F20627">
        <w:rPr>
          <w:bCs/>
          <w:color w:val="000000" w:themeColor="text1"/>
          <w:sz w:val="28"/>
        </w:rPr>
        <w:t xml:space="preserve">, который использует метод </w:t>
      </w:r>
      <w:proofErr w:type="spellStart"/>
      <w:r w:rsidRPr="00F20627">
        <w:rPr>
          <w:bCs/>
          <w:color w:val="000000" w:themeColor="text1"/>
          <w:sz w:val="28"/>
        </w:rPr>
        <w:t>Write</w:t>
      </w:r>
      <w:proofErr w:type="spellEnd"/>
      <w:r w:rsidRPr="00F20627">
        <w:rPr>
          <w:bCs/>
          <w:color w:val="000000" w:themeColor="text1"/>
          <w:sz w:val="28"/>
        </w:rPr>
        <w:t xml:space="preserve"> для отображения информации о счетах после попытки снятия средств.</w:t>
      </w:r>
    </w:p>
    <w:p w14:paraId="46C93887" w14:textId="77777777" w:rsidR="00F20627" w:rsidRPr="00F20627" w:rsidRDefault="00F20627" w:rsidP="00F20627">
      <w:pPr>
        <w:spacing w:line="360" w:lineRule="auto"/>
        <w:ind w:firstLine="709"/>
        <w:jc w:val="both"/>
        <w:rPr>
          <w:bCs/>
          <w:color w:val="000000" w:themeColor="text1"/>
          <w:sz w:val="28"/>
        </w:rPr>
      </w:pPr>
      <w:r w:rsidRPr="00F20627">
        <w:rPr>
          <w:bCs/>
          <w:color w:val="000000" w:themeColor="text1"/>
          <w:sz w:val="28"/>
        </w:rPr>
        <w:t>После внесения всех изменений программа была успешно скомпилирована, ошибки были исправлены, и проверено, что данные вводятся корректно.</w:t>
      </w:r>
    </w:p>
    <w:p w14:paraId="097072C6" w14:textId="77777777" w:rsidR="00F20627" w:rsidRDefault="00F20627" w:rsidP="00F20627">
      <w:pPr>
        <w:spacing w:line="360" w:lineRule="auto"/>
        <w:ind w:firstLine="709"/>
        <w:jc w:val="both"/>
        <w:rPr>
          <w:bCs/>
          <w:color w:val="000000" w:themeColor="text1"/>
          <w:sz w:val="28"/>
        </w:rPr>
      </w:pPr>
    </w:p>
    <w:p w14:paraId="78429525" w14:textId="4398E19E" w:rsidR="007E4E0E" w:rsidRPr="00234A81" w:rsidRDefault="007E4E0E" w:rsidP="00AB26F8">
      <w:pPr>
        <w:spacing w:line="360" w:lineRule="auto"/>
        <w:jc w:val="center"/>
        <w:rPr>
          <w:bCs/>
          <w:color w:val="000000" w:themeColor="text1"/>
          <w:sz w:val="28"/>
        </w:rPr>
      </w:pPr>
      <w:r>
        <w:rPr>
          <w:bCs/>
          <w:noProof/>
          <w:color w:val="000000" w:themeColor="text1"/>
          <w:sz w:val="28"/>
        </w:rPr>
        <w:lastRenderedPageBreak/>
        <w:drawing>
          <wp:inline distT="0" distB="0" distL="0" distR="0" wp14:anchorId="00FA97B0" wp14:editId="19BB5AD8">
            <wp:extent cx="4357370" cy="5777230"/>
            <wp:effectExtent l="0" t="0" r="5080" b="0"/>
            <wp:docPr id="338656842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7370" cy="577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3020B0" w14:textId="5315038D" w:rsidR="00AB26F8" w:rsidRPr="00867F76" w:rsidRDefault="00AB26F8" w:rsidP="00AB26F8">
      <w:pPr>
        <w:pStyle w:val="af2"/>
        <w:spacing w:line="360" w:lineRule="auto"/>
        <w:ind w:left="0"/>
        <w:jc w:val="center"/>
        <w:rPr>
          <w:bCs/>
          <w:color w:val="000000" w:themeColor="text1"/>
          <w:sz w:val="28"/>
        </w:rPr>
      </w:pPr>
      <w:r>
        <w:rPr>
          <w:bCs/>
          <w:color w:val="000000" w:themeColor="text1"/>
          <w:sz w:val="28"/>
        </w:rPr>
        <w:t xml:space="preserve">Рисунок </w:t>
      </w:r>
      <w:r w:rsidR="00F25C36" w:rsidRPr="00925B60">
        <w:rPr>
          <w:bCs/>
          <w:color w:val="000000" w:themeColor="text1"/>
          <w:sz w:val="28"/>
        </w:rPr>
        <w:t>8</w:t>
      </w:r>
      <w:r>
        <w:rPr>
          <w:bCs/>
          <w:color w:val="000000" w:themeColor="text1"/>
          <w:sz w:val="28"/>
        </w:rPr>
        <w:t xml:space="preserve"> – </w:t>
      </w:r>
      <w:r w:rsidR="00925B60" w:rsidRPr="00925B60">
        <w:rPr>
          <w:bCs/>
          <w:color w:val="000000" w:themeColor="text1"/>
          <w:sz w:val="28"/>
        </w:rPr>
        <w:t xml:space="preserve">Добавление метода </w:t>
      </w:r>
      <w:proofErr w:type="spellStart"/>
      <w:r w:rsidR="00925B60" w:rsidRPr="00925B60">
        <w:rPr>
          <w:bCs/>
          <w:color w:val="000000" w:themeColor="text1"/>
          <w:sz w:val="28"/>
        </w:rPr>
        <w:t>Withdraw</w:t>
      </w:r>
      <w:proofErr w:type="spellEnd"/>
      <w:r w:rsidR="00925B60" w:rsidRPr="00925B60">
        <w:rPr>
          <w:bCs/>
          <w:color w:val="000000" w:themeColor="text1"/>
          <w:sz w:val="28"/>
        </w:rPr>
        <w:t xml:space="preserve"> и тестирование</w:t>
      </w:r>
    </w:p>
    <w:p w14:paraId="4A62E95C" w14:textId="77777777" w:rsidR="00AB26F8" w:rsidRDefault="00AB26F8" w:rsidP="00AB26F8">
      <w:pPr>
        <w:pStyle w:val="af2"/>
        <w:spacing w:line="360" w:lineRule="auto"/>
        <w:ind w:left="0"/>
        <w:jc w:val="center"/>
        <w:rPr>
          <w:bCs/>
          <w:color w:val="000000" w:themeColor="text1"/>
          <w:sz w:val="28"/>
        </w:rPr>
      </w:pPr>
    </w:p>
    <w:p w14:paraId="16078323" w14:textId="3A7BCEB9" w:rsidR="004504E5" w:rsidRPr="004504E5" w:rsidRDefault="00C033AC" w:rsidP="004504E5">
      <w:pPr>
        <w:pStyle w:val="aff1"/>
        <w:rPr>
          <w:rStyle w:val="aff"/>
          <w:smallCaps w:val="0"/>
          <w:spacing w:val="0"/>
        </w:rPr>
      </w:pPr>
      <w:r>
        <w:br w:type="column"/>
      </w:r>
      <w:r w:rsidR="004504E5" w:rsidRPr="004504E5">
        <w:rPr>
          <w:rStyle w:val="aff"/>
          <w:smallCaps w:val="0"/>
          <w:spacing w:val="0"/>
        </w:rPr>
        <w:lastRenderedPageBreak/>
        <w:t>ВЫВОД</w:t>
      </w:r>
    </w:p>
    <w:p w14:paraId="3856BCE5" w14:textId="326331E7" w:rsidR="00095053" w:rsidRPr="00E244CF" w:rsidRDefault="00E244CF" w:rsidP="0045195E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E244CF">
        <w:rPr>
          <w:color w:val="000000" w:themeColor="text1"/>
          <w:sz w:val="28"/>
          <w:szCs w:val="28"/>
        </w:rPr>
        <w:t>По результатам выполнения работы было установлено, что преобразование структуры в класс и применение инкапсуляции обеспечивают контроль доступа к данным через методы. Реализация методов для работы с полями объекта, а также использование статических методов для генерации номеров счетов позволяют автоматизировать процесс создания объектов и упрощают управление данными. Методы пополнения и снятия средств работают корректно, обеспечивая выполнение операций с балансом.</w:t>
      </w:r>
    </w:p>
    <w:p w14:paraId="1E58CA8A" w14:textId="302C8E2A" w:rsidR="0069343F" w:rsidRDefault="0069343F" w:rsidP="00A3202E">
      <w:pPr>
        <w:spacing w:line="360" w:lineRule="auto"/>
        <w:ind w:firstLine="709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498F92F9" w14:textId="70F6D9B3" w:rsidR="004B0576" w:rsidRPr="001B17E4" w:rsidRDefault="0069343F" w:rsidP="0069343F">
      <w:pPr>
        <w:pStyle w:val="af2"/>
        <w:spacing w:line="360" w:lineRule="auto"/>
        <w:ind w:left="0"/>
        <w:jc w:val="center"/>
        <w:rPr>
          <w:rStyle w:val="aff"/>
          <w:smallCaps w:val="0"/>
          <w:color w:val="000000" w:themeColor="text1"/>
          <w:spacing w:val="0"/>
          <w:sz w:val="28"/>
          <w:szCs w:val="28"/>
          <w:lang w:val="en-US"/>
        </w:rPr>
      </w:pPr>
      <w:r>
        <w:rPr>
          <w:rStyle w:val="aff"/>
          <w:smallCaps w:val="0"/>
          <w:color w:val="000000" w:themeColor="text1"/>
          <w:spacing w:val="0"/>
          <w:sz w:val="28"/>
          <w:szCs w:val="28"/>
        </w:rPr>
        <w:lastRenderedPageBreak/>
        <w:t>ИСХОДНЫЙ</w:t>
      </w:r>
      <w:r w:rsidRPr="001B17E4">
        <w:rPr>
          <w:rStyle w:val="aff"/>
          <w:smallCaps w:val="0"/>
          <w:color w:val="000000" w:themeColor="text1"/>
          <w:spacing w:val="0"/>
          <w:sz w:val="28"/>
          <w:szCs w:val="28"/>
          <w:lang w:val="en-US"/>
        </w:rPr>
        <w:t xml:space="preserve"> </w:t>
      </w:r>
      <w:r>
        <w:rPr>
          <w:rStyle w:val="aff"/>
          <w:smallCaps w:val="0"/>
          <w:color w:val="000000" w:themeColor="text1"/>
          <w:spacing w:val="0"/>
          <w:sz w:val="28"/>
          <w:szCs w:val="28"/>
        </w:rPr>
        <w:t>КОД</w:t>
      </w:r>
    </w:p>
    <w:p w14:paraId="1AB86B06" w14:textId="0251E437" w:rsidR="001A5CDB" w:rsidRDefault="001A5CDB" w:rsidP="00C40E7D">
      <w:pPr>
        <w:pStyle w:val="af2"/>
        <w:spacing w:line="360" w:lineRule="auto"/>
        <w:ind w:left="0" w:firstLine="709"/>
        <w:rPr>
          <w:rStyle w:val="aff"/>
          <w:b w:val="0"/>
          <w:bCs w:val="0"/>
          <w:smallCaps w:val="0"/>
          <w:color w:val="000000" w:themeColor="text1"/>
          <w:spacing w:val="0"/>
          <w:sz w:val="28"/>
          <w:szCs w:val="28"/>
          <w:u w:val="single"/>
          <w:lang w:val="en-US"/>
        </w:rPr>
      </w:pPr>
      <w:r>
        <w:rPr>
          <w:rStyle w:val="aff"/>
          <w:b w:val="0"/>
          <w:bCs w:val="0"/>
          <w:smallCaps w:val="0"/>
          <w:color w:val="000000" w:themeColor="text1"/>
          <w:spacing w:val="0"/>
          <w:sz w:val="28"/>
          <w:szCs w:val="28"/>
          <w:u w:val="single"/>
        </w:rPr>
        <w:t>Начальный</w:t>
      </w:r>
      <w:r w:rsidRPr="00867F76">
        <w:rPr>
          <w:rStyle w:val="aff"/>
          <w:b w:val="0"/>
          <w:bCs w:val="0"/>
          <w:smallCaps w:val="0"/>
          <w:color w:val="000000" w:themeColor="text1"/>
          <w:spacing w:val="0"/>
          <w:sz w:val="28"/>
          <w:szCs w:val="28"/>
          <w:u w:val="single"/>
          <w:lang w:val="en-US"/>
        </w:rPr>
        <w:t xml:space="preserve"> </w:t>
      </w:r>
      <w:r>
        <w:rPr>
          <w:rStyle w:val="aff"/>
          <w:b w:val="0"/>
          <w:bCs w:val="0"/>
          <w:smallCaps w:val="0"/>
          <w:color w:val="000000" w:themeColor="text1"/>
          <w:spacing w:val="0"/>
          <w:sz w:val="28"/>
          <w:szCs w:val="28"/>
          <w:u w:val="single"/>
        </w:rPr>
        <w:t>код</w:t>
      </w:r>
      <w:r>
        <w:rPr>
          <w:rStyle w:val="aff"/>
          <w:b w:val="0"/>
          <w:bCs w:val="0"/>
          <w:smallCaps w:val="0"/>
          <w:color w:val="000000" w:themeColor="text1"/>
          <w:spacing w:val="0"/>
          <w:sz w:val="28"/>
          <w:szCs w:val="28"/>
          <w:u w:val="single"/>
          <w:lang w:val="en-US"/>
        </w:rPr>
        <w:t>:</w:t>
      </w:r>
    </w:p>
    <w:p w14:paraId="3CA0C821" w14:textId="77777777" w:rsidR="0090591E" w:rsidRPr="005D0767" w:rsidRDefault="0090591E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using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gramStart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System;</w:t>
      </w:r>
      <w:proofErr w:type="gramEnd"/>
    </w:p>
    <w:p w14:paraId="7F2A6224" w14:textId="77777777" w:rsidR="0090591E" w:rsidRPr="005D0767" w:rsidRDefault="0090591E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1803FC36" w14:textId="77777777" w:rsidR="0090591E" w:rsidRPr="005D0767" w:rsidRDefault="0090591E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namespace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spellStart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FileDetails</w:t>
      </w:r>
      <w:proofErr w:type="spellEnd"/>
    </w:p>
    <w:p w14:paraId="6BEF6447" w14:textId="77777777" w:rsidR="0090591E" w:rsidRPr="005D0767" w:rsidRDefault="0090591E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{</w:t>
      </w:r>
    </w:p>
    <w:p w14:paraId="59E6EEA1" w14:textId="77777777" w:rsidR="0090591E" w:rsidRPr="005D0767" w:rsidRDefault="0090591E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</w:t>
      </w:r>
      <w:proofErr w:type="spellStart"/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enum</w:t>
      </w:r>
      <w:proofErr w:type="spellEnd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spellStart"/>
      <w:r w:rsidRPr="005D0767">
        <w:rPr>
          <w:rFonts w:ascii="Courier New" w:eastAsia="Calibri" w:hAnsi="Courier New" w:cs="Courier New"/>
          <w:color w:val="2B91AF"/>
          <w:highlight w:val="white"/>
          <w:lang w:val="en-US"/>
        </w:rPr>
        <w:t>AccountType</w:t>
      </w:r>
      <w:proofErr w:type="spellEnd"/>
    </w:p>
    <w:p w14:paraId="0B5D73A1" w14:textId="77777777" w:rsidR="0090591E" w:rsidRPr="005D0767" w:rsidRDefault="0090591E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{</w:t>
      </w:r>
    </w:p>
    <w:p w14:paraId="1B299280" w14:textId="77777777" w:rsidR="0090591E" w:rsidRPr="005D0767" w:rsidRDefault="0090591E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Checking,</w:t>
      </w:r>
    </w:p>
    <w:p w14:paraId="24E5F605" w14:textId="77777777" w:rsidR="0090591E" w:rsidRPr="005D0767" w:rsidRDefault="0090591E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Deposit</w:t>
      </w:r>
    </w:p>
    <w:p w14:paraId="251BD62A" w14:textId="77777777" w:rsidR="0090591E" w:rsidRPr="005D0767" w:rsidRDefault="0090591E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}</w:t>
      </w:r>
    </w:p>
    <w:p w14:paraId="37F3D383" w14:textId="77777777" w:rsidR="0090591E" w:rsidRPr="005D0767" w:rsidRDefault="0090591E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struct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spellStart"/>
      <w:r w:rsidRPr="005D0767">
        <w:rPr>
          <w:rFonts w:ascii="Courier New" w:eastAsia="Calibri" w:hAnsi="Courier New" w:cs="Courier New"/>
          <w:color w:val="2B91AF"/>
          <w:highlight w:val="white"/>
          <w:lang w:val="en-US"/>
        </w:rPr>
        <w:t>BankAccount</w:t>
      </w:r>
      <w:proofErr w:type="spellEnd"/>
    </w:p>
    <w:p w14:paraId="200622A8" w14:textId="77777777" w:rsidR="0090591E" w:rsidRPr="005D0767" w:rsidRDefault="0090591E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{</w:t>
      </w:r>
    </w:p>
    <w:p w14:paraId="266C473F" w14:textId="77777777" w:rsidR="0090591E" w:rsidRPr="005D0767" w:rsidRDefault="0090591E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public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long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spellStart"/>
      <w:proofErr w:type="gramStart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accNo</w:t>
      </w:r>
      <w:proofErr w:type="spellEnd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;</w:t>
      </w:r>
      <w:proofErr w:type="gramEnd"/>
    </w:p>
    <w:p w14:paraId="22F608EA" w14:textId="77777777" w:rsidR="0090591E" w:rsidRPr="005D0767" w:rsidRDefault="0090591E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public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decimal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spellStart"/>
      <w:proofErr w:type="gramStart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accBal</w:t>
      </w:r>
      <w:proofErr w:type="spellEnd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;</w:t>
      </w:r>
      <w:proofErr w:type="gramEnd"/>
    </w:p>
    <w:p w14:paraId="53C0C85B" w14:textId="77777777" w:rsidR="0090591E" w:rsidRPr="005D0767" w:rsidRDefault="0090591E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public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spellStart"/>
      <w:r w:rsidRPr="005D0767">
        <w:rPr>
          <w:rFonts w:ascii="Courier New" w:eastAsia="Calibri" w:hAnsi="Courier New" w:cs="Courier New"/>
          <w:color w:val="2B91AF"/>
          <w:highlight w:val="white"/>
          <w:lang w:val="en-US"/>
        </w:rPr>
        <w:t>AccountType</w:t>
      </w:r>
      <w:proofErr w:type="spellEnd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spellStart"/>
      <w:proofErr w:type="gramStart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accType</w:t>
      </w:r>
      <w:proofErr w:type="spellEnd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;</w:t>
      </w:r>
      <w:proofErr w:type="gramEnd"/>
    </w:p>
    <w:p w14:paraId="25D3329D" w14:textId="77777777" w:rsidR="0090591E" w:rsidRPr="005D0767" w:rsidRDefault="0090591E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}</w:t>
      </w:r>
    </w:p>
    <w:p w14:paraId="32496590" w14:textId="77777777" w:rsidR="0090591E" w:rsidRPr="005D0767" w:rsidRDefault="0090591E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class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spellStart"/>
      <w:r w:rsidRPr="005D0767">
        <w:rPr>
          <w:rFonts w:ascii="Courier New" w:eastAsia="Calibri" w:hAnsi="Courier New" w:cs="Courier New"/>
          <w:color w:val="2B91AF"/>
          <w:highlight w:val="white"/>
          <w:lang w:val="en-US"/>
        </w:rPr>
        <w:t>CreateAccount</w:t>
      </w:r>
      <w:proofErr w:type="spellEnd"/>
    </w:p>
    <w:p w14:paraId="44CA0573" w14:textId="77777777" w:rsidR="0090591E" w:rsidRPr="005D0767" w:rsidRDefault="0090591E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{</w:t>
      </w:r>
    </w:p>
    <w:p w14:paraId="153FF934" w14:textId="77777777" w:rsidR="0090591E" w:rsidRPr="005D0767" w:rsidRDefault="0090591E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static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void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gramStart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Main(</w:t>
      </w:r>
      <w:proofErr w:type="gramEnd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)</w:t>
      </w:r>
    </w:p>
    <w:p w14:paraId="5247ECFF" w14:textId="77777777" w:rsidR="0090591E" w:rsidRPr="005D0767" w:rsidRDefault="0090591E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{</w:t>
      </w:r>
    </w:p>
    <w:p w14:paraId="2C5BD9D1" w14:textId="77777777" w:rsidR="0090591E" w:rsidRPr="005D0767" w:rsidRDefault="0090591E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proofErr w:type="spellStart"/>
      <w:r w:rsidRPr="005D0767">
        <w:rPr>
          <w:rFonts w:ascii="Courier New" w:eastAsia="Calibri" w:hAnsi="Courier New" w:cs="Courier New"/>
          <w:color w:val="2B91AF"/>
          <w:highlight w:val="white"/>
          <w:lang w:val="en-US"/>
        </w:rPr>
        <w:t>BankAccount</w:t>
      </w:r>
      <w:proofErr w:type="spellEnd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spellStart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berts</w:t>
      </w:r>
      <w:proofErr w:type="spellEnd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= </w:t>
      </w:r>
      <w:proofErr w:type="spellStart"/>
      <w:proofErr w:type="gramStart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NewBankAccount</w:t>
      </w:r>
      <w:proofErr w:type="spellEnd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(</w:t>
      </w:r>
      <w:proofErr w:type="gramEnd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);</w:t>
      </w:r>
    </w:p>
    <w:p w14:paraId="5ABFDEF9" w14:textId="77777777" w:rsidR="0090591E" w:rsidRPr="005D0767" w:rsidRDefault="0090591E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Write(</w:t>
      </w:r>
      <w:proofErr w:type="spellStart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berts</w:t>
      </w:r>
      <w:proofErr w:type="spellEnd"/>
      <w:proofErr w:type="gramStart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);</w:t>
      </w:r>
      <w:proofErr w:type="gramEnd"/>
    </w:p>
    <w:p w14:paraId="0DD9CB34" w14:textId="77777777" w:rsidR="0090591E" w:rsidRPr="005D0767" w:rsidRDefault="0090591E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77554E13" w14:textId="77777777" w:rsidR="0090591E" w:rsidRPr="005D0767" w:rsidRDefault="0090591E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proofErr w:type="spellStart"/>
      <w:r w:rsidRPr="005D0767">
        <w:rPr>
          <w:rFonts w:ascii="Courier New" w:eastAsia="Calibri" w:hAnsi="Courier New" w:cs="Courier New"/>
          <w:color w:val="2B91AF"/>
          <w:highlight w:val="white"/>
          <w:lang w:val="en-US"/>
        </w:rPr>
        <w:t>BankAccount</w:t>
      </w:r>
      <w:proofErr w:type="spellEnd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spellStart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freds</w:t>
      </w:r>
      <w:proofErr w:type="spellEnd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= </w:t>
      </w:r>
      <w:proofErr w:type="spellStart"/>
      <w:proofErr w:type="gramStart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NewBankAccount</w:t>
      </w:r>
      <w:proofErr w:type="spellEnd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(</w:t>
      </w:r>
      <w:proofErr w:type="gramEnd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);</w:t>
      </w:r>
    </w:p>
    <w:p w14:paraId="1EA113FC" w14:textId="77777777" w:rsidR="0090591E" w:rsidRPr="005D0767" w:rsidRDefault="0090591E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Write(</w:t>
      </w:r>
      <w:proofErr w:type="spellStart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freds</w:t>
      </w:r>
      <w:proofErr w:type="spellEnd"/>
      <w:proofErr w:type="gramStart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);</w:t>
      </w:r>
      <w:proofErr w:type="gramEnd"/>
    </w:p>
    <w:p w14:paraId="24885F60" w14:textId="77777777" w:rsidR="0090591E" w:rsidRPr="005D0767" w:rsidRDefault="0090591E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}</w:t>
      </w:r>
    </w:p>
    <w:p w14:paraId="1EBF9B87" w14:textId="77777777" w:rsidR="0090591E" w:rsidRPr="005D0767" w:rsidRDefault="0090591E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37BE3F9E" w14:textId="77777777" w:rsidR="0090591E" w:rsidRPr="005D0767" w:rsidRDefault="0090591E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static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spellStart"/>
      <w:r w:rsidRPr="005D0767">
        <w:rPr>
          <w:rFonts w:ascii="Courier New" w:eastAsia="Calibri" w:hAnsi="Courier New" w:cs="Courier New"/>
          <w:color w:val="2B91AF"/>
          <w:highlight w:val="white"/>
          <w:lang w:val="en-US"/>
        </w:rPr>
        <w:t>BankAccount</w:t>
      </w:r>
      <w:proofErr w:type="spellEnd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spellStart"/>
      <w:proofErr w:type="gramStart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NewBankAccount</w:t>
      </w:r>
      <w:proofErr w:type="spellEnd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(</w:t>
      </w:r>
      <w:proofErr w:type="gramEnd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)</w:t>
      </w:r>
    </w:p>
    <w:p w14:paraId="189B655F" w14:textId="77777777" w:rsidR="0090591E" w:rsidRPr="005D0767" w:rsidRDefault="0090591E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{</w:t>
      </w:r>
    </w:p>
    <w:p w14:paraId="1C8CA03E" w14:textId="77777777" w:rsidR="0090591E" w:rsidRPr="005D0767" w:rsidRDefault="0090591E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proofErr w:type="spellStart"/>
      <w:r w:rsidRPr="005D0767">
        <w:rPr>
          <w:rFonts w:ascii="Courier New" w:eastAsia="Calibri" w:hAnsi="Courier New" w:cs="Courier New"/>
          <w:color w:val="2B91AF"/>
          <w:highlight w:val="white"/>
          <w:lang w:val="en-US"/>
        </w:rPr>
        <w:t>BankAccount</w:t>
      </w:r>
      <w:proofErr w:type="spellEnd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gramStart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created;</w:t>
      </w:r>
      <w:proofErr w:type="gramEnd"/>
    </w:p>
    <w:p w14:paraId="59EC1CE0" w14:textId="77777777" w:rsidR="0090591E" w:rsidRPr="005D0767" w:rsidRDefault="0090591E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521C999C" w14:textId="77777777" w:rsidR="0090591E" w:rsidRPr="005D0767" w:rsidRDefault="0090591E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proofErr w:type="spellStart"/>
      <w:r w:rsidRPr="005D0767">
        <w:rPr>
          <w:rFonts w:ascii="Courier New" w:eastAsia="Calibri" w:hAnsi="Courier New" w:cs="Courier New"/>
          <w:color w:val="2B91AF"/>
          <w:highlight w:val="white"/>
          <w:lang w:val="en-US"/>
        </w:rPr>
        <w:t>Console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.Write</w:t>
      </w:r>
      <w:proofErr w:type="spellEnd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(</w:t>
      </w:r>
      <w:r w:rsidRPr="005D0767">
        <w:rPr>
          <w:rFonts w:ascii="Courier New" w:eastAsia="Calibri" w:hAnsi="Courier New" w:cs="Courier New"/>
          <w:color w:val="A31515"/>
          <w:highlight w:val="white"/>
          <w:lang w:val="en-US"/>
        </w:rPr>
        <w:t xml:space="preserve">"Enter the account number </w:t>
      </w:r>
      <w:proofErr w:type="gramStart"/>
      <w:r w:rsidRPr="005D0767">
        <w:rPr>
          <w:rFonts w:ascii="Courier New" w:eastAsia="Calibri" w:hAnsi="Courier New" w:cs="Courier New"/>
          <w:color w:val="A31515"/>
          <w:highlight w:val="white"/>
          <w:lang w:val="en-US"/>
        </w:rPr>
        <w:t xml:space="preserve">  :</w:t>
      </w:r>
      <w:proofErr w:type="gramEnd"/>
      <w:r w:rsidRPr="005D0767">
        <w:rPr>
          <w:rFonts w:ascii="Courier New" w:eastAsia="Calibri" w:hAnsi="Courier New" w:cs="Courier New"/>
          <w:color w:val="A31515"/>
          <w:highlight w:val="white"/>
          <w:lang w:val="en-US"/>
        </w:rPr>
        <w:t xml:space="preserve"> "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);</w:t>
      </w:r>
    </w:p>
    <w:p w14:paraId="2E3DE684" w14:textId="77777777" w:rsidR="0090591E" w:rsidRPr="005D0767" w:rsidRDefault="0090591E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long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number = </w:t>
      </w:r>
      <w:proofErr w:type="spellStart"/>
      <w:proofErr w:type="gramStart"/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long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.Parse</w:t>
      </w:r>
      <w:proofErr w:type="spellEnd"/>
      <w:proofErr w:type="gramEnd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(</w:t>
      </w:r>
      <w:proofErr w:type="spellStart"/>
      <w:r w:rsidRPr="005D0767">
        <w:rPr>
          <w:rFonts w:ascii="Courier New" w:eastAsia="Calibri" w:hAnsi="Courier New" w:cs="Courier New"/>
          <w:color w:val="2B91AF"/>
          <w:highlight w:val="white"/>
          <w:lang w:val="en-US"/>
        </w:rPr>
        <w:t>Console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.ReadLine</w:t>
      </w:r>
      <w:proofErr w:type="spellEnd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());</w:t>
      </w:r>
    </w:p>
    <w:p w14:paraId="17C11E90" w14:textId="77777777" w:rsidR="0090591E" w:rsidRPr="005D0767" w:rsidRDefault="0090591E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66BE2E29" w14:textId="77777777" w:rsidR="0090591E" w:rsidRPr="005D0767" w:rsidRDefault="0090591E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proofErr w:type="spellStart"/>
      <w:r w:rsidRPr="005D0767">
        <w:rPr>
          <w:rFonts w:ascii="Courier New" w:eastAsia="Calibri" w:hAnsi="Courier New" w:cs="Courier New"/>
          <w:color w:val="2B91AF"/>
          <w:highlight w:val="white"/>
          <w:lang w:val="en-US"/>
        </w:rPr>
        <w:t>Console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.Write</w:t>
      </w:r>
      <w:proofErr w:type="spellEnd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(</w:t>
      </w:r>
      <w:r w:rsidRPr="005D0767">
        <w:rPr>
          <w:rFonts w:ascii="Courier New" w:eastAsia="Calibri" w:hAnsi="Courier New" w:cs="Courier New"/>
          <w:color w:val="A31515"/>
          <w:highlight w:val="white"/>
          <w:lang w:val="en-US"/>
        </w:rPr>
        <w:t>"Enter the account balance</w:t>
      </w:r>
      <w:proofErr w:type="gramStart"/>
      <w:r w:rsidRPr="005D0767">
        <w:rPr>
          <w:rFonts w:ascii="Courier New" w:eastAsia="Calibri" w:hAnsi="Courier New" w:cs="Courier New"/>
          <w:color w:val="A31515"/>
          <w:highlight w:val="white"/>
          <w:lang w:val="en-US"/>
        </w:rPr>
        <w:t>! :</w:t>
      </w:r>
      <w:proofErr w:type="gramEnd"/>
      <w:r w:rsidRPr="005D0767">
        <w:rPr>
          <w:rFonts w:ascii="Courier New" w:eastAsia="Calibri" w:hAnsi="Courier New" w:cs="Courier New"/>
          <w:color w:val="A31515"/>
          <w:highlight w:val="white"/>
          <w:lang w:val="en-US"/>
        </w:rPr>
        <w:t xml:space="preserve"> "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);</w:t>
      </w:r>
    </w:p>
    <w:p w14:paraId="28FDCF69" w14:textId="77777777" w:rsidR="0090591E" w:rsidRPr="005D0767" w:rsidRDefault="0090591E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decimal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balance = </w:t>
      </w:r>
      <w:proofErr w:type="spellStart"/>
      <w:proofErr w:type="gramStart"/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decimal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.Parse</w:t>
      </w:r>
      <w:proofErr w:type="spellEnd"/>
      <w:proofErr w:type="gramEnd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(</w:t>
      </w:r>
      <w:proofErr w:type="spellStart"/>
      <w:r w:rsidRPr="005D0767">
        <w:rPr>
          <w:rFonts w:ascii="Courier New" w:eastAsia="Calibri" w:hAnsi="Courier New" w:cs="Courier New"/>
          <w:color w:val="2B91AF"/>
          <w:highlight w:val="white"/>
          <w:lang w:val="en-US"/>
        </w:rPr>
        <w:t>Console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.ReadLine</w:t>
      </w:r>
      <w:proofErr w:type="spellEnd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());</w:t>
      </w:r>
    </w:p>
    <w:p w14:paraId="2C0AB3EE" w14:textId="77777777" w:rsidR="0090591E" w:rsidRPr="005D0767" w:rsidRDefault="0090591E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31A5818F" w14:textId="77777777" w:rsidR="0090591E" w:rsidRPr="005D0767" w:rsidRDefault="0090591E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proofErr w:type="spellStart"/>
      <w:proofErr w:type="gramStart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created.accNo</w:t>
      </w:r>
      <w:proofErr w:type="spellEnd"/>
      <w:proofErr w:type="gramEnd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= number;</w:t>
      </w:r>
    </w:p>
    <w:p w14:paraId="35682B75" w14:textId="77777777" w:rsidR="0090591E" w:rsidRPr="005D0767" w:rsidRDefault="0090591E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proofErr w:type="spellStart"/>
      <w:proofErr w:type="gramStart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created.accBal</w:t>
      </w:r>
      <w:proofErr w:type="spellEnd"/>
      <w:proofErr w:type="gramEnd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= balance;</w:t>
      </w:r>
    </w:p>
    <w:p w14:paraId="7857FF8B" w14:textId="77777777" w:rsidR="0090591E" w:rsidRPr="005D0767" w:rsidRDefault="0090591E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proofErr w:type="spellStart"/>
      <w:proofErr w:type="gramStart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created.accType</w:t>
      </w:r>
      <w:proofErr w:type="spellEnd"/>
      <w:proofErr w:type="gramEnd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= </w:t>
      </w:r>
      <w:proofErr w:type="spellStart"/>
      <w:r w:rsidRPr="005D0767">
        <w:rPr>
          <w:rFonts w:ascii="Courier New" w:eastAsia="Calibri" w:hAnsi="Courier New" w:cs="Courier New"/>
          <w:color w:val="2B91AF"/>
          <w:highlight w:val="white"/>
          <w:lang w:val="en-US"/>
        </w:rPr>
        <w:t>AccountType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.Checking</w:t>
      </w:r>
      <w:proofErr w:type="spellEnd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;</w:t>
      </w:r>
    </w:p>
    <w:p w14:paraId="62F361BE" w14:textId="77777777" w:rsidR="0090591E" w:rsidRPr="005D0767" w:rsidRDefault="0090591E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2DF9A5BE" w14:textId="77777777" w:rsidR="0090591E" w:rsidRPr="005D0767" w:rsidRDefault="0090591E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return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gramStart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created;</w:t>
      </w:r>
      <w:proofErr w:type="gramEnd"/>
    </w:p>
    <w:p w14:paraId="5D583D31" w14:textId="77777777" w:rsidR="0090591E" w:rsidRPr="005D0767" w:rsidRDefault="0090591E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}</w:t>
      </w:r>
    </w:p>
    <w:p w14:paraId="1D307278" w14:textId="77777777" w:rsidR="0090591E" w:rsidRPr="005D0767" w:rsidRDefault="0090591E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66A42E1F" w14:textId="77777777" w:rsidR="0090591E" w:rsidRPr="005D0767" w:rsidRDefault="0090591E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static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void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gramStart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Write(</w:t>
      </w:r>
      <w:proofErr w:type="spellStart"/>
      <w:proofErr w:type="gramEnd"/>
      <w:r w:rsidRPr="005D0767">
        <w:rPr>
          <w:rFonts w:ascii="Courier New" w:eastAsia="Calibri" w:hAnsi="Courier New" w:cs="Courier New"/>
          <w:color w:val="2B91AF"/>
          <w:highlight w:val="white"/>
          <w:lang w:val="en-US"/>
        </w:rPr>
        <w:t>BankAccount</w:t>
      </w:r>
      <w:proofErr w:type="spellEnd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spellStart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toWrite</w:t>
      </w:r>
      <w:proofErr w:type="spellEnd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)</w:t>
      </w:r>
    </w:p>
    <w:p w14:paraId="438A54DF" w14:textId="77777777" w:rsidR="0090591E" w:rsidRPr="005D0767" w:rsidRDefault="0090591E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{</w:t>
      </w:r>
    </w:p>
    <w:p w14:paraId="2CE6C149" w14:textId="77777777" w:rsidR="0090591E" w:rsidRPr="005D0767" w:rsidRDefault="0090591E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proofErr w:type="spellStart"/>
      <w:r w:rsidRPr="005D0767">
        <w:rPr>
          <w:rFonts w:ascii="Courier New" w:eastAsia="Calibri" w:hAnsi="Courier New" w:cs="Courier New"/>
          <w:color w:val="2B91AF"/>
          <w:highlight w:val="white"/>
          <w:lang w:val="en-US"/>
        </w:rPr>
        <w:t>Console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.WriteLine</w:t>
      </w:r>
      <w:proofErr w:type="spellEnd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(</w:t>
      </w:r>
      <w:r w:rsidRPr="005D0767">
        <w:rPr>
          <w:rFonts w:ascii="Courier New" w:eastAsia="Calibri" w:hAnsi="Courier New" w:cs="Courier New"/>
          <w:color w:val="A31515"/>
          <w:highlight w:val="white"/>
          <w:lang w:val="en-US"/>
        </w:rPr>
        <w:t>"Account number is {0}"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, </w:t>
      </w:r>
      <w:proofErr w:type="spellStart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toWrite.accNo</w:t>
      </w:r>
      <w:proofErr w:type="spellEnd"/>
      <w:proofErr w:type="gramStart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);</w:t>
      </w:r>
      <w:proofErr w:type="gramEnd"/>
    </w:p>
    <w:p w14:paraId="2B91D1EE" w14:textId="77777777" w:rsidR="0090591E" w:rsidRPr="005D0767" w:rsidRDefault="0090591E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lastRenderedPageBreak/>
        <w:t xml:space="preserve">            </w:t>
      </w:r>
      <w:proofErr w:type="spellStart"/>
      <w:r w:rsidRPr="005D0767">
        <w:rPr>
          <w:rFonts w:ascii="Courier New" w:eastAsia="Calibri" w:hAnsi="Courier New" w:cs="Courier New"/>
          <w:color w:val="2B91AF"/>
          <w:highlight w:val="white"/>
          <w:lang w:val="en-US"/>
        </w:rPr>
        <w:t>Console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.WriteLine</w:t>
      </w:r>
      <w:proofErr w:type="spellEnd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(</w:t>
      </w:r>
      <w:r w:rsidRPr="005D0767">
        <w:rPr>
          <w:rFonts w:ascii="Courier New" w:eastAsia="Calibri" w:hAnsi="Courier New" w:cs="Courier New"/>
          <w:color w:val="A31515"/>
          <w:highlight w:val="white"/>
          <w:lang w:val="en-US"/>
        </w:rPr>
        <w:t>"Account balance is {0}"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, </w:t>
      </w:r>
      <w:proofErr w:type="spellStart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toWrite.accBal</w:t>
      </w:r>
      <w:proofErr w:type="spellEnd"/>
      <w:proofErr w:type="gramStart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);</w:t>
      </w:r>
      <w:proofErr w:type="gramEnd"/>
    </w:p>
    <w:p w14:paraId="142F6B15" w14:textId="77777777" w:rsidR="0090591E" w:rsidRPr="005D0767" w:rsidRDefault="0090591E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proofErr w:type="spellStart"/>
      <w:r w:rsidRPr="005D0767">
        <w:rPr>
          <w:rFonts w:ascii="Courier New" w:eastAsia="Calibri" w:hAnsi="Courier New" w:cs="Courier New"/>
          <w:color w:val="2B91AF"/>
          <w:highlight w:val="white"/>
          <w:lang w:val="en-US"/>
        </w:rPr>
        <w:t>Console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.WriteLine</w:t>
      </w:r>
      <w:proofErr w:type="spellEnd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(</w:t>
      </w:r>
      <w:r w:rsidRPr="005D0767">
        <w:rPr>
          <w:rFonts w:ascii="Courier New" w:eastAsia="Calibri" w:hAnsi="Courier New" w:cs="Courier New"/>
          <w:color w:val="A31515"/>
          <w:highlight w:val="white"/>
          <w:lang w:val="en-US"/>
        </w:rPr>
        <w:t>"Account type is {0}"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, </w:t>
      </w:r>
      <w:proofErr w:type="spellStart"/>
      <w:proofErr w:type="gramStart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toWrite.accType.ToString</w:t>
      </w:r>
      <w:proofErr w:type="spellEnd"/>
      <w:proofErr w:type="gramEnd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());</w:t>
      </w:r>
    </w:p>
    <w:p w14:paraId="7A2BD360" w14:textId="77777777" w:rsidR="0090591E" w:rsidRPr="005D0767" w:rsidRDefault="0090591E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}</w:t>
      </w:r>
    </w:p>
    <w:p w14:paraId="7E590667" w14:textId="77777777" w:rsidR="0090591E" w:rsidRPr="005D0767" w:rsidRDefault="0090591E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}</w:t>
      </w:r>
    </w:p>
    <w:p w14:paraId="3857996D" w14:textId="77777777" w:rsidR="0090591E" w:rsidRPr="005D0767" w:rsidRDefault="0090591E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}</w:t>
      </w:r>
    </w:p>
    <w:p w14:paraId="6DBE6CBB" w14:textId="77777777" w:rsidR="001A5CDB" w:rsidRPr="005D0767" w:rsidRDefault="001A5CDB" w:rsidP="005D0767">
      <w:pPr>
        <w:pStyle w:val="af2"/>
        <w:ind w:left="0"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</w:p>
    <w:p w14:paraId="358366CC" w14:textId="778A9664" w:rsidR="0084715A" w:rsidRPr="00357747" w:rsidRDefault="0084715A" w:rsidP="00C40E7D">
      <w:pPr>
        <w:pStyle w:val="af2"/>
        <w:spacing w:line="360" w:lineRule="auto"/>
        <w:ind w:left="0" w:firstLine="709"/>
        <w:rPr>
          <w:rStyle w:val="aff"/>
          <w:b w:val="0"/>
          <w:bCs w:val="0"/>
          <w:smallCaps w:val="0"/>
          <w:color w:val="000000" w:themeColor="text1"/>
          <w:spacing w:val="0"/>
          <w:sz w:val="28"/>
          <w:szCs w:val="28"/>
          <w:u w:val="single"/>
          <w:lang w:val="en-US"/>
        </w:rPr>
      </w:pPr>
      <w:r w:rsidRPr="00F779FD">
        <w:rPr>
          <w:rStyle w:val="aff"/>
          <w:b w:val="0"/>
          <w:bCs w:val="0"/>
          <w:smallCaps w:val="0"/>
          <w:color w:val="000000" w:themeColor="text1"/>
          <w:spacing w:val="0"/>
          <w:sz w:val="28"/>
          <w:szCs w:val="28"/>
          <w:u w:val="single"/>
        </w:rPr>
        <w:t>Упражнение</w:t>
      </w:r>
      <w:r w:rsidRPr="00357747">
        <w:rPr>
          <w:rStyle w:val="aff"/>
          <w:b w:val="0"/>
          <w:bCs w:val="0"/>
          <w:smallCaps w:val="0"/>
          <w:color w:val="000000" w:themeColor="text1"/>
          <w:spacing w:val="0"/>
          <w:sz w:val="28"/>
          <w:szCs w:val="28"/>
          <w:u w:val="single"/>
          <w:lang w:val="en-US"/>
        </w:rPr>
        <w:t xml:space="preserve"> 1:</w:t>
      </w:r>
    </w:p>
    <w:p w14:paraId="12B31167" w14:textId="77777777" w:rsidR="00357747" w:rsidRPr="005D0767" w:rsidRDefault="00357747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using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gramStart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System;</w:t>
      </w:r>
      <w:proofErr w:type="gramEnd"/>
    </w:p>
    <w:p w14:paraId="7AAF53C9" w14:textId="77777777" w:rsidR="00357747" w:rsidRPr="005D0767" w:rsidRDefault="00357747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332E4F24" w14:textId="77777777" w:rsidR="00357747" w:rsidRPr="005D0767" w:rsidRDefault="00357747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namespace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spellStart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FileDetails</w:t>
      </w:r>
      <w:proofErr w:type="spellEnd"/>
    </w:p>
    <w:p w14:paraId="129EDB24" w14:textId="77777777" w:rsidR="00357747" w:rsidRPr="005D0767" w:rsidRDefault="00357747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{</w:t>
      </w:r>
    </w:p>
    <w:p w14:paraId="7349BD5B" w14:textId="77777777" w:rsidR="00357747" w:rsidRPr="005D0767" w:rsidRDefault="00357747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</w:t>
      </w:r>
      <w:proofErr w:type="spellStart"/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enum</w:t>
      </w:r>
      <w:proofErr w:type="spellEnd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spellStart"/>
      <w:r w:rsidRPr="005D0767">
        <w:rPr>
          <w:rFonts w:ascii="Courier New" w:eastAsia="Calibri" w:hAnsi="Courier New" w:cs="Courier New"/>
          <w:color w:val="2B91AF"/>
          <w:highlight w:val="white"/>
          <w:lang w:val="en-US"/>
        </w:rPr>
        <w:t>AccountType</w:t>
      </w:r>
      <w:proofErr w:type="spellEnd"/>
    </w:p>
    <w:p w14:paraId="6EF23E9F" w14:textId="77777777" w:rsidR="00357747" w:rsidRPr="005D0767" w:rsidRDefault="00357747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{</w:t>
      </w:r>
    </w:p>
    <w:p w14:paraId="5E594F9F" w14:textId="77777777" w:rsidR="00357747" w:rsidRPr="005D0767" w:rsidRDefault="00357747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Checking,</w:t>
      </w:r>
    </w:p>
    <w:p w14:paraId="23507C54" w14:textId="77777777" w:rsidR="00357747" w:rsidRPr="005D0767" w:rsidRDefault="00357747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Deposit</w:t>
      </w:r>
    </w:p>
    <w:p w14:paraId="61BE55C4" w14:textId="77777777" w:rsidR="00357747" w:rsidRPr="005D0767" w:rsidRDefault="00357747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}</w:t>
      </w:r>
    </w:p>
    <w:p w14:paraId="5DED2355" w14:textId="77777777" w:rsidR="00357747" w:rsidRPr="005D0767" w:rsidRDefault="00357747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class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spellStart"/>
      <w:r w:rsidRPr="005D0767">
        <w:rPr>
          <w:rFonts w:ascii="Courier New" w:eastAsia="Calibri" w:hAnsi="Courier New" w:cs="Courier New"/>
          <w:color w:val="2B91AF"/>
          <w:highlight w:val="white"/>
          <w:lang w:val="en-US"/>
        </w:rPr>
        <w:t>BankAccount</w:t>
      </w:r>
      <w:proofErr w:type="spellEnd"/>
    </w:p>
    <w:p w14:paraId="6D7159A1" w14:textId="77777777" w:rsidR="00357747" w:rsidRPr="005D0767" w:rsidRDefault="00357747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{</w:t>
      </w:r>
    </w:p>
    <w:p w14:paraId="308868F4" w14:textId="77777777" w:rsidR="00357747" w:rsidRPr="005D0767" w:rsidRDefault="00357747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private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long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spellStart"/>
      <w:proofErr w:type="gramStart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accNo</w:t>
      </w:r>
      <w:proofErr w:type="spellEnd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;</w:t>
      </w:r>
      <w:proofErr w:type="gramEnd"/>
    </w:p>
    <w:p w14:paraId="7C2F2F08" w14:textId="77777777" w:rsidR="00357747" w:rsidRPr="005D0767" w:rsidRDefault="00357747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private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decimal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spellStart"/>
      <w:proofErr w:type="gramStart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accBal</w:t>
      </w:r>
      <w:proofErr w:type="spellEnd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;</w:t>
      </w:r>
      <w:proofErr w:type="gramEnd"/>
    </w:p>
    <w:p w14:paraId="392C304E" w14:textId="77777777" w:rsidR="00357747" w:rsidRPr="005D0767" w:rsidRDefault="00357747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private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spellStart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AccountType</w:t>
      </w:r>
      <w:proofErr w:type="spellEnd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spellStart"/>
      <w:proofErr w:type="gramStart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accType</w:t>
      </w:r>
      <w:proofErr w:type="spellEnd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;</w:t>
      </w:r>
      <w:proofErr w:type="gramEnd"/>
    </w:p>
    <w:p w14:paraId="6F45F77A" w14:textId="77777777" w:rsidR="00357747" w:rsidRPr="005D0767" w:rsidRDefault="00357747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6A33E6AC" w14:textId="77777777" w:rsidR="00357747" w:rsidRPr="005D0767" w:rsidRDefault="00357747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public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void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gramStart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Populate(</w:t>
      </w:r>
      <w:proofErr w:type="gramEnd"/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long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number,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decimal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balance)</w:t>
      </w:r>
    </w:p>
    <w:p w14:paraId="64254F4A" w14:textId="77777777" w:rsidR="00357747" w:rsidRPr="005D0767" w:rsidRDefault="00357747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{</w:t>
      </w:r>
    </w:p>
    <w:p w14:paraId="065FBEED" w14:textId="77777777" w:rsidR="00357747" w:rsidRPr="005D0767" w:rsidRDefault="00357747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proofErr w:type="spellStart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accNo</w:t>
      </w:r>
      <w:proofErr w:type="spellEnd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= </w:t>
      </w:r>
      <w:proofErr w:type="gramStart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number;</w:t>
      </w:r>
      <w:proofErr w:type="gramEnd"/>
    </w:p>
    <w:p w14:paraId="222C32F0" w14:textId="77777777" w:rsidR="00357747" w:rsidRPr="005D0767" w:rsidRDefault="00357747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proofErr w:type="spellStart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accBal</w:t>
      </w:r>
      <w:proofErr w:type="spellEnd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= </w:t>
      </w:r>
      <w:proofErr w:type="gramStart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balance;</w:t>
      </w:r>
      <w:proofErr w:type="gramEnd"/>
    </w:p>
    <w:p w14:paraId="14AAD471" w14:textId="77777777" w:rsidR="00357747" w:rsidRPr="005D0767" w:rsidRDefault="00357747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proofErr w:type="spellStart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accType</w:t>
      </w:r>
      <w:proofErr w:type="spellEnd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= </w:t>
      </w:r>
      <w:proofErr w:type="spellStart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AccountType.</w:t>
      </w:r>
      <w:proofErr w:type="gramStart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Checking</w:t>
      </w:r>
      <w:proofErr w:type="spellEnd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;</w:t>
      </w:r>
      <w:proofErr w:type="gramEnd"/>
    </w:p>
    <w:p w14:paraId="78A4AFD1" w14:textId="77777777" w:rsidR="00357747" w:rsidRPr="005D0767" w:rsidRDefault="00357747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}</w:t>
      </w:r>
    </w:p>
    <w:p w14:paraId="60F9CAAD" w14:textId="77777777" w:rsidR="00357747" w:rsidRPr="005D0767" w:rsidRDefault="00357747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public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long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spellStart"/>
      <w:proofErr w:type="gramStart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GetAccNo</w:t>
      </w:r>
      <w:proofErr w:type="spellEnd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(</w:t>
      </w:r>
      <w:proofErr w:type="gramEnd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)</w:t>
      </w:r>
    </w:p>
    <w:p w14:paraId="69E14276" w14:textId="77777777" w:rsidR="00357747" w:rsidRPr="005D0767" w:rsidRDefault="00357747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{</w:t>
      </w:r>
    </w:p>
    <w:p w14:paraId="01BF8D20" w14:textId="77777777" w:rsidR="00357747" w:rsidRPr="005D0767" w:rsidRDefault="00357747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return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spellStart"/>
      <w:proofErr w:type="gramStart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accNo</w:t>
      </w:r>
      <w:proofErr w:type="spellEnd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;</w:t>
      </w:r>
      <w:proofErr w:type="gramEnd"/>
    </w:p>
    <w:p w14:paraId="2C95B973" w14:textId="77777777" w:rsidR="00357747" w:rsidRPr="005D0767" w:rsidRDefault="00357747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}</w:t>
      </w:r>
    </w:p>
    <w:p w14:paraId="06F84CCC" w14:textId="77777777" w:rsidR="00357747" w:rsidRPr="005D0767" w:rsidRDefault="00357747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public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decimal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spellStart"/>
      <w:proofErr w:type="gramStart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GetAccBal</w:t>
      </w:r>
      <w:proofErr w:type="spellEnd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(</w:t>
      </w:r>
      <w:proofErr w:type="gramEnd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)</w:t>
      </w:r>
    </w:p>
    <w:p w14:paraId="7EA6D452" w14:textId="77777777" w:rsidR="00357747" w:rsidRPr="005D0767" w:rsidRDefault="00357747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{</w:t>
      </w:r>
    </w:p>
    <w:p w14:paraId="612C400E" w14:textId="77777777" w:rsidR="00357747" w:rsidRPr="005D0767" w:rsidRDefault="00357747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return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spellStart"/>
      <w:proofErr w:type="gramStart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accBal</w:t>
      </w:r>
      <w:proofErr w:type="spellEnd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;</w:t>
      </w:r>
      <w:proofErr w:type="gramEnd"/>
    </w:p>
    <w:p w14:paraId="79A23312" w14:textId="77777777" w:rsidR="00357747" w:rsidRPr="005D0767" w:rsidRDefault="00357747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}</w:t>
      </w:r>
    </w:p>
    <w:p w14:paraId="5E8E3F82" w14:textId="77777777" w:rsidR="00357747" w:rsidRPr="005D0767" w:rsidRDefault="00357747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public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spellStart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AccountType</w:t>
      </w:r>
      <w:proofErr w:type="spellEnd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spellStart"/>
      <w:proofErr w:type="gramStart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GetAccountType</w:t>
      </w:r>
      <w:proofErr w:type="spellEnd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(</w:t>
      </w:r>
      <w:proofErr w:type="gramEnd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)</w:t>
      </w:r>
    </w:p>
    <w:p w14:paraId="122755BE" w14:textId="77777777" w:rsidR="00357747" w:rsidRPr="005D0767" w:rsidRDefault="00357747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{</w:t>
      </w:r>
    </w:p>
    <w:p w14:paraId="0A1102A3" w14:textId="77777777" w:rsidR="00357747" w:rsidRPr="005D0767" w:rsidRDefault="00357747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return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spellStart"/>
      <w:proofErr w:type="gramStart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accType</w:t>
      </w:r>
      <w:proofErr w:type="spellEnd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;</w:t>
      </w:r>
      <w:proofErr w:type="gramEnd"/>
    </w:p>
    <w:p w14:paraId="499EEBED" w14:textId="77777777" w:rsidR="00357747" w:rsidRPr="005D0767" w:rsidRDefault="00357747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}</w:t>
      </w:r>
    </w:p>
    <w:p w14:paraId="70CDAC3A" w14:textId="77777777" w:rsidR="00357747" w:rsidRPr="005D0767" w:rsidRDefault="00357747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}</w:t>
      </w:r>
    </w:p>
    <w:p w14:paraId="1D5511B4" w14:textId="77777777" w:rsidR="00357747" w:rsidRPr="005D0767" w:rsidRDefault="00357747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class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spellStart"/>
      <w:r w:rsidRPr="005D0767">
        <w:rPr>
          <w:rFonts w:ascii="Courier New" w:eastAsia="Calibri" w:hAnsi="Courier New" w:cs="Courier New"/>
          <w:color w:val="2B91AF"/>
          <w:highlight w:val="white"/>
          <w:lang w:val="en-US"/>
        </w:rPr>
        <w:t>CreateAccount</w:t>
      </w:r>
      <w:proofErr w:type="spellEnd"/>
    </w:p>
    <w:p w14:paraId="6394D7C4" w14:textId="77777777" w:rsidR="00357747" w:rsidRPr="005D0767" w:rsidRDefault="00357747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{</w:t>
      </w:r>
    </w:p>
    <w:p w14:paraId="60266EF1" w14:textId="77777777" w:rsidR="00357747" w:rsidRPr="005D0767" w:rsidRDefault="00357747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static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void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gramStart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Main(</w:t>
      </w:r>
      <w:proofErr w:type="gramEnd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)</w:t>
      </w:r>
    </w:p>
    <w:p w14:paraId="3D7AED3E" w14:textId="77777777" w:rsidR="00357747" w:rsidRPr="005D0767" w:rsidRDefault="00357747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{</w:t>
      </w:r>
    </w:p>
    <w:p w14:paraId="2FEC2743" w14:textId="77777777" w:rsidR="00357747" w:rsidRPr="005D0767" w:rsidRDefault="00357747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proofErr w:type="spellStart"/>
      <w:r w:rsidRPr="005D0767">
        <w:rPr>
          <w:rFonts w:ascii="Courier New" w:eastAsia="Calibri" w:hAnsi="Courier New" w:cs="Courier New"/>
          <w:color w:val="2B91AF"/>
          <w:highlight w:val="white"/>
          <w:lang w:val="en-US"/>
        </w:rPr>
        <w:t>BankAccount</w:t>
      </w:r>
      <w:proofErr w:type="spellEnd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spellStart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berts</w:t>
      </w:r>
      <w:proofErr w:type="spellEnd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= </w:t>
      </w:r>
      <w:proofErr w:type="spellStart"/>
      <w:proofErr w:type="gramStart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NewBankAccount</w:t>
      </w:r>
      <w:proofErr w:type="spellEnd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(</w:t>
      </w:r>
      <w:proofErr w:type="gramEnd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);</w:t>
      </w:r>
    </w:p>
    <w:p w14:paraId="11AAF09C" w14:textId="77777777" w:rsidR="00357747" w:rsidRPr="005D0767" w:rsidRDefault="00357747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Write(</w:t>
      </w:r>
      <w:proofErr w:type="spellStart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berts</w:t>
      </w:r>
      <w:proofErr w:type="spellEnd"/>
      <w:proofErr w:type="gramStart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);</w:t>
      </w:r>
      <w:proofErr w:type="gramEnd"/>
    </w:p>
    <w:p w14:paraId="65DD5E25" w14:textId="77777777" w:rsidR="00357747" w:rsidRPr="005D0767" w:rsidRDefault="00357747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7871AA99" w14:textId="77777777" w:rsidR="00357747" w:rsidRPr="005D0767" w:rsidRDefault="00357747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proofErr w:type="spellStart"/>
      <w:r w:rsidRPr="005D0767">
        <w:rPr>
          <w:rFonts w:ascii="Courier New" w:eastAsia="Calibri" w:hAnsi="Courier New" w:cs="Courier New"/>
          <w:color w:val="2B91AF"/>
          <w:highlight w:val="white"/>
          <w:lang w:val="en-US"/>
        </w:rPr>
        <w:t>BankAccount</w:t>
      </w:r>
      <w:proofErr w:type="spellEnd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spellStart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freds</w:t>
      </w:r>
      <w:proofErr w:type="spellEnd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= </w:t>
      </w:r>
      <w:proofErr w:type="spellStart"/>
      <w:proofErr w:type="gramStart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NewBankAccount</w:t>
      </w:r>
      <w:proofErr w:type="spellEnd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(</w:t>
      </w:r>
      <w:proofErr w:type="gramEnd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);</w:t>
      </w:r>
    </w:p>
    <w:p w14:paraId="3BAAA4C5" w14:textId="77777777" w:rsidR="00357747" w:rsidRPr="005D0767" w:rsidRDefault="00357747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Write(</w:t>
      </w:r>
      <w:proofErr w:type="spellStart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freds</w:t>
      </w:r>
      <w:proofErr w:type="spellEnd"/>
      <w:proofErr w:type="gramStart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);</w:t>
      </w:r>
      <w:proofErr w:type="gramEnd"/>
    </w:p>
    <w:p w14:paraId="1C7FF6B4" w14:textId="77777777" w:rsidR="00357747" w:rsidRPr="005D0767" w:rsidRDefault="00357747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lastRenderedPageBreak/>
        <w:t xml:space="preserve">        }</w:t>
      </w:r>
    </w:p>
    <w:p w14:paraId="742828C3" w14:textId="77777777" w:rsidR="00357747" w:rsidRPr="005D0767" w:rsidRDefault="00357747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43B0A4B8" w14:textId="77777777" w:rsidR="00357747" w:rsidRPr="005D0767" w:rsidRDefault="00357747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static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spellStart"/>
      <w:r w:rsidRPr="005D0767">
        <w:rPr>
          <w:rFonts w:ascii="Courier New" w:eastAsia="Calibri" w:hAnsi="Courier New" w:cs="Courier New"/>
          <w:color w:val="2B91AF"/>
          <w:highlight w:val="white"/>
          <w:lang w:val="en-US"/>
        </w:rPr>
        <w:t>BankAccount</w:t>
      </w:r>
      <w:proofErr w:type="spellEnd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spellStart"/>
      <w:proofErr w:type="gramStart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NewBankAccount</w:t>
      </w:r>
      <w:proofErr w:type="spellEnd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(</w:t>
      </w:r>
      <w:proofErr w:type="gramEnd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)</w:t>
      </w:r>
    </w:p>
    <w:p w14:paraId="6AAC05A0" w14:textId="77777777" w:rsidR="00357747" w:rsidRPr="005D0767" w:rsidRDefault="00357747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{</w:t>
      </w:r>
    </w:p>
    <w:p w14:paraId="6460C2B5" w14:textId="77777777" w:rsidR="00357747" w:rsidRPr="005D0767" w:rsidRDefault="00357747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proofErr w:type="spellStart"/>
      <w:r w:rsidRPr="005D0767">
        <w:rPr>
          <w:rFonts w:ascii="Courier New" w:eastAsia="Calibri" w:hAnsi="Courier New" w:cs="Courier New"/>
          <w:color w:val="2B91AF"/>
          <w:highlight w:val="white"/>
          <w:lang w:val="en-US"/>
        </w:rPr>
        <w:t>BankAccount</w:t>
      </w:r>
      <w:proofErr w:type="spellEnd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created =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new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spellStart"/>
      <w:proofErr w:type="gramStart"/>
      <w:r w:rsidRPr="005D0767">
        <w:rPr>
          <w:rFonts w:ascii="Courier New" w:eastAsia="Calibri" w:hAnsi="Courier New" w:cs="Courier New"/>
          <w:color w:val="2B91AF"/>
          <w:highlight w:val="white"/>
          <w:lang w:val="en-US"/>
        </w:rPr>
        <w:t>BankAccount</w:t>
      </w:r>
      <w:proofErr w:type="spellEnd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(</w:t>
      </w:r>
      <w:proofErr w:type="gramEnd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);</w:t>
      </w:r>
    </w:p>
    <w:p w14:paraId="6F1A960F" w14:textId="77777777" w:rsidR="00357747" w:rsidRPr="005D0767" w:rsidRDefault="00357747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69FBA466" w14:textId="77777777" w:rsidR="00357747" w:rsidRPr="005D0767" w:rsidRDefault="00357747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proofErr w:type="spellStart"/>
      <w:r w:rsidRPr="005D0767">
        <w:rPr>
          <w:rFonts w:ascii="Courier New" w:eastAsia="Calibri" w:hAnsi="Courier New" w:cs="Courier New"/>
          <w:color w:val="2B91AF"/>
          <w:highlight w:val="white"/>
          <w:lang w:val="en-US"/>
        </w:rPr>
        <w:t>Console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.Write</w:t>
      </w:r>
      <w:proofErr w:type="spellEnd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(</w:t>
      </w:r>
      <w:r w:rsidRPr="005D0767">
        <w:rPr>
          <w:rFonts w:ascii="Courier New" w:eastAsia="Calibri" w:hAnsi="Courier New" w:cs="Courier New"/>
          <w:color w:val="A31515"/>
          <w:highlight w:val="white"/>
          <w:lang w:val="en-US"/>
        </w:rPr>
        <w:t>"Enter the account number: "</w:t>
      </w:r>
      <w:proofErr w:type="gramStart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);</w:t>
      </w:r>
      <w:proofErr w:type="gramEnd"/>
    </w:p>
    <w:p w14:paraId="75DECD12" w14:textId="77777777" w:rsidR="00357747" w:rsidRPr="005D0767" w:rsidRDefault="00357747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long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number = </w:t>
      </w:r>
      <w:proofErr w:type="spellStart"/>
      <w:proofErr w:type="gramStart"/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long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.Parse</w:t>
      </w:r>
      <w:proofErr w:type="spellEnd"/>
      <w:proofErr w:type="gramEnd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(</w:t>
      </w:r>
      <w:proofErr w:type="spellStart"/>
      <w:r w:rsidRPr="005D0767">
        <w:rPr>
          <w:rFonts w:ascii="Courier New" w:eastAsia="Calibri" w:hAnsi="Courier New" w:cs="Courier New"/>
          <w:color w:val="2B91AF"/>
          <w:highlight w:val="white"/>
          <w:lang w:val="en-US"/>
        </w:rPr>
        <w:t>Console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.ReadLine</w:t>
      </w:r>
      <w:proofErr w:type="spellEnd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());</w:t>
      </w:r>
    </w:p>
    <w:p w14:paraId="7F6E1A94" w14:textId="77777777" w:rsidR="00357747" w:rsidRPr="005D0767" w:rsidRDefault="00357747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3DFEA776" w14:textId="77777777" w:rsidR="00357747" w:rsidRPr="005D0767" w:rsidRDefault="00357747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proofErr w:type="spellStart"/>
      <w:r w:rsidRPr="005D0767">
        <w:rPr>
          <w:rFonts w:ascii="Courier New" w:eastAsia="Calibri" w:hAnsi="Courier New" w:cs="Courier New"/>
          <w:color w:val="2B91AF"/>
          <w:highlight w:val="white"/>
          <w:lang w:val="en-US"/>
        </w:rPr>
        <w:t>Console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.Write</w:t>
      </w:r>
      <w:proofErr w:type="spellEnd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(</w:t>
      </w:r>
      <w:r w:rsidRPr="005D0767">
        <w:rPr>
          <w:rFonts w:ascii="Courier New" w:eastAsia="Calibri" w:hAnsi="Courier New" w:cs="Courier New"/>
          <w:color w:val="A31515"/>
          <w:highlight w:val="white"/>
          <w:lang w:val="en-US"/>
        </w:rPr>
        <w:t xml:space="preserve">"Enter the account </w:t>
      </w:r>
      <w:proofErr w:type="gramStart"/>
      <w:r w:rsidRPr="005D0767">
        <w:rPr>
          <w:rFonts w:ascii="Courier New" w:eastAsia="Calibri" w:hAnsi="Courier New" w:cs="Courier New"/>
          <w:color w:val="A31515"/>
          <w:highlight w:val="white"/>
          <w:lang w:val="en-US"/>
        </w:rPr>
        <w:t>balance!:</w:t>
      </w:r>
      <w:proofErr w:type="gramEnd"/>
      <w:r w:rsidRPr="005D0767">
        <w:rPr>
          <w:rFonts w:ascii="Courier New" w:eastAsia="Calibri" w:hAnsi="Courier New" w:cs="Courier New"/>
          <w:color w:val="A31515"/>
          <w:highlight w:val="white"/>
          <w:lang w:val="en-US"/>
        </w:rPr>
        <w:t xml:space="preserve"> "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);</w:t>
      </w:r>
    </w:p>
    <w:p w14:paraId="6D6B31E8" w14:textId="77777777" w:rsidR="00357747" w:rsidRPr="005D0767" w:rsidRDefault="00357747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decimal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balance = </w:t>
      </w:r>
      <w:proofErr w:type="spellStart"/>
      <w:proofErr w:type="gramStart"/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decimal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.Parse</w:t>
      </w:r>
      <w:proofErr w:type="spellEnd"/>
      <w:proofErr w:type="gramEnd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(</w:t>
      </w:r>
      <w:proofErr w:type="spellStart"/>
      <w:r w:rsidRPr="005D0767">
        <w:rPr>
          <w:rFonts w:ascii="Courier New" w:eastAsia="Calibri" w:hAnsi="Courier New" w:cs="Courier New"/>
          <w:color w:val="2B91AF"/>
          <w:highlight w:val="white"/>
          <w:lang w:val="en-US"/>
        </w:rPr>
        <w:t>Console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.ReadLine</w:t>
      </w:r>
      <w:proofErr w:type="spellEnd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());</w:t>
      </w:r>
    </w:p>
    <w:p w14:paraId="44667B88" w14:textId="77777777" w:rsidR="00357747" w:rsidRPr="005D0767" w:rsidRDefault="00357747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2A9DD9C3" w14:textId="77777777" w:rsidR="00357747" w:rsidRPr="005D0767" w:rsidRDefault="00357747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proofErr w:type="spellStart"/>
      <w:proofErr w:type="gramStart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created.Populate</w:t>
      </w:r>
      <w:proofErr w:type="spellEnd"/>
      <w:proofErr w:type="gramEnd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(number, balance);</w:t>
      </w:r>
    </w:p>
    <w:p w14:paraId="04B7E104" w14:textId="77777777" w:rsidR="00357747" w:rsidRPr="005D0767" w:rsidRDefault="00357747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5D0767">
        <w:rPr>
          <w:rFonts w:ascii="Courier New" w:eastAsia="Calibri" w:hAnsi="Courier New" w:cs="Courier New"/>
          <w:color w:val="008000"/>
          <w:highlight w:val="white"/>
          <w:lang w:val="en-US"/>
        </w:rPr>
        <w:t>//</w:t>
      </w:r>
      <w:proofErr w:type="spellStart"/>
      <w:proofErr w:type="gramStart"/>
      <w:r w:rsidRPr="005D0767">
        <w:rPr>
          <w:rFonts w:ascii="Courier New" w:eastAsia="Calibri" w:hAnsi="Courier New" w:cs="Courier New"/>
          <w:color w:val="008000"/>
          <w:highlight w:val="white"/>
          <w:lang w:val="en-US"/>
        </w:rPr>
        <w:t>created.accNo</w:t>
      </w:r>
      <w:proofErr w:type="spellEnd"/>
      <w:proofErr w:type="gramEnd"/>
      <w:r w:rsidRPr="005D0767">
        <w:rPr>
          <w:rFonts w:ascii="Courier New" w:eastAsia="Calibri" w:hAnsi="Courier New" w:cs="Courier New"/>
          <w:color w:val="008000"/>
          <w:highlight w:val="white"/>
          <w:lang w:val="en-US"/>
        </w:rPr>
        <w:t xml:space="preserve"> = number;</w:t>
      </w:r>
    </w:p>
    <w:p w14:paraId="1D3FFB65" w14:textId="77777777" w:rsidR="00357747" w:rsidRPr="005D0767" w:rsidRDefault="00357747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5D0767">
        <w:rPr>
          <w:rFonts w:ascii="Courier New" w:eastAsia="Calibri" w:hAnsi="Courier New" w:cs="Courier New"/>
          <w:color w:val="008000"/>
          <w:highlight w:val="white"/>
          <w:lang w:val="en-US"/>
        </w:rPr>
        <w:t>//</w:t>
      </w:r>
      <w:proofErr w:type="spellStart"/>
      <w:proofErr w:type="gramStart"/>
      <w:r w:rsidRPr="005D0767">
        <w:rPr>
          <w:rFonts w:ascii="Courier New" w:eastAsia="Calibri" w:hAnsi="Courier New" w:cs="Courier New"/>
          <w:color w:val="008000"/>
          <w:highlight w:val="white"/>
          <w:lang w:val="en-US"/>
        </w:rPr>
        <w:t>created.accBal</w:t>
      </w:r>
      <w:proofErr w:type="spellEnd"/>
      <w:proofErr w:type="gramEnd"/>
      <w:r w:rsidRPr="005D0767">
        <w:rPr>
          <w:rFonts w:ascii="Courier New" w:eastAsia="Calibri" w:hAnsi="Courier New" w:cs="Courier New"/>
          <w:color w:val="008000"/>
          <w:highlight w:val="white"/>
          <w:lang w:val="en-US"/>
        </w:rPr>
        <w:t xml:space="preserve"> = balance;</w:t>
      </w:r>
    </w:p>
    <w:p w14:paraId="3A9C1A39" w14:textId="77777777" w:rsidR="00357747" w:rsidRPr="005D0767" w:rsidRDefault="00357747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5D0767">
        <w:rPr>
          <w:rFonts w:ascii="Courier New" w:eastAsia="Calibri" w:hAnsi="Courier New" w:cs="Courier New"/>
          <w:color w:val="008000"/>
          <w:highlight w:val="white"/>
          <w:lang w:val="en-US"/>
        </w:rPr>
        <w:t>//</w:t>
      </w:r>
      <w:proofErr w:type="spellStart"/>
      <w:proofErr w:type="gramStart"/>
      <w:r w:rsidRPr="005D0767">
        <w:rPr>
          <w:rFonts w:ascii="Courier New" w:eastAsia="Calibri" w:hAnsi="Courier New" w:cs="Courier New"/>
          <w:color w:val="008000"/>
          <w:highlight w:val="white"/>
          <w:lang w:val="en-US"/>
        </w:rPr>
        <w:t>created.accType</w:t>
      </w:r>
      <w:proofErr w:type="spellEnd"/>
      <w:proofErr w:type="gramEnd"/>
      <w:r w:rsidRPr="005D0767">
        <w:rPr>
          <w:rFonts w:ascii="Courier New" w:eastAsia="Calibri" w:hAnsi="Courier New" w:cs="Courier New"/>
          <w:color w:val="008000"/>
          <w:highlight w:val="white"/>
          <w:lang w:val="en-US"/>
        </w:rPr>
        <w:t xml:space="preserve"> = </w:t>
      </w:r>
      <w:proofErr w:type="spellStart"/>
      <w:r w:rsidRPr="005D0767">
        <w:rPr>
          <w:rFonts w:ascii="Courier New" w:eastAsia="Calibri" w:hAnsi="Courier New" w:cs="Courier New"/>
          <w:color w:val="008000"/>
          <w:highlight w:val="white"/>
          <w:lang w:val="en-US"/>
        </w:rPr>
        <w:t>AccountType.Checking</w:t>
      </w:r>
      <w:proofErr w:type="spellEnd"/>
      <w:r w:rsidRPr="005D0767">
        <w:rPr>
          <w:rFonts w:ascii="Courier New" w:eastAsia="Calibri" w:hAnsi="Courier New" w:cs="Courier New"/>
          <w:color w:val="008000"/>
          <w:highlight w:val="white"/>
          <w:lang w:val="en-US"/>
        </w:rPr>
        <w:t>;</w:t>
      </w:r>
    </w:p>
    <w:p w14:paraId="11A6CFF5" w14:textId="77777777" w:rsidR="00357747" w:rsidRPr="005D0767" w:rsidRDefault="00357747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478495E9" w14:textId="77777777" w:rsidR="00357747" w:rsidRPr="005D0767" w:rsidRDefault="00357747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return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gramStart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created;</w:t>
      </w:r>
      <w:proofErr w:type="gramEnd"/>
    </w:p>
    <w:p w14:paraId="4477F66B" w14:textId="77777777" w:rsidR="00357747" w:rsidRPr="005D0767" w:rsidRDefault="00357747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}</w:t>
      </w:r>
    </w:p>
    <w:p w14:paraId="49353A7E" w14:textId="77777777" w:rsidR="00357747" w:rsidRPr="005D0767" w:rsidRDefault="00357747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1A11C287" w14:textId="77777777" w:rsidR="00357747" w:rsidRPr="005D0767" w:rsidRDefault="00357747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static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void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gramStart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Write(</w:t>
      </w:r>
      <w:proofErr w:type="spellStart"/>
      <w:proofErr w:type="gramEnd"/>
      <w:r w:rsidRPr="005D0767">
        <w:rPr>
          <w:rFonts w:ascii="Courier New" w:eastAsia="Calibri" w:hAnsi="Courier New" w:cs="Courier New"/>
          <w:color w:val="2B91AF"/>
          <w:highlight w:val="white"/>
          <w:lang w:val="en-US"/>
        </w:rPr>
        <w:t>BankAccount</w:t>
      </w:r>
      <w:proofErr w:type="spellEnd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spellStart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toWrite</w:t>
      </w:r>
      <w:proofErr w:type="spellEnd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)</w:t>
      </w:r>
    </w:p>
    <w:p w14:paraId="366064D9" w14:textId="77777777" w:rsidR="00357747" w:rsidRPr="005D0767" w:rsidRDefault="00357747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{</w:t>
      </w:r>
    </w:p>
    <w:p w14:paraId="2B09AE54" w14:textId="77777777" w:rsidR="00357747" w:rsidRPr="005D0767" w:rsidRDefault="00357747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proofErr w:type="spellStart"/>
      <w:r w:rsidRPr="005D0767">
        <w:rPr>
          <w:rFonts w:ascii="Courier New" w:eastAsia="Calibri" w:hAnsi="Courier New" w:cs="Courier New"/>
          <w:color w:val="2B91AF"/>
          <w:highlight w:val="white"/>
          <w:lang w:val="en-US"/>
        </w:rPr>
        <w:t>Console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.WriteLine</w:t>
      </w:r>
      <w:proofErr w:type="spellEnd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(</w:t>
      </w:r>
      <w:r w:rsidRPr="005D0767">
        <w:rPr>
          <w:rFonts w:ascii="Courier New" w:eastAsia="Calibri" w:hAnsi="Courier New" w:cs="Courier New"/>
          <w:color w:val="A31515"/>
          <w:highlight w:val="white"/>
          <w:lang w:val="en-US"/>
        </w:rPr>
        <w:t>"Account number is {0}"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, </w:t>
      </w:r>
      <w:proofErr w:type="spellStart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toWrite.GetAccNo</w:t>
      </w:r>
      <w:proofErr w:type="spellEnd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()</w:t>
      </w:r>
      <w:proofErr w:type="gramStart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);</w:t>
      </w:r>
      <w:proofErr w:type="gramEnd"/>
    </w:p>
    <w:p w14:paraId="2D7189A9" w14:textId="77777777" w:rsidR="00357747" w:rsidRPr="005D0767" w:rsidRDefault="00357747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proofErr w:type="spellStart"/>
      <w:r w:rsidRPr="005D0767">
        <w:rPr>
          <w:rFonts w:ascii="Courier New" w:eastAsia="Calibri" w:hAnsi="Courier New" w:cs="Courier New"/>
          <w:color w:val="2B91AF"/>
          <w:highlight w:val="white"/>
          <w:lang w:val="en-US"/>
        </w:rPr>
        <w:t>Console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.WriteLine</w:t>
      </w:r>
      <w:proofErr w:type="spellEnd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(</w:t>
      </w:r>
      <w:r w:rsidRPr="005D0767">
        <w:rPr>
          <w:rFonts w:ascii="Courier New" w:eastAsia="Calibri" w:hAnsi="Courier New" w:cs="Courier New"/>
          <w:color w:val="A31515"/>
          <w:highlight w:val="white"/>
          <w:lang w:val="en-US"/>
        </w:rPr>
        <w:t>"Account balance is {0}"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, </w:t>
      </w:r>
      <w:proofErr w:type="spellStart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toWrite.GetAccBal</w:t>
      </w:r>
      <w:proofErr w:type="spellEnd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()</w:t>
      </w:r>
      <w:proofErr w:type="gramStart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);</w:t>
      </w:r>
      <w:proofErr w:type="gramEnd"/>
    </w:p>
    <w:p w14:paraId="77BAD442" w14:textId="77777777" w:rsidR="00357747" w:rsidRPr="005D0767" w:rsidRDefault="00357747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proofErr w:type="spellStart"/>
      <w:r w:rsidRPr="005D0767">
        <w:rPr>
          <w:rFonts w:ascii="Courier New" w:eastAsia="Calibri" w:hAnsi="Courier New" w:cs="Courier New"/>
          <w:color w:val="2B91AF"/>
          <w:highlight w:val="white"/>
          <w:lang w:val="en-US"/>
        </w:rPr>
        <w:t>Console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.WriteLine</w:t>
      </w:r>
      <w:proofErr w:type="spellEnd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(</w:t>
      </w:r>
      <w:r w:rsidRPr="005D0767">
        <w:rPr>
          <w:rFonts w:ascii="Courier New" w:eastAsia="Calibri" w:hAnsi="Courier New" w:cs="Courier New"/>
          <w:color w:val="A31515"/>
          <w:highlight w:val="white"/>
          <w:lang w:val="en-US"/>
        </w:rPr>
        <w:t>"Account type is {0}"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, </w:t>
      </w:r>
      <w:proofErr w:type="spellStart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toWrite.GetAccountType</w:t>
      </w:r>
      <w:proofErr w:type="spellEnd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()</w:t>
      </w:r>
      <w:proofErr w:type="gramStart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);</w:t>
      </w:r>
      <w:proofErr w:type="gramEnd"/>
    </w:p>
    <w:p w14:paraId="556DED33" w14:textId="77777777" w:rsidR="00357747" w:rsidRPr="005D0767" w:rsidRDefault="00357747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}</w:t>
      </w:r>
    </w:p>
    <w:p w14:paraId="753195DD" w14:textId="77777777" w:rsidR="00357747" w:rsidRPr="005D0767" w:rsidRDefault="00357747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}</w:t>
      </w:r>
    </w:p>
    <w:p w14:paraId="0A4F4569" w14:textId="77777777" w:rsidR="00357747" w:rsidRPr="005D0767" w:rsidRDefault="00357747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}</w:t>
      </w:r>
    </w:p>
    <w:p w14:paraId="08BB6EEB" w14:textId="77777777" w:rsidR="00832284" w:rsidRPr="005D0767" w:rsidRDefault="00832284" w:rsidP="00C40E7D">
      <w:pPr>
        <w:pStyle w:val="af2"/>
        <w:ind w:left="0"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</w:p>
    <w:p w14:paraId="579FC395" w14:textId="7EF7BF81" w:rsidR="001D347A" w:rsidRPr="00F62C12" w:rsidRDefault="0084715A" w:rsidP="00C40E7D">
      <w:pPr>
        <w:pStyle w:val="af2"/>
        <w:spacing w:line="360" w:lineRule="auto"/>
        <w:ind w:left="0" w:firstLine="709"/>
        <w:rPr>
          <w:color w:val="000000" w:themeColor="text1"/>
          <w:sz w:val="28"/>
          <w:szCs w:val="28"/>
          <w:u w:val="single"/>
          <w:lang w:val="en-US"/>
        </w:rPr>
      </w:pPr>
      <w:r w:rsidRPr="00F779FD">
        <w:rPr>
          <w:rStyle w:val="aff"/>
          <w:b w:val="0"/>
          <w:bCs w:val="0"/>
          <w:smallCaps w:val="0"/>
          <w:color w:val="000000" w:themeColor="text1"/>
          <w:spacing w:val="0"/>
          <w:sz w:val="28"/>
          <w:szCs w:val="28"/>
          <w:u w:val="single"/>
        </w:rPr>
        <w:t>Упражнение</w:t>
      </w:r>
      <w:r w:rsidRPr="00F62C12">
        <w:rPr>
          <w:rStyle w:val="aff"/>
          <w:b w:val="0"/>
          <w:bCs w:val="0"/>
          <w:smallCaps w:val="0"/>
          <w:color w:val="000000" w:themeColor="text1"/>
          <w:spacing w:val="0"/>
          <w:sz w:val="28"/>
          <w:szCs w:val="28"/>
          <w:u w:val="single"/>
          <w:lang w:val="en-US"/>
        </w:rPr>
        <w:t xml:space="preserve"> </w:t>
      </w:r>
      <w:r w:rsidR="009D7B6D" w:rsidRPr="00F62C12">
        <w:rPr>
          <w:rStyle w:val="aff"/>
          <w:b w:val="0"/>
          <w:bCs w:val="0"/>
          <w:smallCaps w:val="0"/>
          <w:color w:val="000000" w:themeColor="text1"/>
          <w:spacing w:val="0"/>
          <w:sz w:val="28"/>
          <w:szCs w:val="28"/>
          <w:u w:val="single"/>
          <w:lang w:val="en-US"/>
        </w:rPr>
        <w:t>2</w:t>
      </w:r>
      <w:r w:rsidR="00F62C12">
        <w:rPr>
          <w:rStyle w:val="aff"/>
          <w:b w:val="0"/>
          <w:bCs w:val="0"/>
          <w:smallCaps w:val="0"/>
          <w:color w:val="000000" w:themeColor="text1"/>
          <w:spacing w:val="0"/>
          <w:sz w:val="28"/>
          <w:szCs w:val="28"/>
          <w:u w:val="single"/>
          <w:lang w:val="en-US"/>
        </w:rPr>
        <w:t xml:space="preserve"> (6)</w:t>
      </w:r>
      <w:r w:rsidRPr="00F62C12">
        <w:rPr>
          <w:rStyle w:val="aff"/>
          <w:b w:val="0"/>
          <w:bCs w:val="0"/>
          <w:smallCaps w:val="0"/>
          <w:color w:val="000000" w:themeColor="text1"/>
          <w:spacing w:val="0"/>
          <w:sz w:val="28"/>
          <w:szCs w:val="28"/>
          <w:u w:val="single"/>
          <w:lang w:val="en-US"/>
        </w:rPr>
        <w:t>:</w:t>
      </w:r>
    </w:p>
    <w:p w14:paraId="7989F4A6" w14:textId="77777777" w:rsidR="00F62C12" w:rsidRPr="005D0767" w:rsidRDefault="00F62C12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using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gramStart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System;</w:t>
      </w:r>
      <w:proofErr w:type="gramEnd"/>
    </w:p>
    <w:p w14:paraId="3C7B8B07" w14:textId="77777777" w:rsidR="00F62C12" w:rsidRPr="005D0767" w:rsidRDefault="00F62C12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using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spellStart"/>
      <w:proofErr w:type="gramStart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System.Data.SqlTypes</w:t>
      </w:r>
      <w:proofErr w:type="spellEnd"/>
      <w:proofErr w:type="gramEnd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;</w:t>
      </w:r>
    </w:p>
    <w:p w14:paraId="6A9155CB" w14:textId="77777777" w:rsidR="00F62C12" w:rsidRPr="005D0767" w:rsidRDefault="00F62C12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64954D2C" w14:textId="77777777" w:rsidR="00F62C12" w:rsidRPr="005D0767" w:rsidRDefault="00F62C12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namespace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spellStart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FileDetails</w:t>
      </w:r>
      <w:proofErr w:type="spellEnd"/>
    </w:p>
    <w:p w14:paraId="4EBE7790" w14:textId="77777777" w:rsidR="00F62C12" w:rsidRPr="005D0767" w:rsidRDefault="00F62C12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{</w:t>
      </w:r>
    </w:p>
    <w:p w14:paraId="7BFD9C56" w14:textId="77777777" w:rsidR="00F62C12" w:rsidRPr="005D0767" w:rsidRDefault="00F62C12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</w:t>
      </w:r>
      <w:proofErr w:type="spellStart"/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enum</w:t>
      </w:r>
      <w:proofErr w:type="spellEnd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spellStart"/>
      <w:r w:rsidRPr="005D0767">
        <w:rPr>
          <w:rFonts w:ascii="Courier New" w:eastAsia="Calibri" w:hAnsi="Courier New" w:cs="Courier New"/>
          <w:color w:val="2B91AF"/>
          <w:highlight w:val="white"/>
          <w:lang w:val="en-US"/>
        </w:rPr>
        <w:t>AccountType</w:t>
      </w:r>
      <w:proofErr w:type="spellEnd"/>
    </w:p>
    <w:p w14:paraId="4B6384F4" w14:textId="77777777" w:rsidR="00F62C12" w:rsidRPr="005D0767" w:rsidRDefault="00F62C12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{</w:t>
      </w:r>
    </w:p>
    <w:p w14:paraId="43F06C44" w14:textId="77777777" w:rsidR="00F62C12" w:rsidRPr="005D0767" w:rsidRDefault="00F62C12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Checking,</w:t>
      </w:r>
    </w:p>
    <w:p w14:paraId="79764E8E" w14:textId="77777777" w:rsidR="00F62C12" w:rsidRPr="005D0767" w:rsidRDefault="00F62C12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Deposit</w:t>
      </w:r>
    </w:p>
    <w:p w14:paraId="4AB0A654" w14:textId="77777777" w:rsidR="00F62C12" w:rsidRPr="005D0767" w:rsidRDefault="00F62C12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}</w:t>
      </w:r>
    </w:p>
    <w:p w14:paraId="75E9D162" w14:textId="77777777" w:rsidR="00F62C12" w:rsidRPr="005D0767" w:rsidRDefault="00F62C12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class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spellStart"/>
      <w:r w:rsidRPr="005D0767">
        <w:rPr>
          <w:rFonts w:ascii="Courier New" w:eastAsia="Calibri" w:hAnsi="Courier New" w:cs="Courier New"/>
          <w:color w:val="2B91AF"/>
          <w:highlight w:val="white"/>
          <w:lang w:val="en-US"/>
        </w:rPr>
        <w:t>BankAccount</w:t>
      </w:r>
      <w:proofErr w:type="spellEnd"/>
    </w:p>
    <w:p w14:paraId="261299E2" w14:textId="77777777" w:rsidR="00F62C12" w:rsidRPr="005D0767" w:rsidRDefault="00F62C12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{</w:t>
      </w:r>
    </w:p>
    <w:p w14:paraId="32A6418D" w14:textId="77777777" w:rsidR="00F62C12" w:rsidRPr="005D0767" w:rsidRDefault="00F62C12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private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long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spellStart"/>
      <w:proofErr w:type="gramStart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accNo</w:t>
      </w:r>
      <w:proofErr w:type="spellEnd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;</w:t>
      </w:r>
      <w:proofErr w:type="gramEnd"/>
    </w:p>
    <w:p w14:paraId="2F2D9EE2" w14:textId="77777777" w:rsidR="00F62C12" w:rsidRPr="005D0767" w:rsidRDefault="00F62C12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private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decimal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spellStart"/>
      <w:proofErr w:type="gramStart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accBal</w:t>
      </w:r>
      <w:proofErr w:type="spellEnd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;</w:t>
      </w:r>
      <w:proofErr w:type="gramEnd"/>
    </w:p>
    <w:p w14:paraId="043503B8" w14:textId="77777777" w:rsidR="00F62C12" w:rsidRPr="005D0767" w:rsidRDefault="00F62C12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private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spellStart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AccountType</w:t>
      </w:r>
      <w:proofErr w:type="spellEnd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spellStart"/>
      <w:proofErr w:type="gramStart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accType</w:t>
      </w:r>
      <w:proofErr w:type="spellEnd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;</w:t>
      </w:r>
      <w:proofErr w:type="gramEnd"/>
    </w:p>
    <w:p w14:paraId="00DC657E" w14:textId="77777777" w:rsidR="00F62C12" w:rsidRPr="005D0767" w:rsidRDefault="00F62C12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private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static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long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spellStart"/>
      <w:proofErr w:type="gramStart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nextAccNo</w:t>
      </w:r>
      <w:proofErr w:type="spellEnd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;</w:t>
      </w:r>
      <w:proofErr w:type="gramEnd"/>
    </w:p>
    <w:p w14:paraId="222E365E" w14:textId="77777777" w:rsidR="00F62C12" w:rsidRPr="005D0767" w:rsidRDefault="00F62C12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61E87257" w14:textId="77777777" w:rsidR="00F62C12" w:rsidRPr="005D0767" w:rsidRDefault="00F62C12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public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static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long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spellStart"/>
      <w:proofErr w:type="gramStart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NextNumber</w:t>
      </w:r>
      <w:proofErr w:type="spellEnd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(</w:t>
      </w:r>
      <w:proofErr w:type="gramEnd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)</w:t>
      </w:r>
    </w:p>
    <w:p w14:paraId="2D774FCE" w14:textId="77777777" w:rsidR="00F62C12" w:rsidRPr="005D0767" w:rsidRDefault="00F62C12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lastRenderedPageBreak/>
        <w:t xml:space="preserve">        {</w:t>
      </w:r>
    </w:p>
    <w:p w14:paraId="553D6C0C" w14:textId="77777777" w:rsidR="00F62C12" w:rsidRPr="005D0767" w:rsidRDefault="00F62C12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proofErr w:type="spellStart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nextAccNo</w:t>
      </w:r>
      <w:proofErr w:type="spellEnd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+</w:t>
      </w:r>
      <w:proofErr w:type="gramStart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+;</w:t>
      </w:r>
      <w:proofErr w:type="gramEnd"/>
    </w:p>
    <w:p w14:paraId="3066FCE0" w14:textId="77777777" w:rsidR="00F62C12" w:rsidRPr="005D0767" w:rsidRDefault="00F62C12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return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spellStart"/>
      <w:proofErr w:type="gramStart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nextAccNo</w:t>
      </w:r>
      <w:proofErr w:type="spellEnd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;</w:t>
      </w:r>
      <w:proofErr w:type="gramEnd"/>
    </w:p>
    <w:p w14:paraId="79FFE228" w14:textId="77777777" w:rsidR="00F62C12" w:rsidRPr="005D0767" w:rsidRDefault="00F62C12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}</w:t>
      </w:r>
    </w:p>
    <w:p w14:paraId="68940EFE" w14:textId="77777777" w:rsidR="00F62C12" w:rsidRPr="005D0767" w:rsidRDefault="00F62C12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public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void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gramStart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Populate(</w:t>
      </w:r>
      <w:proofErr w:type="gramEnd"/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long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number,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decimal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balance)</w:t>
      </w:r>
    </w:p>
    <w:p w14:paraId="131006DC" w14:textId="77777777" w:rsidR="00F62C12" w:rsidRPr="005D0767" w:rsidRDefault="00F62C12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{</w:t>
      </w:r>
    </w:p>
    <w:p w14:paraId="68E3DE91" w14:textId="77777777" w:rsidR="00F62C12" w:rsidRPr="005D0767" w:rsidRDefault="00F62C12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proofErr w:type="spellStart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accNo</w:t>
      </w:r>
      <w:proofErr w:type="spellEnd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= </w:t>
      </w:r>
      <w:proofErr w:type="gramStart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number;</w:t>
      </w:r>
      <w:proofErr w:type="gramEnd"/>
    </w:p>
    <w:p w14:paraId="08DE46CF" w14:textId="77777777" w:rsidR="00F62C12" w:rsidRPr="005D0767" w:rsidRDefault="00F62C12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proofErr w:type="spellStart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accBal</w:t>
      </w:r>
      <w:proofErr w:type="spellEnd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= </w:t>
      </w:r>
      <w:proofErr w:type="gramStart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balance;</w:t>
      </w:r>
      <w:proofErr w:type="gramEnd"/>
    </w:p>
    <w:p w14:paraId="524F166A" w14:textId="77777777" w:rsidR="00F62C12" w:rsidRPr="005D0767" w:rsidRDefault="00F62C12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proofErr w:type="spellStart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accType</w:t>
      </w:r>
      <w:proofErr w:type="spellEnd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= </w:t>
      </w:r>
      <w:proofErr w:type="spellStart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AccountType.</w:t>
      </w:r>
      <w:proofErr w:type="gramStart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Checking</w:t>
      </w:r>
      <w:proofErr w:type="spellEnd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;</w:t>
      </w:r>
      <w:proofErr w:type="gramEnd"/>
    </w:p>
    <w:p w14:paraId="3F1BC895" w14:textId="77777777" w:rsidR="00F62C12" w:rsidRPr="005D0767" w:rsidRDefault="00F62C12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}</w:t>
      </w:r>
    </w:p>
    <w:p w14:paraId="27EAE16F" w14:textId="77777777" w:rsidR="00F62C12" w:rsidRPr="005D0767" w:rsidRDefault="00F62C12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public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long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spellStart"/>
      <w:proofErr w:type="gramStart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GetAccNo</w:t>
      </w:r>
      <w:proofErr w:type="spellEnd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(</w:t>
      </w:r>
      <w:proofErr w:type="gramEnd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)</w:t>
      </w:r>
    </w:p>
    <w:p w14:paraId="78D728FA" w14:textId="77777777" w:rsidR="00F62C12" w:rsidRPr="005D0767" w:rsidRDefault="00F62C12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{</w:t>
      </w:r>
    </w:p>
    <w:p w14:paraId="714BEDDD" w14:textId="77777777" w:rsidR="00F62C12" w:rsidRPr="005D0767" w:rsidRDefault="00F62C12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return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spellStart"/>
      <w:proofErr w:type="gramStart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accNo</w:t>
      </w:r>
      <w:proofErr w:type="spellEnd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;</w:t>
      </w:r>
      <w:proofErr w:type="gramEnd"/>
    </w:p>
    <w:p w14:paraId="08F1189F" w14:textId="77777777" w:rsidR="00F62C12" w:rsidRPr="005D0767" w:rsidRDefault="00F62C12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}</w:t>
      </w:r>
    </w:p>
    <w:p w14:paraId="244A3D71" w14:textId="77777777" w:rsidR="00F62C12" w:rsidRPr="005D0767" w:rsidRDefault="00F62C12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public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decimal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spellStart"/>
      <w:proofErr w:type="gramStart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GetAccBal</w:t>
      </w:r>
      <w:proofErr w:type="spellEnd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(</w:t>
      </w:r>
      <w:proofErr w:type="gramEnd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)</w:t>
      </w:r>
    </w:p>
    <w:p w14:paraId="4F23DBEF" w14:textId="77777777" w:rsidR="00F62C12" w:rsidRPr="005D0767" w:rsidRDefault="00F62C12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{</w:t>
      </w:r>
    </w:p>
    <w:p w14:paraId="2DB94F65" w14:textId="77777777" w:rsidR="00F62C12" w:rsidRPr="005D0767" w:rsidRDefault="00F62C12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return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spellStart"/>
      <w:proofErr w:type="gramStart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accBal</w:t>
      </w:r>
      <w:proofErr w:type="spellEnd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;</w:t>
      </w:r>
      <w:proofErr w:type="gramEnd"/>
    </w:p>
    <w:p w14:paraId="39279AED" w14:textId="77777777" w:rsidR="00F62C12" w:rsidRPr="005D0767" w:rsidRDefault="00F62C12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}</w:t>
      </w:r>
    </w:p>
    <w:p w14:paraId="3F6F49A5" w14:textId="77777777" w:rsidR="00F62C12" w:rsidRPr="005D0767" w:rsidRDefault="00F62C12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public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spellStart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AccountType</w:t>
      </w:r>
      <w:proofErr w:type="spellEnd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spellStart"/>
      <w:proofErr w:type="gramStart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GetAccountType</w:t>
      </w:r>
      <w:proofErr w:type="spellEnd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(</w:t>
      </w:r>
      <w:proofErr w:type="gramEnd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)</w:t>
      </w:r>
    </w:p>
    <w:p w14:paraId="2B6906B9" w14:textId="77777777" w:rsidR="00F62C12" w:rsidRPr="005D0767" w:rsidRDefault="00F62C12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{</w:t>
      </w:r>
    </w:p>
    <w:p w14:paraId="7733C17E" w14:textId="77777777" w:rsidR="00F62C12" w:rsidRPr="005D0767" w:rsidRDefault="00F62C12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return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spellStart"/>
      <w:proofErr w:type="gramStart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accType</w:t>
      </w:r>
      <w:proofErr w:type="spellEnd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;</w:t>
      </w:r>
      <w:proofErr w:type="gramEnd"/>
    </w:p>
    <w:p w14:paraId="1792FA42" w14:textId="77777777" w:rsidR="00F62C12" w:rsidRPr="005D0767" w:rsidRDefault="00F62C12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}</w:t>
      </w:r>
    </w:p>
    <w:p w14:paraId="7C9776A3" w14:textId="77777777" w:rsidR="00F62C12" w:rsidRPr="005D0767" w:rsidRDefault="00F62C12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}</w:t>
      </w:r>
    </w:p>
    <w:p w14:paraId="59AF420D" w14:textId="77777777" w:rsidR="00F62C12" w:rsidRPr="005D0767" w:rsidRDefault="00F62C12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class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spellStart"/>
      <w:r w:rsidRPr="005D0767">
        <w:rPr>
          <w:rFonts w:ascii="Courier New" w:eastAsia="Calibri" w:hAnsi="Courier New" w:cs="Courier New"/>
          <w:color w:val="2B91AF"/>
          <w:highlight w:val="white"/>
          <w:lang w:val="en-US"/>
        </w:rPr>
        <w:t>CreateAccount</w:t>
      </w:r>
      <w:proofErr w:type="spellEnd"/>
    </w:p>
    <w:p w14:paraId="3385C9DC" w14:textId="77777777" w:rsidR="00F62C12" w:rsidRPr="005D0767" w:rsidRDefault="00F62C12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{</w:t>
      </w:r>
    </w:p>
    <w:p w14:paraId="2E9DCE4C" w14:textId="77777777" w:rsidR="00F62C12" w:rsidRPr="005D0767" w:rsidRDefault="00F62C12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static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void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gramStart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Main(</w:t>
      </w:r>
      <w:proofErr w:type="gramEnd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)</w:t>
      </w:r>
    </w:p>
    <w:p w14:paraId="76FFF71F" w14:textId="77777777" w:rsidR="00F62C12" w:rsidRPr="005D0767" w:rsidRDefault="00F62C12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{</w:t>
      </w:r>
    </w:p>
    <w:p w14:paraId="54B86555" w14:textId="77777777" w:rsidR="00F62C12" w:rsidRPr="005D0767" w:rsidRDefault="00F62C12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proofErr w:type="spellStart"/>
      <w:r w:rsidRPr="005D0767">
        <w:rPr>
          <w:rFonts w:ascii="Courier New" w:eastAsia="Calibri" w:hAnsi="Courier New" w:cs="Courier New"/>
          <w:color w:val="2B91AF"/>
          <w:highlight w:val="white"/>
          <w:lang w:val="en-US"/>
        </w:rPr>
        <w:t>BankAccount</w:t>
      </w:r>
      <w:proofErr w:type="spellEnd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spellStart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berts</w:t>
      </w:r>
      <w:proofErr w:type="spellEnd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= </w:t>
      </w:r>
      <w:proofErr w:type="spellStart"/>
      <w:proofErr w:type="gramStart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NewBankAccount</w:t>
      </w:r>
      <w:proofErr w:type="spellEnd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(</w:t>
      </w:r>
      <w:proofErr w:type="gramEnd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);</w:t>
      </w:r>
    </w:p>
    <w:p w14:paraId="41145E7F" w14:textId="77777777" w:rsidR="00F62C12" w:rsidRPr="005D0767" w:rsidRDefault="00F62C12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Write(</w:t>
      </w:r>
      <w:proofErr w:type="spellStart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berts</w:t>
      </w:r>
      <w:proofErr w:type="spellEnd"/>
      <w:proofErr w:type="gramStart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);</w:t>
      </w:r>
      <w:proofErr w:type="gramEnd"/>
    </w:p>
    <w:p w14:paraId="457A0833" w14:textId="77777777" w:rsidR="00F62C12" w:rsidRPr="005D0767" w:rsidRDefault="00F62C12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7599731A" w14:textId="77777777" w:rsidR="00F62C12" w:rsidRPr="005D0767" w:rsidRDefault="00F62C12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proofErr w:type="spellStart"/>
      <w:r w:rsidRPr="005D0767">
        <w:rPr>
          <w:rFonts w:ascii="Courier New" w:eastAsia="Calibri" w:hAnsi="Courier New" w:cs="Courier New"/>
          <w:color w:val="2B91AF"/>
          <w:highlight w:val="white"/>
          <w:lang w:val="en-US"/>
        </w:rPr>
        <w:t>BankAccount</w:t>
      </w:r>
      <w:proofErr w:type="spellEnd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spellStart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freds</w:t>
      </w:r>
      <w:proofErr w:type="spellEnd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= </w:t>
      </w:r>
      <w:proofErr w:type="spellStart"/>
      <w:proofErr w:type="gramStart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NewBankAccount</w:t>
      </w:r>
      <w:proofErr w:type="spellEnd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(</w:t>
      </w:r>
      <w:proofErr w:type="gramEnd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);</w:t>
      </w:r>
    </w:p>
    <w:p w14:paraId="1AE19FD6" w14:textId="77777777" w:rsidR="00F62C12" w:rsidRPr="005D0767" w:rsidRDefault="00F62C12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Write(</w:t>
      </w:r>
      <w:proofErr w:type="spellStart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freds</w:t>
      </w:r>
      <w:proofErr w:type="spellEnd"/>
      <w:proofErr w:type="gramStart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);</w:t>
      </w:r>
      <w:proofErr w:type="gramEnd"/>
    </w:p>
    <w:p w14:paraId="5CBDA417" w14:textId="77777777" w:rsidR="00F62C12" w:rsidRPr="005D0767" w:rsidRDefault="00F62C12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}</w:t>
      </w:r>
    </w:p>
    <w:p w14:paraId="724CEDE7" w14:textId="77777777" w:rsidR="00F62C12" w:rsidRPr="005D0767" w:rsidRDefault="00F62C12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0C4FB82C" w14:textId="77777777" w:rsidR="00F62C12" w:rsidRPr="005D0767" w:rsidRDefault="00F62C12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static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spellStart"/>
      <w:r w:rsidRPr="005D0767">
        <w:rPr>
          <w:rFonts w:ascii="Courier New" w:eastAsia="Calibri" w:hAnsi="Courier New" w:cs="Courier New"/>
          <w:color w:val="2B91AF"/>
          <w:highlight w:val="white"/>
          <w:lang w:val="en-US"/>
        </w:rPr>
        <w:t>BankAccount</w:t>
      </w:r>
      <w:proofErr w:type="spellEnd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spellStart"/>
      <w:proofErr w:type="gramStart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NewBankAccount</w:t>
      </w:r>
      <w:proofErr w:type="spellEnd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(</w:t>
      </w:r>
      <w:proofErr w:type="gramEnd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)</w:t>
      </w:r>
    </w:p>
    <w:p w14:paraId="69593032" w14:textId="77777777" w:rsidR="00F62C12" w:rsidRPr="005D0767" w:rsidRDefault="00F62C12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{</w:t>
      </w:r>
    </w:p>
    <w:p w14:paraId="1D9AE18E" w14:textId="77777777" w:rsidR="00F62C12" w:rsidRPr="005D0767" w:rsidRDefault="00F62C12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proofErr w:type="spellStart"/>
      <w:r w:rsidRPr="005D0767">
        <w:rPr>
          <w:rFonts w:ascii="Courier New" w:eastAsia="Calibri" w:hAnsi="Courier New" w:cs="Courier New"/>
          <w:color w:val="2B91AF"/>
          <w:highlight w:val="white"/>
          <w:lang w:val="en-US"/>
        </w:rPr>
        <w:t>BankAccount</w:t>
      </w:r>
      <w:proofErr w:type="spellEnd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created =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new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spellStart"/>
      <w:proofErr w:type="gramStart"/>
      <w:r w:rsidRPr="005D0767">
        <w:rPr>
          <w:rFonts w:ascii="Courier New" w:eastAsia="Calibri" w:hAnsi="Courier New" w:cs="Courier New"/>
          <w:color w:val="2B91AF"/>
          <w:highlight w:val="white"/>
          <w:lang w:val="en-US"/>
        </w:rPr>
        <w:t>BankAccount</w:t>
      </w:r>
      <w:proofErr w:type="spellEnd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(</w:t>
      </w:r>
      <w:proofErr w:type="gramEnd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);</w:t>
      </w:r>
    </w:p>
    <w:p w14:paraId="59CBD3EF" w14:textId="77777777" w:rsidR="00F62C12" w:rsidRPr="005D0767" w:rsidRDefault="00F62C12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7B8E5F5F" w14:textId="77777777" w:rsidR="00F62C12" w:rsidRPr="005D0767" w:rsidRDefault="00F62C12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5D0767">
        <w:rPr>
          <w:rFonts w:ascii="Courier New" w:eastAsia="Calibri" w:hAnsi="Courier New" w:cs="Courier New"/>
          <w:color w:val="008000"/>
          <w:highlight w:val="white"/>
          <w:lang w:val="en-US"/>
        </w:rPr>
        <w:t xml:space="preserve">// </w:t>
      </w:r>
      <w:proofErr w:type="spellStart"/>
      <w:r w:rsidRPr="005D0767">
        <w:rPr>
          <w:rFonts w:ascii="Courier New" w:eastAsia="Calibri" w:hAnsi="Courier New" w:cs="Courier New"/>
          <w:color w:val="008000"/>
          <w:highlight w:val="white"/>
          <w:lang w:val="en-US"/>
        </w:rPr>
        <w:t>Console.Write</w:t>
      </w:r>
      <w:proofErr w:type="spellEnd"/>
      <w:r w:rsidRPr="005D0767">
        <w:rPr>
          <w:rFonts w:ascii="Courier New" w:eastAsia="Calibri" w:hAnsi="Courier New" w:cs="Courier New"/>
          <w:color w:val="008000"/>
          <w:highlight w:val="white"/>
          <w:lang w:val="en-US"/>
        </w:rPr>
        <w:t>("Enter the account number: "</w:t>
      </w:r>
      <w:proofErr w:type="gramStart"/>
      <w:r w:rsidRPr="005D0767">
        <w:rPr>
          <w:rFonts w:ascii="Courier New" w:eastAsia="Calibri" w:hAnsi="Courier New" w:cs="Courier New"/>
          <w:color w:val="008000"/>
          <w:highlight w:val="white"/>
          <w:lang w:val="en-US"/>
        </w:rPr>
        <w:t>);</w:t>
      </w:r>
      <w:proofErr w:type="gramEnd"/>
    </w:p>
    <w:p w14:paraId="1FEDC0C4" w14:textId="77777777" w:rsidR="00F62C12" w:rsidRPr="005D0767" w:rsidRDefault="00F62C12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5D0767">
        <w:rPr>
          <w:rFonts w:ascii="Courier New" w:eastAsia="Calibri" w:hAnsi="Courier New" w:cs="Courier New"/>
          <w:color w:val="008000"/>
          <w:highlight w:val="white"/>
          <w:lang w:val="en-US"/>
        </w:rPr>
        <w:t xml:space="preserve">//long number = </w:t>
      </w:r>
      <w:proofErr w:type="spellStart"/>
      <w:proofErr w:type="gramStart"/>
      <w:r w:rsidRPr="005D0767">
        <w:rPr>
          <w:rFonts w:ascii="Courier New" w:eastAsia="Calibri" w:hAnsi="Courier New" w:cs="Courier New"/>
          <w:color w:val="008000"/>
          <w:highlight w:val="white"/>
          <w:lang w:val="en-US"/>
        </w:rPr>
        <w:t>long.Parse</w:t>
      </w:r>
      <w:proofErr w:type="spellEnd"/>
      <w:proofErr w:type="gramEnd"/>
      <w:r w:rsidRPr="005D0767">
        <w:rPr>
          <w:rFonts w:ascii="Courier New" w:eastAsia="Calibri" w:hAnsi="Courier New" w:cs="Courier New"/>
          <w:color w:val="008000"/>
          <w:highlight w:val="white"/>
          <w:lang w:val="en-US"/>
        </w:rPr>
        <w:t>(</w:t>
      </w:r>
      <w:proofErr w:type="spellStart"/>
      <w:r w:rsidRPr="005D0767">
        <w:rPr>
          <w:rFonts w:ascii="Courier New" w:eastAsia="Calibri" w:hAnsi="Courier New" w:cs="Courier New"/>
          <w:color w:val="008000"/>
          <w:highlight w:val="white"/>
          <w:lang w:val="en-US"/>
        </w:rPr>
        <w:t>Console.ReadLine</w:t>
      </w:r>
      <w:proofErr w:type="spellEnd"/>
      <w:r w:rsidRPr="005D0767">
        <w:rPr>
          <w:rFonts w:ascii="Courier New" w:eastAsia="Calibri" w:hAnsi="Courier New" w:cs="Courier New"/>
          <w:color w:val="008000"/>
          <w:highlight w:val="white"/>
          <w:lang w:val="en-US"/>
        </w:rPr>
        <w:t>());</w:t>
      </w:r>
    </w:p>
    <w:p w14:paraId="7F08DF6A" w14:textId="77777777" w:rsidR="00F62C12" w:rsidRPr="005D0767" w:rsidRDefault="00F62C12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126FD8E7" w14:textId="77777777" w:rsidR="00F62C12" w:rsidRPr="005D0767" w:rsidRDefault="00F62C12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long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number = </w:t>
      </w:r>
      <w:proofErr w:type="spellStart"/>
      <w:r w:rsidRPr="005D0767">
        <w:rPr>
          <w:rFonts w:ascii="Courier New" w:eastAsia="Calibri" w:hAnsi="Courier New" w:cs="Courier New"/>
          <w:color w:val="2B91AF"/>
          <w:highlight w:val="white"/>
          <w:lang w:val="en-US"/>
        </w:rPr>
        <w:t>BankAccount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.NextNumber</w:t>
      </w:r>
      <w:proofErr w:type="spellEnd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(</w:t>
      </w:r>
      <w:proofErr w:type="gramStart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);</w:t>
      </w:r>
      <w:proofErr w:type="gramEnd"/>
    </w:p>
    <w:p w14:paraId="67E0BEE7" w14:textId="77777777" w:rsidR="00F62C12" w:rsidRPr="005D0767" w:rsidRDefault="00F62C12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34088B78" w14:textId="77777777" w:rsidR="00F62C12" w:rsidRPr="005D0767" w:rsidRDefault="00F62C12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proofErr w:type="spellStart"/>
      <w:r w:rsidRPr="005D0767">
        <w:rPr>
          <w:rFonts w:ascii="Courier New" w:eastAsia="Calibri" w:hAnsi="Courier New" w:cs="Courier New"/>
          <w:color w:val="2B91AF"/>
          <w:highlight w:val="white"/>
          <w:lang w:val="en-US"/>
        </w:rPr>
        <w:t>Console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.Write</w:t>
      </w:r>
      <w:proofErr w:type="spellEnd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(</w:t>
      </w:r>
      <w:r w:rsidRPr="005D0767">
        <w:rPr>
          <w:rFonts w:ascii="Courier New" w:eastAsia="Calibri" w:hAnsi="Courier New" w:cs="Courier New"/>
          <w:color w:val="A31515"/>
          <w:highlight w:val="white"/>
          <w:lang w:val="en-US"/>
        </w:rPr>
        <w:t xml:space="preserve">"Enter the account </w:t>
      </w:r>
      <w:proofErr w:type="gramStart"/>
      <w:r w:rsidRPr="005D0767">
        <w:rPr>
          <w:rFonts w:ascii="Courier New" w:eastAsia="Calibri" w:hAnsi="Courier New" w:cs="Courier New"/>
          <w:color w:val="A31515"/>
          <w:highlight w:val="white"/>
          <w:lang w:val="en-US"/>
        </w:rPr>
        <w:t>balance!:</w:t>
      </w:r>
      <w:proofErr w:type="gramEnd"/>
      <w:r w:rsidRPr="005D0767">
        <w:rPr>
          <w:rFonts w:ascii="Courier New" w:eastAsia="Calibri" w:hAnsi="Courier New" w:cs="Courier New"/>
          <w:color w:val="A31515"/>
          <w:highlight w:val="white"/>
          <w:lang w:val="en-US"/>
        </w:rPr>
        <w:t xml:space="preserve"> "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);</w:t>
      </w:r>
    </w:p>
    <w:p w14:paraId="46DB557B" w14:textId="77777777" w:rsidR="00F62C12" w:rsidRPr="005D0767" w:rsidRDefault="00F62C12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decimal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balance = </w:t>
      </w:r>
      <w:proofErr w:type="spellStart"/>
      <w:proofErr w:type="gramStart"/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decimal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.Parse</w:t>
      </w:r>
      <w:proofErr w:type="spellEnd"/>
      <w:proofErr w:type="gramEnd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(</w:t>
      </w:r>
      <w:proofErr w:type="spellStart"/>
      <w:r w:rsidRPr="005D0767">
        <w:rPr>
          <w:rFonts w:ascii="Courier New" w:eastAsia="Calibri" w:hAnsi="Courier New" w:cs="Courier New"/>
          <w:color w:val="2B91AF"/>
          <w:highlight w:val="white"/>
          <w:lang w:val="en-US"/>
        </w:rPr>
        <w:t>Console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.ReadLine</w:t>
      </w:r>
      <w:proofErr w:type="spellEnd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());</w:t>
      </w:r>
    </w:p>
    <w:p w14:paraId="676B362F" w14:textId="77777777" w:rsidR="00F62C12" w:rsidRPr="005D0767" w:rsidRDefault="00F62C12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170A9580" w14:textId="77777777" w:rsidR="00F62C12" w:rsidRPr="005D0767" w:rsidRDefault="00F62C12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proofErr w:type="spellStart"/>
      <w:proofErr w:type="gramStart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created.Populate</w:t>
      </w:r>
      <w:proofErr w:type="spellEnd"/>
      <w:proofErr w:type="gramEnd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(number, balance);</w:t>
      </w:r>
    </w:p>
    <w:p w14:paraId="0C15FC9C" w14:textId="77777777" w:rsidR="00F62C12" w:rsidRPr="005D0767" w:rsidRDefault="00F62C12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5D0767">
        <w:rPr>
          <w:rFonts w:ascii="Courier New" w:eastAsia="Calibri" w:hAnsi="Courier New" w:cs="Courier New"/>
          <w:color w:val="008000"/>
          <w:highlight w:val="white"/>
          <w:lang w:val="en-US"/>
        </w:rPr>
        <w:t>//</w:t>
      </w:r>
      <w:proofErr w:type="spellStart"/>
      <w:proofErr w:type="gramStart"/>
      <w:r w:rsidRPr="005D0767">
        <w:rPr>
          <w:rFonts w:ascii="Courier New" w:eastAsia="Calibri" w:hAnsi="Courier New" w:cs="Courier New"/>
          <w:color w:val="008000"/>
          <w:highlight w:val="white"/>
          <w:lang w:val="en-US"/>
        </w:rPr>
        <w:t>created.accNo</w:t>
      </w:r>
      <w:proofErr w:type="spellEnd"/>
      <w:proofErr w:type="gramEnd"/>
      <w:r w:rsidRPr="005D0767">
        <w:rPr>
          <w:rFonts w:ascii="Courier New" w:eastAsia="Calibri" w:hAnsi="Courier New" w:cs="Courier New"/>
          <w:color w:val="008000"/>
          <w:highlight w:val="white"/>
          <w:lang w:val="en-US"/>
        </w:rPr>
        <w:t xml:space="preserve"> = number;</w:t>
      </w:r>
    </w:p>
    <w:p w14:paraId="4288AD7C" w14:textId="77777777" w:rsidR="00F62C12" w:rsidRPr="005D0767" w:rsidRDefault="00F62C12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5D0767">
        <w:rPr>
          <w:rFonts w:ascii="Courier New" w:eastAsia="Calibri" w:hAnsi="Courier New" w:cs="Courier New"/>
          <w:color w:val="008000"/>
          <w:highlight w:val="white"/>
          <w:lang w:val="en-US"/>
        </w:rPr>
        <w:t>//</w:t>
      </w:r>
      <w:proofErr w:type="spellStart"/>
      <w:proofErr w:type="gramStart"/>
      <w:r w:rsidRPr="005D0767">
        <w:rPr>
          <w:rFonts w:ascii="Courier New" w:eastAsia="Calibri" w:hAnsi="Courier New" w:cs="Courier New"/>
          <w:color w:val="008000"/>
          <w:highlight w:val="white"/>
          <w:lang w:val="en-US"/>
        </w:rPr>
        <w:t>created.accBal</w:t>
      </w:r>
      <w:proofErr w:type="spellEnd"/>
      <w:proofErr w:type="gramEnd"/>
      <w:r w:rsidRPr="005D0767">
        <w:rPr>
          <w:rFonts w:ascii="Courier New" w:eastAsia="Calibri" w:hAnsi="Courier New" w:cs="Courier New"/>
          <w:color w:val="008000"/>
          <w:highlight w:val="white"/>
          <w:lang w:val="en-US"/>
        </w:rPr>
        <w:t xml:space="preserve"> = balance;</w:t>
      </w:r>
    </w:p>
    <w:p w14:paraId="10744C76" w14:textId="77777777" w:rsidR="00F62C12" w:rsidRPr="005D0767" w:rsidRDefault="00F62C12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5D0767">
        <w:rPr>
          <w:rFonts w:ascii="Courier New" w:eastAsia="Calibri" w:hAnsi="Courier New" w:cs="Courier New"/>
          <w:color w:val="008000"/>
          <w:highlight w:val="white"/>
          <w:lang w:val="en-US"/>
        </w:rPr>
        <w:t>//</w:t>
      </w:r>
      <w:proofErr w:type="spellStart"/>
      <w:proofErr w:type="gramStart"/>
      <w:r w:rsidRPr="005D0767">
        <w:rPr>
          <w:rFonts w:ascii="Courier New" w:eastAsia="Calibri" w:hAnsi="Courier New" w:cs="Courier New"/>
          <w:color w:val="008000"/>
          <w:highlight w:val="white"/>
          <w:lang w:val="en-US"/>
        </w:rPr>
        <w:t>created.accType</w:t>
      </w:r>
      <w:proofErr w:type="spellEnd"/>
      <w:proofErr w:type="gramEnd"/>
      <w:r w:rsidRPr="005D0767">
        <w:rPr>
          <w:rFonts w:ascii="Courier New" w:eastAsia="Calibri" w:hAnsi="Courier New" w:cs="Courier New"/>
          <w:color w:val="008000"/>
          <w:highlight w:val="white"/>
          <w:lang w:val="en-US"/>
        </w:rPr>
        <w:t xml:space="preserve"> = </w:t>
      </w:r>
      <w:proofErr w:type="spellStart"/>
      <w:r w:rsidRPr="005D0767">
        <w:rPr>
          <w:rFonts w:ascii="Courier New" w:eastAsia="Calibri" w:hAnsi="Courier New" w:cs="Courier New"/>
          <w:color w:val="008000"/>
          <w:highlight w:val="white"/>
          <w:lang w:val="en-US"/>
        </w:rPr>
        <w:t>AccountType.Checking</w:t>
      </w:r>
      <w:proofErr w:type="spellEnd"/>
      <w:r w:rsidRPr="005D0767">
        <w:rPr>
          <w:rFonts w:ascii="Courier New" w:eastAsia="Calibri" w:hAnsi="Courier New" w:cs="Courier New"/>
          <w:color w:val="008000"/>
          <w:highlight w:val="white"/>
          <w:lang w:val="en-US"/>
        </w:rPr>
        <w:t>;</w:t>
      </w:r>
    </w:p>
    <w:p w14:paraId="58A5F93F" w14:textId="77777777" w:rsidR="00F62C12" w:rsidRPr="005D0767" w:rsidRDefault="00F62C12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7257D06F" w14:textId="77777777" w:rsidR="00F62C12" w:rsidRPr="005D0767" w:rsidRDefault="00F62C12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return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gramStart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created;</w:t>
      </w:r>
      <w:proofErr w:type="gramEnd"/>
    </w:p>
    <w:p w14:paraId="2DE41767" w14:textId="77777777" w:rsidR="00F62C12" w:rsidRPr="005D0767" w:rsidRDefault="00F62C12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lastRenderedPageBreak/>
        <w:t xml:space="preserve">        }</w:t>
      </w:r>
    </w:p>
    <w:p w14:paraId="2262A59C" w14:textId="77777777" w:rsidR="00F62C12" w:rsidRPr="005D0767" w:rsidRDefault="00F62C12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3D780752" w14:textId="77777777" w:rsidR="00F62C12" w:rsidRPr="005D0767" w:rsidRDefault="00F62C12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static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void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gramStart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Write(</w:t>
      </w:r>
      <w:proofErr w:type="spellStart"/>
      <w:proofErr w:type="gramEnd"/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BankAccount</w:t>
      </w:r>
      <w:proofErr w:type="spellEnd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spellStart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toWrite</w:t>
      </w:r>
      <w:proofErr w:type="spellEnd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)</w:t>
      </w:r>
    </w:p>
    <w:p w14:paraId="40BDB0BA" w14:textId="77777777" w:rsidR="00F62C12" w:rsidRPr="005D0767" w:rsidRDefault="00F62C12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{</w:t>
      </w:r>
    </w:p>
    <w:p w14:paraId="4831A48A" w14:textId="77777777" w:rsidR="00F62C12" w:rsidRPr="005D0767" w:rsidRDefault="00F62C12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proofErr w:type="spellStart"/>
      <w:r w:rsidRPr="005D0767">
        <w:rPr>
          <w:rFonts w:ascii="Courier New" w:eastAsia="Calibri" w:hAnsi="Courier New" w:cs="Courier New"/>
          <w:color w:val="2B91AF"/>
          <w:highlight w:val="white"/>
          <w:lang w:val="en-US"/>
        </w:rPr>
        <w:t>Console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.WriteLine</w:t>
      </w:r>
      <w:proofErr w:type="spellEnd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(</w:t>
      </w:r>
      <w:r w:rsidRPr="005D0767">
        <w:rPr>
          <w:rFonts w:ascii="Courier New" w:eastAsia="Calibri" w:hAnsi="Courier New" w:cs="Courier New"/>
          <w:color w:val="A31515"/>
          <w:highlight w:val="white"/>
          <w:lang w:val="en-US"/>
        </w:rPr>
        <w:t>"Account number is {0}"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, </w:t>
      </w:r>
      <w:proofErr w:type="spellStart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toWrite.GetAccNo</w:t>
      </w:r>
      <w:proofErr w:type="spellEnd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()</w:t>
      </w:r>
      <w:proofErr w:type="gramStart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);</w:t>
      </w:r>
      <w:proofErr w:type="gramEnd"/>
    </w:p>
    <w:p w14:paraId="33821B39" w14:textId="77777777" w:rsidR="00F62C12" w:rsidRPr="005D0767" w:rsidRDefault="00F62C12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proofErr w:type="spellStart"/>
      <w:r w:rsidRPr="005D0767">
        <w:rPr>
          <w:rFonts w:ascii="Courier New" w:eastAsia="Calibri" w:hAnsi="Courier New" w:cs="Courier New"/>
          <w:color w:val="2B91AF"/>
          <w:highlight w:val="white"/>
          <w:lang w:val="en-US"/>
        </w:rPr>
        <w:t>Console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.WriteLine</w:t>
      </w:r>
      <w:proofErr w:type="spellEnd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(</w:t>
      </w:r>
      <w:r w:rsidRPr="005D0767">
        <w:rPr>
          <w:rFonts w:ascii="Courier New" w:eastAsia="Calibri" w:hAnsi="Courier New" w:cs="Courier New"/>
          <w:color w:val="A31515"/>
          <w:highlight w:val="white"/>
          <w:lang w:val="en-US"/>
        </w:rPr>
        <w:t>"Account balance is {0}"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, </w:t>
      </w:r>
      <w:proofErr w:type="spellStart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toWrite.GetAccBal</w:t>
      </w:r>
      <w:proofErr w:type="spellEnd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()</w:t>
      </w:r>
      <w:proofErr w:type="gramStart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);</w:t>
      </w:r>
      <w:proofErr w:type="gramEnd"/>
    </w:p>
    <w:p w14:paraId="215B326D" w14:textId="77777777" w:rsidR="00F62C12" w:rsidRPr="005D0767" w:rsidRDefault="00F62C12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proofErr w:type="spellStart"/>
      <w:r w:rsidRPr="005D0767">
        <w:rPr>
          <w:rFonts w:ascii="Courier New" w:eastAsia="Calibri" w:hAnsi="Courier New" w:cs="Courier New"/>
          <w:color w:val="2B91AF"/>
          <w:highlight w:val="white"/>
          <w:lang w:val="en-US"/>
        </w:rPr>
        <w:t>Console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.WriteLine</w:t>
      </w:r>
      <w:proofErr w:type="spellEnd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(</w:t>
      </w:r>
      <w:r w:rsidRPr="005D0767">
        <w:rPr>
          <w:rFonts w:ascii="Courier New" w:eastAsia="Calibri" w:hAnsi="Courier New" w:cs="Courier New"/>
          <w:color w:val="A31515"/>
          <w:highlight w:val="white"/>
          <w:lang w:val="en-US"/>
        </w:rPr>
        <w:t>"Account type is {0}"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, </w:t>
      </w:r>
      <w:proofErr w:type="spellStart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toWrite.GetAccountType</w:t>
      </w:r>
      <w:proofErr w:type="spellEnd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()</w:t>
      </w:r>
      <w:proofErr w:type="gramStart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);</w:t>
      </w:r>
      <w:proofErr w:type="gramEnd"/>
    </w:p>
    <w:p w14:paraId="42AA3579" w14:textId="77777777" w:rsidR="00F62C12" w:rsidRPr="005D0767" w:rsidRDefault="00F62C12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}</w:t>
      </w:r>
    </w:p>
    <w:p w14:paraId="16D22D70" w14:textId="77777777" w:rsidR="00F62C12" w:rsidRPr="005D0767" w:rsidRDefault="00F62C12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}</w:t>
      </w:r>
    </w:p>
    <w:p w14:paraId="1825EA4C" w14:textId="77777777" w:rsidR="00F62C12" w:rsidRPr="005D0767" w:rsidRDefault="00F62C12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}</w:t>
      </w:r>
    </w:p>
    <w:p w14:paraId="68F76A3E" w14:textId="77777777" w:rsidR="009D7B6D" w:rsidRPr="005D0767" w:rsidRDefault="009D7B6D" w:rsidP="00C40E7D">
      <w:pPr>
        <w:ind w:firstLine="709"/>
        <w:rPr>
          <w:rFonts w:ascii="Courier New" w:hAnsi="Courier New" w:cs="Courier New"/>
          <w:lang w:val="en-US"/>
        </w:rPr>
      </w:pPr>
    </w:p>
    <w:p w14:paraId="30E5B923" w14:textId="5B28A31D" w:rsidR="00F62C12" w:rsidRPr="005D0767" w:rsidRDefault="00F62C12" w:rsidP="00F62C12">
      <w:pPr>
        <w:pStyle w:val="af2"/>
        <w:spacing w:line="360" w:lineRule="auto"/>
        <w:ind w:left="0" w:firstLine="709"/>
        <w:rPr>
          <w:rStyle w:val="aff"/>
          <w:b w:val="0"/>
          <w:bCs w:val="0"/>
          <w:smallCaps w:val="0"/>
          <w:color w:val="000000" w:themeColor="text1"/>
          <w:spacing w:val="0"/>
          <w:sz w:val="28"/>
          <w:szCs w:val="28"/>
          <w:u w:val="single"/>
          <w:lang w:val="en-US"/>
        </w:rPr>
      </w:pPr>
      <w:r w:rsidRPr="00F779FD">
        <w:rPr>
          <w:rStyle w:val="aff"/>
          <w:b w:val="0"/>
          <w:bCs w:val="0"/>
          <w:smallCaps w:val="0"/>
          <w:color w:val="000000" w:themeColor="text1"/>
          <w:spacing w:val="0"/>
          <w:sz w:val="28"/>
          <w:szCs w:val="28"/>
          <w:u w:val="single"/>
        </w:rPr>
        <w:t>Упражнение</w:t>
      </w:r>
      <w:r w:rsidRPr="005D0767">
        <w:rPr>
          <w:rStyle w:val="aff"/>
          <w:b w:val="0"/>
          <w:bCs w:val="0"/>
          <w:smallCaps w:val="0"/>
          <w:color w:val="000000" w:themeColor="text1"/>
          <w:spacing w:val="0"/>
          <w:sz w:val="28"/>
          <w:szCs w:val="28"/>
          <w:u w:val="single"/>
          <w:lang w:val="en-US"/>
        </w:rPr>
        <w:t xml:space="preserve"> </w:t>
      </w:r>
      <w:r>
        <w:rPr>
          <w:rStyle w:val="aff"/>
          <w:b w:val="0"/>
          <w:bCs w:val="0"/>
          <w:smallCaps w:val="0"/>
          <w:color w:val="000000" w:themeColor="text1"/>
          <w:spacing w:val="0"/>
          <w:sz w:val="28"/>
          <w:szCs w:val="28"/>
          <w:u w:val="single"/>
          <w:lang w:val="en-US"/>
        </w:rPr>
        <w:t>2 (12)</w:t>
      </w:r>
      <w:r w:rsidRPr="005D0767">
        <w:rPr>
          <w:rStyle w:val="aff"/>
          <w:b w:val="0"/>
          <w:bCs w:val="0"/>
          <w:smallCaps w:val="0"/>
          <w:color w:val="000000" w:themeColor="text1"/>
          <w:spacing w:val="0"/>
          <w:sz w:val="28"/>
          <w:szCs w:val="28"/>
          <w:u w:val="single"/>
          <w:lang w:val="en-US"/>
        </w:rPr>
        <w:t>:</w:t>
      </w:r>
    </w:p>
    <w:p w14:paraId="7817AD1C" w14:textId="77777777" w:rsidR="00572844" w:rsidRDefault="00572844" w:rsidP="00C40E7D">
      <w:pPr>
        <w:ind w:firstLine="709"/>
        <w:rPr>
          <w:rFonts w:ascii="Courier New" w:hAnsi="Courier New" w:cs="Courier New"/>
          <w:lang w:val="en-US"/>
        </w:rPr>
      </w:pPr>
    </w:p>
    <w:p w14:paraId="3D83F70A" w14:textId="77777777" w:rsidR="009E0B1E" w:rsidRPr="005D0767" w:rsidRDefault="009E0B1E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using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gramStart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System;</w:t>
      </w:r>
      <w:proofErr w:type="gramEnd"/>
    </w:p>
    <w:p w14:paraId="0AA90A6F" w14:textId="77777777" w:rsidR="009E0B1E" w:rsidRPr="005D0767" w:rsidRDefault="009E0B1E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using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spellStart"/>
      <w:proofErr w:type="gramStart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System.Data.SqlTypes</w:t>
      </w:r>
      <w:proofErr w:type="spellEnd"/>
      <w:proofErr w:type="gramEnd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;</w:t>
      </w:r>
    </w:p>
    <w:p w14:paraId="120208F6" w14:textId="77777777" w:rsidR="009E0B1E" w:rsidRPr="005D0767" w:rsidRDefault="009E0B1E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731E8787" w14:textId="77777777" w:rsidR="009E0B1E" w:rsidRPr="005D0767" w:rsidRDefault="009E0B1E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namespace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spellStart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FileDetails</w:t>
      </w:r>
      <w:proofErr w:type="spellEnd"/>
    </w:p>
    <w:p w14:paraId="75422ECA" w14:textId="77777777" w:rsidR="009E0B1E" w:rsidRPr="005D0767" w:rsidRDefault="009E0B1E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{</w:t>
      </w:r>
    </w:p>
    <w:p w14:paraId="0709F931" w14:textId="77777777" w:rsidR="009E0B1E" w:rsidRPr="005D0767" w:rsidRDefault="009E0B1E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</w:t>
      </w:r>
      <w:proofErr w:type="spellStart"/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enum</w:t>
      </w:r>
      <w:proofErr w:type="spellEnd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spellStart"/>
      <w:r w:rsidRPr="005D0767">
        <w:rPr>
          <w:rFonts w:ascii="Courier New" w:eastAsia="Calibri" w:hAnsi="Courier New" w:cs="Courier New"/>
          <w:color w:val="2B91AF"/>
          <w:highlight w:val="white"/>
          <w:lang w:val="en-US"/>
        </w:rPr>
        <w:t>AccountType</w:t>
      </w:r>
      <w:proofErr w:type="spellEnd"/>
    </w:p>
    <w:p w14:paraId="24A97F61" w14:textId="77777777" w:rsidR="009E0B1E" w:rsidRPr="005D0767" w:rsidRDefault="009E0B1E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{</w:t>
      </w:r>
    </w:p>
    <w:p w14:paraId="15887705" w14:textId="77777777" w:rsidR="009E0B1E" w:rsidRPr="005D0767" w:rsidRDefault="009E0B1E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Checking,</w:t>
      </w:r>
    </w:p>
    <w:p w14:paraId="2F4AB8EF" w14:textId="77777777" w:rsidR="009E0B1E" w:rsidRPr="005D0767" w:rsidRDefault="009E0B1E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Deposit</w:t>
      </w:r>
    </w:p>
    <w:p w14:paraId="60A5728D" w14:textId="77777777" w:rsidR="009E0B1E" w:rsidRPr="005D0767" w:rsidRDefault="009E0B1E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}</w:t>
      </w:r>
    </w:p>
    <w:p w14:paraId="4628813C" w14:textId="77777777" w:rsidR="009E0B1E" w:rsidRPr="005D0767" w:rsidRDefault="009E0B1E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class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spellStart"/>
      <w:r w:rsidRPr="005D0767">
        <w:rPr>
          <w:rFonts w:ascii="Courier New" w:eastAsia="Calibri" w:hAnsi="Courier New" w:cs="Courier New"/>
          <w:color w:val="2B91AF"/>
          <w:highlight w:val="white"/>
          <w:lang w:val="en-US"/>
        </w:rPr>
        <w:t>BankAccount</w:t>
      </w:r>
      <w:proofErr w:type="spellEnd"/>
    </w:p>
    <w:p w14:paraId="1AF2B7DC" w14:textId="77777777" w:rsidR="009E0B1E" w:rsidRPr="005D0767" w:rsidRDefault="009E0B1E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{</w:t>
      </w:r>
    </w:p>
    <w:p w14:paraId="6C843D53" w14:textId="77777777" w:rsidR="009E0B1E" w:rsidRPr="005D0767" w:rsidRDefault="009E0B1E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private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long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spellStart"/>
      <w:proofErr w:type="gramStart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accNo</w:t>
      </w:r>
      <w:proofErr w:type="spellEnd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;</w:t>
      </w:r>
      <w:proofErr w:type="gramEnd"/>
    </w:p>
    <w:p w14:paraId="28318128" w14:textId="77777777" w:rsidR="009E0B1E" w:rsidRPr="005D0767" w:rsidRDefault="009E0B1E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private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decimal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spellStart"/>
      <w:proofErr w:type="gramStart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accBal</w:t>
      </w:r>
      <w:proofErr w:type="spellEnd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;</w:t>
      </w:r>
      <w:proofErr w:type="gramEnd"/>
    </w:p>
    <w:p w14:paraId="0E349382" w14:textId="77777777" w:rsidR="009E0B1E" w:rsidRPr="005D0767" w:rsidRDefault="009E0B1E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private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spellStart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AccountType</w:t>
      </w:r>
      <w:proofErr w:type="spellEnd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spellStart"/>
      <w:proofErr w:type="gramStart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accType</w:t>
      </w:r>
      <w:proofErr w:type="spellEnd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;</w:t>
      </w:r>
      <w:proofErr w:type="gramEnd"/>
    </w:p>
    <w:p w14:paraId="120B89A4" w14:textId="77777777" w:rsidR="009E0B1E" w:rsidRPr="005D0767" w:rsidRDefault="009E0B1E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private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static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long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spellStart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nextAccNo</w:t>
      </w:r>
      <w:proofErr w:type="spellEnd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= </w:t>
      </w:r>
      <w:proofErr w:type="gramStart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123;</w:t>
      </w:r>
      <w:proofErr w:type="gramEnd"/>
    </w:p>
    <w:p w14:paraId="5FAC20E2" w14:textId="77777777" w:rsidR="009E0B1E" w:rsidRPr="005D0767" w:rsidRDefault="009E0B1E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697662CE" w14:textId="77777777" w:rsidR="009E0B1E" w:rsidRPr="005D0767" w:rsidRDefault="009E0B1E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private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static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long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spellStart"/>
      <w:proofErr w:type="gramStart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NextNumber</w:t>
      </w:r>
      <w:proofErr w:type="spellEnd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(</w:t>
      </w:r>
      <w:proofErr w:type="gramEnd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)</w:t>
      </w:r>
    </w:p>
    <w:p w14:paraId="7DB95778" w14:textId="77777777" w:rsidR="009E0B1E" w:rsidRPr="005D0767" w:rsidRDefault="009E0B1E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{</w:t>
      </w:r>
    </w:p>
    <w:p w14:paraId="4A5D803E" w14:textId="77777777" w:rsidR="009E0B1E" w:rsidRPr="005D0767" w:rsidRDefault="009E0B1E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proofErr w:type="spellStart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nextAccNo</w:t>
      </w:r>
      <w:proofErr w:type="spellEnd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+</w:t>
      </w:r>
      <w:proofErr w:type="gramStart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+;</w:t>
      </w:r>
      <w:proofErr w:type="gramEnd"/>
    </w:p>
    <w:p w14:paraId="000DA8DD" w14:textId="77777777" w:rsidR="009E0B1E" w:rsidRPr="005D0767" w:rsidRDefault="009E0B1E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return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spellStart"/>
      <w:proofErr w:type="gramStart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nextAccNo</w:t>
      </w:r>
      <w:proofErr w:type="spellEnd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;</w:t>
      </w:r>
      <w:proofErr w:type="gramEnd"/>
    </w:p>
    <w:p w14:paraId="2713CDB3" w14:textId="77777777" w:rsidR="009E0B1E" w:rsidRPr="005D0767" w:rsidRDefault="009E0B1E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}</w:t>
      </w:r>
    </w:p>
    <w:p w14:paraId="3DC71456" w14:textId="77777777" w:rsidR="009E0B1E" w:rsidRPr="005D0767" w:rsidRDefault="009E0B1E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public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void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gramStart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Populate(</w:t>
      </w:r>
      <w:proofErr w:type="gramEnd"/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decimal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balance)</w:t>
      </w:r>
    </w:p>
    <w:p w14:paraId="1963F339" w14:textId="77777777" w:rsidR="009E0B1E" w:rsidRPr="005D0767" w:rsidRDefault="009E0B1E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{</w:t>
      </w:r>
    </w:p>
    <w:p w14:paraId="2A768C3A" w14:textId="77777777" w:rsidR="009E0B1E" w:rsidRPr="005D0767" w:rsidRDefault="009E0B1E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proofErr w:type="spellStart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accNo</w:t>
      </w:r>
      <w:proofErr w:type="spellEnd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= </w:t>
      </w:r>
      <w:proofErr w:type="spellStart"/>
      <w:proofErr w:type="gramStart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NextNumber</w:t>
      </w:r>
      <w:proofErr w:type="spellEnd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(</w:t>
      </w:r>
      <w:proofErr w:type="gramEnd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);</w:t>
      </w:r>
    </w:p>
    <w:p w14:paraId="20EE6197" w14:textId="77777777" w:rsidR="009E0B1E" w:rsidRPr="005D0767" w:rsidRDefault="009E0B1E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proofErr w:type="spellStart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accBal</w:t>
      </w:r>
      <w:proofErr w:type="spellEnd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= </w:t>
      </w:r>
      <w:proofErr w:type="gramStart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balance;</w:t>
      </w:r>
      <w:proofErr w:type="gramEnd"/>
    </w:p>
    <w:p w14:paraId="7422B37F" w14:textId="77777777" w:rsidR="009E0B1E" w:rsidRPr="005D0767" w:rsidRDefault="009E0B1E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proofErr w:type="spellStart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accType</w:t>
      </w:r>
      <w:proofErr w:type="spellEnd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= </w:t>
      </w:r>
      <w:proofErr w:type="spellStart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AccountType.</w:t>
      </w:r>
      <w:proofErr w:type="gramStart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Checking</w:t>
      </w:r>
      <w:proofErr w:type="spellEnd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;</w:t>
      </w:r>
      <w:proofErr w:type="gramEnd"/>
    </w:p>
    <w:p w14:paraId="724D0093" w14:textId="77777777" w:rsidR="009E0B1E" w:rsidRPr="005D0767" w:rsidRDefault="009E0B1E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}</w:t>
      </w:r>
    </w:p>
    <w:p w14:paraId="0F1C07E8" w14:textId="77777777" w:rsidR="009E0B1E" w:rsidRPr="005D0767" w:rsidRDefault="009E0B1E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public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long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spellStart"/>
      <w:proofErr w:type="gramStart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GetAccNo</w:t>
      </w:r>
      <w:proofErr w:type="spellEnd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(</w:t>
      </w:r>
      <w:proofErr w:type="gramEnd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)</w:t>
      </w:r>
    </w:p>
    <w:p w14:paraId="4168168A" w14:textId="77777777" w:rsidR="009E0B1E" w:rsidRPr="005D0767" w:rsidRDefault="009E0B1E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{</w:t>
      </w:r>
    </w:p>
    <w:p w14:paraId="51357C01" w14:textId="77777777" w:rsidR="009E0B1E" w:rsidRPr="005D0767" w:rsidRDefault="009E0B1E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return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spellStart"/>
      <w:proofErr w:type="gramStart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accNo</w:t>
      </w:r>
      <w:proofErr w:type="spellEnd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;</w:t>
      </w:r>
      <w:proofErr w:type="gramEnd"/>
    </w:p>
    <w:p w14:paraId="0BE32455" w14:textId="77777777" w:rsidR="009E0B1E" w:rsidRPr="005D0767" w:rsidRDefault="009E0B1E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}</w:t>
      </w:r>
    </w:p>
    <w:p w14:paraId="23F58EEC" w14:textId="77777777" w:rsidR="009E0B1E" w:rsidRPr="005D0767" w:rsidRDefault="009E0B1E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public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decimal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spellStart"/>
      <w:proofErr w:type="gramStart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GetAccBal</w:t>
      </w:r>
      <w:proofErr w:type="spellEnd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(</w:t>
      </w:r>
      <w:proofErr w:type="gramEnd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)</w:t>
      </w:r>
    </w:p>
    <w:p w14:paraId="1E78B67F" w14:textId="77777777" w:rsidR="009E0B1E" w:rsidRPr="005D0767" w:rsidRDefault="009E0B1E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{</w:t>
      </w:r>
    </w:p>
    <w:p w14:paraId="17FDF9E9" w14:textId="77777777" w:rsidR="009E0B1E" w:rsidRPr="005D0767" w:rsidRDefault="009E0B1E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return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spellStart"/>
      <w:proofErr w:type="gramStart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accBal</w:t>
      </w:r>
      <w:proofErr w:type="spellEnd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;</w:t>
      </w:r>
      <w:proofErr w:type="gramEnd"/>
    </w:p>
    <w:p w14:paraId="056915F9" w14:textId="77777777" w:rsidR="009E0B1E" w:rsidRPr="005D0767" w:rsidRDefault="009E0B1E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}</w:t>
      </w:r>
    </w:p>
    <w:p w14:paraId="2B7C9905" w14:textId="77777777" w:rsidR="009E0B1E" w:rsidRPr="005D0767" w:rsidRDefault="009E0B1E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lastRenderedPageBreak/>
        <w:t xml:space="preserve">       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public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spellStart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AccountType</w:t>
      </w:r>
      <w:proofErr w:type="spellEnd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spellStart"/>
      <w:proofErr w:type="gramStart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GetAccountType</w:t>
      </w:r>
      <w:proofErr w:type="spellEnd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(</w:t>
      </w:r>
      <w:proofErr w:type="gramEnd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)</w:t>
      </w:r>
    </w:p>
    <w:p w14:paraId="66072B0F" w14:textId="77777777" w:rsidR="009E0B1E" w:rsidRPr="005D0767" w:rsidRDefault="009E0B1E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{</w:t>
      </w:r>
    </w:p>
    <w:p w14:paraId="3C0BBAE9" w14:textId="77777777" w:rsidR="009E0B1E" w:rsidRPr="005D0767" w:rsidRDefault="009E0B1E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return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spellStart"/>
      <w:proofErr w:type="gramStart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accType</w:t>
      </w:r>
      <w:proofErr w:type="spellEnd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;</w:t>
      </w:r>
      <w:proofErr w:type="gramEnd"/>
    </w:p>
    <w:p w14:paraId="290E5C08" w14:textId="77777777" w:rsidR="009E0B1E" w:rsidRPr="005D0767" w:rsidRDefault="009E0B1E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}</w:t>
      </w:r>
    </w:p>
    <w:p w14:paraId="26ED5B27" w14:textId="77777777" w:rsidR="009E0B1E" w:rsidRPr="005D0767" w:rsidRDefault="009E0B1E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}</w:t>
      </w:r>
    </w:p>
    <w:p w14:paraId="7ACE9C24" w14:textId="77777777" w:rsidR="009E0B1E" w:rsidRPr="005D0767" w:rsidRDefault="009E0B1E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class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spellStart"/>
      <w:r w:rsidRPr="005D0767">
        <w:rPr>
          <w:rFonts w:ascii="Courier New" w:eastAsia="Calibri" w:hAnsi="Courier New" w:cs="Courier New"/>
          <w:color w:val="2B91AF"/>
          <w:highlight w:val="white"/>
          <w:lang w:val="en-US"/>
        </w:rPr>
        <w:t>CreateAccount</w:t>
      </w:r>
      <w:proofErr w:type="spellEnd"/>
    </w:p>
    <w:p w14:paraId="6348FB06" w14:textId="77777777" w:rsidR="009E0B1E" w:rsidRPr="005D0767" w:rsidRDefault="009E0B1E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{</w:t>
      </w:r>
    </w:p>
    <w:p w14:paraId="01D30F64" w14:textId="77777777" w:rsidR="009E0B1E" w:rsidRPr="005D0767" w:rsidRDefault="009E0B1E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static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void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gramStart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Main(</w:t>
      </w:r>
      <w:proofErr w:type="gramEnd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)</w:t>
      </w:r>
    </w:p>
    <w:p w14:paraId="19022C9F" w14:textId="77777777" w:rsidR="009E0B1E" w:rsidRPr="005D0767" w:rsidRDefault="009E0B1E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{</w:t>
      </w:r>
    </w:p>
    <w:p w14:paraId="03769993" w14:textId="77777777" w:rsidR="009E0B1E" w:rsidRPr="005D0767" w:rsidRDefault="009E0B1E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proofErr w:type="spellStart"/>
      <w:r w:rsidRPr="005D0767">
        <w:rPr>
          <w:rFonts w:ascii="Courier New" w:eastAsia="Calibri" w:hAnsi="Courier New" w:cs="Courier New"/>
          <w:color w:val="2B91AF"/>
          <w:highlight w:val="white"/>
          <w:lang w:val="en-US"/>
        </w:rPr>
        <w:t>BankAccount</w:t>
      </w:r>
      <w:proofErr w:type="spellEnd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spellStart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berts</w:t>
      </w:r>
      <w:proofErr w:type="spellEnd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= </w:t>
      </w:r>
      <w:proofErr w:type="spellStart"/>
      <w:proofErr w:type="gramStart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NewBankAccount</w:t>
      </w:r>
      <w:proofErr w:type="spellEnd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(</w:t>
      </w:r>
      <w:proofErr w:type="gramEnd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);</w:t>
      </w:r>
    </w:p>
    <w:p w14:paraId="77EE3D4B" w14:textId="77777777" w:rsidR="009E0B1E" w:rsidRPr="005D0767" w:rsidRDefault="009E0B1E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Write(</w:t>
      </w:r>
      <w:proofErr w:type="spellStart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berts</w:t>
      </w:r>
      <w:proofErr w:type="spellEnd"/>
      <w:proofErr w:type="gramStart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);</w:t>
      </w:r>
      <w:proofErr w:type="gramEnd"/>
    </w:p>
    <w:p w14:paraId="09B25C7D" w14:textId="77777777" w:rsidR="009E0B1E" w:rsidRPr="005D0767" w:rsidRDefault="009E0B1E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1A92CCCD" w14:textId="77777777" w:rsidR="009E0B1E" w:rsidRPr="005D0767" w:rsidRDefault="009E0B1E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proofErr w:type="spellStart"/>
      <w:r w:rsidRPr="005D0767">
        <w:rPr>
          <w:rFonts w:ascii="Courier New" w:eastAsia="Calibri" w:hAnsi="Courier New" w:cs="Courier New"/>
          <w:color w:val="2B91AF"/>
          <w:highlight w:val="white"/>
          <w:lang w:val="en-US"/>
        </w:rPr>
        <w:t>BankAccount</w:t>
      </w:r>
      <w:proofErr w:type="spellEnd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spellStart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freds</w:t>
      </w:r>
      <w:proofErr w:type="spellEnd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= </w:t>
      </w:r>
      <w:proofErr w:type="spellStart"/>
      <w:proofErr w:type="gramStart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NewBankAccount</w:t>
      </w:r>
      <w:proofErr w:type="spellEnd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(</w:t>
      </w:r>
      <w:proofErr w:type="gramEnd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);</w:t>
      </w:r>
    </w:p>
    <w:p w14:paraId="0CC7A074" w14:textId="77777777" w:rsidR="009E0B1E" w:rsidRPr="005D0767" w:rsidRDefault="009E0B1E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Write(</w:t>
      </w:r>
      <w:proofErr w:type="spellStart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freds</w:t>
      </w:r>
      <w:proofErr w:type="spellEnd"/>
      <w:proofErr w:type="gramStart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);</w:t>
      </w:r>
      <w:proofErr w:type="gramEnd"/>
    </w:p>
    <w:p w14:paraId="61633CA8" w14:textId="77777777" w:rsidR="009E0B1E" w:rsidRPr="005D0767" w:rsidRDefault="009E0B1E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}</w:t>
      </w:r>
    </w:p>
    <w:p w14:paraId="371AF3EA" w14:textId="77777777" w:rsidR="009E0B1E" w:rsidRPr="005D0767" w:rsidRDefault="009E0B1E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200C2DA7" w14:textId="77777777" w:rsidR="009E0B1E" w:rsidRPr="005D0767" w:rsidRDefault="009E0B1E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static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spellStart"/>
      <w:r w:rsidRPr="005D0767">
        <w:rPr>
          <w:rFonts w:ascii="Courier New" w:eastAsia="Calibri" w:hAnsi="Courier New" w:cs="Courier New"/>
          <w:color w:val="2B91AF"/>
          <w:highlight w:val="white"/>
          <w:lang w:val="en-US"/>
        </w:rPr>
        <w:t>BankAccount</w:t>
      </w:r>
      <w:proofErr w:type="spellEnd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spellStart"/>
      <w:proofErr w:type="gramStart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NewBankAccount</w:t>
      </w:r>
      <w:proofErr w:type="spellEnd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(</w:t>
      </w:r>
      <w:proofErr w:type="gramEnd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)</w:t>
      </w:r>
    </w:p>
    <w:p w14:paraId="0E402AC0" w14:textId="77777777" w:rsidR="009E0B1E" w:rsidRPr="005D0767" w:rsidRDefault="009E0B1E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{</w:t>
      </w:r>
    </w:p>
    <w:p w14:paraId="4EB4BB60" w14:textId="77777777" w:rsidR="009E0B1E" w:rsidRPr="005D0767" w:rsidRDefault="009E0B1E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proofErr w:type="spellStart"/>
      <w:r w:rsidRPr="005D0767">
        <w:rPr>
          <w:rFonts w:ascii="Courier New" w:eastAsia="Calibri" w:hAnsi="Courier New" w:cs="Courier New"/>
          <w:color w:val="2B91AF"/>
          <w:highlight w:val="white"/>
          <w:lang w:val="en-US"/>
        </w:rPr>
        <w:t>BankAccount</w:t>
      </w:r>
      <w:proofErr w:type="spellEnd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created =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new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spellStart"/>
      <w:proofErr w:type="gramStart"/>
      <w:r w:rsidRPr="005D0767">
        <w:rPr>
          <w:rFonts w:ascii="Courier New" w:eastAsia="Calibri" w:hAnsi="Courier New" w:cs="Courier New"/>
          <w:color w:val="2B91AF"/>
          <w:highlight w:val="white"/>
          <w:lang w:val="en-US"/>
        </w:rPr>
        <w:t>BankAccount</w:t>
      </w:r>
      <w:proofErr w:type="spellEnd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(</w:t>
      </w:r>
      <w:proofErr w:type="gramEnd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);</w:t>
      </w:r>
    </w:p>
    <w:p w14:paraId="0685317D" w14:textId="77777777" w:rsidR="009E0B1E" w:rsidRPr="005D0767" w:rsidRDefault="009E0B1E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3EC83332" w14:textId="77777777" w:rsidR="009E0B1E" w:rsidRPr="005D0767" w:rsidRDefault="009E0B1E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5D0767">
        <w:rPr>
          <w:rFonts w:ascii="Courier New" w:eastAsia="Calibri" w:hAnsi="Courier New" w:cs="Courier New"/>
          <w:color w:val="008000"/>
          <w:highlight w:val="white"/>
          <w:lang w:val="en-US"/>
        </w:rPr>
        <w:t xml:space="preserve">// </w:t>
      </w:r>
      <w:proofErr w:type="spellStart"/>
      <w:r w:rsidRPr="005D0767">
        <w:rPr>
          <w:rFonts w:ascii="Courier New" w:eastAsia="Calibri" w:hAnsi="Courier New" w:cs="Courier New"/>
          <w:color w:val="008000"/>
          <w:highlight w:val="white"/>
          <w:lang w:val="en-US"/>
        </w:rPr>
        <w:t>Console.Write</w:t>
      </w:r>
      <w:proofErr w:type="spellEnd"/>
      <w:r w:rsidRPr="005D0767">
        <w:rPr>
          <w:rFonts w:ascii="Courier New" w:eastAsia="Calibri" w:hAnsi="Courier New" w:cs="Courier New"/>
          <w:color w:val="008000"/>
          <w:highlight w:val="white"/>
          <w:lang w:val="en-US"/>
        </w:rPr>
        <w:t>("Enter the account number: "</w:t>
      </w:r>
      <w:proofErr w:type="gramStart"/>
      <w:r w:rsidRPr="005D0767">
        <w:rPr>
          <w:rFonts w:ascii="Courier New" w:eastAsia="Calibri" w:hAnsi="Courier New" w:cs="Courier New"/>
          <w:color w:val="008000"/>
          <w:highlight w:val="white"/>
          <w:lang w:val="en-US"/>
        </w:rPr>
        <w:t>);</w:t>
      </w:r>
      <w:proofErr w:type="gramEnd"/>
    </w:p>
    <w:p w14:paraId="2160D424" w14:textId="77777777" w:rsidR="009E0B1E" w:rsidRPr="005D0767" w:rsidRDefault="009E0B1E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5D0767">
        <w:rPr>
          <w:rFonts w:ascii="Courier New" w:eastAsia="Calibri" w:hAnsi="Courier New" w:cs="Courier New"/>
          <w:color w:val="008000"/>
          <w:highlight w:val="white"/>
          <w:lang w:val="en-US"/>
        </w:rPr>
        <w:t xml:space="preserve">//long number = </w:t>
      </w:r>
      <w:proofErr w:type="spellStart"/>
      <w:proofErr w:type="gramStart"/>
      <w:r w:rsidRPr="005D0767">
        <w:rPr>
          <w:rFonts w:ascii="Courier New" w:eastAsia="Calibri" w:hAnsi="Courier New" w:cs="Courier New"/>
          <w:color w:val="008000"/>
          <w:highlight w:val="white"/>
          <w:lang w:val="en-US"/>
        </w:rPr>
        <w:t>long.Parse</w:t>
      </w:r>
      <w:proofErr w:type="spellEnd"/>
      <w:proofErr w:type="gramEnd"/>
      <w:r w:rsidRPr="005D0767">
        <w:rPr>
          <w:rFonts w:ascii="Courier New" w:eastAsia="Calibri" w:hAnsi="Courier New" w:cs="Courier New"/>
          <w:color w:val="008000"/>
          <w:highlight w:val="white"/>
          <w:lang w:val="en-US"/>
        </w:rPr>
        <w:t>(</w:t>
      </w:r>
      <w:proofErr w:type="spellStart"/>
      <w:r w:rsidRPr="005D0767">
        <w:rPr>
          <w:rFonts w:ascii="Courier New" w:eastAsia="Calibri" w:hAnsi="Courier New" w:cs="Courier New"/>
          <w:color w:val="008000"/>
          <w:highlight w:val="white"/>
          <w:lang w:val="en-US"/>
        </w:rPr>
        <w:t>Console.ReadLine</w:t>
      </w:r>
      <w:proofErr w:type="spellEnd"/>
      <w:r w:rsidRPr="005D0767">
        <w:rPr>
          <w:rFonts w:ascii="Courier New" w:eastAsia="Calibri" w:hAnsi="Courier New" w:cs="Courier New"/>
          <w:color w:val="008000"/>
          <w:highlight w:val="white"/>
          <w:lang w:val="en-US"/>
        </w:rPr>
        <w:t>());</w:t>
      </w:r>
    </w:p>
    <w:p w14:paraId="1AB72DCA" w14:textId="77777777" w:rsidR="009E0B1E" w:rsidRPr="005D0767" w:rsidRDefault="009E0B1E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00646784" w14:textId="77777777" w:rsidR="009E0B1E" w:rsidRPr="005D0767" w:rsidRDefault="009E0B1E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5D0767">
        <w:rPr>
          <w:rFonts w:ascii="Courier New" w:eastAsia="Calibri" w:hAnsi="Courier New" w:cs="Courier New"/>
          <w:color w:val="008000"/>
          <w:highlight w:val="white"/>
          <w:lang w:val="en-US"/>
        </w:rPr>
        <w:t xml:space="preserve">//long number = </w:t>
      </w:r>
      <w:proofErr w:type="spellStart"/>
      <w:r w:rsidRPr="005D0767">
        <w:rPr>
          <w:rFonts w:ascii="Courier New" w:eastAsia="Calibri" w:hAnsi="Courier New" w:cs="Courier New"/>
          <w:color w:val="008000"/>
          <w:highlight w:val="white"/>
          <w:lang w:val="en-US"/>
        </w:rPr>
        <w:t>BankAccount.NextNumber</w:t>
      </w:r>
      <w:proofErr w:type="spellEnd"/>
      <w:r w:rsidRPr="005D0767">
        <w:rPr>
          <w:rFonts w:ascii="Courier New" w:eastAsia="Calibri" w:hAnsi="Courier New" w:cs="Courier New"/>
          <w:color w:val="008000"/>
          <w:highlight w:val="white"/>
          <w:lang w:val="en-US"/>
        </w:rPr>
        <w:t>(</w:t>
      </w:r>
      <w:proofErr w:type="gramStart"/>
      <w:r w:rsidRPr="005D0767">
        <w:rPr>
          <w:rFonts w:ascii="Courier New" w:eastAsia="Calibri" w:hAnsi="Courier New" w:cs="Courier New"/>
          <w:color w:val="008000"/>
          <w:highlight w:val="white"/>
          <w:lang w:val="en-US"/>
        </w:rPr>
        <w:t>);</w:t>
      </w:r>
      <w:proofErr w:type="gramEnd"/>
    </w:p>
    <w:p w14:paraId="26E3F138" w14:textId="77777777" w:rsidR="009E0B1E" w:rsidRPr="005D0767" w:rsidRDefault="009E0B1E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11A9C904" w14:textId="77777777" w:rsidR="009E0B1E" w:rsidRPr="005D0767" w:rsidRDefault="009E0B1E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proofErr w:type="spellStart"/>
      <w:r w:rsidRPr="005D0767">
        <w:rPr>
          <w:rFonts w:ascii="Courier New" w:eastAsia="Calibri" w:hAnsi="Courier New" w:cs="Courier New"/>
          <w:color w:val="2B91AF"/>
          <w:highlight w:val="white"/>
          <w:lang w:val="en-US"/>
        </w:rPr>
        <w:t>Console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.Write</w:t>
      </w:r>
      <w:proofErr w:type="spellEnd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(</w:t>
      </w:r>
      <w:r w:rsidRPr="005D0767">
        <w:rPr>
          <w:rFonts w:ascii="Courier New" w:eastAsia="Calibri" w:hAnsi="Courier New" w:cs="Courier New"/>
          <w:color w:val="A31515"/>
          <w:highlight w:val="white"/>
          <w:lang w:val="en-US"/>
        </w:rPr>
        <w:t xml:space="preserve">"Enter the account </w:t>
      </w:r>
      <w:proofErr w:type="gramStart"/>
      <w:r w:rsidRPr="005D0767">
        <w:rPr>
          <w:rFonts w:ascii="Courier New" w:eastAsia="Calibri" w:hAnsi="Courier New" w:cs="Courier New"/>
          <w:color w:val="A31515"/>
          <w:highlight w:val="white"/>
          <w:lang w:val="en-US"/>
        </w:rPr>
        <w:t>balance!:</w:t>
      </w:r>
      <w:proofErr w:type="gramEnd"/>
      <w:r w:rsidRPr="005D0767">
        <w:rPr>
          <w:rFonts w:ascii="Courier New" w:eastAsia="Calibri" w:hAnsi="Courier New" w:cs="Courier New"/>
          <w:color w:val="A31515"/>
          <w:highlight w:val="white"/>
          <w:lang w:val="en-US"/>
        </w:rPr>
        <w:t xml:space="preserve"> "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);</w:t>
      </w:r>
    </w:p>
    <w:p w14:paraId="39914DE2" w14:textId="77777777" w:rsidR="009E0B1E" w:rsidRPr="005D0767" w:rsidRDefault="009E0B1E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decimal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balance = </w:t>
      </w:r>
      <w:proofErr w:type="spellStart"/>
      <w:proofErr w:type="gramStart"/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decimal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.Parse</w:t>
      </w:r>
      <w:proofErr w:type="spellEnd"/>
      <w:proofErr w:type="gramEnd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(</w:t>
      </w:r>
      <w:proofErr w:type="spellStart"/>
      <w:r w:rsidRPr="005D0767">
        <w:rPr>
          <w:rFonts w:ascii="Courier New" w:eastAsia="Calibri" w:hAnsi="Courier New" w:cs="Courier New"/>
          <w:color w:val="2B91AF"/>
          <w:highlight w:val="white"/>
          <w:lang w:val="en-US"/>
        </w:rPr>
        <w:t>Console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.ReadLine</w:t>
      </w:r>
      <w:proofErr w:type="spellEnd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());</w:t>
      </w:r>
    </w:p>
    <w:p w14:paraId="1665B01F" w14:textId="77777777" w:rsidR="009E0B1E" w:rsidRPr="005D0767" w:rsidRDefault="009E0B1E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562240A5" w14:textId="77777777" w:rsidR="009E0B1E" w:rsidRPr="005D0767" w:rsidRDefault="009E0B1E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proofErr w:type="spellStart"/>
      <w:proofErr w:type="gramStart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created.Populate</w:t>
      </w:r>
      <w:proofErr w:type="spellEnd"/>
      <w:proofErr w:type="gramEnd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(balance);</w:t>
      </w:r>
    </w:p>
    <w:p w14:paraId="7B16DA4C" w14:textId="77777777" w:rsidR="009E0B1E" w:rsidRPr="005D0767" w:rsidRDefault="009E0B1E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5D0767">
        <w:rPr>
          <w:rFonts w:ascii="Courier New" w:eastAsia="Calibri" w:hAnsi="Courier New" w:cs="Courier New"/>
          <w:color w:val="008000"/>
          <w:highlight w:val="white"/>
          <w:lang w:val="en-US"/>
        </w:rPr>
        <w:t>//</w:t>
      </w:r>
      <w:proofErr w:type="spellStart"/>
      <w:proofErr w:type="gramStart"/>
      <w:r w:rsidRPr="005D0767">
        <w:rPr>
          <w:rFonts w:ascii="Courier New" w:eastAsia="Calibri" w:hAnsi="Courier New" w:cs="Courier New"/>
          <w:color w:val="008000"/>
          <w:highlight w:val="white"/>
          <w:lang w:val="en-US"/>
        </w:rPr>
        <w:t>created.accNo</w:t>
      </w:r>
      <w:proofErr w:type="spellEnd"/>
      <w:proofErr w:type="gramEnd"/>
      <w:r w:rsidRPr="005D0767">
        <w:rPr>
          <w:rFonts w:ascii="Courier New" w:eastAsia="Calibri" w:hAnsi="Courier New" w:cs="Courier New"/>
          <w:color w:val="008000"/>
          <w:highlight w:val="white"/>
          <w:lang w:val="en-US"/>
        </w:rPr>
        <w:t xml:space="preserve"> = number;</w:t>
      </w:r>
    </w:p>
    <w:p w14:paraId="36C18614" w14:textId="77777777" w:rsidR="009E0B1E" w:rsidRPr="005D0767" w:rsidRDefault="009E0B1E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5D0767">
        <w:rPr>
          <w:rFonts w:ascii="Courier New" w:eastAsia="Calibri" w:hAnsi="Courier New" w:cs="Courier New"/>
          <w:color w:val="008000"/>
          <w:highlight w:val="white"/>
          <w:lang w:val="en-US"/>
        </w:rPr>
        <w:t>//</w:t>
      </w:r>
      <w:proofErr w:type="spellStart"/>
      <w:proofErr w:type="gramStart"/>
      <w:r w:rsidRPr="005D0767">
        <w:rPr>
          <w:rFonts w:ascii="Courier New" w:eastAsia="Calibri" w:hAnsi="Courier New" w:cs="Courier New"/>
          <w:color w:val="008000"/>
          <w:highlight w:val="white"/>
          <w:lang w:val="en-US"/>
        </w:rPr>
        <w:t>created.accBal</w:t>
      </w:r>
      <w:proofErr w:type="spellEnd"/>
      <w:proofErr w:type="gramEnd"/>
      <w:r w:rsidRPr="005D0767">
        <w:rPr>
          <w:rFonts w:ascii="Courier New" w:eastAsia="Calibri" w:hAnsi="Courier New" w:cs="Courier New"/>
          <w:color w:val="008000"/>
          <w:highlight w:val="white"/>
          <w:lang w:val="en-US"/>
        </w:rPr>
        <w:t xml:space="preserve"> = balance;</w:t>
      </w:r>
    </w:p>
    <w:p w14:paraId="39417978" w14:textId="77777777" w:rsidR="009E0B1E" w:rsidRPr="005D0767" w:rsidRDefault="009E0B1E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5D0767">
        <w:rPr>
          <w:rFonts w:ascii="Courier New" w:eastAsia="Calibri" w:hAnsi="Courier New" w:cs="Courier New"/>
          <w:color w:val="008000"/>
          <w:highlight w:val="white"/>
          <w:lang w:val="en-US"/>
        </w:rPr>
        <w:t>//</w:t>
      </w:r>
      <w:proofErr w:type="spellStart"/>
      <w:proofErr w:type="gramStart"/>
      <w:r w:rsidRPr="005D0767">
        <w:rPr>
          <w:rFonts w:ascii="Courier New" w:eastAsia="Calibri" w:hAnsi="Courier New" w:cs="Courier New"/>
          <w:color w:val="008000"/>
          <w:highlight w:val="white"/>
          <w:lang w:val="en-US"/>
        </w:rPr>
        <w:t>created.accType</w:t>
      </w:r>
      <w:proofErr w:type="spellEnd"/>
      <w:proofErr w:type="gramEnd"/>
      <w:r w:rsidRPr="005D0767">
        <w:rPr>
          <w:rFonts w:ascii="Courier New" w:eastAsia="Calibri" w:hAnsi="Courier New" w:cs="Courier New"/>
          <w:color w:val="008000"/>
          <w:highlight w:val="white"/>
          <w:lang w:val="en-US"/>
        </w:rPr>
        <w:t xml:space="preserve"> = </w:t>
      </w:r>
      <w:proofErr w:type="spellStart"/>
      <w:r w:rsidRPr="005D0767">
        <w:rPr>
          <w:rFonts w:ascii="Courier New" w:eastAsia="Calibri" w:hAnsi="Courier New" w:cs="Courier New"/>
          <w:color w:val="008000"/>
          <w:highlight w:val="white"/>
          <w:lang w:val="en-US"/>
        </w:rPr>
        <w:t>AccountType.Checking</w:t>
      </w:r>
      <w:proofErr w:type="spellEnd"/>
      <w:r w:rsidRPr="005D0767">
        <w:rPr>
          <w:rFonts w:ascii="Courier New" w:eastAsia="Calibri" w:hAnsi="Courier New" w:cs="Courier New"/>
          <w:color w:val="008000"/>
          <w:highlight w:val="white"/>
          <w:lang w:val="en-US"/>
        </w:rPr>
        <w:t>;</w:t>
      </w:r>
    </w:p>
    <w:p w14:paraId="1FDDC005" w14:textId="77777777" w:rsidR="009E0B1E" w:rsidRPr="005D0767" w:rsidRDefault="009E0B1E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191C47FA" w14:textId="77777777" w:rsidR="009E0B1E" w:rsidRPr="005D0767" w:rsidRDefault="009E0B1E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return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gramStart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created;</w:t>
      </w:r>
      <w:proofErr w:type="gramEnd"/>
    </w:p>
    <w:p w14:paraId="6D01F239" w14:textId="77777777" w:rsidR="009E0B1E" w:rsidRPr="005D0767" w:rsidRDefault="009E0B1E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}</w:t>
      </w:r>
    </w:p>
    <w:p w14:paraId="7EB65B95" w14:textId="77777777" w:rsidR="009E0B1E" w:rsidRPr="005D0767" w:rsidRDefault="009E0B1E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34E44C1B" w14:textId="77777777" w:rsidR="009E0B1E" w:rsidRPr="005D0767" w:rsidRDefault="009E0B1E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static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void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gramStart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Write(</w:t>
      </w:r>
      <w:proofErr w:type="spellStart"/>
      <w:proofErr w:type="gramEnd"/>
      <w:r w:rsidRPr="005D0767">
        <w:rPr>
          <w:rFonts w:ascii="Courier New" w:eastAsia="Calibri" w:hAnsi="Courier New" w:cs="Courier New"/>
          <w:color w:val="2B91AF"/>
          <w:highlight w:val="white"/>
          <w:lang w:val="en-US"/>
        </w:rPr>
        <w:t>BankAccount</w:t>
      </w:r>
      <w:proofErr w:type="spellEnd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spellStart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toWrite</w:t>
      </w:r>
      <w:proofErr w:type="spellEnd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)</w:t>
      </w:r>
    </w:p>
    <w:p w14:paraId="35486DB8" w14:textId="77777777" w:rsidR="009E0B1E" w:rsidRPr="005D0767" w:rsidRDefault="009E0B1E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{</w:t>
      </w:r>
    </w:p>
    <w:p w14:paraId="36A5F161" w14:textId="77777777" w:rsidR="009E0B1E" w:rsidRPr="005D0767" w:rsidRDefault="009E0B1E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proofErr w:type="spellStart"/>
      <w:r w:rsidRPr="005D0767">
        <w:rPr>
          <w:rFonts w:ascii="Courier New" w:eastAsia="Calibri" w:hAnsi="Courier New" w:cs="Courier New"/>
          <w:color w:val="2B91AF"/>
          <w:highlight w:val="white"/>
          <w:lang w:val="en-US"/>
        </w:rPr>
        <w:t>Console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.WriteLine</w:t>
      </w:r>
      <w:proofErr w:type="spellEnd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(</w:t>
      </w:r>
      <w:r w:rsidRPr="005D0767">
        <w:rPr>
          <w:rFonts w:ascii="Courier New" w:eastAsia="Calibri" w:hAnsi="Courier New" w:cs="Courier New"/>
          <w:color w:val="A31515"/>
          <w:highlight w:val="white"/>
          <w:lang w:val="en-US"/>
        </w:rPr>
        <w:t>"Account number is {0}"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, </w:t>
      </w:r>
      <w:proofErr w:type="spellStart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toWrite.GetAccNo</w:t>
      </w:r>
      <w:proofErr w:type="spellEnd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()</w:t>
      </w:r>
      <w:proofErr w:type="gramStart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);</w:t>
      </w:r>
      <w:proofErr w:type="gramEnd"/>
    </w:p>
    <w:p w14:paraId="1729DF4C" w14:textId="77777777" w:rsidR="009E0B1E" w:rsidRPr="005D0767" w:rsidRDefault="009E0B1E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proofErr w:type="spellStart"/>
      <w:r w:rsidRPr="005D0767">
        <w:rPr>
          <w:rFonts w:ascii="Courier New" w:eastAsia="Calibri" w:hAnsi="Courier New" w:cs="Courier New"/>
          <w:color w:val="2B91AF"/>
          <w:highlight w:val="white"/>
          <w:lang w:val="en-US"/>
        </w:rPr>
        <w:t>Console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.WriteLine</w:t>
      </w:r>
      <w:proofErr w:type="spellEnd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(</w:t>
      </w:r>
      <w:r w:rsidRPr="005D0767">
        <w:rPr>
          <w:rFonts w:ascii="Courier New" w:eastAsia="Calibri" w:hAnsi="Courier New" w:cs="Courier New"/>
          <w:color w:val="A31515"/>
          <w:highlight w:val="white"/>
          <w:lang w:val="en-US"/>
        </w:rPr>
        <w:t>"Account balance is {0}"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, </w:t>
      </w:r>
      <w:proofErr w:type="spellStart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toWrite.GetAccBal</w:t>
      </w:r>
      <w:proofErr w:type="spellEnd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()</w:t>
      </w:r>
      <w:proofErr w:type="gramStart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);</w:t>
      </w:r>
      <w:proofErr w:type="gramEnd"/>
    </w:p>
    <w:p w14:paraId="3C681DE8" w14:textId="77777777" w:rsidR="009E0B1E" w:rsidRPr="005D0767" w:rsidRDefault="009E0B1E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proofErr w:type="spellStart"/>
      <w:r w:rsidRPr="005D0767">
        <w:rPr>
          <w:rFonts w:ascii="Courier New" w:eastAsia="Calibri" w:hAnsi="Courier New" w:cs="Courier New"/>
          <w:color w:val="2B91AF"/>
          <w:highlight w:val="white"/>
          <w:lang w:val="en-US"/>
        </w:rPr>
        <w:t>Console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.WriteLine</w:t>
      </w:r>
      <w:proofErr w:type="spellEnd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(</w:t>
      </w:r>
      <w:r w:rsidRPr="005D0767">
        <w:rPr>
          <w:rFonts w:ascii="Courier New" w:eastAsia="Calibri" w:hAnsi="Courier New" w:cs="Courier New"/>
          <w:color w:val="A31515"/>
          <w:highlight w:val="white"/>
          <w:lang w:val="en-US"/>
        </w:rPr>
        <w:t>"Account type is {0}"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, </w:t>
      </w:r>
      <w:proofErr w:type="spellStart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toWrite.GetAccountType</w:t>
      </w:r>
      <w:proofErr w:type="spellEnd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()</w:t>
      </w:r>
      <w:proofErr w:type="gramStart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);</w:t>
      </w:r>
      <w:proofErr w:type="gramEnd"/>
    </w:p>
    <w:p w14:paraId="01502913" w14:textId="77777777" w:rsidR="009E0B1E" w:rsidRPr="005D0767" w:rsidRDefault="009E0B1E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}</w:t>
      </w:r>
    </w:p>
    <w:p w14:paraId="7B445E91" w14:textId="77777777" w:rsidR="009E0B1E" w:rsidRPr="005D0767" w:rsidRDefault="009E0B1E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}</w:t>
      </w:r>
    </w:p>
    <w:p w14:paraId="08ECE860" w14:textId="77777777" w:rsidR="009E0B1E" w:rsidRPr="005D0767" w:rsidRDefault="009E0B1E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}</w:t>
      </w:r>
    </w:p>
    <w:p w14:paraId="039B6818" w14:textId="77777777" w:rsidR="009E0B1E" w:rsidRPr="005D0767" w:rsidRDefault="009E0B1E" w:rsidP="009E0B1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D28AA8F" w14:textId="77777777" w:rsidR="009E0B1E" w:rsidRDefault="009E0B1E" w:rsidP="00C40E7D">
      <w:pPr>
        <w:ind w:firstLine="709"/>
        <w:rPr>
          <w:rFonts w:ascii="Courier New" w:hAnsi="Courier New" w:cs="Courier New"/>
          <w:lang w:val="en-US"/>
        </w:rPr>
      </w:pPr>
    </w:p>
    <w:p w14:paraId="4AD25BFF" w14:textId="77777777" w:rsidR="009E0B1E" w:rsidRPr="009E0B1E" w:rsidRDefault="009E0B1E" w:rsidP="00C40E7D">
      <w:pPr>
        <w:ind w:firstLine="709"/>
        <w:rPr>
          <w:rFonts w:ascii="Courier New" w:hAnsi="Courier New" w:cs="Courier New"/>
          <w:lang w:val="en-US"/>
        </w:rPr>
      </w:pPr>
    </w:p>
    <w:p w14:paraId="7801D7BD" w14:textId="08B3C85B" w:rsidR="00FB458C" w:rsidRPr="005D0767" w:rsidRDefault="00FB458C" w:rsidP="00C40E7D">
      <w:pPr>
        <w:pStyle w:val="af2"/>
        <w:spacing w:line="360" w:lineRule="auto"/>
        <w:ind w:left="0" w:firstLine="709"/>
        <w:rPr>
          <w:rStyle w:val="aff"/>
          <w:b w:val="0"/>
          <w:bCs w:val="0"/>
          <w:smallCaps w:val="0"/>
          <w:color w:val="000000" w:themeColor="text1"/>
          <w:spacing w:val="0"/>
          <w:sz w:val="28"/>
          <w:szCs w:val="28"/>
          <w:u w:val="single"/>
          <w:lang w:val="en-US"/>
        </w:rPr>
      </w:pPr>
      <w:r w:rsidRPr="00F779FD">
        <w:rPr>
          <w:rStyle w:val="aff"/>
          <w:b w:val="0"/>
          <w:bCs w:val="0"/>
          <w:smallCaps w:val="0"/>
          <w:color w:val="000000" w:themeColor="text1"/>
          <w:spacing w:val="0"/>
          <w:sz w:val="28"/>
          <w:szCs w:val="28"/>
          <w:u w:val="single"/>
        </w:rPr>
        <w:t>Упражнение</w:t>
      </w:r>
      <w:r w:rsidR="00E72568" w:rsidRPr="005D0767">
        <w:rPr>
          <w:rStyle w:val="aff"/>
          <w:b w:val="0"/>
          <w:bCs w:val="0"/>
          <w:smallCaps w:val="0"/>
          <w:color w:val="000000" w:themeColor="text1"/>
          <w:spacing w:val="0"/>
          <w:sz w:val="28"/>
          <w:szCs w:val="28"/>
          <w:u w:val="single"/>
          <w:lang w:val="en-US"/>
        </w:rPr>
        <w:t xml:space="preserve"> </w:t>
      </w:r>
      <w:r w:rsidR="009D7B6D" w:rsidRPr="005D0767">
        <w:rPr>
          <w:rStyle w:val="aff"/>
          <w:b w:val="0"/>
          <w:bCs w:val="0"/>
          <w:smallCaps w:val="0"/>
          <w:color w:val="000000" w:themeColor="text1"/>
          <w:spacing w:val="0"/>
          <w:sz w:val="28"/>
          <w:szCs w:val="28"/>
          <w:u w:val="single"/>
          <w:lang w:val="en-US"/>
        </w:rPr>
        <w:t>3</w:t>
      </w:r>
      <w:r w:rsidRPr="005D0767">
        <w:rPr>
          <w:rStyle w:val="aff"/>
          <w:b w:val="0"/>
          <w:bCs w:val="0"/>
          <w:smallCaps w:val="0"/>
          <w:color w:val="000000" w:themeColor="text1"/>
          <w:spacing w:val="0"/>
          <w:sz w:val="28"/>
          <w:szCs w:val="28"/>
          <w:u w:val="single"/>
          <w:lang w:val="en-US"/>
        </w:rPr>
        <w:t>:</w:t>
      </w:r>
    </w:p>
    <w:p w14:paraId="1E033B6C" w14:textId="77777777" w:rsidR="006F3B15" w:rsidRDefault="006F3B15" w:rsidP="00C40E7D">
      <w:pPr>
        <w:pStyle w:val="af2"/>
        <w:spacing w:line="360" w:lineRule="auto"/>
        <w:ind w:left="0"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</w:p>
    <w:p w14:paraId="63B41D88" w14:textId="77777777" w:rsidR="00411319" w:rsidRPr="005D0767" w:rsidRDefault="00411319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using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gramStart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System;</w:t>
      </w:r>
      <w:proofErr w:type="gramEnd"/>
    </w:p>
    <w:p w14:paraId="0FDDD7F4" w14:textId="77777777" w:rsidR="00411319" w:rsidRPr="005D0767" w:rsidRDefault="00411319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using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spellStart"/>
      <w:proofErr w:type="gramStart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System.Diagnostics.Contracts</w:t>
      </w:r>
      <w:proofErr w:type="spellEnd"/>
      <w:proofErr w:type="gramEnd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;</w:t>
      </w:r>
    </w:p>
    <w:p w14:paraId="4CB2748C" w14:textId="77777777" w:rsidR="00411319" w:rsidRPr="005D0767" w:rsidRDefault="00411319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752DEE95" w14:textId="77777777" w:rsidR="00411319" w:rsidRPr="005D0767" w:rsidRDefault="00411319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namespace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spellStart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FileDetails</w:t>
      </w:r>
      <w:proofErr w:type="spellEnd"/>
    </w:p>
    <w:p w14:paraId="7E26AE28" w14:textId="77777777" w:rsidR="00411319" w:rsidRPr="005D0767" w:rsidRDefault="00411319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{</w:t>
      </w:r>
    </w:p>
    <w:p w14:paraId="2CF42141" w14:textId="77777777" w:rsidR="00411319" w:rsidRPr="005D0767" w:rsidRDefault="00411319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</w:t>
      </w:r>
      <w:proofErr w:type="spellStart"/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enum</w:t>
      </w:r>
      <w:proofErr w:type="spellEnd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spellStart"/>
      <w:r w:rsidRPr="005D0767">
        <w:rPr>
          <w:rFonts w:ascii="Courier New" w:eastAsia="Calibri" w:hAnsi="Courier New" w:cs="Courier New"/>
          <w:color w:val="2B91AF"/>
          <w:highlight w:val="white"/>
          <w:lang w:val="en-US"/>
        </w:rPr>
        <w:t>AccountType</w:t>
      </w:r>
      <w:proofErr w:type="spellEnd"/>
    </w:p>
    <w:p w14:paraId="2CAC83AB" w14:textId="77777777" w:rsidR="00411319" w:rsidRPr="005D0767" w:rsidRDefault="00411319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{</w:t>
      </w:r>
    </w:p>
    <w:p w14:paraId="714414C7" w14:textId="77777777" w:rsidR="00411319" w:rsidRPr="005D0767" w:rsidRDefault="00411319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Checking,</w:t>
      </w:r>
    </w:p>
    <w:p w14:paraId="5BDE1871" w14:textId="77777777" w:rsidR="00411319" w:rsidRPr="005D0767" w:rsidRDefault="00411319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Deposit</w:t>
      </w:r>
    </w:p>
    <w:p w14:paraId="725C9485" w14:textId="77777777" w:rsidR="00411319" w:rsidRPr="005D0767" w:rsidRDefault="00411319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}</w:t>
      </w:r>
    </w:p>
    <w:p w14:paraId="64BA9A9D" w14:textId="77777777" w:rsidR="00411319" w:rsidRPr="005D0767" w:rsidRDefault="00411319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class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spellStart"/>
      <w:r w:rsidRPr="005D0767">
        <w:rPr>
          <w:rFonts w:ascii="Courier New" w:eastAsia="Calibri" w:hAnsi="Courier New" w:cs="Courier New"/>
          <w:color w:val="2B91AF"/>
          <w:highlight w:val="white"/>
          <w:lang w:val="en-US"/>
        </w:rPr>
        <w:t>BankAccount</w:t>
      </w:r>
      <w:proofErr w:type="spellEnd"/>
    </w:p>
    <w:p w14:paraId="65CA733E" w14:textId="77777777" w:rsidR="00411319" w:rsidRPr="005D0767" w:rsidRDefault="00411319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{</w:t>
      </w:r>
    </w:p>
    <w:p w14:paraId="22B3F52E" w14:textId="77777777" w:rsidR="00411319" w:rsidRPr="005D0767" w:rsidRDefault="00411319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private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long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spellStart"/>
      <w:proofErr w:type="gramStart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accNo</w:t>
      </w:r>
      <w:proofErr w:type="spellEnd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;</w:t>
      </w:r>
      <w:proofErr w:type="gramEnd"/>
    </w:p>
    <w:p w14:paraId="6CD1AF83" w14:textId="77777777" w:rsidR="00411319" w:rsidRPr="005D0767" w:rsidRDefault="00411319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private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decimal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spellStart"/>
      <w:proofErr w:type="gramStart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accBal</w:t>
      </w:r>
      <w:proofErr w:type="spellEnd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;</w:t>
      </w:r>
      <w:proofErr w:type="gramEnd"/>
    </w:p>
    <w:p w14:paraId="43473192" w14:textId="77777777" w:rsidR="00411319" w:rsidRPr="005D0767" w:rsidRDefault="00411319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private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spellStart"/>
      <w:r w:rsidRPr="005D0767">
        <w:rPr>
          <w:rFonts w:ascii="Courier New" w:eastAsia="Calibri" w:hAnsi="Courier New" w:cs="Courier New"/>
          <w:color w:val="2B91AF"/>
          <w:highlight w:val="white"/>
          <w:lang w:val="en-US"/>
        </w:rPr>
        <w:t>AccountType</w:t>
      </w:r>
      <w:proofErr w:type="spellEnd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spellStart"/>
      <w:proofErr w:type="gramStart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accType</w:t>
      </w:r>
      <w:proofErr w:type="spellEnd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;</w:t>
      </w:r>
      <w:proofErr w:type="gramEnd"/>
    </w:p>
    <w:p w14:paraId="1D4586FB" w14:textId="77777777" w:rsidR="00411319" w:rsidRPr="005D0767" w:rsidRDefault="00411319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private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static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long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spellStart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nextAccNo</w:t>
      </w:r>
      <w:proofErr w:type="spellEnd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= </w:t>
      </w:r>
      <w:proofErr w:type="gramStart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123;</w:t>
      </w:r>
      <w:proofErr w:type="gramEnd"/>
    </w:p>
    <w:p w14:paraId="0F5815F7" w14:textId="77777777" w:rsidR="00411319" w:rsidRPr="005D0767" w:rsidRDefault="00411319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414F62D9" w14:textId="77777777" w:rsidR="00411319" w:rsidRPr="005D0767" w:rsidRDefault="00411319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private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static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long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spellStart"/>
      <w:proofErr w:type="gramStart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NextNumber</w:t>
      </w:r>
      <w:proofErr w:type="spellEnd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(</w:t>
      </w:r>
      <w:proofErr w:type="gramEnd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)</w:t>
      </w:r>
    </w:p>
    <w:p w14:paraId="1D8FE890" w14:textId="77777777" w:rsidR="00411319" w:rsidRPr="005D0767" w:rsidRDefault="00411319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{</w:t>
      </w:r>
    </w:p>
    <w:p w14:paraId="34D9ABF6" w14:textId="77777777" w:rsidR="00411319" w:rsidRPr="005D0767" w:rsidRDefault="00411319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proofErr w:type="spellStart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nextAccNo</w:t>
      </w:r>
      <w:proofErr w:type="spellEnd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+</w:t>
      </w:r>
      <w:proofErr w:type="gramStart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+;</w:t>
      </w:r>
      <w:proofErr w:type="gramEnd"/>
    </w:p>
    <w:p w14:paraId="1DA6D96E" w14:textId="77777777" w:rsidR="00411319" w:rsidRPr="005D0767" w:rsidRDefault="00411319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return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spellStart"/>
      <w:proofErr w:type="gramStart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nextAccNo</w:t>
      </w:r>
      <w:proofErr w:type="spellEnd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;</w:t>
      </w:r>
      <w:proofErr w:type="gramEnd"/>
    </w:p>
    <w:p w14:paraId="24F01B5E" w14:textId="77777777" w:rsidR="00411319" w:rsidRPr="005D0767" w:rsidRDefault="00411319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}</w:t>
      </w:r>
    </w:p>
    <w:p w14:paraId="2A56A6CA" w14:textId="77777777" w:rsidR="00411319" w:rsidRPr="005D0767" w:rsidRDefault="00411319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public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void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gramStart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Populate(</w:t>
      </w:r>
      <w:proofErr w:type="gramEnd"/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decimal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balance)</w:t>
      </w:r>
    </w:p>
    <w:p w14:paraId="59494B5A" w14:textId="77777777" w:rsidR="00411319" w:rsidRPr="005D0767" w:rsidRDefault="00411319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{</w:t>
      </w:r>
    </w:p>
    <w:p w14:paraId="6BDCAFD5" w14:textId="77777777" w:rsidR="00411319" w:rsidRPr="005D0767" w:rsidRDefault="00411319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proofErr w:type="spellStart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accNo</w:t>
      </w:r>
      <w:proofErr w:type="spellEnd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= </w:t>
      </w:r>
      <w:proofErr w:type="spellStart"/>
      <w:proofErr w:type="gramStart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NextNumber</w:t>
      </w:r>
      <w:proofErr w:type="spellEnd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(</w:t>
      </w:r>
      <w:proofErr w:type="gramEnd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);</w:t>
      </w:r>
    </w:p>
    <w:p w14:paraId="0C526D0D" w14:textId="77777777" w:rsidR="00411319" w:rsidRPr="005D0767" w:rsidRDefault="00411319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proofErr w:type="spellStart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accBal</w:t>
      </w:r>
      <w:proofErr w:type="spellEnd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= </w:t>
      </w:r>
      <w:proofErr w:type="gramStart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balance;</w:t>
      </w:r>
      <w:proofErr w:type="gramEnd"/>
    </w:p>
    <w:p w14:paraId="512E4A23" w14:textId="77777777" w:rsidR="00411319" w:rsidRPr="005D0767" w:rsidRDefault="00411319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proofErr w:type="spellStart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accType</w:t>
      </w:r>
      <w:proofErr w:type="spellEnd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= </w:t>
      </w:r>
      <w:proofErr w:type="spellStart"/>
      <w:r w:rsidRPr="005D0767">
        <w:rPr>
          <w:rFonts w:ascii="Courier New" w:eastAsia="Calibri" w:hAnsi="Courier New" w:cs="Courier New"/>
          <w:color w:val="2B91AF"/>
          <w:highlight w:val="white"/>
          <w:lang w:val="en-US"/>
        </w:rPr>
        <w:t>AccountType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.</w:t>
      </w:r>
      <w:proofErr w:type="gramStart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Checking</w:t>
      </w:r>
      <w:proofErr w:type="spellEnd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;</w:t>
      </w:r>
      <w:proofErr w:type="gramEnd"/>
    </w:p>
    <w:p w14:paraId="77DF0651" w14:textId="77777777" w:rsidR="00411319" w:rsidRPr="005D0767" w:rsidRDefault="00411319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}</w:t>
      </w:r>
    </w:p>
    <w:p w14:paraId="420236F4" w14:textId="77777777" w:rsidR="00411319" w:rsidRPr="005D0767" w:rsidRDefault="00411319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public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long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spellStart"/>
      <w:proofErr w:type="gramStart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GetAccNo</w:t>
      </w:r>
      <w:proofErr w:type="spellEnd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(</w:t>
      </w:r>
      <w:proofErr w:type="gramEnd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)</w:t>
      </w:r>
    </w:p>
    <w:p w14:paraId="6A030D46" w14:textId="77777777" w:rsidR="00411319" w:rsidRPr="005D0767" w:rsidRDefault="00411319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{</w:t>
      </w:r>
    </w:p>
    <w:p w14:paraId="12212015" w14:textId="77777777" w:rsidR="00411319" w:rsidRPr="005D0767" w:rsidRDefault="00411319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return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spellStart"/>
      <w:proofErr w:type="gramStart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accNo</w:t>
      </w:r>
      <w:proofErr w:type="spellEnd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;</w:t>
      </w:r>
      <w:proofErr w:type="gramEnd"/>
    </w:p>
    <w:p w14:paraId="1BD87D74" w14:textId="77777777" w:rsidR="00411319" w:rsidRPr="005D0767" w:rsidRDefault="00411319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}</w:t>
      </w:r>
    </w:p>
    <w:p w14:paraId="5B518AFA" w14:textId="77777777" w:rsidR="00411319" w:rsidRPr="005D0767" w:rsidRDefault="00411319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public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decimal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spellStart"/>
      <w:proofErr w:type="gramStart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GetAccBal</w:t>
      </w:r>
      <w:proofErr w:type="spellEnd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(</w:t>
      </w:r>
      <w:proofErr w:type="gramEnd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)</w:t>
      </w:r>
    </w:p>
    <w:p w14:paraId="624D8FBB" w14:textId="77777777" w:rsidR="00411319" w:rsidRPr="005D0767" w:rsidRDefault="00411319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{</w:t>
      </w:r>
    </w:p>
    <w:p w14:paraId="548FDCE3" w14:textId="77777777" w:rsidR="00411319" w:rsidRPr="005D0767" w:rsidRDefault="00411319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return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spellStart"/>
      <w:proofErr w:type="gramStart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accBal</w:t>
      </w:r>
      <w:proofErr w:type="spellEnd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;</w:t>
      </w:r>
      <w:proofErr w:type="gramEnd"/>
    </w:p>
    <w:p w14:paraId="2E19D625" w14:textId="77777777" w:rsidR="00411319" w:rsidRPr="005D0767" w:rsidRDefault="00411319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}</w:t>
      </w:r>
    </w:p>
    <w:p w14:paraId="30390F93" w14:textId="77777777" w:rsidR="00411319" w:rsidRPr="005D0767" w:rsidRDefault="00411319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public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spellStart"/>
      <w:r w:rsidRPr="005D0767">
        <w:rPr>
          <w:rFonts w:ascii="Courier New" w:eastAsia="Calibri" w:hAnsi="Courier New" w:cs="Courier New"/>
          <w:color w:val="2B91AF"/>
          <w:highlight w:val="white"/>
          <w:lang w:val="en-US"/>
        </w:rPr>
        <w:t>AccountType</w:t>
      </w:r>
      <w:proofErr w:type="spellEnd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spellStart"/>
      <w:proofErr w:type="gramStart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GetAccountType</w:t>
      </w:r>
      <w:proofErr w:type="spellEnd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(</w:t>
      </w:r>
      <w:proofErr w:type="gramEnd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)</w:t>
      </w:r>
    </w:p>
    <w:p w14:paraId="181754D8" w14:textId="77777777" w:rsidR="00411319" w:rsidRPr="005D0767" w:rsidRDefault="00411319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{</w:t>
      </w:r>
    </w:p>
    <w:p w14:paraId="521E9F29" w14:textId="77777777" w:rsidR="00411319" w:rsidRPr="005D0767" w:rsidRDefault="00411319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return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spellStart"/>
      <w:proofErr w:type="gramStart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accType</w:t>
      </w:r>
      <w:proofErr w:type="spellEnd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;</w:t>
      </w:r>
      <w:proofErr w:type="gramEnd"/>
    </w:p>
    <w:p w14:paraId="7BCCC6AD" w14:textId="77777777" w:rsidR="00411319" w:rsidRPr="005D0767" w:rsidRDefault="00411319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}</w:t>
      </w:r>
    </w:p>
    <w:p w14:paraId="79EED26E" w14:textId="77777777" w:rsidR="00411319" w:rsidRPr="005D0767" w:rsidRDefault="00411319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5A0BC244" w14:textId="77777777" w:rsidR="00411319" w:rsidRPr="005D0767" w:rsidRDefault="00411319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public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decimal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gramStart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Deposit(</w:t>
      </w:r>
      <w:proofErr w:type="gramEnd"/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decimal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amount)</w:t>
      </w:r>
    </w:p>
    <w:p w14:paraId="102891BC" w14:textId="77777777" w:rsidR="00411319" w:rsidRPr="005D0767" w:rsidRDefault="00411319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{</w:t>
      </w:r>
    </w:p>
    <w:p w14:paraId="7F6B8367" w14:textId="77777777" w:rsidR="00411319" w:rsidRPr="005D0767" w:rsidRDefault="00411319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proofErr w:type="spellStart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accBal</w:t>
      </w:r>
      <w:proofErr w:type="spellEnd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+= </w:t>
      </w:r>
      <w:proofErr w:type="gramStart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amount;</w:t>
      </w:r>
      <w:proofErr w:type="gramEnd"/>
    </w:p>
    <w:p w14:paraId="5A9D09C4" w14:textId="77777777" w:rsidR="00411319" w:rsidRPr="005D0767" w:rsidRDefault="00411319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return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spellStart"/>
      <w:proofErr w:type="gramStart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accBal</w:t>
      </w:r>
      <w:proofErr w:type="spellEnd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;</w:t>
      </w:r>
      <w:proofErr w:type="gramEnd"/>
    </w:p>
    <w:p w14:paraId="558C8E13" w14:textId="77777777" w:rsidR="00411319" w:rsidRPr="005D0767" w:rsidRDefault="00411319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}</w:t>
      </w:r>
    </w:p>
    <w:p w14:paraId="0C3361FF" w14:textId="77777777" w:rsidR="00411319" w:rsidRPr="005D0767" w:rsidRDefault="00411319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2A43271D" w14:textId="77777777" w:rsidR="00411319" w:rsidRPr="005D0767" w:rsidRDefault="00411319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public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bool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gramStart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Withdraw(</w:t>
      </w:r>
      <w:proofErr w:type="gramEnd"/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decimal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amount)</w:t>
      </w:r>
    </w:p>
    <w:p w14:paraId="6D405534" w14:textId="77777777" w:rsidR="00411319" w:rsidRPr="005D0767" w:rsidRDefault="00411319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{</w:t>
      </w:r>
    </w:p>
    <w:p w14:paraId="5811ABA4" w14:textId="77777777" w:rsidR="00411319" w:rsidRPr="005D0767" w:rsidRDefault="00411319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proofErr w:type="spellStart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accBal</w:t>
      </w:r>
      <w:proofErr w:type="spellEnd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-= </w:t>
      </w:r>
      <w:proofErr w:type="gramStart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amount;</w:t>
      </w:r>
      <w:proofErr w:type="gramEnd"/>
    </w:p>
    <w:p w14:paraId="38F2A73E" w14:textId="77777777" w:rsidR="00411319" w:rsidRPr="005D0767" w:rsidRDefault="00411319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return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gramStart"/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true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;</w:t>
      </w:r>
      <w:proofErr w:type="gramEnd"/>
    </w:p>
    <w:p w14:paraId="5006C83E" w14:textId="77777777" w:rsidR="00411319" w:rsidRPr="005D0767" w:rsidRDefault="00411319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lastRenderedPageBreak/>
        <w:t xml:space="preserve">        }</w:t>
      </w:r>
    </w:p>
    <w:p w14:paraId="2F3CE0BF" w14:textId="77777777" w:rsidR="00411319" w:rsidRPr="005D0767" w:rsidRDefault="00411319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}</w:t>
      </w:r>
    </w:p>
    <w:p w14:paraId="4D86BA48" w14:textId="77777777" w:rsidR="00411319" w:rsidRPr="005D0767" w:rsidRDefault="00411319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class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spellStart"/>
      <w:r w:rsidRPr="005D0767">
        <w:rPr>
          <w:rFonts w:ascii="Courier New" w:eastAsia="Calibri" w:hAnsi="Courier New" w:cs="Courier New"/>
          <w:color w:val="2B91AF"/>
          <w:highlight w:val="white"/>
          <w:lang w:val="en-US"/>
        </w:rPr>
        <w:t>CreateAccount</w:t>
      </w:r>
      <w:proofErr w:type="spellEnd"/>
    </w:p>
    <w:p w14:paraId="44A52D27" w14:textId="77777777" w:rsidR="00411319" w:rsidRPr="005D0767" w:rsidRDefault="00411319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{</w:t>
      </w:r>
    </w:p>
    <w:p w14:paraId="0FC21893" w14:textId="77777777" w:rsidR="00411319" w:rsidRPr="005D0767" w:rsidRDefault="00411319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static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void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gramStart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Main(</w:t>
      </w:r>
      <w:proofErr w:type="gramEnd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)</w:t>
      </w:r>
    </w:p>
    <w:p w14:paraId="243565FE" w14:textId="77777777" w:rsidR="00411319" w:rsidRPr="005D0767" w:rsidRDefault="00411319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{</w:t>
      </w:r>
    </w:p>
    <w:p w14:paraId="2F9689A8" w14:textId="77777777" w:rsidR="00411319" w:rsidRPr="005D0767" w:rsidRDefault="00411319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proofErr w:type="spellStart"/>
      <w:r w:rsidRPr="005D0767">
        <w:rPr>
          <w:rFonts w:ascii="Courier New" w:eastAsia="Calibri" w:hAnsi="Courier New" w:cs="Courier New"/>
          <w:color w:val="2B91AF"/>
          <w:highlight w:val="white"/>
          <w:lang w:val="en-US"/>
        </w:rPr>
        <w:t>BankAccount</w:t>
      </w:r>
      <w:proofErr w:type="spellEnd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spellStart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berts</w:t>
      </w:r>
      <w:proofErr w:type="spellEnd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= </w:t>
      </w:r>
      <w:proofErr w:type="spellStart"/>
      <w:proofErr w:type="gramStart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NewBankAccount</w:t>
      </w:r>
      <w:proofErr w:type="spellEnd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(</w:t>
      </w:r>
      <w:proofErr w:type="gramEnd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);</w:t>
      </w:r>
    </w:p>
    <w:p w14:paraId="3D2BB757" w14:textId="77777777" w:rsidR="00411319" w:rsidRPr="005D0767" w:rsidRDefault="00411319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Write(</w:t>
      </w:r>
      <w:proofErr w:type="spellStart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berts</w:t>
      </w:r>
      <w:proofErr w:type="spellEnd"/>
      <w:proofErr w:type="gramStart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);</w:t>
      </w:r>
      <w:proofErr w:type="gramEnd"/>
    </w:p>
    <w:p w14:paraId="51255F1E" w14:textId="77777777" w:rsidR="00411319" w:rsidRPr="005D0767" w:rsidRDefault="00411319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21BEEBED" w14:textId="77777777" w:rsidR="00411319" w:rsidRPr="005D0767" w:rsidRDefault="00411319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proofErr w:type="spellStart"/>
      <w:r w:rsidRPr="005D0767">
        <w:rPr>
          <w:rFonts w:ascii="Courier New" w:eastAsia="Calibri" w:hAnsi="Courier New" w:cs="Courier New"/>
          <w:color w:val="2B91AF"/>
          <w:highlight w:val="white"/>
          <w:lang w:val="en-US"/>
        </w:rPr>
        <w:t>BankAccount</w:t>
      </w:r>
      <w:proofErr w:type="spellEnd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spellStart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freds</w:t>
      </w:r>
      <w:proofErr w:type="spellEnd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= </w:t>
      </w:r>
      <w:proofErr w:type="spellStart"/>
      <w:proofErr w:type="gramStart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NewBankAccount</w:t>
      </w:r>
      <w:proofErr w:type="spellEnd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(</w:t>
      </w:r>
      <w:proofErr w:type="gramEnd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);</w:t>
      </w:r>
    </w:p>
    <w:p w14:paraId="346D9766" w14:textId="77777777" w:rsidR="00411319" w:rsidRPr="005D0767" w:rsidRDefault="00411319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Write(</w:t>
      </w:r>
      <w:proofErr w:type="spellStart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freds</w:t>
      </w:r>
      <w:proofErr w:type="spellEnd"/>
      <w:proofErr w:type="gramStart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);</w:t>
      </w:r>
      <w:proofErr w:type="gramEnd"/>
    </w:p>
    <w:p w14:paraId="6B55F5A6" w14:textId="77777777" w:rsidR="00411319" w:rsidRPr="005D0767" w:rsidRDefault="00411319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5BBDDA16" w14:textId="77777777" w:rsidR="00411319" w:rsidRPr="005D0767" w:rsidRDefault="00411319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proofErr w:type="spellStart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TestDeposit</w:t>
      </w:r>
      <w:proofErr w:type="spellEnd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(</w:t>
      </w:r>
      <w:proofErr w:type="spellStart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berts</w:t>
      </w:r>
      <w:proofErr w:type="spellEnd"/>
      <w:proofErr w:type="gramStart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);</w:t>
      </w:r>
      <w:proofErr w:type="gramEnd"/>
    </w:p>
    <w:p w14:paraId="1D6476B4" w14:textId="77777777" w:rsidR="00411319" w:rsidRPr="005D0767" w:rsidRDefault="00411319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Write(</w:t>
      </w:r>
      <w:proofErr w:type="spellStart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berts</w:t>
      </w:r>
      <w:proofErr w:type="spellEnd"/>
      <w:proofErr w:type="gramStart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);</w:t>
      </w:r>
      <w:proofErr w:type="gramEnd"/>
    </w:p>
    <w:p w14:paraId="322AA2C5" w14:textId="77777777" w:rsidR="00411319" w:rsidRPr="005D0767" w:rsidRDefault="00411319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28B32F11" w14:textId="77777777" w:rsidR="00411319" w:rsidRPr="005D0767" w:rsidRDefault="00411319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proofErr w:type="spellStart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TestDeposit</w:t>
      </w:r>
      <w:proofErr w:type="spellEnd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(</w:t>
      </w:r>
      <w:proofErr w:type="spellStart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freds</w:t>
      </w:r>
      <w:proofErr w:type="spellEnd"/>
      <w:proofErr w:type="gramStart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);</w:t>
      </w:r>
      <w:proofErr w:type="gramEnd"/>
    </w:p>
    <w:p w14:paraId="7D216E4C" w14:textId="77777777" w:rsidR="00411319" w:rsidRPr="005D0767" w:rsidRDefault="00411319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Write(</w:t>
      </w:r>
      <w:proofErr w:type="spellStart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freds</w:t>
      </w:r>
      <w:proofErr w:type="spellEnd"/>
      <w:proofErr w:type="gramStart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);</w:t>
      </w:r>
      <w:proofErr w:type="gramEnd"/>
    </w:p>
    <w:p w14:paraId="0691529F" w14:textId="77777777" w:rsidR="00411319" w:rsidRPr="005D0767" w:rsidRDefault="00411319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101B5EBA" w14:textId="77777777" w:rsidR="00411319" w:rsidRPr="005D0767" w:rsidRDefault="00411319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proofErr w:type="spellStart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TestWithdraw</w:t>
      </w:r>
      <w:proofErr w:type="spellEnd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(</w:t>
      </w:r>
      <w:proofErr w:type="spellStart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berts</w:t>
      </w:r>
      <w:proofErr w:type="spellEnd"/>
      <w:proofErr w:type="gramStart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);</w:t>
      </w:r>
      <w:proofErr w:type="gramEnd"/>
    </w:p>
    <w:p w14:paraId="050DCB8F" w14:textId="77777777" w:rsidR="00411319" w:rsidRPr="005D0767" w:rsidRDefault="00411319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Write(</w:t>
      </w:r>
      <w:proofErr w:type="spellStart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berts</w:t>
      </w:r>
      <w:proofErr w:type="spellEnd"/>
      <w:proofErr w:type="gramStart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);</w:t>
      </w:r>
      <w:proofErr w:type="gramEnd"/>
    </w:p>
    <w:p w14:paraId="7D46D316" w14:textId="77777777" w:rsidR="00411319" w:rsidRPr="005D0767" w:rsidRDefault="00411319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211CDE4B" w14:textId="77777777" w:rsidR="00411319" w:rsidRPr="005D0767" w:rsidRDefault="00411319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proofErr w:type="spellStart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TestWithdraw</w:t>
      </w:r>
      <w:proofErr w:type="spellEnd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(</w:t>
      </w:r>
      <w:proofErr w:type="spellStart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freds</w:t>
      </w:r>
      <w:proofErr w:type="spellEnd"/>
      <w:proofErr w:type="gramStart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);</w:t>
      </w:r>
      <w:proofErr w:type="gramEnd"/>
    </w:p>
    <w:p w14:paraId="6B889AEA" w14:textId="77777777" w:rsidR="00411319" w:rsidRPr="005D0767" w:rsidRDefault="00411319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Write(</w:t>
      </w:r>
      <w:proofErr w:type="spellStart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freds</w:t>
      </w:r>
      <w:proofErr w:type="spellEnd"/>
      <w:proofErr w:type="gramStart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);</w:t>
      </w:r>
      <w:proofErr w:type="gramEnd"/>
    </w:p>
    <w:p w14:paraId="72AC01A2" w14:textId="77777777" w:rsidR="00411319" w:rsidRPr="005D0767" w:rsidRDefault="00411319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}</w:t>
      </w:r>
    </w:p>
    <w:p w14:paraId="4BC7A328" w14:textId="77777777" w:rsidR="00411319" w:rsidRPr="005D0767" w:rsidRDefault="00411319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44CB0062" w14:textId="77777777" w:rsidR="00411319" w:rsidRPr="005D0767" w:rsidRDefault="00411319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static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spellStart"/>
      <w:r w:rsidRPr="005D0767">
        <w:rPr>
          <w:rFonts w:ascii="Courier New" w:eastAsia="Calibri" w:hAnsi="Courier New" w:cs="Courier New"/>
          <w:color w:val="2B91AF"/>
          <w:highlight w:val="white"/>
          <w:lang w:val="en-US"/>
        </w:rPr>
        <w:t>BankAccount</w:t>
      </w:r>
      <w:proofErr w:type="spellEnd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spellStart"/>
      <w:proofErr w:type="gramStart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NewBankAccount</w:t>
      </w:r>
      <w:proofErr w:type="spellEnd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(</w:t>
      </w:r>
      <w:proofErr w:type="gramEnd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)</w:t>
      </w:r>
    </w:p>
    <w:p w14:paraId="3ADA9B0D" w14:textId="77777777" w:rsidR="00411319" w:rsidRPr="005D0767" w:rsidRDefault="00411319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{</w:t>
      </w:r>
    </w:p>
    <w:p w14:paraId="6F7B0754" w14:textId="77777777" w:rsidR="00411319" w:rsidRPr="005D0767" w:rsidRDefault="00411319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proofErr w:type="spellStart"/>
      <w:r w:rsidRPr="005D0767">
        <w:rPr>
          <w:rFonts w:ascii="Courier New" w:eastAsia="Calibri" w:hAnsi="Courier New" w:cs="Courier New"/>
          <w:color w:val="2B91AF"/>
          <w:highlight w:val="white"/>
          <w:lang w:val="en-US"/>
        </w:rPr>
        <w:t>BankAccount</w:t>
      </w:r>
      <w:proofErr w:type="spellEnd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created =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new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spellStart"/>
      <w:proofErr w:type="gramStart"/>
      <w:r w:rsidRPr="005D0767">
        <w:rPr>
          <w:rFonts w:ascii="Courier New" w:eastAsia="Calibri" w:hAnsi="Courier New" w:cs="Courier New"/>
          <w:color w:val="2B91AF"/>
          <w:highlight w:val="white"/>
          <w:lang w:val="en-US"/>
        </w:rPr>
        <w:t>BankAccount</w:t>
      </w:r>
      <w:proofErr w:type="spellEnd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(</w:t>
      </w:r>
      <w:proofErr w:type="gramEnd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);</w:t>
      </w:r>
    </w:p>
    <w:p w14:paraId="5DD517E7" w14:textId="77777777" w:rsidR="00411319" w:rsidRPr="005D0767" w:rsidRDefault="00411319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5302D275" w14:textId="77777777" w:rsidR="00411319" w:rsidRPr="005D0767" w:rsidRDefault="00411319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proofErr w:type="spellStart"/>
      <w:r w:rsidRPr="005D0767">
        <w:rPr>
          <w:rFonts w:ascii="Courier New" w:eastAsia="Calibri" w:hAnsi="Courier New" w:cs="Courier New"/>
          <w:color w:val="2B91AF"/>
          <w:highlight w:val="white"/>
          <w:lang w:val="en-US"/>
        </w:rPr>
        <w:t>Console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.Write</w:t>
      </w:r>
      <w:proofErr w:type="spellEnd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(</w:t>
      </w:r>
      <w:r w:rsidRPr="005D0767">
        <w:rPr>
          <w:rFonts w:ascii="Courier New" w:eastAsia="Calibri" w:hAnsi="Courier New" w:cs="Courier New"/>
          <w:color w:val="A31515"/>
          <w:highlight w:val="white"/>
          <w:lang w:val="en-US"/>
        </w:rPr>
        <w:t xml:space="preserve">"Enter the account </w:t>
      </w:r>
      <w:proofErr w:type="gramStart"/>
      <w:r w:rsidRPr="005D0767">
        <w:rPr>
          <w:rFonts w:ascii="Courier New" w:eastAsia="Calibri" w:hAnsi="Courier New" w:cs="Courier New"/>
          <w:color w:val="A31515"/>
          <w:highlight w:val="white"/>
          <w:lang w:val="en-US"/>
        </w:rPr>
        <w:t>balance!:</w:t>
      </w:r>
      <w:proofErr w:type="gramEnd"/>
      <w:r w:rsidRPr="005D0767">
        <w:rPr>
          <w:rFonts w:ascii="Courier New" w:eastAsia="Calibri" w:hAnsi="Courier New" w:cs="Courier New"/>
          <w:color w:val="A31515"/>
          <w:highlight w:val="white"/>
          <w:lang w:val="en-US"/>
        </w:rPr>
        <w:t xml:space="preserve"> "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);</w:t>
      </w:r>
    </w:p>
    <w:p w14:paraId="2E50AEAB" w14:textId="77777777" w:rsidR="00411319" w:rsidRPr="005D0767" w:rsidRDefault="00411319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decimal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balance = </w:t>
      </w:r>
      <w:proofErr w:type="spellStart"/>
      <w:proofErr w:type="gramStart"/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decimal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.Parse</w:t>
      </w:r>
      <w:proofErr w:type="spellEnd"/>
      <w:proofErr w:type="gramEnd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(</w:t>
      </w:r>
      <w:proofErr w:type="spellStart"/>
      <w:r w:rsidRPr="005D0767">
        <w:rPr>
          <w:rFonts w:ascii="Courier New" w:eastAsia="Calibri" w:hAnsi="Courier New" w:cs="Courier New"/>
          <w:color w:val="2B91AF"/>
          <w:highlight w:val="white"/>
          <w:lang w:val="en-US"/>
        </w:rPr>
        <w:t>Console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.ReadLine</w:t>
      </w:r>
      <w:proofErr w:type="spellEnd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());</w:t>
      </w:r>
    </w:p>
    <w:p w14:paraId="684999A1" w14:textId="77777777" w:rsidR="00411319" w:rsidRPr="005D0767" w:rsidRDefault="00411319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proofErr w:type="spellStart"/>
      <w:proofErr w:type="gramStart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created.Populate</w:t>
      </w:r>
      <w:proofErr w:type="spellEnd"/>
      <w:proofErr w:type="gramEnd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(balance);</w:t>
      </w:r>
    </w:p>
    <w:p w14:paraId="6A97A893" w14:textId="77777777" w:rsidR="00411319" w:rsidRPr="005D0767" w:rsidRDefault="00411319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return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gramStart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created;</w:t>
      </w:r>
      <w:proofErr w:type="gramEnd"/>
    </w:p>
    <w:p w14:paraId="572B0F9B" w14:textId="77777777" w:rsidR="00411319" w:rsidRPr="005D0767" w:rsidRDefault="00411319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}</w:t>
      </w:r>
    </w:p>
    <w:p w14:paraId="2A027EFB" w14:textId="77777777" w:rsidR="00411319" w:rsidRPr="005D0767" w:rsidRDefault="00411319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3CCE3C93" w14:textId="77777777" w:rsidR="00411319" w:rsidRPr="005D0767" w:rsidRDefault="00411319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static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void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gramStart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Write(</w:t>
      </w:r>
      <w:proofErr w:type="spellStart"/>
      <w:proofErr w:type="gramEnd"/>
      <w:r w:rsidRPr="005D0767">
        <w:rPr>
          <w:rFonts w:ascii="Courier New" w:eastAsia="Calibri" w:hAnsi="Courier New" w:cs="Courier New"/>
          <w:color w:val="2B91AF"/>
          <w:highlight w:val="white"/>
          <w:lang w:val="en-US"/>
        </w:rPr>
        <w:t>BankAccount</w:t>
      </w:r>
      <w:proofErr w:type="spellEnd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spellStart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toWrite</w:t>
      </w:r>
      <w:proofErr w:type="spellEnd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)</w:t>
      </w:r>
    </w:p>
    <w:p w14:paraId="4EF6A1A0" w14:textId="77777777" w:rsidR="00411319" w:rsidRPr="005D0767" w:rsidRDefault="00411319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{</w:t>
      </w:r>
    </w:p>
    <w:p w14:paraId="66A3693D" w14:textId="77777777" w:rsidR="00411319" w:rsidRPr="005D0767" w:rsidRDefault="00411319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proofErr w:type="spellStart"/>
      <w:r w:rsidRPr="005D0767">
        <w:rPr>
          <w:rFonts w:ascii="Courier New" w:eastAsia="Calibri" w:hAnsi="Courier New" w:cs="Courier New"/>
          <w:color w:val="2B91AF"/>
          <w:highlight w:val="white"/>
          <w:lang w:val="en-US"/>
        </w:rPr>
        <w:t>Console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.WriteLine</w:t>
      </w:r>
      <w:proofErr w:type="spellEnd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(</w:t>
      </w:r>
      <w:r w:rsidRPr="005D0767">
        <w:rPr>
          <w:rFonts w:ascii="Courier New" w:eastAsia="Calibri" w:hAnsi="Courier New" w:cs="Courier New"/>
          <w:color w:val="A31515"/>
          <w:highlight w:val="white"/>
          <w:lang w:val="en-US"/>
        </w:rPr>
        <w:t>"Account number is {0}"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, </w:t>
      </w:r>
      <w:proofErr w:type="spellStart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toWrite.GetAccNo</w:t>
      </w:r>
      <w:proofErr w:type="spellEnd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()</w:t>
      </w:r>
      <w:proofErr w:type="gramStart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);</w:t>
      </w:r>
      <w:proofErr w:type="gramEnd"/>
    </w:p>
    <w:p w14:paraId="26093B81" w14:textId="77777777" w:rsidR="00411319" w:rsidRPr="005D0767" w:rsidRDefault="00411319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proofErr w:type="spellStart"/>
      <w:r w:rsidRPr="005D0767">
        <w:rPr>
          <w:rFonts w:ascii="Courier New" w:eastAsia="Calibri" w:hAnsi="Courier New" w:cs="Courier New"/>
          <w:color w:val="2B91AF"/>
          <w:highlight w:val="white"/>
          <w:lang w:val="en-US"/>
        </w:rPr>
        <w:t>Console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.WriteLine</w:t>
      </w:r>
      <w:proofErr w:type="spellEnd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(</w:t>
      </w:r>
      <w:r w:rsidRPr="005D0767">
        <w:rPr>
          <w:rFonts w:ascii="Courier New" w:eastAsia="Calibri" w:hAnsi="Courier New" w:cs="Courier New"/>
          <w:color w:val="A31515"/>
          <w:highlight w:val="white"/>
          <w:lang w:val="en-US"/>
        </w:rPr>
        <w:t>"Account balance is {0}"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, </w:t>
      </w:r>
      <w:proofErr w:type="spellStart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toWrite.GetAccBal</w:t>
      </w:r>
      <w:proofErr w:type="spellEnd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()</w:t>
      </w:r>
      <w:proofErr w:type="gramStart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);</w:t>
      </w:r>
      <w:proofErr w:type="gramEnd"/>
    </w:p>
    <w:p w14:paraId="4B3C7E62" w14:textId="77777777" w:rsidR="00411319" w:rsidRPr="005D0767" w:rsidRDefault="00411319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proofErr w:type="spellStart"/>
      <w:r w:rsidRPr="005D0767">
        <w:rPr>
          <w:rFonts w:ascii="Courier New" w:eastAsia="Calibri" w:hAnsi="Courier New" w:cs="Courier New"/>
          <w:color w:val="2B91AF"/>
          <w:highlight w:val="white"/>
          <w:lang w:val="en-US"/>
        </w:rPr>
        <w:t>Console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.WriteLine</w:t>
      </w:r>
      <w:proofErr w:type="spellEnd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(</w:t>
      </w:r>
      <w:r w:rsidRPr="005D0767">
        <w:rPr>
          <w:rFonts w:ascii="Courier New" w:eastAsia="Calibri" w:hAnsi="Courier New" w:cs="Courier New"/>
          <w:color w:val="A31515"/>
          <w:highlight w:val="white"/>
          <w:lang w:val="en-US"/>
        </w:rPr>
        <w:t>"Account type is {0}"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, </w:t>
      </w:r>
      <w:proofErr w:type="spellStart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toWrite.GetAccountType</w:t>
      </w:r>
      <w:proofErr w:type="spellEnd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()</w:t>
      </w:r>
      <w:proofErr w:type="gramStart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);</w:t>
      </w:r>
      <w:proofErr w:type="gramEnd"/>
    </w:p>
    <w:p w14:paraId="6AC94A1E" w14:textId="77777777" w:rsidR="00411319" w:rsidRPr="005D0767" w:rsidRDefault="00411319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}</w:t>
      </w:r>
    </w:p>
    <w:p w14:paraId="472D5CE8" w14:textId="77777777" w:rsidR="00411319" w:rsidRPr="005D0767" w:rsidRDefault="00411319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public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static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void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spellStart"/>
      <w:proofErr w:type="gramStart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TestDeposit</w:t>
      </w:r>
      <w:proofErr w:type="spellEnd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(</w:t>
      </w:r>
      <w:proofErr w:type="spellStart"/>
      <w:proofErr w:type="gramEnd"/>
      <w:r w:rsidRPr="005D0767">
        <w:rPr>
          <w:rFonts w:ascii="Courier New" w:eastAsia="Calibri" w:hAnsi="Courier New" w:cs="Courier New"/>
          <w:color w:val="2B91AF"/>
          <w:highlight w:val="white"/>
          <w:lang w:val="en-US"/>
        </w:rPr>
        <w:t>BankAccount</w:t>
      </w:r>
      <w:proofErr w:type="spellEnd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acc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)</w:t>
      </w:r>
    </w:p>
    <w:p w14:paraId="3251FB6F" w14:textId="77777777" w:rsidR="00411319" w:rsidRPr="005D0767" w:rsidRDefault="00411319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{</w:t>
      </w:r>
    </w:p>
    <w:p w14:paraId="0E27B249" w14:textId="77777777" w:rsidR="00411319" w:rsidRPr="005D0767" w:rsidRDefault="00411319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proofErr w:type="spellStart"/>
      <w:r w:rsidRPr="005D0767">
        <w:rPr>
          <w:rFonts w:ascii="Courier New" w:eastAsia="Calibri" w:hAnsi="Courier New" w:cs="Courier New"/>
          <w:color w:val="2B91AF"/>
          <w:highlight w:val="white"/>
          <w:lang w:val="en-US"/>
        </w:rPr>
        <w:t>Console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.WriteLine</w:t>
      </w:r>
      <w:proofErr w:type="spellEnd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(</w:t>
      </w:r>
      <w:r w:rsidRPr="005D0767">
        <w:rPr>
          <w:rFonts w:ascii="Courier New" w:eastAsia="Calibri" w:hAnsi="Courier New" w:cs="Courier New"/>
          <w:color w:val="A31515"/>
          <w:highlight w:val="white"/>
          <w:lang w:val="en-US"/>
        </w:rPr>
        <w:t>"Enter amount to deposit: "</w:t>
      </w:r>
      <w:proofErr w:type="gramStart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);</w:t>
      </w:r>
      <w:proofErr w:type="gramEnd"/>
    </w:p>
    <w:p w14:paraId="23EF4FA5" w14:textId="77777777" w:rsidR="00411319" w:rsidRPr="005D0767" w:rsidRDefault="00411319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string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line = </w:t>
      </w:r>
      <w:proofErr w:type="spellStart"/>
      <w:r w:rsidRPr="005D0767">
        <w:rPr>
          <w:rFonts w:ascii="Courier New" w:eastAsia="Calibri" w:hAnsi="Courier New" w:cs="Courier New"/>
          <w:color w:val="2B91AF"/>
          <w:highlight w:val="white"/>
          <w:lang w:val="en-US"/>
        </w:rPr>
        <w:t>Console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.ReadLine</w:t>
      </w:r>
      <w:proofErr w:type="spellEnd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(</w:t>
      </w:r>
      <w:proofErr w:type="gramStart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);</w:t>
      </w:r>
      <w:proofErr w:type="gramEnd"/>
    </w:p>
    <w:p w14:paraId="2ECF3E77" w14:textId="77777777" w:rsidR="00411319" w:rsidRPr="005D0767" w:rsidRDefault="00411319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decimal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amount = </w:t>
      </w:r>
      <w:proofErr w:type="spellStart"/>
      <w:proofErr w:type="gramStart"/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decimal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.Parse</w:t>
      </w:r>
      <w:proofErr w:type="spellEnd"/>
      <w:proofErr w:type="gramEnd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(line);</w:t>
      </w:r>
    </w:p>
    <w:p w14:paraId="5F9C26AF" w14:textId="77777777" w:rsidR="00411319" w:rsidRPr="005D0767" w:rsidRDefault="00411319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proofErr w:type="spellStart"/>
      <w:proofErr w:type="gramStart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acc.Deposit</w:t>
      </w:r>
      <w:proofErr w:type="spellEnd"/>
      <w:proofErr w:type="gramEnd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(amount);</w:t>
      </w:r>
    </w:p>
    <w:p w14:paraId="0484DE0C" w14:textId="77777777" w:rsidR="00411319" w:rsidRPr="005D0767" w:rsidRDefault="00411319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784716FF" w14:textId="77777777" w:rsidR="00411319" w:rsidRPr="005D0767" w:rsidRDefault="00411319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}</w:t>
      </w:r>
    </w:p>
    <w:p w14:paraId="5A4A2E05" w14:textId="77777777" w:rsidR="00411319" w:rsidRPr="005D0767" w:rsidRDefault="00411319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6AD4598B" w14:textId="77777777" w:rsidR="00411319" w:rsidRPr="005D0767" w:rsidRDefault="00411319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public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static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void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spellStart"/>
      <w:proofErr w:type="gramStart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TestWithdraw</w:t>
      </w:r>
      <w:proofErr w:type="spellEnd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(</w:t>
      </w:r>
      <w:proofErr w:type="spellStart"/>
      <w:proofErr w:type="gramEnd"/>
      <w:r w:rsidRPr="005D0767">
        <w:rPr>
          <w:rFonts w:ascii="Courier New" w:eastAsia="Calibri" w:hAnsi="Courier New" w:cs="Courier New"/>
          <w:color w:val="2B91AF"/>
          <w:highlight w:val="white"/>
          <w:lang w:val="en-US"/>
        </w:rPr>
        <w:t>BankAccount</w:t>
      </w:r>
      <w:proofErr w:type="spellEnd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acc)</w:t>
      </w:r>
    </w:p>
    <w:p w14:paraId="6F7C20A1" w14:textId="77777777" w:rsidR="00411319" w:rsidRPr="005D0767" w:rsidRDefault="00411319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{</w:t>
      </w:r>
    </w:p>
    <w:p w14:paraId="07FCB980" w14:textId="77777777" w:rsidR="00411319" w:rsidRPr="005D0767" w:rsidRDefault="00411319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proofErr w:type="spellStart"/>
      <w:r w:rsidRPr="005D0767">
        <w:rPr>
          <w:rFonts w:ascii="Courier New" w:eastAsia="Calibri" w:hAnsi="Courier New" w:cs="Courier New"/>
          <w:color w:val="2B91AF"/>
          <w:highlight w:val="white"/>
          <w:lang w:val="en-US"/>
        </w:rPr>
        <w:t>Console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.WriteLine</w:t>
      </w:r>
      <w:proofErr w:type="spellEnd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(</w:t>
      </w:r>
      <w:r w:rsidRPr="005D0767">
        <w:rPr>
          <w:rFonts w:ascii="Courier New" w:eastAsia="Calibri" w:hAnsi="Courier New" w:cs="Courier New"/>
          <w:color w:val="A31515"/>
          <w:highlight w:val="white"/>
          <w:lang w:val="en-US"/>
        </w:rPr>
        <w:t xml:space="preserve">"Enter amount to </w:t>
      </w:r>
      <w:proofErr w:type="spellStart"/>
      <w:r w:rsidRPr="005D0767">
        <w:rPr>
          <w:rFonts w:ascii="Courier New" w:eastAsia="Calibri" w:hAnsi="Courier New" w:cs="Courier New"/>
          <w:color w:val="A31515"/>
          <w:highlight w:val="white"/>
          <w:lang w:val="en-US"/>
        </w:rPr>
        <w:t>whithdraw</w:t>
      </w:r>
      <w:proofErr w:type="spellEnd"/>
      <w:r w:rsidRPr="005D0767">
        <w:rPr>
          <w:rFonts w:ascii="Courier New" w:eastAsia="Calibri" w:hAnsi="Courier New" w:cs="Courier New"/>
          <w:color w:val="A31515"/>
          <w:highlight w:val="white"/>
          <w:lang w:val="en-US"/>
        </w:rPr>
        <w:t>: "</w:t>
      </w:r>
      <w:proofErr w:type="gramStart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);</w:t>
      </w:r>
      <w:proofErr w:type="gramEnd"/>
    </w:p>
    <w:p w14:paraId="05652477" w14:textId="77777777" w:rsidR="00411319" w:rsidRPr="005D0767" w:rsidRDefault="00411319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string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line = </w:t>
      </w:r>
      <w:proofErr w:type="spellStart"/>
      <w:r w:rsidRPr="005D0767">
        <w:rPr>
          <w:rFonts w:ascii="Courier New" w:eastAsia="Calibri" w:hAnsi="Courier New" w:cs="Courier New"/>
          <w:color w:val="2B91AF"/>
          <w:highlight w:val="white"/>
          <w:lang w:val="en-US"/>
        </w:rPr>
        <w:t>Console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.ReadLine</w:t>
      </w:r>
      <w:proofErr w:type="spellEnd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(</w:t>
      </w:r>
      <w:proofErr w:type="gramStart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);</w:t>
      </w:r>
      <w:proofErr w:type="gramEnd"/>
    </w:p>
    <w:p w14:paraId="1434AF37" w14:textId="77777777" w:rsidR="00411319" w:rsidRPr="005D0767" w:rsidRDefault="00411319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decimal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amount = </w:t>
      </w:r>
      <w:proofErr w:type="spellStart"/>
      <w:proofErr w:type="gramStart"/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decimal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.Parse</w:t>
      </w:r>
      <w:proofErr w:type="spellEnd"/>
      <w:proofErr w:type="gramEnd"/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(line);</w:t>
      </w:r>
    </w:p>
    <w:p w14:paraId="44329D7B" w14:textId="77777777" w:rsidR="00411319" w:rsidRPr="005D0767" w:rsidRDefault="00411319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proofErr w:type="spellStart"/>
      <w:proofErr w:type="gramStart"/>
      <w:r w:rsidRPr="005D0767">
        <w:rPr>
          <w:rFonts w:ascii="Courier New" w:eastAsia="Calibri" w:hAnsi="Courier New" w:cs="Courier New"/>
          <w:color w:val="000000"/>
          <w:highlight w:val="white"/>
        </w:rPr>
        <w:t>acc.Withdraw</w:t>
      </w:r>
      <w:proofErr w:type="spellEnd"/>
      <w:proofErr w:type="gramEnd"/>
      <w:r w:rsidRPr="005D0767">
        <w:rPr>
          <w:rFonts w:ascii="Courier New" w:eastAsia="Calibri" w:hAnsi="Courier New" w:cs="Courier New"/>
          <w:color w:val="000000"/>
          <w:highlight w:val="white"/>
        </w:rPr>
        <w:t>(</w:t>
      </w:r>
      <w:proofErr w:type="spellStart"/>
      <w:r w:rsidRPr="005D0767">
        <w:rPr>
          <w:rFonts w:ascii="Courier New" w:eastAsia="Calibri" w:hAnsi="Courier New" w:cs="Courier New"/>
          <w:color w:val="000000"/>
          <w:highlight w:val="white"/>
        </w:rPr>
        <w:t>amount</w:t>
      </w:r>
      <w:proofErr w:type="spellEnd"/>
      <w:r w:rsidRPr="005D0767">
        <w:rPr>
          <w:rFonts w:ascii="Courier New" w:eastAsia="Calibri" w:hAnsi="Courier New" w:cs="Courier New"/>
          <w:color w:val="000000"/>
          <w:highlight w:val="white"/>
        </w:rPr>
        <w:t>);</w:t>
      </w:r>
    </w:p>
    <w:p w14:paraId="64D062FB" w14:textId="77777777" w:rsidR="00411319" w:rsidRPr="005D0767" w:rsidRDefault="00411319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</w:rPr>
      </w:pPr>
    </w:p>
    <w:p w14:paraId="29721538" w14:textId="77777777" w:rsidR="00411319" w:rsidRPr="005D0767" w:rsidRDefault="00411319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</w:rPr>
      </w:pPr>
      <w:r w:rsidRPr="005D0767">
        <w:rPr>
          <w:rFonts w:ascii="Courier New" w:eastAsia="Calibri" w:hAnsi="Courier New" w:cs="Courier New"/>
          <w:color w:val="000000"/>
          <w:highlight w:val="white"/>
        </w:rPr>
        <w:t xml:space="preserve">        }</w:t>
      </w:r>
    </w:p>
    <w:p w14:paraId="18A4DD9D" w14:textId="77777777" w:rsidR="00411319" w:rsidRPr="005D0767" w:rsidRDefault="00411319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</w:rPr>
      </w:pPr>
    </w:p>
    <w:p w14:paraId="07D68277" w14:textId="77777777" w:rsidR="00411319" w:rsidRPr="005D0767" w:rsidRDefault="00411319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</w:rPr>
      </w:pPr>
      <w:r w:rsidRPr="005D0767">
        <w:rPr>
          <w:rFonts w:ascii="Courier New" w:eastAsia="Calibri" w:hAnsi="Courier New" w:cs="Courier New"/>
          <w:color w:val="000000"/>
          <w:highlight w:val="white"/>
        </w:rPr>
        <w:t xml:space="preserve">    }</w:t>
      </w:r>
    </w:p>
    <w:p w14:paraId="4B57CC12" w14:textId="77777777" w:rsidR="00411319" w:rsidRPr="005D0767" w:rsidRDefault="00411319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</w:rPr>
      </w:pPr>
      <w:r w:rsidRPr="005D0767">
        <w:rPr>
          <w:rFonts w:ascii="Courier New" w:eastAsia="Calibri" w:hAnsi="Courier New" w:cs="Courier New"/>
          <w:color w:val="000000"/>
          <w:highlight w:val="white"/>
        </w:rPr>
        <w:t>}</w:t>
      </w:r>
    </w:p>
    <w:p w14:paraId="7AB66E13" w14:textId="77777777" w:rsidR="00411319" w:rsidRPr="00411319" w:rsidRDefault="00411319" w:rsidP="00411319">
      <w:pPr>
        <w:spacing w:line="360" w:lineRule="auto"/>
        <w:ind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</w:p>
    <w:sectPr w:rsidR="00411319" w:rsidRPr="00411319" w:rsidSect="008E04B9">
      <w:headerReference w:type="default" r:id="rId16"/>
      <w:footerReference w:type="default" r:id="rId17"/>
      <w:footerReference w:type="first" r:id="rId18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0BD09F" w14:textId="77777777" w:rsidR="00BD1DAB" w:rsidRDefault="00BD1DAB" w:rsidP="0098338E">
      <w:r>
        <w:separator/>
      </w:r>
    </w:p>
  </w:endnote>
  <w:endnote w:type="continuationSeparator" w:id="0">
    <w:p w14:paraId="1B5EFC0E" w14:textId="77777777" w:rsidR="00BD1DAB" w:rsidRDefault="00BD1DAB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640865" w14:textId="77777777" w:rsidR="009E05C4" w:rsidRDefault="009E05C4" w:rsidP="0059669B">
    <w:pPr>
      <w:pStyle w:val="af0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D72B63">
      <w:rPr>
        <w:noProof/>
      </w:rPr>
      <w:t>14</w:t>
    </w:r>
    <w:r>
      <w:fldChar w:fldCharType="end"/>
    </w:r>
  </w:p>
  <w:p w14:paraId="42A2E042" w14:textId="77777777" w:rsidR="009E05C4" w:rsidRDefault="009E05C4">
    <w:pPr>
      <w:pStyle w:val="af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3CCFE4" w14:textId="77777777" w:rsidR="009E05C4" w:rsidRPr="00034F30" w:rsidRDefault="009E05C4" w:rsidP="00034F30">
    <w:pPr>
      <w:pStyle w:val="af0"/>
      <w:jc w:val="center"/>
      <w:rPr>
        <w:sz w:val="32"/>
      </w:rPr>
    </w:pPr>
    <w:r w:rsidRPr="00034F30">
      <w:rPr>
        <w:sz w:val="32"/>
      </w:rPr>
      <w:t>Санкт-Петербург</w:t>
    </w:r>
  </w:p>
  <w:p w14:paraId="660016B2" w14:textId="77777777" w:rsidR="009E05C4" w:rsidRPr="00034F30" w:rsidRDefault="009E05C4" w:rsidP="00034F30">
    <w:pPr>
      <w:pStyle w:val="af0"/>
      <w:jc w:val="center"/>
      <w:rPr>
        <w:sz w:val="32"/>
      </w:rPr>
    </w:pPr>
    <w:r w:rsidRPr="00034F30">
      <w:rPr>
        <w:sz w:val="32"/>
      </w:rPr>
      <w:t>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1D12CE" w14:textId="77777777" w:rsidR="00BD1DAB" w:rsidRDefault="00BD1DAB" w:rsidP="0098338E">
      <w:r>
        <w:separator/>
      </w:r>
    </w:p>
  </w:footnote>
  <w:footnote w:type="continuationSeparator" w:id="0">
    <w:p w14:paraId="7AF8ED95" w14:textId="77777777" w:rsidR="00BD1DAB" w:rsidRDefault="00BD1DAB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4E2520" w14:textId="77777777" w:rsidR="009E05C4" w:rsidRDefault="009E05C4" w:rsidP="00B26317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20382"/>
    <w:multiLevelType w:val="hybridMultilevel"/>
    <w:tmpl w:val="99D293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2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1F21F3E"/>
    <w:multiLevelType w:val="multilevel"/>
    <w:tmpl w:val="A17ECF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CD4246"/>
    <w:multiLevelType w:val="hybridMultilevel"/>
    <w:tmpl w:val="5B82E470"/>
    <w:lvl w:ilvl="0" w:tplc="0419000F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357" w:hanging="360"/>
      </w:pPr>
    </w:lvl>
    <w:lvl w:ilvl="2" w:tplc="0419001B" w:tentative="1">
      <w:start w:val="1"/>
      <w:numFmt w:val="lowerRoman"/>
      <w:lvlText w:val="%3."/>
      <w:lvlJc w:val="right"/>
      <w:pPr>
        <w:ind w:left="3077" w:hanging="180"/>
      </w:pPr>
    </w:lvl>
    <w:lvl w:ilvl="3" w:tplc="0419000F" w:tentative="1">
      <w:start w:val="1"/>
      <w:numFmt w:val="decimal"/>
      <w:lvlText w:val="%4."/>
      <w:lvlJc w:val="left"/>
      <w:pPr>
        <w:ind w:left="3797" w:hanging="360"/>
      </w:pPr>
    </w:lvl>
    <w:lvl w:ilvl="4" w:tplc="04190019" w:tentative="1">
      <w:start w:val="1"/>
      <w:numFmt w:val="lowerLetter"/>
      <w:lvlText w:val="%5."/>
      <w:lvlJc w:val="left"/>
      <w:pPr>
        <w:ind w:left="4517" w:hanging="360"/>
      </w:pPr>
    </w:lvl>
    <w:lvl w:ilvl="5" w:tplc="0419001B" w:tentative="1">
      <w:start w:val="1"/>
      <w:numFmt w:val="lowerRoman"/>
      <w:lvlText w:val="%6."/>
      <w:lvlJc w:val="right"/>
      <w:pPr>
        <w:ind w:left="5237" w:hanging="180"/>
      </w:pPr>
    </w:lvl>
    <w:lvl w:ilvl="6" w:tplc="0419000F" w:tentative="1">
      <w:start w:val="1"/>
      <w:numFmt w:val="decimal"/>
      <w:lvlText w:val="%7."/>
      <w:lvlJc w:val="left"/>
      <w:pPr>
        <w:ind w:left="5957" w:hanging="360"/>
      </w:pPr>
    </w:lvl>
    <w:lvl w:ilvl="7" w:tplc="04190019" w:tentative="1">
      <w:start w:val="1"/>
      <w:numFmt w:val="lowerLetter"/>
      <w:lvlText w:val="%8."/>
      <w:lvlJc w:val="left"/>
      <w:pPr>
        <w:ind w:left="6677" w:hanging="360"/>
      </w:pPr>
    </w:lvl>
    <w:lvl w:ilvl="8" w:tplc="0419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6" w15:restartNumberingAfterBreak="0">
    <w:nsid w:val="18522D7B"/>
    <w:multiLevelType w:val="hybridMultilevel"/>
    <w:tmpl w:val="21528AD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C1501F8"/>
    <w:multiLevelType w:val="hybridMultilevel"/>
    <w:tmpl w:val="843EC60E"/>
    <w:lvl w:ilvl="0" w:tplc="903CB85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91C4AAB"/>
    <w:multiLevelType w:val="hybridMultilevel"/>
    <w:tmpl w:val="0E040A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C24338"/>
    <w:multiLevelType w:val="hybridMultilevel"/>
    <w:tmpl w:val="C754653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DF20BA"/>
    <w:multiLevelType w:val="hybridMultilevel"/>
    <w:tmpl w:val="4A96DD86"/>
    <w:lvl w:ilvl="0" w:tplc="648CD2DE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2D623B41"/>
    <w:multiLevelType w:val="hybridMultilevel"/>
    <w:tmpl w:val="6ED68F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4C4537"/>
    <w:multiLevelType w:val="hybridMultilevel"/>
    <w:tmpl w:val="0E040A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CB402F"/>
    <w:multiLevelType w:val="hybridMultilevel"/>
    <w:tmpl w:val="2D24330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D939DF"/>
    <w:multiLevelType w:val="hybridMultilevel"/>
    <w:tmpl w:val="05106F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16" w15:restartNumberingAfterBreak="0">
    <w:nsid w:val="399D7B39"/>
    <w:multiLevelType w:val="hybridMultilevel"/>
    <w:tmpl w:val="43125C7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975A77"/>
    <w:multiLevelType w:val="hybridMultilevel"/>
    <w:tmpl w:val="E41EF516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9B6745"/>
    <w:multiLevelType w:val="hybridMultilevel"/>
    <w:tmpl w:val="36A253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E3221A7"/>
    <w:multiLevelType w:val="hybridMultilevel"/>
    <w:tmpl w:val="0E18ED72"/>
    <w:lvl w:ilvl="0" w:tplc="E514D62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5F0C1298"/>
    <w:multiLevelType w:val="hybridMultilevel"/>
    <w:tmpl w:val="3634DE84"/>
    <w:lvl w:ilvl="0" w:tplc="0419000F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2" w15:restartNumberingAfterBreak="0">
    <w:nsid w:val="61053C8A"/>
    <w:multiLevelType w:val="hybridMultilevel"/>
    <w:tmpl w:val="CB667E5C"/>
    <w:lvl w:ilvl="0" w:tplc="32C281F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7B372D50"/>
    <w:multiLevelType w:val="hybridMultilevel"/>
    <w:tmpl w:val="7C1235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9899540">
    <w:abstractNumId w:val="18"/>
  </w:num>
  <w:num w:numId="2" w16cid:durableId="1807309251">
    <w:abstractNumId w:val="1"/>
  </w:num>
  <w:num w:numId="3" w16cid:durableId="1992636638">
    <w:abstractNumId w:val="15"/>
  </w:num>
  <w:num w:numId="4" w16cid:durableId="10380345">
    <w:abstractNumId w:val="23"/>
  </w:num>
  <w:num w:numId="5" w16cid:durableId="974408799">
    <w:abstractNumId w:val="3"/>
  </w:num>
  <w:num w:numId="6" w16cid:durableId="1519462600">
    <w:abstractNumId w:val="2"/>
  </w:num>
  <w:num w:numId="7" w16cid:durableId="1513181427">
    <w:abstractNumId w:val="9"/>
  </w:num>
  <w:num w:numId="8" w16cid:durableId="1744915525">
    <w:abstractNumId w:val="22"/>
  </w:num>
  <w:num w:numId="9" w16cid:durableId="775634013">
    <w:abstractNumId w:val="24"/>
  </w:num>
  <w:num w:numId="10" w16cid:durableId="386416454">
    <w:abstractNumId w:val="16"/>
  </w:num>
  <w:num w:numId="11" w16cid:durableId="825246801">
    <w:abstractNumId w:val="11"/>
  </w:num>
  <w:num w:numId="12" w16cid:durableId="352655122">
    <w:abstractNumId w:val="13"/>
  </w:num>
  <w:num w:numId="13" w16cid:durableId="845025289">
    <w:abstractNumId w:val="12"/>
  </w:num>
  <w:num w:numId="14" w16cid:durableId="1719082837">
    <w:abstractNumId w:val="8"/>
  </w:num>
  <w:num w:numId="15" w16cid:durableId="2029679442">
    <w:abstractNumId w:val="20"/>
  </w:num>
  <w:num w:numId="16" w16cid:durableId="1405184816">
    <w:abstractNumId w:val="10"/>
  </w:num>
  <w:num w:numId="17" w16cid:durableId="582565144">
    <w:abstractNumId w:val="17"/>
  </w:num>
  <w:num w:numId="18" w16cid:durableId="1767076472">
    <w:abstractNumId w:val="21"/>
  </w:num>
  <w:num w:numId="19" w16cid:durableId="458694088">
    <w:abstractNumId w:val="5"/>
  </w:num>
  <w:num w:numId="20" w16cid:durableId="1112440019">
    <w:abstractNumId w:val="7"/>
  </w:num>
  <w:num w:numId="21" w16cid:durableId="172887407">
    <w:abstractNumId w:val="0"/>
  </w:num>
  <w:num w:numId="22" w16cid:durableId="426928053">
    <w:abstractNumId w:val="6"/>
  </w:num>
  <w:num w:numId="23" w16cid:durableId="446706007">
    <w:abstractNumId w:val="14"/>
  </w:num>
  <w:num w:numId="24" w16cid:durableId="890725885">
    <w:abstractNumId w:val="19"/>
  </w:num>
  <w:num w:numId="25" w16cid:durableId="1180000686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09"/>
  <w:drawingGridHorizontalSpacing w:val="12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73E0"/>
    <w:rsid w:val="0000092F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6EC"/>
    <w:rsid w:val="00020C80"/>
    <w:rsid w:val="00021712"/>
    <w:rsid w:val="00021DC6"/>
    <w:rsid w:val="000234A6"/>
    <w:rsid w:val="000243E6"/>
    <w:rsid w:val="000246C0"/>
    <w:rsid w:val="00024EE3"/>
    <w:rsid w:val="00025528"/>
    <w:rsid w:val="000256D0"/>
    <w:rsid w:val="00027945"/>
    <w:rsid w:val="00027EC6"/>
    <w:rsid w:val="00031611"/>
    <w:rsid w:val="00031EBA"/>
    <w:rsid w:val="000328BD"/>
    <w:rsid w:val="00032F29"/>
    <w:rsid w:val="00033ED7"/>
    <w:rsid w:val="00034002"/>
    <w:rsid w:val="00034626"/>
    <w:rsid w:val="00034999"/>
    <w:rsid w:val="00034F30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46A9E"/>
    <w:rsid w:val="00047062"/>
    <w:rsid w:val="000503E0"/>
    <w:rsid w:val="00051E02"/>
    <w:rsid w:val="00053BCB"/>
    <w:rsid w:val="00055334"/>
    <w:rsid w:val="0005551F"/>
    <w:rsid w:val="00056B40"/>
    <w:rsid w:val="00057213"/>
    <w:rsid w:val="000603A9"/>
    <w:rsid w:val="000603AB"/>
    <w:rsid w:val="000608D5"/>
    <w:rsid w:val="00061BE6"/>
    <w:rsid w:val="00064D6C"/>
    <w:rsid w:val="000663B0"/>
    <w:rsid w:val="00073281"/>
    <w:rsid w:val="00075EB8"/>
    <w:rsid w:val="000768BF"/>
    <w:rsid w:val="00076C54"/>
    <w:rsid w:val="00077348"/>
    <w:rsid w:val="00080961"/>
    <w:rsid w:val="000827E0"/>
    <w:rsid w:val="000837A2"/>
    <w:rsid w:val="00083B26"/>
    <w:rsid w:val="00084A84"/>
    <w:rsid w:val="00084F1D"/>
    <w:rsid w:val="00086185"/>
    <w:rsid w:val="0008715D"/>
    <w:rsid w:val="00090647"/>
    <w:rsid w:val="000906B5"/>
    <w:rsid w:val="00090EBB"/>
    <w:rsid w:val="000924A2"/>
    <w:rsid w:val="00092997"/>
    <w:rsid w:val="000930EE"/>
    <w:rsid w:val="00094718"/>
    <w:rsid w:val="00095053"/>
    <w:rsid w:val="00096DE0"/>
    <w:rsid w:val="000A14FD"/>
    <w:rsid w:val="000A15A1"/>
    <w:rsid w:val="000A1C0B"/>
    <w:rsid w:val="000A1E14"/>
    <w:rsid w:val="000A323F"/>
    <w:rsid w:val="000A3870"/>
    <w:rsid w:val="000A41C2"/>
    <w:rsid w:val="000A50DF"/>
    <w:rsid w:val="000A646F"/>
    <w:rsid w:val="000A6818"/>
    <w:rsid w:val="000A7762"/>
    <w:rsid w:val="000A7F9B"/>
    <w:rsid w:val="000B1479"/>
    <w:rsid w:val="000B1DE4"/>
    <w:rsid w:val="000B2352"/>
    <w:rsid w:val="000B29F8"/>
    <w:rsid w:val="000B45DE"/>
    <w:rsid w:val="000B4604"/>
    <w:rsid w:val="000B4866"/>
    <w:rsid w:val="000B5964"/>
    <w:rsid w:val="000B7B3F"/>
    <w:rsid w:val="000C0E90"/>
    <w:rsid w:val="000C2649"/>
    <w:rsid w:val="000C3834"/>
    <w:rsid w:val="000C50D4"/>
    <w:rsid w:val="000C567A"/>
    <w:rsid w:val="000C5A2C"/>
    <w:rsid w:val="000C666E"/>
    <w:rsid w:val="000D15A7"/>
    <w:rsid w:val="000D20EF"/>
    <w:rsid w:val="000D4044"/>
    <w:rsid w:val="000D536A"/>
    <w:rsid w:val="000D5CBE"/>
    <w:rsid w:val="000D6FC1"/>
    <w:rsid w:val="000D6FC3"/>
    <w:rsid w:val="000E0558"/>
    <w:rsid w:val="000E0921"/>
    <w:rsid w:val="000E1E35"/>
    <w:rsid w:val="000E55F6"/>
    <w:rsid w:val="000F1187"/>
    <w:rsid w:val="000F13C1"/>
    <w:rsid w:val="000F289D"/>
    <w:rsid w:val="000F3810"/>
    <w:rsid w:val="000F52D3"/>
    <w:rsid w:val="000F5520"/>
    <w:rsid w:val="000F5E31"/>
    <w:rsid w:val="000F5F59"/>
    <w:rsid w:val="000F6070"/>
    <w:rsid w:val="000F6514"/>
    <w:rsid w:val="000F6CD9"/>
    <w:rsid w:val="000F79AD"/>
    <w:rsid w:val="00100662"/>
    <w:rsid w:val="001016D6"/>
    <w:rsid w:val="0010448F"/>
    <w:rsid w:val="00104CA1"/>
    <w:rsid w:val="00105773"/>
    <w:rsid w:val="001060B4"/>
    <w:rsid w:val="0010668A"/>
    <w:rsid w:val="00110DAC"/>
    <w:rsid w:val="0011101F"/>
    <w:rsid w:val="00111073"/>
    <w:rsid w:val="001114D6"/>
    <w:rsid w:val="00111B63"/>
    <w:rsid w:val="0011227F"/>
    <w:rsid w:val="0011346B"/>
    <w:rsid w:val="00113BA4"/>
    <w:rsid w:val="00114518"/>
    <w:rsid w:val="001148FC"/>
    <w:rsid w:val="001149E3"/>
    <w:rsid w:val="00115E70"/>
    <w:rsid w:val="00116EF8"/>
    <w:rsid w:val="001174D8"/>
    <w:rsid w:val="00117504"/>
    <w:rsid w:val="00117573"/>
    <w:rsid w:val="001206CD"/>
    <w:rsid w:val="00120B05"/>
    <w:rsid w:val="00120D8A"/>
    <w:rsid w:val="00121D64"/>
    <w:rsid w:val="00122CEF"/>
    <w:rsid w:val="00131E26"/>
    <w:rsid w:val="00132EC0"/>
    <w:rsid w:val="001335E8"/>
    <w:rsid w:val="00134D2A"/>
    <w:rsid w:val="00136858"/>
    <w:rsid w:val="00137505"/>
    <w:rsid w:val="00145D79"/>
    <w:rsid w:val="00146B72"/>
    <w:rsid w:val="00146FB2"/>
    <w:rsid w:val="00150293"/>
    <w:rsid w:val="00150E01"/>
    <w:rsid w:val="00151738"/>
    <w:rsid w:val="00151D3F"/>
    <w:rsid w:val="00152014"/>
    <w:rsid w:val="00152F8A"/>
    <w:rsid w:val="001551E3"/>
    <w:rsid w:val="001564C2"/>
    <w:rsid w:val="00156587"/>
    <w:rsid w:val="00157DC6"/>
    <w:rsid w:val="00160641"/>
    <w:rsid w:val="001621E4"/>
    <w:rsid w:val="00162770"/>
    <w:rsid w:val="00162E6A"/>
    <w:rsid w:val="00162FAB"/>
    <w:rsid w:val="001637DC"/>
    <w:rsid w:val="00163971"/>
    <w:rsid w:val="00165A41"/>
    <w:rsid w:val="00167094"/>
    <w:rsid w:val="00170F8A"/>
    <w:rsid w:val="00171683"/>
    <w:rsid w:val="001722CB"/>
    <w:rsid w:val="001726B4"/>
    <w:rsid w:val="00172B8F"/>
    <w:rsid w:val="00174BE2"/>
    <w:rsid w:val="001750C7"/>
    <w:rsid w:val="00182F20"/>
    <w:rsid w:val="001833E8"/>
    <w:rsid w:val="001847C2"/>
    <w:rsid w:val="00184D0E"/>
    <w:rsid w:val="0018625E"/>
    <w:rsid w:val="0018629A"/>
    <w:rsid w:val="0019155A"/>
    <w:rsid w:val="00191805"/>
    <w:rsid w:val="001918DD"/>
    <w:rsid w:val="001925A9"/>
    <w:rsid w:val="00192964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129F"/>
    <w:rsid w:val="001A3458"/>
    <w:rsid w:val="001A3D18"/>
    <w:rsid w:val="001A5B5F"/>
    <w:rsid w:val="001A5CDB"/>
    <w:rsid w:val="001A6352"/>
    <w:rsid w:val="001A65A2"/>
    <w:rsid w:val="001A722B"/>
    <w:rsid w:val="001A72EB"/>
    <w:rsid w:val="001A7BDB"/>
    <w:rsid w:val="001A7E3D"/>
    <w:rsid w:val="001B0F13"/>
    <w:rsid w:val="001B15AD"/>
    <w:rsid w:val="001B17E4"/>
    <w:rsid w:val="001B2BBA"/>
    <w:rsid w:val="001B2F5C"/>
    <w:rsid w:val="001B4ECD"/>
    <w:rsid w:val="001B574A"/>
    <w:rsid w:val="001B6860"/>
    <w:rsid w:val="001B696C"/>
    <w:rsid w:val="001B6F63"/>
    <w:rsid w:val="001B7162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47A"/>
    <w:rsid w:val="001D3D1A"/>
    <w:rsid w:val="001D3DC9"/>
    <w:rsid w:val="001D7841"/>
    <w:rsid w:val="001D79F0"/>
    <w:rsid w:val="001E0365"/>
    <w:rsid w:val="001E0F12"/>
    <w:rsid w:val="001E191C"/>
    <w:rsid w:val="001E21FF"/>
    <w:rsid w:val="001E2397"/>
    <w:rsid w:val="001E26D7"/>
    <w:rsid w:val="001E2E4F"/>
    <w:rsid w:val="001E2F97"/>
    <w:rsid w:val="001E570D"/>
    <w:rsid w:val="001E6365"/>
    <w:rsid w:val="001E6543"/>
    <w:rsid w:val="001E66C9"/>
    <w:rsid w:val="001F1A72"/>
    <w:rsid w:val="001F1CFC"/>
    <w:rsid w:val="001F207E"/>
    <w:rsid w:val="001F2933"/>
    <w:rsid w:val="001F2B88"/>
    <w:rsid w:val="001F373D"/>
    <w:rsid w:val="001F3DEC"/>
    <w:rsid w:val="001F3F52"/>
    <w:rsid w:val="001F4917"/>
    <w:rsid w:val="001F5070"/>
    <w:rsid w:val="001F6539"/>
    <w:rsid w:val="001F7A73"/>
    <w:rsid w:val="002017FD"/>
    <w:rsid w:val="00201C51"/>
    <w:rsid w:val="00202EF6"/>
    <w:rsid w:val="00202FA1"/>
    <w:rsid w:val="002030B2"/>
    <w:rsid w:val="00204249"/>
    <w:rsid w:val="002048AC"/>
    <w:rsid w:val="00206488"/>
    <w:rsid w:val="00206DFD"/>
    <w:rsid w:val="0021044B"/>
    <w:rsid w:val="00212ACE"/>
    <w:rsid w:val="00213CBB"/>
    <w:rsid w:val="002148FB"/>
    <w:rsid w:val="00215304"/>
    <w:rsid w:val="00216740"/>
    <w:rsid w:val="00216FCB"/>
    <w:rsid w:val="00217BE8"/>
    <w:rsid w:val="0022030D"/>
    <w:rsid w:val="00221FB6"/>
    <w:rsid w:val="00222895"/>
    <w:rsid w:val="0022365A"/>
    <w:rsid w:val="0022472A"/>
    <w:rsid w:val="002262D0"/>
    <w:rsid w:val="00227399"/>
    <w:rsid w:val="002276B7"/>
    <w:rsid w:val="0023383B"/>
    <w:rsid w:val="0023456C"/>
    <w:rsid w:val="00234A81"/>
    <w:rsid w:val="00235043"/>
    <w:rsid w:val="0023628A"/>
    <w:rsid w:val="00237BFB"/>
    <w:rsid w:val="00237E35"/>
    <w:rsid w:val="0024002F"/>
    <w:rsid w:val="002403D2"/>
    <w:rsid w:val="0024062D"/>
    <w:rsid w:val="00242873"/>
    <w:rsid w:val="00244D8F"/>
    <w:rsid w:val="00246E84"/>
    <w:rsid w:val="00246ECD"/>
    <w:rsid w:val="002472EE"/>
    <w:rsid w:val="00250306"/>
    <w:rsid w:val="00250A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0B08"/>
    <w:rsid w:val="00261A20"/>
    <w:rsid w:val="00263976"/>
    <w:rsid w:val="00265596"/>
    <w:rsid w:val="00272534"/>
    <w:rsid w:val="00272865"/>
    <w:rsid w:val="002743B2"/>
    <w:rsid w:val="00274DEB"/>
    <w:rsid w:val="002758BB"/>
    <w:rsid w:val="00275D7B"/>
    <w:rsid w:val="00275FD6"/>
    <w:rsid w:val="00276A89"/>
    <w:rsid w:val="002773E7"/>
    <w:rsid w:val="002816A5"/>
    <w:rsid w:val="0028346F"/>
    <w:rsid w:val="002843D6"/>
    <w:rsid w:val="00284BC8"/>
    <w:rsid w:val="0029030C"/>
    <w:rsid w:val="002907F9"/>
    <w:rsid w:val="00290BAC"/>
    <w:rsid w:val="0029106B"/>
    <w:rsid w:val="00292582"/>
    <w:rsid w:val="00292911"/>
    <w:rsid w:val="00294381"/>
    <w:rsid w:val="00294CCA"/>
    <w:rsid w:val="0029597C"/>
    <w:rsid w:val="00296CAD"/>
    <w:rsid w:val="00296F79"/>
    <w:rsid w:val="00297561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438"/>
    <w:rsid w:val="002B35F3"/>
    <w:rsid w:val="002B3855"/>
    <w:rsid w:val="002B4CE2"/>
    <w:rsid w:val="002B5CFC"/>
    <w:rsid w:val="002B64F1"/>
    <w:rsid w:val="002B7512"/>
    <w:rsid w:val="002B75EE"/>
    <w:rsid w:val="002B779F"/>
    <w:rsid w:val="002B7FE1"/>
    <w:rsid w:val="002C06AB"/>
    <w:rsid w:val="002C15DF"/>
    <w:rsid w:val="002C1DD7"/>
    <w:rsid w:val="002C461E"/>
    <w:rsid w:val="002D5D9F"/>
    <w:rsid w:val="002D6095"/>
    <w:rsid w:val="002D6336"/>
    <w:rsid w:val="002D72A8"/>
    <w:rsid w:val="002E2E79"/>
    <w:rsid w:val="002E42D2"/>
    <w:rsid w:val="002E5E02"/>
    <w:rsid w:val="002E61BA"/>
    <w:rsid w:val="002F0969"/>
    <w:rsid w:val="002F0C0B"/>
    <w:rsid w:val="002F3463"/>
    <w:rsid w:val="002F4145"/>
    <w:rsid w:val="002F4497"/>
    <w:rsid w:val="002F4692"/>
    <w:rsid w:val="002F4E07"/>
    <w:rsid w:val="002F59CA"/>
    <w:rsid w:val="002F5E7F"/>
    <w:rsid w:val="002F6118"/>
    <w:rsid w:val="002F6A33"/>
    <w:rsid w:val="002F7406"/>
    <w:rsid w:val="00300052"/>
    <w:rsid w:val="0030115F"/>
    <w:rsid w:val="00301ED4"/>
    <w:rsid w:val="0030211C"/>
    <w:rsid w:val="003024F5"/>
    <w:rsid w:val="0030441F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470"/>
    <w:rsid w:val="003107B8"/>
    <w:rsid w:val="00310CCB"/>
    <w:rsid w:val="00311D2D"/>
    <w:rsid w:val="00312A8F"/>
    <w:rsid w:val="00313B10"/>
    <w:rsid w:val="00314408"/>
    <w:rsid w:val="00315AC5"/>
    <w:rsid w:val="00320403"/>
    <w:rsid w:val="003211BF"/>
    <w:rsid w:val="00324B5A"/>
    <w:rsid w:val="00324E46"/>
    <w:rsid w:val="00324FB7"/>
    <w:rsid w:val="00326845"/>
    <w:rsid w:val="00326E28"/>
    <w:rsid w:val="00327488"/>
    <w:rsid w:val="00327722"/>
    <w:rsid w:val="00330D53"/>
    <w:rsid w:val="00334679"/>
    <w:rsid w:val="003357FD"/>
    <w:rsid w:val="0033691F"/>
    <w:rsid w:val="00336D71"/>
    <w:rsid w:val="003374EC"/>
    <w:rsid w:val="00337ADF"/>
    <w:rsid w:val="00337BEB"/>
    <w:rsid w:val="00340773"/>
    <w:rsid w:val="00340D92"/>
    <w:rsid w:val="0034181D"/>
    <w:rsid w:val="00342020"/>
    <w:rsid w:val="00343200"/>
    <w:rsid w:val="003440FF"/>
    <w:rsid w:val="003445D5"/>
    <w:rsid w:val="0034617F"/>
    <w:rsid w:val="00347C6B"/>
    <w:rsid w:val="00347DEC"/>
    <w:rsid w:val="00350C01"/>
    <w:rsid w:val="00351680"/>
    <w:rsid w:val="00351B6E"/>
    <w:rsid w:val="0035301E"/>
    <w:rsid w:val="00356C31"/>
    <w:rsid w:val="00357747"/>
    <w:rsid w:val="00360776"/>
    <w:rsid w:val="00361ABA"/>
    <w:rsid w:val="00361BD5"/>
    <w:rsid w:val="00364BF9"/>
    <w:rsid w:val="00366ED3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1FDD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9A2"/>
    <w:rsid w:val="00394F89"/>
    <w:rsid w:val="0039656D"/>
    <w:rsid w:val="0039697E"/>
    <w:rsid w:val="00396B6D"/>
    <w:rsid w:val="003976D3"/>
    <w:rsid w:val="003A0BC0"/>
    <w:rsid w:val="003A0D72"/>
    <w:rsid w:val="003A13C7"/>
    <w:rsid w:val="003A2255"/>
    <w:rsid w:val="003A4870"/>
    <w:rsid w:val="003A6B42"/>
    <w:rsid w:val="003A6EAE"/>
    <w:rsid w:val="003B0C6A"/>
    <w:rsid w:val="003B1379"/>
    <w:rsid w:val="003B1469"/>
    <w:rsid w:val="003B28D1"/>
    <w:rsid w:val="003B2CFE"/>
    <w:rsid w:val="003B3F41"/>
    <w:rsid w:val="003B3FFB"/>
    <w:rsid w:val="003B4C4D"/>
    <w:rsid w:val="003B6F3A"/>
    <w:rsid w:val="003B7CF7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0230"/>
    <w:rsid w:val="003D1889"/>
    <w:rsid w:val="003D3E93"/>
    <w:rsid w:val="003D457D"/>
    <w:rsid w:val="003D70B5"/>
    <w:rsid w:val="003D796F"/>
    <w:rsid w:val="003E0D63"/>
    <w:rsid w:val="003E10D1"/>
    <w:rsid w:val="003E1645"/>
    <w:rsid w:val="003E3AC7"/>
    <w:rsid w:val="003E548F"/>
    <w:rsid w:val="003E5B7A"/>
    <w:rsid w:val="003E64BD"/>
    <w:rsid w:val="003E6FFB"/>
    <w:rsid w:val="003F0D1A"/>
    <w:rsid w:val="003F1499"/>
    <w:rsid w:val="003F364C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05285"/>
    <w:rsid w:val="00410A74"/>
    <w:rsid w:val="00410EE9"/>
    <w:rsid w:val="004110BE"/>
    <w:rsid w:val="00411319"/>
    <w:rsid w:val="004121FD"/>
    <w:rsid w:val="00413784"/>
    <w:rsid w:val="00413D28"/>
    <w:rsid w:val="00415FBF"/>
    <w:rsid w:val="00416255"/>
    <w:rsid w:val="00417BB0"/>
    <w:rsid w:val="004203AF"/>
    <w:rsid w:val="00420525"/>
    <w:rsid w:val="00420CA3"/>
    <w:rsid w:val="004213AB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36853"/>
    <w:rsid w:val="004419A5"/>
    <w:rsid w:val="00441E9D"/>
    <w:rsid w:val="004430D4"/>
    <w:rsid w:val="00444F6C"/>
    <w:rsid w:val="00445EAF"/>
    <w:rsid w:val="00445EC6"/>
    <w:rsid w:val="00447048"/>
    <w:rsid w:val="004475EE"/>
    <w:rsid w:val="004479E2"/>
    <w:rsid w:val="00447F22"/>
    <w:rsid w:val="004504E5"/>
    <w:rsid w:val="00450EB9"/>
    <w:rsid w:val="00451716"/>
    <w:rsid w:val="0045195E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67CB3"/>
    <w:rsid w:val="00470CB9"/>
    <w:rsid w:val="00471F15"/>
    <w:rsid w:val="004727A3"/>
    <w:rsid w:val="004742EC"/>
    <w:rsid w:val="004758D8"/>
    <w:rsid w:val="00475E4A"/>
    <w:rsid w:val="00475EB2"/>
    <w:rsid w:val="00476F56"/>
    <w:rsid w:val="00481638"/>
    <w:rsid w:val="00481992"/>
    <w:rsid w:val="00482025"/>
    <w:rsid w:val="00482124"/>
    <w:rsid w:val="004823E3"/>
    <w:rsid w:val="0048268C"/>
    <w:rsid w:val="004828B1"/>
    <w:rsid w:val="004833AA"/>
    <w:rsid w:val="00483446"/>
    <w:rsid w:val="004838D0"/>
    <w:rsid w:val="00484FAF"/>
    <w:rsid w:val="00485745"/>
    <w:rsid w:val="00485F70"/>
    <w:rsid w:val="00487746"/>
    <w:rsid w:val="00487BD1"/>
    <w:rsid w:val="004933A0"/>
    <w:rsid w:val="00493723"/>
    <w:rsid w:val="0049404D"/>
    <w:rsid w:val="004941B1"/>
    <w:rsid w:val="0049566F"/>
    <w:rsid w:val="00497763"/>
    <w:rsid w:val="004977F0"/>
    <w:rsid w:val="004A2551"/>
    <w:rsid w:val="004A2E5E"/>
    <w:rsid w:val="004A3B73"/>
    <w:rsid w:val="004A430E"/>
    <w:rsid w:val="004A4611"/>
    <w:rsid w:val="004A4C68"/>
    <w:rsid w:val="004A52DE"/>
    <w:rsid w:val="004A540C"/>
    <w:rsid w:val="004A5932"/>
    <w:rsid w:val="004A5A98"/>
    <w:rsid w:val="004B0576"/>
    <w:rsid w:val="004B21EE"/>
    <w:rsid w:val="004B3122"/>
    <w:rsid w:val="004B51A6"/>
    <w:rsid w:val="004B64A3"/>
    <w:rsid w:val="004C04CA"/>
    <w:rsid w:val="004C1BE9"/>
    <w:rsid w:val="004C24F6"/>
    <w:rsid w:val="004C42CB"/>
    <w:rsid w:val="004C4350"/>
    <w:rsid w:val="004C726E"/>
    <w:rsid w:val="004D19D1"/>
    <w:rsid w:val="004D3611"/>
    <w:rsid w:val="004D4133"/>
    <w:rsid w:val="004D414F"/>
    <w:rsid w:val="004D546D"/>
    <w:rsid w:val="004E0381"/>
    <w:rsid w:val="004E03A0"/>
    <w:rsid w:val="004E0C30"/>
    <w:rsid w:val="004E13BC"/>
    <w:rsid w:val="004E1593"/>
    <w:rsid w:val="004E186F"/>
    <w:rsid w:val="004E30DE"/>
    <w:rsid w:val="004E36D3"/>
    <w:rsid w:val="004E4B68"/>
    <w:rsid w:val="004E4BF2"/>
    <w:rsid w:val="004E61BC"/>
    <w:rsid w:val="004E6491"/>
    <w:rsid w:val="004E786A"/>
    <w:rsid w:val="004F1834"/>
    <w:rsid w:val="004F199D"/>
    <w:rsid w:val="004F4B28"/>
    <w:rsid w:val="004F523C"/>
    <w:rsid w:val="004F77F7"/>
    <w:rsid w:val="00500545"/>
    <w:rsid w:val="005006AF"/>
    <w:rsid w:val="00503593"/>
    <w:rsid w:val="005041EE"/>
    <w:rsid w:val="005048AA"/>
    <w:rsid w:val="0050586B"/>
    <w:rsid w:val="00506230"/>
    <w:rsid w:val="005062AF"/>
    <w:rsid w:val="005063AC"/>
    <w:rsid w:val="005065DF"/>
    <w:rsid w:val="005071EA"/>
    <w:rsid w:val="00510572"/>
    <w:rsid w:val="0051079E"/>
    <w:rsid w:val="005109A8"/>
    <w:rsid w:val="00511DFC"/>
    <w:rsid w:val="0051265E"/>
    <w:rsid w:val="00512CBC"/>
    <w:rsid w:val="00514961"/>
    <w:rsid w:val="00515376"/>
    <w:rsid w:val="0051538E"/>
    <w:rsid w:val="0051635A"/>
    <w:rsid w:val="0051762C"/>
    <w:rsid w:val="00517743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6C23"/>
    <w:rsid w:val="00537ECF"/>
    <w:rsid w:val="00537F3A"/>
    <w:rsid w:val="005414E1"/>
    <w:rsid w:val="005418D0"/>
    <w:rsid w:val="00541AFC"/>
    <w:rsid w:val="00541CB8"/>
    <w:rsid w:val="00541D2C"/>
    <w:rsid w:val="00542050"/>
    <w:rsid w:val="00542624"/>
    <w:rsid w:val="0054271F"/>
    <w:rsid w:val="0054288A"/>
    <w:rsid w:val="00542972"/>
    <w:rsid w:val="00543503"/>
    <w:rsid w:val="00543B95"/>
    <w:rsid w:val="00544A42"/>
    <w:rsid w:val="00545895"/>
    <w:rsid w:val="00546A1E"/>
    <w:rsid w:val="00550B7C"/>
    <w:rsid w:val="00551289"/>
    <w:rsid w:val="00551734"/>
    <w:rsid w:val="00554724"/>
    <w:rsid w:val="00554DBB"/>
    <w:rsid w:val="00554F61"/>
    <w:rsid w:val="005555FF"/>
    <w:rsid w:val="005601E6"/>
    <w:rsid w:val="00560284"/>
    <w:rsid w:val="0056046D"/>
    <w:rsid w:val="0056250E"/>
    <w:rsid w:val="00563F63"/>
    <w:rsid w:val="00564488"/>
    <w:rsid w:val="00564AED"/>
    <w:rsid w:val="00565054"/>
    <w:rsid w:val="00565F54"/>
    <w:rsid w:val="0056616A"/>
    <w:rsid w:val="00567E80"/>
    <w:rsid w:val="00571153"/>
    <w:rsid w:val="00571299"/>
    <w:rsid w:val="00572844"/>
    <w:rsid w:val="00572A72"/>
    <w:rsid w:val="00572B3A"/>
    <w:rsid w:val="00572F17"/>
    <w:rsid w:val="00573A74"/>
    <w:rsid w:val="00575236"/>
    <w:rsid w:val="005777D4"/>
    <w:rsid w:val="00577AAB"/>
    <w:rsid w:val="00580767"/>
    <w:rsid w:val="00580A63"/>
    <w:rsid w:val="00581BB2"/>
    <w:rsid w:val="00582C57"/>
    <w:rsid w:val="005865FB"/>
    <w:rsid w:val="00587ED8"/>
    <w:rsid w:val="00592088"/>
    <w:rsid w:val="005925A5"/>
    <w:rsid w:val="00592FFA"/>
    <w:rsid w:val="00594AD8"/>
    <w:rsid w:val="00595702"/>
    <w:rsid w:val="0059571D"/>
    <w:rsid w:val="0059669B"/>
    <w:rsid w:val="005A1039"/>
    <w:rsid w:val="005A18E4"/>
    <w:rsid w:val="005A23DF"/>
    <w:rsid w:val="005A3B74"/>
    <w:rsid w:val="005A4E20"/>
    <w:rsid w:val="005A7665"/>
    <w:rsid w:val="005A76B8"/>
    <w:rsid w:val="005B1325"/>
    <w:rsid w:val="005B141C"/>
    <w:rsid w:val="005B1776"/>
    <w:rsid w:val="005B1930"/>
    <w:rsid w:val="005B3021"/>
    <w:rsid w:val="005B377C"/>
    <w:rsid w:val="005B44F0"/>
    <w:rsid w:val="005B4761"/>
    <w:rsid w:val="005B4E1C"/>
    <w:rsid w:val="005B735F"/>
    <w:rsid w:val="005B73B1"/>
    <w:rsid w:val="005B7A03"/>
    <w:rsid w:val="005B7FAC"/>
    <w:rsid w:val="005C10B0"/>
    <w:rsid w:val="005C3719"/>
    <w:rsid w:val="005C56AD"/>
    <w:rsid w:val="005C5B34"/>
    <w:rsid w:val="005C5C52"/>
    <w:rsid w:val="005C63AA"/>
    <w:rsid w:val="005D0767"/>
    <w:rsid w:val="005D2E59"/>
    <w:rsid w:val="005D46D6"/>
    <w:rsid w:val="005D4CC0"/>
    <w:rsid w:val="005D5557"/>
    <w:rsid w:val="005D75E6"/>
    <w:rsid w:val="005E10E9"/>
    <w:rsid w:val="005E11E3"/>
    <w:rsid w:val="005E1EBB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0C5A"/>
    <w:rsid w:val="00600C77"/>
    <w:rsid w:val="0060186A"/>
    <w:rsid w:val="00601877"/>
    <w:rsid w:val="00603669"/>
    <w:rsid w:val="0060373C"/>
    <w:rsid w:val="006049AC"/>
    <w:rsid w:val="0060601E"/>
    <w:rsid w:val="006064A7"/>
    <w:rsid w:val="0060744F"/>
    <w:rsid w:val="00607CCF"/>
    <w:rsid w:val="00611249"/>
    <w:rsid w:val="00612640"/>
    <w:rsid w:val="006148EE"/>
    <w:rsid w:val="00614BED"/>
    <w:rsid w:val="00615773"/>
    <w:rsid w:val="00620012"/>
    <w:rsid w:val="00620A0C"/>
    <w:rsid w:val="00621B3E"/>
    <w:rsid w:val="006232B2"/>
    <w:rsid w:val="00623C8E"/>
    <w:rsid w:val="00623F80"/>
    <w:rsid w:val="00625995"/>
    <w:rsid w:val="00625D9E"/>
    <w:rsid w:val="0062729A"/>
    <w:rsid w:val="006274B8"/>
    <w:rsid w:val="006311A1"/>
    <w:rsid w:val="006330E1"/>
    <w:rsid w:val="00633647"/>
    <w:rsid w:val="00633AE2"/>
    <w:rsid w:val="00633D19"/>
    <w:rsid w:val="00635092"/>
    <w:rsid w:val="006355EE"/>
    <w:rsid w:val="0063680F"/>
    <w:rsid w:val="00637995"/>
    <w:rsid w:val="0064076C"/>
    <w:rsid w:val="00641343"/>
    <w:rsid w:val="00641383"/>
    <w:rsid w:val="0064226D"/>
    <w:rsid w:val="00642668"/>
    <w:rsid w:val="00642DBB"/>
    <w:rsid w:val="00643AF8"/>
    <w:rsid w:val="006461F9"/>
    <w:rsid w:val="00646C72"/>
    <w:rsid w:val="006507A9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4931"/>
    <w:rsid w:val="00665030"/>
    <w:rsid w:val="006651AD"/>
    <w:rsid w:val="00666393"/>
    <w:rsid w:val="00666DA7"/>
    <w:rsid w:val="00667476"/>
    <w:rsid w:val="00672483"/>
    <w:rsid w:val="00675C05"/>
    <w:rsid w:val="00676989"/>
    <w:rsid w:val="00676C6C"/>
    <w:rsid w:val="00676E1A"/>
    <w:rsid w:val="0068038E"/>
    <w:rsid w:val="00680C60"/>
    <w:rsid w:val="00681D78"/>
    <w:rsid w:val="00682439"/>
    <w:rsid w:val="00682E93"/>
    <w:rsid w:val="00683587"/>
    <w:rsid w:val="00684872"/>
    <w:rsid w:val="00685889"/>
    <w:rsid w:val="0068656E"/>
    <w:rsid w:val="006869C4"/>
    <w:rsid w:val="006903A3"/>
    <w:rsid w:val="006905A9"/>
    <w:rsid w:val="00690ECF"/>
    <w:rsid w:val="006918CB"/>
    <w:rsid w:val="006928FE"/>
    <w:rsid w:val="00693167"/>
    <w:rsid w:val="006933A5"/>
    <w:rsid w:val="0069343F"/>
    <w:rsid w:val="00695934"/>
    <w:rsid w:val="00696E4B"/>
    <w:rsid w:val="006A0821"/>
    <w:rsid w:val="006A2C49"/>
    <w:rsid w:val="006A3143"/>
    <w:rsid w:val="006A4749"/>
    <w:rsid w:val="006A4A31"/>
    <w:rsid w:val="006A4ADD"/>
    <w:rsid w:val="006A4BCC"/>
    <w:rsid w:val="006A571B"/>
    <w:rsid w:val="006A68E4"/>
    <w:rsid w:val="006A6E30"/>
    <w:rsid w:val="006A7323"/>
    <w:rsid w:val="006B1770"/>
    <w:rsid w:val="006B1777"/>
    <w:rsid w:val="006B3A13"/>
    <w:rsid w:val="006B4100"/>
    <w:rsid w:val="006B68DA"/>
    <w:rsid w:val="006B7E14"/>
    <w:rsid w:val="006C2D17"/>
    <w:rsid w:val="006C3406"/>
    <w:rsid w:val="006C3691"/>
    <w:rsid w:val="006C39A9"/>
    <w:rsid w:val="006C459A"/>
    <w:rsid w:val="006C5BBC"/>
    <w:rsid w:val="006C7A14"/>
    <w:rsid w:val="006C7A94"/>
    <w:rsid w:val="006D06CD"/>
    <w:rsid w:val="006D0FDE"/>
    <w:rsid w:val="006D10BB"/>
    <w:rsid w:val="006D3AE6"/>
    <w:rsid w:val="006D3C13"/>
    <w:rsid w:val="006D44B7"/>
    <w:rsid w:val="006D485A"/>
    <w:rsid w:val="006D4C0F"/>
    <w:rsid w:val="006D79AB"/>
    <w:rsid w:val="006D7F6E"/>
    <w:rsid w:val="006E0B6F"/>
    <w:rsid w:val="006E0DA9"/>
    <w:rsid w:val="006E2D61"/>
    <w:rsid w:val="006E3246"/>
    <w:rsid w:val="006E32FB"/>
    <w:rsid w:val="006E3D57"/>
    <w:rsid w:val="006E52BE"/>
    <w:rsid w:val="006E5D14"/>
    <w:rsid w:val="006E6F48"/>
    <w:rsid w:val="006F2586"/>
    <w:rsid w:val="006F2D82"/>
    <w:rsid w:val="006F30C6"/>
    <w:rsid w:val="006F3238"/>
    <w:rsid w:val="006F36A4"/>
    <w:rsid w:val="006F3A45"/>
    <w:rsid w:val="006F3B15"/>
    <w:rsid w:val="006F4936"/>
    <w:rsid w:val="006F54FC"/>
    <w:rsid w:val="006F7B7C"/>
    <w:rsid w:val="00700D54"/>
    <w:rsid w:val="00701231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1752"/>
    <w:rsid w:val="00712B39"/>
    <w:rsid w:val="00720137"/>
    <w:rsid w:val="00720941"/>
    <w:rsid w:val="007212A2"/>
    <w:rsid w:val="007226F1"/>
    <w:rsid w:val="00723609"/>
    <w:rsid w:val="00724F37"/>
    <w:rsid w:val="00726B41"/>
    <w:rsid w:val="0072788E"/>
    <w:rsid w:val="00727A62"/>
    <w:rsid w:val="00732162"/>
    <w:rsid w:val="007328FB"/>
    <w:rsid w:val="00733A77"/>
    <w:rsid w:val="007348FC"/>
    <w:rsid w:val="007352B2"/>
    <w:rsid w:val="00735700"/>
    <w:rsid w:val="007358E7"/>
    <w:rsid w:val="00736956"/>
    <w:rsid w:val="00736DB9"/>
    <w:rsid w:val="00737D8B"/>
    <w:rsid w:val="00741094"/>
    <w:rsid w:val="00741668"/>
    <w:rsid w:val="0074315C"/>
    <w:rsid w:val="00745446"/>
    <w:rsid w:val="0074568D"/>
    <w:rsid w:val="00745E19"/>
    <w:rsid w:val="00746A43"/>
    <w:rsid w:val="00746FB1"/>
    <w:rsid w:val="0074734A"/>
    <w:rsid w:val="007502A3"/>
    <w:rsid w:val="00751563"/>
    <w:rsid w:val="007522FC"/>
    <w:rsid w:val="0075247A"/>
    <w:rsid w:val="0075422A"/>
    <w:rsid w:val="00754D5D"/>
    <w:rsid w:val="00756C8D"/>
    <w:rsid w:val="00757629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083"/>
    <w:rsid w:val="0076472E"/>
    <w:rsid w:val="00764DF8"/>
    <w:rsid w:val="0076589E"/>
    <w:rsid w:val="00765AF9"/>
    <w:rsid w:val="007678F4"/>
    <w:rsid w:val="0077018D"/>
    <w:rsid w:val="00770E35"/>
    <w:rsid w:val="00773DE6"/>
    <w:rsid w:val="0077769B"/>
    <w:rsid w:val="00780911"/>
    <w:rsid w:val="0078125E"/>
    <w:rsid w:val="007824E5"/>
    <w:rsid w:val="00783626"/>
    <w:rsid w:val="00783B2D"/>
    <w:rsid w:val="00783E4F"/>
    <w:rsid w:val="00784AAB"/>
    <w:rsid w:val="007863DF"/>
    <w:rsid w:val="0078716D"/>
    <w:rsid w:val="007905F7"/>
    <w:rsid w:val="00791292"/>
    <w:rsid w:val="0079139D"/>
    <w:rsid w:val="007917C1"/>
    <w:rsid w:val="00792783"/>
    <w:rsid w:val="0079341E"/>
    <w:rsid w:val="00795D4D"/>
    <w:rsid w:val="007A0A07"/>
    <w:rsid w:val="007A3092"/>
    <w:rsid w:val="007A3546"/>
    <w:rsid w:val="007A39B6"/>
    <w:rsid w:val="007A3BE0"/>
    <w:rsid w:val="007A57AC"/>
    <w:rsid w:val="007B3E5B"/>
    <w:rsid w:val="007B4772"/>
    <w:rsid w:val="007B575A"/>
    <w:rsid w:val="007B5B56"/>
    <w:rsid w:val="007B6007"/>
    <w:rsid w:val="007B7356"/>
    <w:rsid w:val="007B773A"/>
    <w:rsid w:val="007C0F19"/>
    <w:rsid w:val="007C1173"/>
    <w:rsid w:val="007C254A"/>
    <w:rsid w:val="007C2EBA"/>
    <w:rsid w:val="007C2F76"/>
    <w:rsid w:val="007C42B0"/>
    <w:rsid w:val="007C458E"/>
    <w:rsid w:val="007C487B"/>
    <w:rsid w:val="007C4B03"/>
    <w:rsid w:val="007C57C1"/>
    <w:rsid w:val="007C63A8"/>
    <w:rsid w:val="007D09E0"/>
    <w:rsid w:val="007D0DD6"/>
    <w:rsid w:val="007D2DD7"/>
    <w:rsid w:val="007D2FC0"/>
    <w:rsid w:val="007D592F"/>
    <w:rsid w:val="007D679D"/>
    <w:rsid w:val="007D7DCF"/>
    <w:rsid w:val="007E06BC"/>
    <w:rsid w:val="007E0775"/>
    <w:rsid w:val="007E0E31"/>
    <w:rsid w:val="007E129D"/>
    <w:rsid w:val="007E1C80"/>
    <w:rsid w:val="007E1DCA"/>
    <w:rsid w:val="007E2DB7"/>
    <w:rsid w:val="007E4134"/>
    <w:rsid w:val="007E434C"/>
    <w:rsid w:val="007E4E0E"/>
    <w:rsid w:val="007E513D"/>
    <w:rsid w:val="007E5EA5"/>
    <w:rsid w:val="007E647F"/>
    <w:rsid w:val="007E69F4"/>
    <w:rsid w:val="007F0327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24D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187E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0D68"/>
    <w:rsid w:val="00821CEB"/>
    <w:rsid w:val="00822523"/>
    <w:rsid w:val="008228EC"/>
    <w:rsid w:val="00822F79"/>
    <w:rsid w:val="008239BC"/>
    <w:rsid w:val="008250BD"/>
    <w:rsid w:val="008259F9"/>
    <w:rsid w:val="00827DDF"/>
    <w:rsid w:val="008304B9"/>
    <w:rsid w:val="00832284"/>
    <w:rsid w:val="008338A2"/>
    <w:rsid w:val="00835333"/>
    <w:rsid w:val="00836A20"/>
    <w:rsid w:val="00836BCE"/>
    <w:rsid w:val="00837D48"/>
    <w:rsid w:val="0084023D"/>
    <w:rsid w:val="008405C8"/>
    <w:rsid w:val="00840FFB"/>
    <w:rsid w:val="00841420"/>
    <w:rsid w:val="00843E39"/>
    <w:rsid w:val="00843FB7"/>
    <w:rsid w:val="0084568C"/>
    <w:rsid w:val="0084572D"/>
    <w:rsid w:val="00845A3D"/>
    <w:rsid w:val="0084610A"/>
    <w:rsid w:val="0084715A"/>
    <w:rsid w:val="00851D9C"/>
    <w:rsid w:val="008544FF"/>
    <w:rsid w:val="0085469D"/>
    <w:rsid w:val="0085569C"/>
    <w:rsid w:val="00857003"/>
    <w:rsid w:val="00860810"/>
    <w:rsid w:val="00860B28"/>
    <w:rsid w:val="008614B3"/>
    <w:rsid w:val="00861A5D"/>
    <w:rsid w:val="0086209C"/>
    <w:rsid w:val="00863A17"/>
    <w:rsid w:val="00864BA5"/>
    <w:rsid w:val="00865CC9"/>
    <w:rsid w:val="00867873"/>
    <w:rsid w:val="00867A06"/>
    <w:rsid w:val="00867F76"/>
    <w:rsid w:val="00870BE5"/>
    <w:rsid w:val="00872AC5"/>
    <w:rsid w:val="00873494"/>
    <w:rsid w:val="00874BAF"/>
    <w:rsid w:val="00875259"/>
    <w:rsid w:val="008754BC"/>
    <w:rsid w:val="00875C95"/>
    <w:rsid w:val="0087717D"/>
    <w:rsid w:val="00877B52"/>
    <w:rsid w:val="00877BA4"/>
    <w:rsid w:val="008803C1"/>
    <w:rsid w:val="00880AC6"/>
    <w:rsid w:val="00881FE6"/>
    <w:rsid w:val="00882563"/>
    <w:rsid w:val="00884691"/>
    <w:rsid w:val="0088746A"/>
    <w:rsid w:val="00891BCE"/>
    <w:rsid w:val="008924C3"/>
    <w:rsid w:val="00894052"/>
    <w:rsid w:val="00895138"/>
    <w:rsid w:val="008965BD"/>
    <w:rsid w:val="008A022F"/>
    <w:rsid w:val="008A051E"/>
    <w:rsid w:val="008A38B5"/>
    <w:rsid w:val="008A3B97"/>
    <w:rsid w:val="008A43AC"/>
    <w:rsid w:val="008A444C"/>
    <w:rsid w:val="008A4EB1"/>
    <w:rsid w:val="008B0FA0"/>
    <w:rsid w:val="008B31C1"/>
    <w:rsid w:val="008B39B6"/>
    <w:rsid w:val="008B5098"/>
    <w:rsid w:val="008B5A83"/>
    <w:rsid w:val="008B699C"/>
    <w:rsid w:val="008B759F"/>
    <w:rsid w:val="008C09BB"/>
    <w:rsid w:val="008C0AC1"/>
    <w:rsid w:val="008C1616"/>
    <w:rsid w:val="008C1BA0"/>
    <w:rsid w:val="008C2A84"/>
    <w:rsid w:val="008C4711"/>
    <w:rsid w:val="008C498E"/>
    <w:rsid w:val="008C5DC4"/>
    <w:rsid w:val="008C6E70"/>
    <w:rsid w:val="008C758A"/>
    <w:rsid w:val="008D00FB"/>
    <w:rsid w:val="008D0602"/>
    <w:rsid w:val="008D0B10"/>
    <w:rsid w:val="008D1DFC"/>
    <w:rsid w:val="008D27C8"/>
    <w:rsid w:val="008D4118"/>
    <w:rsid w:val="008D653F"/>
    <w:rsid w:val="008D7CF8"/>
    <w:rsid w:val="008D7E58"/>
    <w:rsid w:val="008E04B9"/>
    <w:rsid w:val="008E0C6D"/>
    <w:rsid w:val="008E1D47"/>
    <w:rsid w:val="008E295C"/>
    <w:rsid w:val="008E3C9E"/>
    <w:rsid w:val="008E6F54"/>
    <w:rsid w:val="008F1AE6"/>
    <w:rsid w:val="008F32C8"/>
    <w:rsid w:val="008F3C2C"/>
    <w:rsid w:val="008F3C67"/>
    <w:rsid w:val="008F410D"/>
    <w:rsid w:val="008F44AD"/>
    <w:rsid w:val="008F4A2D"/>
    <w:rsid w:val="008F4A86"/>
    <w:rsid w:val="008F7A39"/>
    <w:rsid w:val="008F7D69"/>
    <w:rsid w:val="00901051"/>
    <w:rsid w:val="0090155E"/>
    <w:rsid w:val="0090179C"/>
    <w:rsid w:val="009024C1"/>
    <w:rsid w:val="00902BF2"/>
    <w:rsid w:val="00902D83"/>
    <w:rsid w:val="00903F9D"/>
    <w:rsid w:val="00903FCB"/>
    <w:rsid w:val="0090591E"/>
    <w:rsid w:val="00905D49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2FA9"/>
    <w:rsid w:val="009236BE"/>
    <w:rsid w:val="00923CF1"/>
    <w:rsid w:val="0092414A"/>
    <w:rsid w:val="009241BA"/>
    <w:rsid w:val="009246ED"/>
    <w:rsid w:val="00924828"/>
    <w:rsid w:val="00925B60"/>
    <w:rsid w:val="00926B0D"/>
    <w:rsid w:val="0092760C"/>
    <w:rsid w:val="00927B97"/>
    <w:rsid w:val="00932D4B"/>
    <w:rsid w:val="00933339"/>
    <w:rsid w:val="00933CB4"/>
    <w:rsid w:val="00936249"/>
    <w:rsid w:val="00937E98"/>
    <w:rsid w:val="00940EE4"/>
    <w:rsid w:val="00941266"/>
    <w:rsid w:val="00941C6F"/>
    <w:rsid w:val="00942ACB"/>
    <w:rsid w:val="00942BCC"/>
    <w:rsid w:val="00942F14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57372"/>
    <w:rsid w:val="00963A9B"/>
    <w:rsid w:val="00966824"/>
    <w:rsid w:val="00970DEE"/>
    <w:rsid w:val="0097181F"/>
    <w:rsid w:val="00974659"/>
    <w:rsid w:val="009778C6"/>
    <w:rsid w:val="00980FCB"/>
    <w:rsid w:val="0098338E"/>
    <w:rsid w:val="0098540D"/>
    <w:rsid w:val="009860D9"/>
    <w:rsid w:val="009861B3"/>
    <w:rsid w:val="00986AF2"/>
    <w:rsid w:val="009872E4"/>
    <w:rsid w:val="009904E0"/>
    <w:rsid w:val="00990A57"/>
    <w:rsid w:val="0099170B"/>
    <w:rsid w:val="00991ABE"/>
    <w:rsid w:val="00994303"/>
    <w:rsid w:val="009A0C44"/>
    <w:rsid w:val="009A30BA"/>
    <w:rsid w:val="009A31A0"/>
    <w:rsid w:val="009A34B3"/>
    <w:rsid w:val="009A3A4D"/>
    <w:rsid w:val="009A45CB"/>
    <w:rsid w:val="009A494F"/>
    <w:rsid w:val="009A5829"/>
    <w:rsid w:val="009A5A62"/>
    <w:rsid w:val="009A65E9"/>
    <w:rsid w:val="009A725D"/>
    <w:rsid w:val="009A7349"/>
    <w:rsid w:val="009A79FD"/>
    <w:rsid w:val="009B3E62"/>
    <w:rsid w:val="009B503D"/>
    <w:rsid w:val="009B5A74"/>
    <w:rsid w:val="009B5F98"/>
    <w:rsid w:val="009C2E16"/>
    <w:rsid w:val="009C54C4"/>
    <w:rsid w:val="009C7F7F"/>
    <w:rsid w:val="009D024E"/>
    <w:rsid w:val="009D1575"/>
    <w:rsid w:val="009D186A"/>
    <w:rsid w:val="009D2578"/>
    <w:rsid w:val="009D26AA"/>
    <w:rsid w:val="009D31E9"/>
    <w:rsid w:val="009D43E3"/>
    <w:rsid w:val="009D4428"/>
    <w:rsid w:val="009D5D4A"/>
    <w:rsid w:val="009D7B6D"/>
    <w:rsid w:val="009E0563"/>
    <w:rsid w:val="009E05C4"/>
    <w:rsid w:val="009E0B1E"/>
    <w:rsid w:val="009E1674"/>
    <w:rsid w:val="009E1819"/>
    <w:rsid w:val="009E313B"/>
    <w:rsid w:val="009E353D"/>
    <w:rsid w:val="009E5F9A"/>
    <w:rsid w:val="009E6E96"/>
    <w:rsid w:val="009E7AD7"/>
    <w:rsid w:val="009F0B7F"/>
    <w:rsid w:val="009F1B49"/>
    <w:rsid w:val="009F27A1"/>
    <w:rsid w:val="009F2E64"/>
    <w:rsid w:val="009F31BC"/>
    <w:rsid w:val="009F4422"/>
    <w:rsid w:val="009F4CFC"/>
    <w:rsid w:val="009F62BB"/>
    <w:rsid w:val="009F63F7"/>
    <w:rsid w:val="009F69D5"/>
    <w:rsid w:val="009F6B05"/>
    <w:rsid w:val="009F7953"/>
    <w:rsid w:val="00A0112F"/>
    <w:rsid w:val="00A01DFA"/>
    <w:rsid w:val="00A02699"/>
    <w:rsid w:val="00A02F34"/>
    <w:rsid w:val="00A02FCB"/>
    <w:rsid w:val="00A035E6"/>
    <w:rsid w:val="00A04FB9"/>
    <w:rsid w:val="00A06974"/>
    <w:rsid w:val="00A10484"/>
    <w:rsid w:val="00A10A67"/>
    <w:rsid w:val="00A12B62"/>
    <w:rsid w:val="00A12F85"/>
    <w:rsid w:val="00A13070"/>
    <w:rsid w:val="00A14A14"/>
    <w:rsid w:val="00A16031"/>
    <w:rsid w:val="00A17D45"/>
    <w:rsid w:val="00A22C3A"/>
    <w:rsid w:val="00A23FA9"/>
    <w:rsid w:val="00A244ED"/>
    <w:rsid w:val="00A24973"/>
    <w:rsid w:val="00A2514B"/>
    <w:rsid w:val="00A26323"/>
    <w:rsid w:val="00A30449"/>
    <w:rsid w:val="00A314A4"/>
    <w:rsid w:val="00A3196F"/>
    <w:rsid w:val="00A3202E"/>
    <w:rsid w:val="00A323D6"/>
    <w:rsid w:val="00A33375"/>
    <w:rsid w:val="00A3390E"/>
    <w:rsid w:val="00A33C94"/>
    <w:rsid w:val="00A34642"/>
    <w:rsid w:val="00A3651F"/>
    <w:rsid w:val="00A36960"/>
    <w:rsid w:val="00A4065A"/>
    <w:rsid w:val="00A41072"/>
    <w:rsid w:val="00A41FA2"/>
    <w:rsid w:val="00A4257A"/>
    <w:rsid w:val="00A439EC"/>
    <w:rsid w:val="00A43F3E"/>
    <w:rsid w:val="00A44E61"/>
    <w:rsid w:val="00A4545C"/>
    <w:rsid w:val="00A4563E"/>
    <w:rsid w:val="00A45FEE"/>
    <w:rsid w:val="00A468D2"/>
    <w:rsid w:val="00A47934"/>
    <w:rsid w:val="00A47E12"/>
    <w:rsid w:val="00A5101A"/>
    <w:rsid w:val="00A51B99"/>
    <w:rsid w:val="00A525B6"/>
    <w:rsid w:val="00A5372F"/>
    <w:rsid w:val="00A53A3D"/>
    <w:rsid w:val="00A55298"/>
    <w:rsid w:val="00A56077"/>
    <w:rsid w:val="00A562D8"/>
    <w:rsid w:val="00A571EB"/>
    <w:rsid w:val="00A60388"/>
    <w:rsid w:val="00A64005"/>
    <w:rsid w:val="00A65C6A"/>
    <w:rsid w:val="00A6618A"/>
    <w:rsid w:val="00A6758D"/>
    <w:rsid w:val="00A70E53"/>
    <w:rsid w:val="00A7156B"/>
    <w:rsid w:val="00A718C3"/>
    <w:rsid w:val="00A72204"/>
    <w:rsid w:val="00A75235"/>
    <w:rsid w:val="00A76C7A"/>
    <w:rsid w:val="00A81588"/>
    <w:rsid w:val="00A82E93"/>
    <w:rsid w:val="00A84DA8"/>
    <w:rsid w:val="00A866A4"/>
    <w:rsid w:val="00A86C4C"/>
    <w:rsid w:val="00A877DD"/>
    <w:rsid w:val="00A87D9A"/>
    <w:rsid w:val="00A93500"/>
    <w:rsid w:val="00A94177"/>
    <w:rsid w:val="00A94288"/>
    <w:rsid w:val="00A94902"/>
    <w:rsid w:val="00A97790"/>
    <w:rsid w:val="00AA0DD0"/>
    <w:rsid w:val="00AA1FB7"/>
    <w:rsid w:val="00AA2F8A"/>
    <w:rsid w:val="00AA37FF"/>
    <w:rsid w:val="00AA5E55"/>
    <w:rsid w:val="00AA61CA"/>
    <w:rsid w:val="00AB0078"/>
    <w:rsid w:val="00AB0AD7"/>
    <w:rsid w:val="00AB1362"/>
    <w:rsid w:val="00AB1FFE"/>
    <w:rsid w:val="00AB26F8"/>
    <w:rsid w:val="00AB4DEB"/>
    <w:rsid w:val="00AB7067"/>
    <w:rsid w:val="00AB74CC"/>
    <w:rsid w:val="00AB794D"/>
    <w:rsid w:val="00AC12F0"/>
    <w:rsid w:val="00AC178E"/>
    <w:rsid w:val="00AC1EB4"/>
    <w:rsid w:val="00AC542D"/>
    <w:rsid w:val="00AC62B7"/>
    <w:rsid w:val="00AC6D65"/>
    <w:rsid w:val="00AC758E"/>
    <w:rsid w:val="00AC7CEA"/>
    <w:rsid w:val="00AC7EF6"/>
    <w:rsid w:val="00AD2D85"/>
    <w:rsid w:val="00AD4358"/>
    <w:rsid w:val="00AD4DE3"/>
    <w:rsid w:val="00AD7CF0"/>
    <w:rsid w:val="00AE0A71"/>
    <w:rsid w:val="00AE0EEB"/>
    <w:rsid w:val="00AE1C2E"/>
    <w:rsid w:val="00AE2399"/>
    <w:rsid w:val="00AE5C1B"/>
    <w:rsid w:val="00AE60CA"/>
    <w:rsid w:val="00AE6934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AF74E7"/>
    <w:rsid w:val="00B00A25"/>
    <w:rsid w:val="00B024D1"/>
    <w:rsid w:val="00B02CF2"/>
    <w:rsid w:val="00B02DEB"/>
    <w:rsid w:val="00B03C24"/>
    <w:rsid w:val="00B055CA"/>
    <w:rsid w:val="00B062B7"/>
    <w:rsid w:val="00B114A8"/>
    <w:rsid w:val="00B11DA5"/>
    <w:rsid w:val="00B11F9B"/>
    <w:rsid w:val="00B13084"/>
    <w:rsid w:val="00B13D43"/>
    <w:rsid w:val="00B1506C"/>
    <w:rsid w:val="00B16789"/>
    <w:rsid w:val="00B16B0B"/>
    <w:rsid w:val="00B1706D"/>
    <w:rsid w:val="00B2106F"/>
    <w:rsid w:val="00B229C4"/>
    <w:rsid w:val="00B235D5"/>
    <w:rsid w:val="00B23A07"/>
    <w:rsid w:val="00B255E3"/>
    <w:rsid w:val="00B26317"/>
    <w:rsid w:val="00B26789"/>
    <w:rsid w:val="00B27337"/>
    <w:rsid w:val="00B2799B"/>
    <w:rsid w:val="00B30275"/>
    <w:rsid w:val="00B31405"/>
    <w:rsid w:val="00B3277C"/>
    <w:rsid w:val="00B328BF"/>
    <w:rsid w:val="00B32BBE"/>
    <w:rsid w:val="00B33E05"/>
    <w:rsid w:val="00B34C9A"/>
    <w:rsid w:val="00B35126"/>
    <w:rsid w:val="00B35E45"/>
    <w:rsid w:val="00B36340"/>
    <w:rsid w:val="00B373E0"/>
    <w:rsid w:val="00B374BC"/>
    <w:rsid w:val="00B40143"/>
    <w:rsid w:val="00B419D1"/>
    <w:rsid w:val="00B4282C"/>
    <w:rsid w:val="00B45826"/>
    <w:rsid w:val="00B45D67"/>
    <w:rsid w:val="00B462B6"/>
    <w:rsid w:val="00B467F2"/>
    <w:rsid w:val="00B46C6C"/>
    <w:rsid w:val="00B47A25"/>
    <w:rsid w:val="00B47C61"/>
    <w:rsid w:val="00B50A12"/>
    <w:rsid w:val="00B51063"/>
    <w:rsid w:val="00B53F96"/>
    <w:rsid w:val="00B54503"/>
    <w:rsid w:val="00B55217"/>
    <w:rsid w:val="00B557F9"/>
    <w:rsid w:val="00B55B33"/>
    <w:rsid w:val="00B55C2D"/>
    <w:rsid w:val="00B56C84"/>
    <w:rsid w:val="00B57020"/>
    <w:rsid w:val="00B610D0"/>
    <w:rsid w:val="00B64627"/>
    <w:rsid w:val="00B64C00"/>
    <w:rsid w:val="00B6538C"/>
    <w:rsid w:val="00B65F7F"/>
    <w:rsid w:val="00B66B9A"/>
    <w:rsid w:val="00B67EC5"/>
    <w:rsid w:val="00B705C5"/>
    <w:rsid w:val="00B71615"/>
    <w:rsid w:val="00B7186B"/>
    <w:rsid w:val="00B71BBD"/>
    <w:rsid w:val="00B74709"/>
    <w:rsid w:val="00B76F65"/>
    <w:rsid w:val="00B80F42"/>
    <w:rsid w:val="00B80F8F"/>
    <w:rsid w:val="00B82553"/>
    <w:rsid w:val="00B83ED5"/>
    <w:rsid w:val="00B841D9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4DD3"/>
    <w:rsid w:val="00B963D2"/>
    <w:rsid w:val="00BA2FE7"/>
    <w:rsid w:val="00BA31C1"/>
    <w:rsid w:val="00BA37EA"/>
    <w:rsid w:val="00BA3E07"/>
    <w:rsid w:val="00BA4614"/>
    <w:rsid w:val="00BA47AF"/>
    <w:rsid w:val="00BA57B3"/>
    <w:rsid w:val="00BA689E"/>
    <w:rsid w:val="00BA765B"/>
    <w:rsid w:val="00BB1DF2"/>
    <w:rsid w:val="00BB22A7"/>
    <w:rsid w:val="00BB2E05"/>
    <w:rsid w:val="00BB37EA"/>
    <w:rsid w:val="00BB4296"/>
    <w:rsid w:val="00BB5AC8"/>
    <w:rsid w:val="00BB609B"/>
    <w:rsid w:val="00BB6622"/>
    <w:rsid w:val="00BC0A4D"/>
    <w:rsid w:val="00BC1FC6"/>
    <w:rsid w:val="00BC4DB3"/>
    <w:rsid w:val="00BD0C07"/>
    <w:rsid w:val="00BD16EA"/>
    <w:rsid w:val="00BD1DAB"/>
    <w:rsid w:val="00BD2240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BF5D37"/>
    <w:rsid w:val="00BF6755"/>
    <w:rsid w:val="00C000D3"/>
    <w:rsid w:val="00C015F0"/>
    <w:rsid w:val="00C01A4F"/>
    <w:rsid w:val="00C01C8D"/>
    <w:rsid w:val="00C033AC"/>
    <w:rsid w:val="00C03447"/>
    <w:rsid w:val="00C0373F"/>
    <w:rsid w:val="00C04344"/>
    <w:rsid w:val="00C0494B"/>
    <w:rsid w:val="00C0564D"/>
    <w:rsid w:val="00C0697E"/>
    <w:rsid w:val="00C06B8E"/>
    <w:rsid w:val="00C1015D"/>
    <w:rsid w:val="00C10AC1"/>
    <w:rsid w:val="00C1117C"/>
    <w:rsid w:val="00C11603"/>
    <w:rsid w:val="00C1268C"/>
    <w:rsid w:val="00C14C4B"/>
    <w:rsid w:val="00C1519D"/>
    <w:rsid w:val="00C1745B"/>
    <w:rsid w:val="00C21340"/>
    <w:rsid w:val="00C22960"/>
    <w:rsid w:val="00C2425E"/>
    <w:rsid w:val="00C24FBE"/>
    <w:rsid w:val="00C26A56"/>
    <w:rsid w:val="00C30932"/>
    <w:rsid w:val="00C3227A"/>
    <w:rsid w:val="00C322C3"/>
    <w:rsid w:val="00C325FD"/>
    <w:rsid w:val="00C32FBE"/>
    <w:rsid w:val="00C3364B"/>
    <w:rsid w:val="00C33BD4"/>
    <w:rsid w:val="00C34D50"/>
    <w:rsid w:val="00C36BBF"/>
    <w:rsid w:val="00C37E0D"/>
    <w:rsid w:val="00C40E7D"/>
    <w:rsid w:val="00C40F05"/>
    <w:rsid w:val="00C40F5D"/>
    <w:rsid w:val="00C40FBF"/>
    <w:rsid w:val="00C43EA4"/>
    <w:rsid w:val="00C460D9"/>
    <w:rsid w:val="00C502BF"/>
    <w:rsid w:val="00C5068D"/>
    <w:rsid w:val="00C52C79"/>
    <w:rsid w:val="00C535D5"/>
    <w:rsid w:val="00C5485C"/>
    <w:rsid w:val="00C56326"/>
    <w:rsid w:val="00C56673"/>
    <w:rsid w:val="00C604E7"/>
    <w:rsid w:val="00C60B05"/>
    <w:rsid w:val="00C621B3"/>
    <w:rsid w:val="00C6493C"/>
    <w:rsid w:val="00C666A4"/>
    <w:rsid w:val="00C66A6D"/>
    <w:rsid w:val="00C66B40"/>
    <w:rsid w:val="00C674E9"/>
    <w:rsid w:val="00C70227"/>
    <w:rsid w:val="00C70335"/>
    <w:rsid w:val="00C7107E"/>
    <w:rsid w:val="00C712A6"/>
    <w:rsid w:val="00C71940"/>
    <w:rsid w:val="00C72D41"/>
    <w:rsid w:val="00C743E4"/>
    <w:rsid w:val="00C7478D"/>
    <w:rsid w:val="00C759CA"/>
    <w:rsid w:val="00C774F8"/>
    <w:rsid w:val="00C77646"/>
    <w:rsid w:val="00C77DB8"/>
    <w:rsid w:val="00C80107"/>
    <w:rsid w:val="00C81928"/>
    <w:rsid w:val="00C82CA0"/>
    <w:rsid w:val="00C83DBA"/>
    <w:rsid w:val="00C847FD"/>
    <w:rsid w:val="00C85DED"/>
    <w:rsid w:val="00C86885"/>
    <w:rsid w:val="00C8745A"/>
    <w:rsid w:val="00C87907"/>
    <w:rsid w:val="00C87FF6"/>
    <w:rsid w:val="00C9037C"/>
    <w:rsid w:val="00C90554"/>
    <w:rsid w:val="00C9197A"/>
    <w:rsid w:val="00C923C8"/>
    <w:rsid w:val="00C93752"/>
    <w:rsid w:val="00C93AE6"/>
    <w:rsid w:val="00C946D0"/>
    <w:rsid w:val="00C97357"/>
    <w:rsid w:val="00C9778B"/>
    <w:rsid w:val="00CA164C"/>
    <w:rsid w:val="00CA3804"/>
    <w:rsid w:val="00CA3E6E"/>
    <w:rsid w:val="00CA4C1A"/>
    <w:rsid w:val="00CA5167"/>
    <w:rsid w:val="00CA653E"/>
    <w:rsid w:val="00CA6FF0"/>
    <w:rsid w:val="00CA73C6"/>
    <w:rsid w:val="00CB05A6"/>
    <w:rsid w:val="00CB19EF"/>
    <w:rsid w:val="00CB1C8E"/>
    <w:rsid w:val="00CB3145"/>
    <w:rsid w:val="00CB3873"/>
    <w:rsid w:val="00CB3A10"/>
    <w:rsid w:val="00CB4EA3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7582"/>
    <w:rsid w:val="00CC75D6"/>
    <w:rsid w:val="00CC7D65"/>
    <w:rsid w:val="00CD3C70"/>
    <w:rsid w:val="00CD3FC6"/>
    <w:rsid w:val="00CD42FB"/>
    <w:rsid w:val="00CD43F3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1F9"/>
    <w:rsid w:val="00CF4275"/>
    <w:rsid w:val="00CF495D"/>
    <w:rsid w:val="00CF5688"/>
    <w:rsid w:val="00CF5F55"/>
    <w:rsid w:val="00CF6D67"/>
    <w:rsid w:val="00D047EF"/>
    <w:rsid w:val="00D04CC8"/>
    <w:rsid w:val="00D0692A"/>
    <w:rsid w:val="00D107B7"/>
    <w:rsid w:val="00D142A6"/>
    <w:rsid w:val="00D146E3"/>
    <w:rsid w:val="00D16151"/>
    <w:rsid w:val="00D232E0"/>
    <w:rsid w:val="00D2340C"/>
    <w:rsid w:val="00D2491F"/>
    <w:rsid w:val="00D260DE"/>
    <w:rsid w:val="00D26A58"/>
    <w:rsid w:val="00D27CE8"/>
    <w:rsid w:val="00D300BA"/>
    <w:rsid w:val="00D30501"/>
    <w:rsid w:val="00D30739"/>
    <w:rsid w:val="00D3080A"/>
    <w:rsid w:val="00D3151E"/>
    <w:rsid w:val="00D321E8"/>
    <w:rsid w:val="00D3268C"/>
    <w:rsid w:val="00D3286F"/>
    <w:rsid w:val="00D32B78"/>
    <w:rsid w:val="00D32CE5"/>
    <w:rsid w:val="00D343C0"/>
    <w:rsid w:val="00D345C9"/>
    <w:rsid w:val="00D34DB2"/>
    <w:rsid w:val="00D34FD6"/>
    <w:rsid w:val="00D35965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0896"/>
    <w:rsid w:val="00D51643"/>
    <w:rsid w:val="00D527FD"/>
    <w:rsid w:val="00D541D5"/>
    <w:rsid w:val="00D55495"/>
    <w:rsid w:val="00D560F0"/>
    <w:rsid w:val="00D56DFF"/>
    <w:rsid w:val="00D56E9E"/>
    <w:rsid w:val="00D5703B"/>
    <w:rsid w:val="00D57ED6"/>
    <w:rsid w:val="00D62372"/>
    <w:rsid w:val="00D638C3"/>
    <w:rsid w:val="00D6665E"/>
    <w:rsid w:val="00D67768"/>
    <w:rsid w:val="00D70484"/>
    <w:rsid w:val="00D72B63"/>
    <w:rsid w:val="00D745DD"/>
    <w:rsid w:val="00D74F6E"/>
    <w:rsid w:val="00D778C3"/>
    <w:rsid w:val="00D8090D"/>
    <w:rsid w:val="00D818AE"/>
    <w:rsid w:val="00D82570"/>
    <w:rsid w:val="00D82A1F"/>
    <w:rsid w:val="00D8381D"/>
    <w:rsid w:val="00D843B1"/>
    <w:rsid w:val="00D84D05"/>
    <w:rsid w:val="00D85CB9"/>
    <w:rsid w:val="00D87223"/>
    <w:rsid w:val="00D87670"/>
    <w:rsid w:val="00D90AA1"/>
    <w:rsid w:val="00D90F13"/>
    <w:rsid w:val="00D919D8"/>
    <w:rsid w:val="00D94BA0"/>
    <w:rsid w:val="00D9522A"/>
    <w:rsid w:val="00D96922"/>
    <w:rsid w:val="00D973C1"/>
    <w:rsid w:val="00DA02EA"/>
    <w:rsid w:val="00DA05AD"/>
    <w:rsid w:val="00DA0AB6"/>
    <w:rsid w:val="00DA0E01"/>
    <w:rsid w:val="00DA1B50"/>
    <w:rsid w:val="00DA39FE"/>
    <w:rsid w:val="00DA4FB1"/>
    <w:rsid w:val="00DA5B06"/>
    <w:rsid w:val="00DB0D71"/>
    <w:rsid w:val="00DB1D0C"/>
    <w:rsid w:val="00DB1E5E"/>
    <w:rsid w:val="00DB49FC"/>
    <w:rsid w:val="00DB4DCF"/>
    <w:rsid w:val="00DB4E62"/>
    <w:rsid w:val="00DB5C43"/>
    <w:rsid w:val="00DB5C58"/>
    <w:rsid w:val="00DB6419"/>
    <w:rsid w:val="00DB6DB7"/>
    <w:rsid w:val="00DB7619"/>
    <w:rsid w:val="00DC06ED"/>
    <w:rsid w:val="00DC0E5D"/>
    <w:rsid w:val="00DC1719"/>
    <w:rsid w:val="00DC1DA0"/>
    <w:rsid w:val="00DC2269"/>
    <w:rsid w:val="00DC4CD3"/>
    <w:rsid w:val="00DC597D"/>
    <w:rsid w:val="00DC5BB8"/>
    <w:rsid w:val="00DC65DC"/>
    <w:rsid w:val="00DC6B1E"/>
    <w:rsid w:val="00DD0097"/>
    <w:rsid w:val="00DD04FD"/>
    <w:rsid w:val="00DD06DB"/>
    <w:rsid w:val="00DD10A4"/>
    <w:rsid w:val="00DD175D"/>
    <w:rsid w:val="00DD20C3"/>
    <w:rsid w:val="00DD261E"/>
    <w:rsid w:val="00DD2C99"/>
    <w:rsid w:val="00DD38F6"/>
    <w:rsid w:val="00DD3907"/>
    <w:rsid w:val="00DE0B1E"/>
    <w:rsid w:val="00DE2125"/>
    <w:rsid w:val="00DE2440"/>
    <w:rsid w:val="00DE318D"/>
    <w:rsid w:val="00DE653C"/>
    <w:rsid w:val="00DE7140"/>
    <w:rsid w:val="00DE775B"/>
    <w:rsid w:val="00DE7A5F"/>
    <w:rsid w:val="00DF338B"/>
    <w:rsid w:val="00DF390A"/>
    <w:rsid w:val="00DF46FE"/>
    <w:rsid w:val="00DF4D4C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06CF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1F86"/>
    <w:rsid w:val="00E2309B"/>
    <w:rsid w:val="00E2320A"/>
    <w:rsid w:val="00E23716"/>
    <w:rsid w:val="00E23D9F"/>
    <w:rsid w:val="00E244CF"/>
    <w:rsid w:val="00E24A0B"/>
    <w:rsid w:val="00E26F58"/>
    <w:rsid w:val="00E27181"/>
    <w:rsid w:val="00E2769F"/>
    <w:rsid w:val="00E27C7F"/>
    <w:rsid w:val="00E3015D"/>
    <w:rsid w:val="00E30D98"/>
    <w:rsid w:val="00E311F0"/>
    <w:rsid w:val="00E313DE"/>
    <w:rsid w:val="00E31F44"/>
    <w:rsid w:val="00E32967"/>
    <w:rsid w:val="00E32FF4"/>
    <w:rsid w:val="00E33EAD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5FAF"/>
    <w:rsid w:val="00E56231"/>
    <w:rsid w:val="00E56EE2"/>
    <w:rsid w:val="00E60294"/>
    <w:rsid w:val="00E60E9D"/>
    <w:rsid w:val="00E62D3D"/>
    <w:rsid w:val="00E64889"/>
    <w:rsid w:val="00E64FF0"/>
    <w:rsid w:val="00E65BD7"/>
    <w:rsid w:val="00E67941"/>
    <w:rsid w:val="00E71933"/>
    <w:rsid w:val="00E721B0"/>
    <w:rsid w:val="00E72313"/>
    <w:rsid w:val="00E72568"/>
    <w:rsid w:val="00E739A0"/>
    <w:rsid w:val="00E73E19"/>
    <w:rsid w:val="00E74F54"/>
    <w:rsid w:val="00E769A8"/>
    <w:rsid w:val="00E80C40"/>
    <w:rsid w:val="00E80F01"/>
    <w:rsid w:val="00E822FE"/>
    <w:rsid w:val="00E8290E"/>
    <w:rsid w:val="00E837E1"/>
    <w:rsid w:val="00E83FA9"/>
    <w:rsid w:val="00E85294"/>
    <w:rsid w:val="00E85CC1"/>
    <w:rsid w:val="00E86A64"/>
    <w:rsid w:val="00E870C4"/>
    <w:rsid w:val="00E906D6"/>
    <w:rsid w:val="00E90AAA"/>
    <w:rsid w:val="00E90CD0"/>
    <w:rsid w:val="00E94472"/>
    <w:rsid w:val="00E9448C"/>
    <w:rsid w:val="00E959C1"/>
    <w:rsid w:val="00E95B29"/>
    <w:rsid w:val="00E96094"/>
    <w:rsid w:val="00E97A7D"/>
    <w:rsid w:val="00EA080D"/>
    <w:rsid w:val="00EA3E6F"/>
    <w:rsid w:val="00EA496A"/>
    <w:rsid w:val="00EA7998"/>
    <w:rsid w:val="00EB072D"/>
    <w:rsid w:val="00EB211E"/>
    <w:rsid w:val="00EB246D"/>
    <w:rsid w:val="00EB3086"/>
    <w:rsid w:val="00EB3A5F"/>
    <w:rsid w:val="00EB686A"/>
    <w:rsid w:val="00EB6C56"/>
    <w:rsid w:val="00EB6CF1"/>
    <w:rsid w:val="00EB729A"/>
    <w:rsid w:val="00EC094E"/>
    <w:rsid w:val="00EC14FE"/>
    <w:rsid w:val="00EC2753"/>
    <w:rsid w:val="00EC2951"/>
    <w:rsid w:val="00EC3531"/>
    <w:rsid w:val="00EC3FC4"/>
    <w:rsid w:val="00EC45CF"/>
    <w:rsid w:val="00EC5E5A"/>
    <w:rsid w:val="00EC6564"/>
    <w:rsid w:val="00ED01B8"/>
    <w:rsid w:val="00ED0FDA"/>
    <w:rsid w:val="00ED1431"/>
    <w:rsid w:val="00ED14D3"/>
    <w:rsid w:val="00ED16D2"/>
    <w:rsid w:val="00ED20EA"/>
    <w:rsid w:val="00ED4547"/>
    <w:rsid w:val="00ED6560"/>
    <w:rsid w:val="00ED6657"/>
    <w:rsid w:val="00ED75D0"/>
    <w:rsid w:val="00ED7CB6"/>
    <w:rsid w:val="00EE3F37"/>
    <w:rsid w:val="00EE4AE0"/>
    <w:rsid w:val="00EE4C61"/>
    <w:rsid w:val="00EF4119"/>
    <w:rsid w:val="00EF4B23"/>
    <w:rsid w:val="00EF5EBD"/>
    <w:rsid w:val="00EF6877"/>
    <w:rsid w:val="00EF71B1"/>
    <w:rsid w:val="00EF7492"/>
    <w:rsid w:val="00EF757D"/>
    <w:rsid w:val="00F0137C"/>
    <w:rsid w:val="00F013BE"/>
    <w:rsid w:val="00F02638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074E7"/>
    <w:rsid w:val="00F10783"/>
    <w:rsid w:val="00F114CB"/>
    <w:rsid w:val="00F1305F"/>
    <w:rsid w:val="00F14D41"/>
    <w:rsid w:val="00F1651F"/>
    <w:rsid w:val="00F17255"/>
    <w:rsid w:val="00F200ED"/>
    <w:rsid w:val="00F20627"/>
    <w:rsid w:val="00F216C1"/>
    <w:rsid w:val="00F21AF4"/>
    <w:rsid w:val="00F227CB"/>
    <w:rsid w:val="00F22BB5"/>
    <w:rsid w:val="00F23311"/>
    <w:rsid w:val="00F236E2"/>
    <w:rsid w:val="00F2531D"/>
    <w:rsid w:val="00F25C36"/>
    <w:rsid w:val="00F25C70"/>
    <w:rsid w:val="00F26305"/>
    <w:rsid w:val="00F318EC"/>
    <w:rsid w:val="00F31AB2"/>
    <w:rsid w:val="00F32575"/>
    <w:rsid w:val="00F32BE6"/>
    <w:rsid w:val="00F33730"/>
    <w:rsid w:val="00F3577F"/>
    <w:rsid w:val="00F357D2"/>
    <w:rsid w:val="00F359F2"/>
    <w:rsid w:val="00F369E2"/>
    <w:rsid w:val="00F412CC"/>
    <w:rsid w:val="00F41B1B"/>
    <w:rsid w:val="00F41E2D"/>
    <w:rsid w:val="00F4229C"/>
    <w:rsid w:val="00F44862"/>
    <w:rsid w:val="00F45719"/>
    <w:rsid w:val="00F458EF"/>
    <w:rsid w:val="00F4600A"/>
    <w:rsid w:val="00F465F2"/>
    <w:rsid w:val="00F475DF"/>
    <w:rsid w:val="00F47E98"/>
    <w:rsid w:val="00F5295B"/>
    <w:rsid w:val="00F53739"/>
    <w:rsid w:val="00F54940"/>
    <w:rsid w:val="00F54AAE"/>
    <w:rsid w:val="00F55DCC"/>
    <w:rsid w:val="00F564D1"/>
    <w:rsid w:val="00F5651C"/>
    <w:rsid w:val="00F56A6D"/>
    <w:rsid w:val="00F57068"/>
    <w:rsid w:val="00F579B1"/>
    <w:rsid w:val="00F60980"/>
    <w:rsid w:val="00F609B0"/>
    <w:rsid w:val="00F60E3C"/>
    <w:rsid w:val="00F60F71"/>
    <w:rsid w:val="00F6117D"/>
    <w:rsid w:val="00F622AB"/>
    <w:rsid w:val="00F624AC"/>
    <w:rsid w:val="00F62C12"/>
    <w:rsid w:val="00F64196"/>
    <w:rsid w:val="00F646BE"/>
    <w:rsid w:val="00F64973"/>
    <w:rsid w:val="00F65935"/>
    <w:rsid w:val="00F65BD8"/>
    <w:rsid w:val="00F6630F"/>
    <w:rsid w:val="00F676B0"/>
    <w:rsid w:val="00F6775B"/>
    <w:rsid w:val="00F70D19"/>
    <w:rsid w:val="00F74D7F"/>
    <w:rsid w:val="00F76250"/>
    <w:rsid w:val="00F77280"/>
    <w:rsid w:val="00F779F4"/>
    <w:rsid w:val="00F779FD"/>
    <w:rsid w:val="00F77DDE"/>
    <w:rsid w:val="00F809FC"/>
    <w:rsid w:val="00F82133"/>
    <w:rsid w:val="00F83AC5"/>
    <w:rsid w:val="00F84811"/>
    <w:rsid w:val="00F8495E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5177"/>
    <w:rsid w:val="00F96CDD"/>
    <w:rsid w:val="00F96D77"/>
    <w:rsid w:val="00F971B7"/>
    <w:rsid w:val="00FA20D1"/>
    <w:rsid w:val="00FA3AC4"/>
    <w:rsid w:val="00FA46A5"/>
    <w:rsid w:val="00FA601E"/>
    <w:rsid w:val="00FA7289"/>
    <w:rsid w:val="00FB0DAB"/>
    <w:rsid w:val="00FB2492"/>
    <w:rsid w:val="00FB38B3"/>
    <w:rsid w:val="00FB39A3"/>
    <w:rsid w:val="00FB458C"/>
    <w:rsid w:val="00FB4D19"/>
    <w:rsid w:val="00FB4FA6"/>
    <w:rsid w:val="00FB50A3"/>
    <w:rsid w:val="00FC0695"/>
    <w:rsid w:val="00FC3A30"/>
    <w:rsid w:val="00FC3F32"/>
    <w:rsid w:val="00FC48F5"/>
    <w:rsid w:val="00FC691F"/>
    <w:rsid w:val="00FC72B5"/>
    <w:rsid w:val="00FC7673"/>
    <w:rsid w:val="00FC7BFC"/>
    <w:rsid w:val="00FD06E4"/>
    <w:rsid w:val="00FD287F"/>
    <w:rsid w:val="00FD2F3C"/>
    <w:rsid w:val="00FD2FB0"/>
    <w:rsid w:val="00FD30A4"/>
    <w:rsid w:val="00FD3903"/>
    <w:rsid w:val="00FD3A88"/>
    <w:rsid w:val="00FD4767"/>
    <w:rsid w:val="00FD55AB"/>
    <w:rsid w:val="00FD5CA1"/>
    <w:rsid w:val="00FD600A"/>
    <w:rsid w:val="00FD7001"/>
    <w:rsid w:val="00FE0AF3"/>
    <w:rsid w:val="00FE11FD"/>
    <w:rsid w:val="00FE152C"/>
    <w:rsid w:val="00FE2D0A"/>
    <w:rsid w:val="00FE3332"/>
    <w:rsid w:val="00FE54C0"/>
    <w:rsid w:val="00FE5D7A"/>
    <w:rsid w:val="00FF080D"/>
    <w:rsid w:val="00FF1F24"/>
    <w:rsid w:val="00FF43E0"/>
    <w:rsid w:val="00FF458F"/>
    <w:rsid w:val="00FF4703"/>
    <w:rsid w:val="00FF6290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,"/>
  <w:listSeparator w:val=";"/>
  <w14:docId w14:val="6B5563F1"/>
  <w15:chartTrackingRefBased/>
  <w15:docId w15:val="{48C4D68E-60DF-4836-95C5-47981A6CE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CD43F3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a4">
    <w:name w:val="Название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basedOn w:val="a1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360"/>
        <w:tab w:val="num" w:pos="720"/>
      </w:tabs>
      <w:spacing w:before="100" w:beforeAutospacing="1" w:after="100" w:afterAutospacing="1"/>
      <w:ind w:left="720" w:firstLine="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basedOn w:val="a1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basedOn w:val="a1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1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1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7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basedOn w:val="a1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basedOn w:val="a1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  <w:style w:type="paragraph" w:styleId="aff1">
    <w:name w:val="Title"/>
    <w:basedOn w:val="af2"/>
    <w:next w:val="a0"/>
    <w:link w:val="aff2"/>
    <w:uiPriority w:val="99"/>
    <w:qFormat/>
    <w:rsid w:val="004504E5"/>
    <w:pPr>
      <w:spacing w:line="360" w:lineRule="auto"/>
      <w:ind w:left="0"/>
      <w:jc w:val="center"/>
    </w:pPr>
    <w:rPr>
      <w:color w:val="000000" w:themeColor="text1"/>
      <w:sz w:val="28"/>
      <w:szCs w:val="28"/>
    </w:rPr>
  </w:style>
  <w:style w:type="character" w:customStyle="1" w:styleId="aff2">
    <w:name w:val="Заголовок Знак"/>
    <w:basedOn w:val="a1"/>
    <w:link w:val="aff1"/>
    <w:uiPriority w:val="99"/>
    <w:rsid w:val="004504E5"/>
    <w:rPr>
      <w:rFonts w:ascii="Times New Roman" w:eastAsia="Times New Roman" w:hAnsi="Times New Roman"/>
      <w:color w:val="000000" w:themeColor="text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1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14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8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710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351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74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532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132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5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2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36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85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524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219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051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685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825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6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569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215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146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4620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2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5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28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40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168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749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598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206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21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3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761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304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57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3231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497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7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535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970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238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542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195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5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5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33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179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32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159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100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328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536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9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2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06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4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420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48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48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517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2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3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6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01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852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95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923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8575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157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6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76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1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786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38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643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911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695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8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5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12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9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252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72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9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415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6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7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2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527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71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473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765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937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2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8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01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28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47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405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750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111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5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6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47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07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746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9441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901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62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0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245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152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460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267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chool\Documents\&#1053;&#1072;&#1089;&#1090;&#1088;&#1072;&#1080;&#1074;&#1072;&#1077;&#1084;&#1099;&#1077;%20&#1096;&#1072;&#1073;&#1083;&#1086;&#1085;&#1099;%20Office\&#1064;&#1072;&#1073;&#1083;&#1086;&#1085;%20&#1086;&#1090;&#1095;&#1105;&#1090;&#1072;%20&#1087;&#1086;%20&#1051;&#1056;%20&#1048;&#1085;&#1092;&#1072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D9E658-411B-47F8-BB87-9AF15B0930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отчёта по ЛР Инфа</Template>
  <TotalTime>207</TotalTime>
  <Pages>19</Pages>
  <Words>1609</Words>
  <Characters>14652</Characters>
  <Application>Microsoft Office Word</Application>
  <DocSecurity>0</DocSecurity>
  <Lines>122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16229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School</dc:creator>
  <cp:keywords/>
  <cp:lastModifiedBy>Дмитрий Минко</cp:lastModifiedBy>
  <cp:revision>189</cp:revision>
  <cp:lastPrinted>2024-09-20T09:14:00Z</cp:lastPrinted>
  <dcterms:created xsi:type="dcterms:W3CDTF">2024-03-24T19:09:00Z</dcterms:created>
  <dcterms:modified xsi:type="dcterms:W3CDTF">2024-09-30T11:02:00Z</dcterms:modified>
</cp:coreProperties>
</file>