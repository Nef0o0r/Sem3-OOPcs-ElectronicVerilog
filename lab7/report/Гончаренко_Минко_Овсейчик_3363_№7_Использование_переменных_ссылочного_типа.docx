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3DCCFFFB" w:rsidR="00594AD8" w:rsidRPr="000169A0" w:rsidRDefault="000169A0" w:rsidP="007F6E90">
      <w:pPr>
        <w:spacing w:line="360" w:lineRule="auto"/>
        <w:jc w:val="center"/>
        <w:rPr>
          <w:color w:val="FF0000"/>
          <w:sz w:val="28"/>
          <w:szCs w:val="28"/>
        </w:rPr>
      </w:pPr>
      <w:r w:rsidRPr="000169A0">
        <w:rPr>
          <w:color w:val="FF0000"/>
          <w:sz w:val="28"/>
          <w:szCs w:val="28"/>
        </w:rPr>
        <w:t>УПРАЖНЕНИЕ 3 НЕ СДЕЛАНО, ПЛОХОСДЕЛАНО НЕ РАБОТАЕТ</w:t>
      </w: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7ADBAD53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A430E9">
        <w:rPr>
          <w:b/>
          <w:color w:val="000000" w:themeColor="text1"/>
          <w:sz w:val="32"/>
          <w:szCs w:val="28"/>
        </w:rPr>
        <w:t>7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15BB1BD1" w:rsidR="00A34642" w:rsidRPr="00A430E9" w:rsidRDefault="00905D49" w:rsidP="00905D49">
      <w:pPr>
        <w:spacing w:line="360" w:lineRule="auto"/>
        <w:jc w:val="center"/>
        <w:rPr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A430E9" w:rsidRPr="00A430E9">
        <w:rPr>
          <w:rStyle w:val="aff"/>
          <w:smallCaps w:val="0"/>
          <w:color w:val="000000" w:themeColor="text1"/>
          <w:sz w:val="32"/>
          <w:szCs w:val="28"/>
        </w:rPr>
        <w:t>Использование переменных ссылочного типа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4814D0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EFD470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</w:p>
          <w:p w14:paraId="112B2603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76A0C825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6F897FC9" w14:textId="6B72EB08" w:rsidR="009E6E96" w:rsidRDefault="00A430E9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30E9">
        <w:rPr>
          <w:color w:val="000000" w:themeColor="text1"/>
          <w:sz w:val="28"/>
          <w:szCs w:val="28"/>
        </w:rPr>
        <w:t xml:space="preserve">Целью данной лабораторной работы является изучение и применение переменных ссылочного типа в языке программирования C#. </w:t>
      </w: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1FDDC813" w:rsidR="00B27337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1A51325C" w14:textId="0538D82D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Упражнение 1 – Добавление методов с параметрами в класс</w:t>
      </w:r>
    </w:p>
    <w:p w14:paraId="2D91CC37" w14:textId="2F6AB282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Открытие Visual Studio 20</w:t>
      </w:r>
      <w:r w:rsidR="00E74DC0">
        <w:rPr>
          <w:sz w:val="28"/>
          <w:szCs w:val="28"/>
        </w:rPr>
        <w:t>24</w:t>
      </w:r>
    </w:p>
    <w:p w14:paraId="2EB73A9B" w14:textId="6F2703DA" w:rsidR="00AF13CC" w:rsidRPr="00AF13CC" w:rsidRDefault="00AF13CC" w:rsidP="00AF13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Запустим </w:t>
      </w:r>
      <w:r w:rsidRPr="00AF13CC">
        <w:rPr>
          <w:sz w:val="28"/>
          <w:szCs w:val="28"/>
          <w:lang w:val="en-US"/>
        </w:rPr>
        <w:t>Visual</w:t>
      </w:r>
      <w:r w:rsidRPr="00AF13CC">
        <w:rPr>
          <w:sz w:val="28"/>
          <w:szCs w:val="28"/>
        </w:rPr>
        <w:t xml:space="preserve"> </w:t>
      </w:r>
      <w:r w:rsidRPr="00AF13CC">
        <w:rPr>
          <w:sz w:val="28"/>
          <w:szCs w:val="28"/>
          <w:lang w:val="en-US"/>
        </w:rPr>
        <w:t>Studio</w:t>
      </w:r>
      <w:r w:rsidRPr="00AF13CC">
        <w:rPr>
          <w:sz w:val="28"/>
          <w:szCs w:val="28"/>
        </w:rPr>
        <w:t xml:space="preserve"> 20</w:t>
      </w:r>
      <w:r w:rsidR="00E74DC0">
        <w:rPr>
          <w:sz w:val="28"/>
          <w:szCs w:val="28"/>
        </w:rPr>
        <w:t>24</w:t>
      </w:r>
      <w:r w:rsidRPr="00AF13CC">
        <w:rPr>
          <w:sz w:val="28"/>
          <w:szCs w:val="28"/>
        </w:rPr>
        <w:t xml:space="preserve"> и в</w:t>
      </w:r>
      <w:r>
        <w:rPr>
          <w:sz w:val="28"/>
          <w:szCs w:val="28"/>
        </w:rPr>
        <w:t>ыберем</w:t>
      </w:r>
      <w:r w:rsidRPr="00AF13CC">
        <w:rPr>
          <w:sz w:val="28"/>
          <w:szCs w:val="28"/>
        </w:rPr>
        <w:t xml:space="preserve"> "</w:t>
      </w:r>
      <w:r w:rsidRPr="00AF13CC">
        <w:rPr>
          <w:sz w:val="28"/>
          <w:szCs w:val="28"/>
          <w:lang w:val="en-US"/>
        </w:rPr>
        <w:t>New</w:t>
      </w:r>
      <w:r w:rsidRPr="00AF13CC">
        <w:rPr>
          <w:sz w:val="28"/>
          <w:szCs w:val="28"/>
        </w:rPr>
        <w:t xml:space="preserve">" в меню </w:t>
      </w:r>
      <w:r w:rsidRPr="00AF13CC">
        <w:rPr>
          <w:sz w:val="28"/>
          <w:szCs w:val="28"/>
          <w:lang w:val="en-US"/>
        </w:rPr>
        <w:t xml:space="preserve">"File", </w:t>
      </w:r>
      <w:r w:rsidRPr="00AF13CC">
        <w:rPr>
          <w:sz w:val="28"/>
          <w:szCs w:val="28"/>
        </w:rPr>
        <w:t>затем</w:t>
      </w:r>
      <w:r w:rsidRPr="00AF13CC">
        <w:rPr>
          <w:sz w:val="28"/>
          <w:szCs w:val="28"/>
          <w:lang w:val="en-US"/>
        </w:rPr>
        <w:t xml:space="preserve"> "Project".</w:t>
      </w:r>
    </w:p>
    <w:p w14:paraId="465015F7" w14:textId="2B4F042A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Создание консольного приложения</w:t>
      </w:r>
    </w:p>
    <w:p w14:paraId="6629B70F" w14:textId="43B49FF2" w:rsidR="00AF13CC" w:rsidRDefault="004814D0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="00AF13CC" w:rsidRPr="00AF13CC">
        <w:rPr>
          <w:sz w:val="28"/>
          <w:szCs w:val="28"/>
        </w:rPr>
        <w:t xml:space="preserve"> новый проект с именем "Bank".</w:t>
      </w:r>
    </w:p>
    <w:p w14:paraId="4479FE8B" w14:textId="115F780E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Редактирование класса </w:t>
      </w:r>
      <w:proofErr w:type="spellStart"/>
      <w:r w:rsidRPr="00AF13CC">
        <w:rPr>
          <w:sz w:val="28"/>
          <w:szCs w:val="28"/>
        </w:rPr>
        <w:t>BankAccount</w:t>
      </w:r>
      <w:proofErr w:type="spellEnd"/>
    </w:p>
    <w:p w14:paraId="58E32D79" w14:textId="3D4843C0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Pr="00AF13CC">
        <w:rPr>
          <w:sz w:val="28"/>
          <w:szCs w:val="28"/>
        </w:rPr>
        <w:t xml:space="preserve">файл </w:t>
      </w:r>
      <w:proofErr w:type="spellStart"/>
      <w:r w:rsidRPr="00AF13CC">
        <w:rPr>
          <w:sz w:val="28"/>
          <w:szCs w:val="28"/>
        </w:rPr>
        <w:t>BankAccount.cs</w:t>
      </w:r>
      <w:proofErr w:type="spellEnd"/>
      <w:r w:rsidRPr="00AF13CC">
        <w:rPr>
          <w:sz w:val="28"/>
          <w:szCs w:val="28"/>
        </w:rPr>
        <w:t xml:space="preserve"> и добави</w:t>
      </w:r>
      <w:r>
        <w:rPr>
          <w:sz w:val="28"/>
          <w:szCs w:val="28"/>
        </w:rPr>
        <w:t>м</w:t>
      </w:r>
      <w:r w:rsidRPr="00AF13CC">
        <w:rPr>
          <w:sz w:val="28"/>
          <w:szCs w:val="28"/>
        </w:rPr>
        <w:t xml:space="preserve"> метод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>
        <w:rPr>
          <w:sz w:val="28"/>
          <w:szCs w:val="28"/>
        </w:rPr>
        <w:t xml:space="preserve"> </w:t>
      </w:r>
      <w:r w:rsidRPr="00AF13CC">
        <w:rPr>
          <w:sz w:val="28"/>
          <w:szCs w:val="28"/>
        </w:rPr>
        <w:t>(рис. 1)</w:t>
      </w:r>
      <w:r w:rsidR="00E74DC0">
        <w:rPr>
          <w:sz w:val="28"/>
          <w:szCs w:val="28"/>
        </w:rPr>
        <w:t>.</w:t>
      </w:r>
    </w:p>
    <w:p w14:paraId="33FD1C34" w14:textId="082EE2B4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09BBBD6E" wp14:editId="025ED49F">
            <wp:extent cx="5106113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58D6" w14:textId="1027693D" w:rsidR="00AF13CC" w:rsidRPr="00E74DC0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>Рисунок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Метод</w:t>
      </w:r>
      <w:r w:rsidRPr="00AF13CC">
        <w:rPr>
          <w:sz w:val="28"/>
          <w:szCs w:val="28"/>
          <w:lang w:val="en-US"/>
        </w:rPr>
        <w:t xml:space="preserve"> </w:t>
      </w:r>
      <w:proofErr w:type="spellStart"/>
      <w:r w:rsidRPr="00AF13CC">
        <w:rPr>
          <w:sz w:val="28"/>
          <w:szCs w:val="28"/>
          <w:lang w:val="en-US"/>
        </w:rPr>
        <w:t>TransferFrom</w:t>
      </w:r>
      <w:proofErr w:type="spellEnd"/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в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классе</w:t>
      </w:r>
      <w:r w:rsidRPr="00AF13CC">
        <w:rPr>
          <w:sz w:val="28"/>
          <w:szCs w:val="28"/>
          <w:lang w:val="en-US"/>
        </w:rPr>
        <w:t xml:space="preserve"> </w:t>
      </w:r>
      <w:proofErr w:type="spellStart"/>
      <w:r w:rsidRPr="00AF13CC">
        <w:rPr>
          <w:sz w:val="28"/>
          <w:szCs w:val="28"/>
          <w:lang w:val="en-US"/>
        </w:rPr>
        <w:t>BankAccount</w:t>
      </w:r>
      <w:proofErr w:type="spellEnd"/>
    </w:p>
    <w:p w14:paraId="06B1E35C" w14:textId="4D45CCB8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Тестирование метода в классе Test</w:t>
      </w:r>
    </w:p>
    <w:p w14:paraId="716BFD30" w14:textId="185BE941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В методе </w:t>
      </w:r>
      <w:proofErr w:type="spellStart"/>
      <w:r w:rsidRPr="00AF13CC">
        <w:rPr>
          <w:sz w:val="28"/>
          <w:szCs w:val="28"/>
        </w:rPr>
        <w:t>Main</w:t>
      </w:r>
      <w:proofErr w:type="spellEnd"/>
      <w:r w:rsidRPr="00AF13CC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</w:t>
      </w:r>
      <w:r w:rsidRPr="00AF13CC">
        <w:rPr>
          <w:sz w:val="28"/>
          <w:szCs w:val="28"/>
        </w:rPr>
        <w:t xml:space="preserve"> два объекта b1 и b2, инициализи</w:t>
      </w:r>
      <w:r>
        <w:rPr>
          <w:sz w:val="28"/>
          <w:szCs w:val="28"/>
        </w:rPr>
        <w:t>руем</w:t>
      </w:r>
      <w:r w:rsidRPr="00AF13CC">
        <w:rPr>
          <w:sz w:val="28"/>
          <w:szCs w:val="28"/>
        </w:rPr>
        <w:t xml:space="preserve"> их баланс</w:t>
      </w:r>
      <w:r>
        <w:rPr>
          <w:sz w:val="28"/>
          <w:szCs w:val="28"/>
        </w:rPr>
        <w:t xml:space="preserve"> </w:t>
      </w:r>
      <w:r w:rsidRPr="00AF13CC">
        <w:rPr>
          <w:sz w:val="28"/>
          <w:szCs w:val="28"/>
        </w:rPr>
        <w:t>(рис. 2)</w:t>
      </w:r>
      <w:r w:rsidR="00E74DC0">
        <w:rPr>
          <w:sz w:val="28"/>
          <w:szCs w:val="28"/>
        </w:rPr>
        <w:t>.</w:t>
      </w:r>
    </w:p>
    <w:p w14:paraId="571FCB68" w14:textId="77777777" w:rsidR="00E74DC0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4B69E697" w14:textId="3F882DF0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7A0E3C0E" wp14:editId="0F22DCD3">
            <wp:extent cx="3486637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BBB" w14:textId="4F46A172" w:rsid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 xml:space="preserve">Рисунок 2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</w:rPr>
        <w:t xml:space="preserve"> Создание и инициализация объектов b1 и b2</w:t>
      </w:r>
    </w:p>
    <w:p w14:paraId="0685905F" w14:textId="77777777" w:rsidR="00E74DC0" w:rsidRPr="00AF13CC" w:rsidRDefault="00E74DC0" w:rsidP="00AF13CC">
      <w:pPr>
        <w:spacing w:line="360" w:lineRule="auto"/>
        <w:jc w:val="center"/>
        <w:rPr>
          <w:sz w:val="28"/>
          <w:szCs w:val="28"/>
        </w:rPr>
      </w:pPr>
    </w:p>
    <w:p w14:paraId="7462B5AA" w14:textId="4D004861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</w:p>
    <w:p w14:paraId="7760026C" w14:textId="1910278D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Добавим</w:t>
      </w:r>
      <w:r w:rsidRPr="00AF13CC">
        <w:rPr>
          <w:sz w:val="28"/>
          <w:szCs w:val="28"/>
        </w:rPr>
        <w:t xml:space="preserve"> 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 w:rsidRPr="00AF13CC">
        <w:rPr>
          <w:sz w:val="28"/>
          <w:szCs w:val="28"/>
        </w:rPr>
        <w:t xml:space="preserve"> для перевода $10 с одного счета на другой</w:t>
      </w:r>
      <w:r>
        <w:rPr>
          <w:sz w:val="28"/>
          <w:szCs w:val="28"/>
        </w:rPr>
        <w:t xml:space="preserve"> (рис. 3)</w:t>
      </w:r>
      <w:r w:rsidR="00E74DC0">
        <w:rPr>
          <w:sz w:val="28"/>
          <w:szCs w:val="28"/>
        </w:rPr>
        <w:t>.</w:t>
      </w:r>
    </w:p>
    <w:p w14:paraId="14163A41" w14:textId="77777777" w:rsidR="00E74DC0" w:rsidRPr="00AF13CC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03FEE8CC" w14:textId="0AA6F7A4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lastRenderedPageBreak/>
        <w:drawing>
          <wp:inline distT="0" distB="0" distL="0" distR="0" wp14:anchorId="4277049A" wp14:editId="0019307C">
            <wp:extent cx="3388659" cy="5486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165" cy="5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075" w14:textId="2E29A14C" w:rsidR="00E74DC0" w:rsidRPr="00AF13CC" w:rsidRDefault="00AF13CC" w:rsidP="00E74DC0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 xml:space="preserve">Рисунок 3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</w:rPr>
        <w:t xml:space="preserve"> 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 w:rsidRPr="00AF13CC">
        <w:rPr>
          <w:sz w:val="28"/>
          <w:szCs w:val="28"/>
        </w:rPr>
        <w:t xml:space="preserve"> для перевода денег</w:t>
      </w:r>
    </w:p>
    <w:p w14:paraId="50FE96C0" w14:textId="77777777" w:rsidR="00AF13CC" w:rsidRP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51EA3484" w14:textId="0E1D9D74" w:rsidR="00AF13CC" w:rsidRPr="00FC3713" w:rsidRDefault="00AF13CC" w:rsidP="00FC3713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3713">
        <w:rPr>
          <w:sz w:val="28"/>
          <w:szCs w:val="28"/>
        </w:rPr>
        <w:t>Отображение результатов</w:t>
      </w:r>
    </w:p>
    <w:p w14:paraId="70C9EA58" w14:textId="042DC47C" w:rsidR="00AF13CC" w:rsidRDefault="00FC3713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Выведем</w:t>
      </w:r>
      <w:r w:rsidR="00AF13CC" w:rsidRPr="00AF13C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F13CC" w:rsidRPr="00AF13CC">
        <w:rPr>
          <w:sz w:val="28"/>
          <w:szCs w:val="28"/>
        </w:rPr>
        <w:t xml:space="preserve"> консоль информацию о балансах счетов до и после перевода</w:t>
      </w:r>
      <w:r>
        <w:rPr>
          <w:sz w:val="28"/>
          <w:szCs w:val="28"/>
        </w:rPr>
        <w:t xml:space="preserve"> (рис. 4, 5)</w:t>
      </w:r>
      <w:r w:rsidR="00E74DC0">
        <w:rPr>
          <w:sz w:val="28"/>
          <w:szCs w:val="28"/>
        </w:rPr>
        <w:t>.</w:t>
      </w:r>
    </w:p>
    <w:p w14:paraId="675837C8" w14:textId="77777777" w:rsidR="00E74DC0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233893D6" w14:textId="3DB084E8" w:rsidR="00FC3713" w:rsidRDefault="00FC3713" w:rsidP="00FC3713">
      <w:pPr>
        <w:spacing w:line="360" w:lineRule="auto"/>
        <w:jc w:val="center"/>
        <w:rPr>
          <w:sz w:val="28"/>
          <w:szCs w:val="28"/>
        </w:rPr>
      </w:pPr>
      <w:r w:rsidRPr="00FC3713">
        <w:rPr>
          <w:noProof/>
          <w:sz w:val="28"/>
          <w:szCs w:val="28"/>
        </w:rPr>
        <w:drawing>
          <wp:inline distT="0" distB="0" distL="0" distR="0" wp14:anchorId="7EE7EC5D" wp14:editId="5C9888FD">
            <wp:extent cx="6120130" cy="1115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90FF" w14:textId="7F88C436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4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FC3713">
        <w:rPr>
          <w:color w:val="2C2D2E"/>
          <w:sz w:val="28"/>
          <w:szCs w:val="28"/>
          <w:shd w:val="clear" w:color="auto" w:fill="FFFFFF"/>
        </w:rPr>
        <w:t>“</w:t>
      </w:r>
      <w:r>
        <w:rPr>
          <w:color w:val="2C2D2E"/>
          <w:sz w:val="28"/>
          <w:szCs w:val="28"/>
          <w:shd w:val="clear" w:color="auto" w:fill="FFFFFF"/>
        </w:rPr>
        <w:t>Вывод информации о балансах счетов до и после перевода</w:t>
      </w:r>
      <w:r w:rsidRPr="00FC3713">
        <w:rPr>
          <w:color w:val="2C2D2E"/>
          <w:sz w:val="28"/>
          <w:szCs w:val="28"/>
          <w:shd w:val="clear" w:color="auto" w:fill="FFFFFF"/>
        </w:rPr>
        <w:t>”</w:t>
      </w:r>
    </w:p>
    <w:p w14:paraId="259831B4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CDC3E42" w14:textId="7A2D581F" w:rsidR="00FC3713" w:rsidRDefault="00FC3713" w:rsidP="00FC3713">
      <w:pPr>
        <w:spacing w:line="360" w:lineRule="auto"/>
        <w:jc w:val="center"/>
        <w:rPr>
          <w:sz w:val="28"/>
          <w:szCs w:val="28"/>
        </w:rPr>
      </w:pPr>
      <w:r w:rsidRPr="00FC3713">
        <w:rPr>
          <w:noProof/>
          <w:sz w:val="28"/>
          <w:szCs w:val="28"/>
        </w:rPr>
        <w:drawing>
          <wp:inline distT="0" distB="0" distL="0" distR="0" wp14:anchorId="0360CCB6" wp14:editId="339A234E">
            <wp:extent cx="5525271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FFBE" w14:textId="1165EF71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E74DC0">
        <w:rPr>
          <w:sz w:val="28"/>
          <w:szCs w:val="28"/>
        </w:rPr>
        <w:t xml:space="preserve">Рисунок 5 </w:t>
      </w:r>
      <w:r w:rsidRPr="00E74DC0">
        <w:rPr>
          <w:color w:val="2C2D2E"/>
          <w:sz w:val="28"/>
          <w:szCs w:val="28"/>
          <w:shd w:val="clear" w:color="auto" w:fill="FFFFFF"/>
        </w:rPr>
        <w:t>– Информации</w:t>
      </w:r>
      <w:r>
        <w:rPr>
          <w:color w:val="2C2D2E"/>
          <w:sz w:val="28"/>
          <w:szCs w:val="28"/>
          <w:shd w:val="clear" w:color="auto" w:fill="FFFFFF"/>
        </w:rPr>
        <w:t>, выведенная в консоль, о балансах счетов до и после перевода</w:t>
      </w:r>
    </w:p>
    <w:p w14:paraId="4E99AAFD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4C2A7E4" w14:textId="4271B966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Упражнение 2 – Использование методов со ссылочными параметрами</w:t>
      </w:r>
    </w:p>
    <w:p w14:paraId="02F916FB" w14:textId="77777777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Создание нового проекта:</w:t>
      </w:r>
    </w:p>
    <w:p w14:paraId="06F89B97" w14:textId="0A75A941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".</w:t>
      </w:r>
    </w:p>
    <w:p w14:paraId="4DD09567" w14:textId="54EBAF89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Добавление метода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:</w:t>
      </w:r>
    </w:p>
    <w:p w14:paraId="1FE2514D" w14:textId="05785FA2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 xml:space="preserve"> в класс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(рис.6)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7D7DE5E0" w14:textId="77777777" w:rsidR="00E74DC0" w:rsidRDefault="00E74DC0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73EAB6C3" w14:textId="3CC7E14E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noProof/>
          <w:color w:val="2C2D2E"/>
          <w:sz w:val="28"/>
          <w:szCs w:val="28"/>
          <w:shd w:val="clear" w:color="auto" w:fill="FFFFFF"/>
        </w:rPr>
        <w:lastRenderedPageBreak/>
        <w:drawing>
          <wp:inline distT="0" distB="0" distL="0" distR="0" wp14:anchorId="44F1E85A" wp14:editId="0F6B8EA7">
            <wp:extent cx="3429479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43E0" w14:textId="1877B62E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6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 xml:space="preserve"> в классе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3A85ED9D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22896D8" w14:textId="056BE50A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692E0DD5" w14:textId="50B5AAC8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переменную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message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, счита</w:t>
      </w:r>
      <w:r>
        <w:rPr>
          <w:color w:val="2C2D2E"/>
          <w:sz w:val="28"/>
          <w:szCs w:val="28"/>
          <w:shd w:val="clear" w:color="auto" w:fill="FFFFFF"/>
        </w:rPr>
        <w:t>ем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ее значение с консоли и перед</w:t>
      </w:r>
      <w:r>
        <w:rPr>
          <w:color w:val="2C2D2E"/>
          <w:sz w:val="28"/>
          <w:szCs w:val="28"/>
          <w:shd w:val="clear" w:color="auto" w:fill="FFFFFF"/>
        </w:rPr>
        <w:t>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в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7</w:t>
      </w:r>
      <w:r w:rsidRPr="00FC3713">
        <w:rPr>
          <w:color w:val="2C2D2E"/>
          <w:sz w:val="28"/>
          <w:szCs w:val="28"/>
          <w:shd w:val="clear" w:color="auto" w:fill="FFFFFF"/>
        </w:rPr>
        <w:t>, 8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28CAB4A1" w14:textId="77777777" w:rsidR="00E74DC0" w:rsidRDefault="00E74DC0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42B5A51" w14:textId="6BF6A685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  <w:lang w:val="en-US"/>
        </w:rPr>
      </w:pPr>
      <w:r w:rsidRPr="00FC3713">
        <w:rPr>
          <w:noProof/>
          <w:color w:val="2C2D2E"/>
          <w:sz w:val="28"/>
          <w:szCs w:val="28"/>
          <w:shd w:val="clear" w:color="auto" w:fill="FFFFFF"/>
          <w:lang w:val="en-US"/>
        </w:rPr>
        <w:drawing>
          <wp:inline distT="0" distB="0" distL="0" distR="0" wp14:anchorId="0218831F" wp14:editId="016AFCEE">
            <wp:extent cx="3210373" cy="2362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279C" w14:textId="0B85B013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7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Вывод тестирования метода </w:t>
      </w:r>
      <w:r>
        <w:rPr>
          <w:color w:val="2C2D2E"/>
          <w:sz w:val="28"/>
          <w:szCs w:val="28"/>
          <w:shd w:val="clear" w:color="auto" w:fill="FFFFFF"/>
          <w:lang w:val="en-US"/>
        </w:rPr>
        <w:t>Reverse</w:t>
      </w:r>
    </w:p>
    <w:p w14:paraId="31268FE3" w14:textId="77777777" w:rsidR="00E74DC0" w:rsidRDefault="00E74DC0" w:rsidP="00FC3713">
      <w:pPr>
        <w:spacing w:line="360" w:lineRule="auto"/>
        <w:jc w:val="center"/>
        <w:rPr>
          <w:noProof/>
          <w:color w:val="2C2D2E"/>
          <w:sz w:val="28"/>
          <w:szCs w:val="28"/>
          <w:shd w:val="clear" w:color="auto" w:fill="FFFFFF"/>
        </w:rPr>
      </w:pPr>
    </w:p>
    <w:p w14:paraId="134202CA" w14:textId="41D55B91" w:rsidR="00FC3713" w:rsidRP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4999486C" wp14:editId="044ABA2F">
            <wp:extent cx="2809875" cy="175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38"/>
                    <a:stretch/>
                  </pic:blipFill>
                  <pic:spPr bwMode="auto">
                    <a:xfrm>
                      <a:off x="0" y="0"/>
                      <a:ext cx="2810268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383C7" w14:textId="68FC3359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8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Тестирование метода </w:t>
      </w:r>
      <w:r>
        <w:rPr>
          <w:color w:val="2C2D2E"/>
          <w:sz w:val="28"/>
          <w:szCs w:val="28"/>
          <w:shd w:val="clear" w:color="auto" w:fill="FFFFFF"/>
          <w:lang w:val="en-US"/>
        </w:rPr>
        <w:t>Reverse</w:t>
      </w:r>
    </w:p>
    <w:p w14:paraId="6B03987A" w14:textId="77777777" w:rsidR="00E74DC0" w:rsidRP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7B7327A" w14:textId="44ABA741" w:rsidR="004814D0" w:rsidRDefault="00334BCB" w:rsidP="004814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lastRenderedPageBreak/>
        <w:t>Упражнение 3 – Преобразование символов файла в верхний регистр</w:t>
      </w:r>
    </w:p>
    <w:p w14:paraId="4C31A15D" w14:textId="7F27C35A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04171377" w14:textId="69CBCDDD" w:rsidR="00334BCB" w:rsidRP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CopyFileUpper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>".</w:t>
      </w:r>
    </w:p>
    <w:p w14:paraId="04526525" w14:textId="337E5626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Редактирование файла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CopyFileUpper.cs</w:t>
      </w:r>
      <w:proofErr w:type="spellEnd"/>
    </w:p>
    <w:p w14:paraId="083C4F6B" w14:textId="10BBAC6D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необходимые пространства имен и созда</w:t>
      </w:r>
      <w:r>
        <w:rPr>
          <w:color w:val="2C2D2E"/>
          <w:sz w:val="28"/>
          <w:szCs w:val="28"/>
          <w:shd w:val="clear" w:color="auto" w:fill="FFFFFF"/>
        </w:rPr>
        <w:t>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блоки для чтения и записи файлов</w:t>
      </w:r>
      <w:r>
        <w:rPr>
          <w:color w:val="2C2D2E"/>
          <w:sz w:val="28"/>
          <w:szCs w:val="28"/>
          <w:shd w:val="clear" w:color="auto" w:fill="FFFFFF"/>
        </w:rPr>
        <w:t xml:space="preserve"> (рис. 9)</w:t>
      </w:r>
    </w:p>
    <w:p w14:paraId="3DDD377F" w14:textId="77777777" w:rsidR="00E74DC0" w:rsidRDefault="00E74DC0" w:rsidP="00334BCB">
      <w:pPr>
        <w:spacing w:line="360" w:lineRule="auto"/>
        <w:ind w:firstLine="142"/>
        <w:jc w:val="center"/>
        <w:rPr>
          <w:noProof/>
          <w:color w:val="2C2D2E"/>
          <w:sz w:val="28"/>
          <w:szCs w:val="28"/>
          <w:shd w:val="clear" w:color="auto" w:fill="FFFFFF"/>
        </w:rPr>
      </w:pPr>
    </w:p>
    <w:p w14:paraId="0DDA2225" w14:textId="481DE4BE" w:rsidR="00334BCB" w:rsidRDefault="00334BCB" w:rsidP="00334BCB">
      <w:pPr>
        <w:spacing w:line="360" w:lineRule="auto"/>
        <w:ind w:firstLine="142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F47AF11" wp14:editId="48FA5F11">
            <wp:extent cx="1695450" cy="217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000"/>
                    <a:stretch/>
                  </pic:blipFill>
                  <pic:spPr bwMode="auto">
                    <a:xfrm>
                      <a:off x="0" y="0"/>
                      <a:ext cx="1695687" cy="2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B5D71" w14:textId="4CC6CE8A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9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334BCB">
        <w:rPr>
          <w:color w:val="2C2D2E"/>
          <w:sz w:val="28"/>
          <w:szCs w:val="28"/>
          <w:shd w:val="clear" w:color="auto" w:fill="FFFFFF"/>
        </w:rPr>
        <w:t>Добавление пространства имен System.IO</w:t>
      </w:r>
    </w:p>
    <w:p w14:paraId="43DEFC11" w14:textId="5C78EFEA" w:rsidR="00334BCB" w:rsidRDefault="00334BCB" w:rsidP="00334BCB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11519132" w14:textId="77777777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lastRenderedPageBreak/>
        <w:t>Чтение и запись файла:</w:t>
      </w:r>
    </w:p>
    <w:p w14:paraId="0B8A34C6" w14:textId="2698D8BF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Реализуем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чтение из входного файла и запись в выходной файл с преобразованием в верхний регистр</w:t>
      </w:r>
      <w:r>
        <w:rPr>
          <w:color w:val="2C2D2E"/>
          <w:sz w:val="28"/>
          <w:szCs w:val="28"/>
          <w:shd w:val="clear" w:color="auto" w:fill="FFFFFF"/>
        </w:rPr>
        <w:t xml:space="preserve"> (рис.10)</w:t>
      </w:r>
      <w:r w:rsidRPr="00334BCB">
        <w:rPr>
          <w:color w:val="2C2D2E"/>
          <w:sz w:val="28"/>
          <w:szCs w:val="28"/>
          <w:shd w:val="clear" w:color="auto" w:fill="FFFFFF"/>
        </w:rPr>
        <w:t>:</w:t>
      </w:r>
    </w:p>
    <w:p w14:paraId="50BFF113" w14:textId="6E905000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3159F1A2" w14:textId="6297A167" w:rsidR="00334BCB" w:rsidRDefault="00334BCB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6E17C62E" w14:textId="6F3A1EE6" w:rsidR="00334BCB" w:rsidRDefault="00334BCB" w:rsidP="00334BCB">
      <w:pPr>
        <w:spacing w:line="360" w:lineRule="auto"/>
        <w:ind w:firstLine="709"/>
        <w:jc w:val="both"/>
        <w:rPr>
          <w:sz w:val="28"/>
          <w:szCs w:val="28"/>
        </w:rPr>
      </w:pPr>
      <w:r w:rsidRPr="00334BCB">
        <w:rPr>
          <w:sz w:val="28"/>
          <w:szCs w:val="28"/>
        </w:rPr>
        <w:lastRenderedPageBreak/>
        <w:t>Упражнение 4 – Проверка реализации интерфейса</w:t>
      </w:r>
    </w:p>
    <w:p w14:paraId="733A7E5F" w14:textId="6AA6E13F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23C0536B" w14:textId="18611999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InterfaceTest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>".</w:t>
      </w:r>
    </w:p>
    <w:p w14:paraId="4A6E1007" w14:textId="1F1C0D1F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Добавление метода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</w:p>
    <w:p w14:paraId="601FBF92" w14:textId="5E1EB80A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Добавим 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метод, который проверяет, поддерживает ли объект интерфейс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IFormattable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11)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6ECF061D" w14:textId="77777777" w:rsidR="00E74DC0" w:rsidRDefault="00E74DC0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AE7ED89" w14:textId="1B047BE7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49ACA0B" wp14:editId="7145ECEC">
            <wp:extent cx="5163271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FF0C" w14:textId="3277F588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11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 xml:space="preserve"> в классе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7D1083E3" w14:textId="77777777" w:rsidR="00E74DC0" w:rsidRDefault="00E74DC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DB829E3" w14:textId="118805A1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</w:p>
    <w:p w14:paraId="44D1EDCD" w14:textId="2A4CAD22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три переменные и протестир</w:t>
      </w:r>
      <w:r>
        <w:rPr>
          <w:color w:val="2C2D2E"/>
          <w:sz w:val="28"/>
          <w:szCs w:val="28"/>
          <w:shd w:val="clear" w:color="auto" w:fill="FFFFFF"/>
        </w:rPr>
        <w:t>уем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метод</w:t>
      </w:r>
      <w:r>
        <w:rPr>
          <w:color w:val="2C2D2E"/>
          <w:sz w:val="28"/>
          <w:szCs w:val="28"/>
          <w:shd w:val="clear" w:color="auto" w:fill="FFFFFF"/>
        </w:rPr>
        <w:t xml:space="preserve"> (рис. 12)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142210A6" w14:textId="77777777" w:rsidR="00E74DC0" w:rsidRDefault="00E74DC0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6EEF8451" w14:textId="57AAD10F" w:rsidR="00334BCB" w:rsidRDefault="003168D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477C27">
        <w:rPr>
          <w:noProof/>
        </w:rPr>
        <w:drawing>
          <wp:inline distT="0" distB="0" distL="0" distR="0" wp14:anchorId="4F2311C0" wp14:editId="0F6CE2C5">
            <wp:extent cx="5940425" cy="2709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3244" w14:textId="60430254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12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="003168D0" w:rsidRPr="00AF13CC">
        <w:rPr>
          <w:color w:val="2C2D2E"/>
          <w:sz w:val="28"/>
          <w:szCs w:val="28"/>
          <w:shd w:val="clear" w:color="auto" w:fill="FFFFFF"/>
        </w:rPr>
        <w:t>–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="003168D0">
        <w:rPr>
          <w:color w:val="2C2D2E"/>
          <w:sz w:val="28"/>
          <w:szCs w:val="28"/>
          <w:shd w:val="clear" w:color="auto" w:fill="FFFFFF"/>
        </w:rPr>
        <w:t>Т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естирование метода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</w:p>
    <w:p w14:paraId="71C9EEF6" w14:textId="77777777" w:rsidR="00E74DC0" w:rsidRDefault="00E74DC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1E04046" w14:textId="24919A19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Упражнение 5 – Работа с интерфейсами</w:t>
      </w:r>
    </w:p>
    <w:p w14:paraId="2FC68BA7" w14:textId="6AE14961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00D16BFB" w14:textId="78E71DAD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168D0">
        <w:rPr>
          <w:color w:val="2C2D2E"/>
          <w:sz w:val="28"/>
          <w:szCs w:val="28"/>
          <w:shd w:val="clear" w:color="auto" w:fill="FFFFFF"/>
        </w:rPr>
        <w:t>TestDisplay</w:t>
      </w:r>
      <w:proofErr w:type="spellEnd"/>
      <w:r w:rsidRPr="003168D0">
        <w:rPr>
          <w:color w:val="2C2D2E"/>
          <w:sz w:val="28"/>
          <w:szCs w:val="28"/>
          <w:shd w:val="clear" w:color="auto" w:fill="FFFFFF"/>
        </w:rPr>
        <w:t>".</w:t>
      </w:r>
    </w:p>
    <w:p w14:paraId="193A1BAB" w14:textId="5CF29BA3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lastRenderedPageBreak/>
        <w:t>Добавление метода Display</w:t>
      </w:r>
    </w:p>
    <w:p w14:paraId="33553FDB" w14:textId="39FA9353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метод, который выводит информацию об объекте</w:t>
      </w:r>
      <w:r>
        <w:rPr>
          <w:color w:val="2C2D2E"/>
          <w:sz w:val="28"/>
          <w:szCs w:val="28"/>
          <w:shd w:val="clear" w:color="auto" w:fill="FFFFFF"/>
        </w:rPr>
        <w:t xml:space="preserve"> (рис. 13)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256CED5C" w14:textId="77777777" w:rsidR="00E74DC0" w:rsidRDefault="00E74DC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3A11CC27" w14:textId="04581051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AF1BB08" wp14:editId="26A127F4">
            <wp:extent cx="4706007" cy="300079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A939" w14:textId="1B05E213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Рисунок 1</w:t>
      </w:r>
      <w:r>
        <w:rPr>
          <w:color w:val="2C2D2E"/>
          <w:sz w:val="28"/>
          <w:szCs w:val="28"/>
          <w:shd w:val="clear" w:color="auto" w:fill="FFFFFF"/>
        </w:rPr>
        <w:t>3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Метод Display в классе </w:t>
      </w:r>
      <w:proofErr w:type="spellStart"/>
      <w:r w:rsidRPr="003168D0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7B039127" w14:textId="77777777" w:rsidR="00E74DC0" w:rsidRDefault="00E74DC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A72D955" w14:textId="624996CD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</w:p>
    <w:p w14:paraId="5EA20113" w14:textId="5E95D6C5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переменные и переда</w:t>
      </w:r>
      <w:r>
        <w:rPr>
          <w:color w:val="2C2D2E"/>
          <w:sz w:val="28"/>
          <w:szCs w:val="28"/>
          <w:shd w:val="clear" w:color="auto" w:fill="FFFFFF"/>
        </w:rPr>
        <w:t>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их в метод Display</w:t>
      </w:r>
      <w:r>
        <w:rPr>
          <w:color w:val="2C2D2E"/>
          <w:sz w:val="28"/>
          <w:szCs w:val="28"/>
          <w:shd w:val="clear" w:color="auto" w:fill="FFFFFF"/>
        </w:rPr>
        <w:t xml:space="preserve"> (рис. 14)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54CFDBD1" w14:textId="77777777" w:rsidR="00E74DC0" w:rsidRDefault="00E74DC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590A0FD" w14:textId="6C1B4D6B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6B1EEC">
        <w:rPr>
          <w:noProof/>
        </w:rPr>
        <w:drawing>
          <wp:inline distT="0" distB="0" distL="0" distR="0" wp14:anchorId="77DA7BE8" wp14:editId="13D05CDC">
            <wp:extent cx="5940425" cy="2878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843" w14:textId="6B1BB341" w:rsidR="00FC3713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Рисунок 1</w:t>
      </w:r>
      <w:r>
        <w:rPr>
          <w:color w:val="2C2D2E"/>
          <w:sz w:val="28"/>
          <w:szCs w:val="28"/>
          <w:shd w:val="clear" w:color="auto" w:fill="FFFFFF"/>
        </w:rPr>
        <w:t>4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Тестирование метода Display</w:t>
      </w:r>
    </w:p>
    <w:p w14:paraId="2FD62F5B" w14:textId="46E3754C" w:rsidR="003168D0" w:rsidRDefault="003168D0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2D434005" w14:textId="49B3B4AD" w:rsidR="003168D0" w:rsidRPr="003168D0" w:rsidRDefault="003168D0" w:rsidP="003168D0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3168D0">
        <w:rPr>
          <w:b/>
          <w:bCs/>
          <w:sz w:val="28"/>
          <w:szCs w:val="28"/>
        </w:rPr>
        <w:lastRenderedPageBreak/>
        <w:t>Вывод</w:t>
      </w:r>
    </w:p>
    <w:p w14:paraId="1F17CA24" w14:textId="0CB68361" w:rsidR="003168D0" w:rsidRDefault="003168D0" w:rsidP="003168D0">
      <w:pPr>
        <w:spacing w:line="360" w:lineRule="auto"/>
        <w:ind w:firstLine="709"/>
        <w:jc w:val="both"/>
        <w:rPr>
          <w:sz w:val="28"/>
          <w:szCs w:val="28"/>
        </w:rPr>
      </w:pPr>
      <w:r w:rsidRPr="003168D0">
        <w:rPr>
          <w:sz w:val="28"/>
          <w:szCs w:val="28"/>
        </w:rPr>
        <w:t>В ходе выполнения лабораторной работы были изучены и применены на практике переменные ссылочного типа, методы с параметрами, а также работа с интерфейсами. Эти знания помогут в дальнейшем развитии навыков программирования и реализации более сложных задач.</w:t>
      </w:r>
    </w:p>
    <w:p w14:paraId="50DADB95" w14:textId="7726B792" w:rsidR="003168D0" w:rsidRDefault="003168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5D5114" w14:textId="3EBDFB9B" w:rsidR="003168D0" w:rsidRDefault="003168D0" w:rsidP="003168D0">
      <w:pPr>
        <w:spacing w:line="360" w:lineRule="auto"/>
        <w:jc w:val="center"/>
        <w:rPr>
          <w:b/>
          <w:bCs/>
          <w:color w:val="2C2D2E"/>
          <w:sz w:val="28"/>
          <w:szCs w:val="28"/>
          <w:shd w:val="clear" w:color="auto" w:fill="FFFFFF"/>
        </w:rPr>
      </w:pPr>
      <w:r w:rsidRPr="003168D0">
        <w:rPr>
          <w:b/>
          <w:bCs/>
          <w:color w:val="2C2D2E"/>
          <w:sz w:val="28"/>
          <w:szCs w:val="28"/>
          <w:shd w:val="clear" w:color="auto" w:fill="FFFFFF"/>
        </w:rPr>
        <w:lastRenderedPageBreak/>
        <w:t>Исходный Код</w:t>
      </w:r>
    </w:p>
    <w:p w14:paraId="196A4925" w14:textId="78E5D1F1" w:rsidR="003168D0" w:rsidRPr="00E74DC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 1:</w:t>
      </w:r>
    </w:p>
    <w:p w14:paraId="2EE9C9E4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E74DC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</w:t>
      </w:r>
      <w:r w:rsidRPr="00E74DC0">
        <w:rPr>
          <w:rFonts w:ascii="Courier New" w:eastAsia="Calibri" w:hAnsi="Courier New" w:cs="Courier New"/>
          <w:color w:val="000000"/>
          <w:highlight w:val="white"/>
        </w:rPr>
        <w:t>;</w:t>
      </w:r>
      <w:proofErr w:type="gramEnd"/>
    </w:p>
    <w:p w14:paraId="59F2EB6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System.Collections.Specialized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73D6B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System.Runtime.Intrinsics.X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86;</w:t>
      </w:r>
    </w:p>
    <w:p w14:paraId="6A40474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proofErr w:type="spell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</w:p>
    <w:p w14:paraId="3EFC72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75AF1F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Checking,</w:t>
      </w:r>
    </w:p>
    <w:p w14:paraId="5A4DE6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Deposit</w:t>
      </w:r>
    </w:p>
    <w:p w14:paraId="7981AB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EA498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</w:p>
    <w:p w14:paraId="0B714E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14E045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AD07EE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BA076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AccountType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5DBA60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67C638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123;</w:t>
      </w:r>
    </w:p>
    <w:p w14:paraId="3D042D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45A3A8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Populate(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7484AC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0D6D7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D0F07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balance;</w:t>
      </w:r>
    </w:p>
    <w:p w14:paraId="749ED75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AccountType.Checking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CB826E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FB9675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BDB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Withdraw(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47C3D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FBD833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&gt;= amount;</w:t>
      </w:r>
    </w:p>
    <w:p w14:paraId="646035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9ED17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7B2BD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-= amount;</w:t>
      </w:r>
    </w:p>
    <w:p w14:paraId="1F1861D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56F78D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07C69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FE3D0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Deposit(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41B57C8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A77136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+= amount;</w:t>
      </w:r>
    </w:p>
    <w:p w14:paraId="752FE70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9BFC4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CCF0B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TransferFrom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accForm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0DFC86A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BC6BCF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accForm.Withdraw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(amount) ==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24C12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B76DF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Deposit(amount);</w:t>
      </w:r>
    </w:p>
    <w:p w14:paraId="5A5BD1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F8EA4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E4DDDA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//b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1.Transfer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(b2, 100)</w:t>
      </w:r>
    </w:p>
    <w:p w14:paraId="3C3CEF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Number(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8AEF6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B38E5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0BA8D3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}</w:t>
      </w:r>
    </w:p>
    <w:p w14:paraId="5FC723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A542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Balance(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FEAFD9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510801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5100A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36C66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0A87F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Type(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B3DB5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96C7B8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accType.ToString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31CBFF2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A08407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99E62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C426F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BB89D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++;</w:t>
      </w:r>
    </w:p>
    <w:p w14:paraId="546F00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168837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61894B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B13AF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D45F6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FFE2C7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b1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4FCAA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b2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C35E37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1.Populate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(100);</w:t>
      </w:r>
    </w:p>
    <w:p w14:paraId="2A6454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2.Populate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(100);</w:t>
      </w:r>
    </w:p>
    <w:p w14:paraId="660002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Счета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до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операций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96E87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"b1 -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b1.Number(), b1.Balance());</w:t>
      </w:r>
    </w:p>
    <w:p w14:paraId="105706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"b2 -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b2.Number(), b2.Balance());</w:t>
      </w:r>
    </w:p>
    <w:p w14:paraId="75AEDC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1.TransferFrom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(b2, 10);</w:t>
      </w:r>
    </w:p>
    <w:p w14:paraId="50556A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Счета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после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операций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77D1BF4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"b1 -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b1.Number(), b1.Balance());</w:t>
      </w:r>
    </w:p>
    <w:p w14:paraId="44A4B3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"b2 -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b2.Number(), b2.Balance());</w:t>
      </w:r>
    </w:p>
    <w:p w14:paraId="7D7DAD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968007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5E6ACAD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D7B1B59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23B40BA7" w14:textId="1430D77F" w:rsidR="003168D0" w:rsidRPr="00E74DC0" w:rsidRDefault="003168D0" w:rsidP="003168D0">
      <w:pPr>
        <w:spacing w:line="360" w:lineRule="auto"/>
        <w:ind w:firstLine="709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74DC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C7EA8B" w14:textId="24481B39" w:rsidR="003168D0" w:rsidRPr="00E74DC0" w:rsidRDefault="003168D0" w:rsidP="003168D0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u w:val="single"/>
          <w:lang w:val="en-US"/>
        </w:rPr>
      </w:pPr>
      <w:r w:rsidRPr="00E74DC0">
        <w:rPr>
          <w:rFonts w:eastAsia="Calibri"/>
          <w:color w:val="000000"/>
          <w:sz w:val="28"/>
          <w:szCs w:val="28"/>
          <w:u w:val="single"/>
        </w:rPr>
        <w:t>Упражнение</w:t>
      </w:r>
      <w:r w:rsidRPr="00E74DC0">
        <w:rPr>
          <w:rFonts w:eastAsia="Calibri"/>
          <w:color w:val="000000"/>
          <w:sz w:val="28"/>
          <w:szCs w:val="28"/>
          <w:u w:val="single"/>
          <w:lang w:val="en-US"/>
        </w:rPr>
        <w:t xml:space="preserve"> 2:</w:t>
      </w:r>
    </w:p>
    <w:p w14:paraId="7F31A9A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2F4731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5932C7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0C17721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A7F8E8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0A8BAC2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B584F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F19A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50BF757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5C0A0C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89071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85F84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7377BB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36E06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3EFBCC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5CD170A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69DBE93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348F03C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D90BB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64758E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(a&gt;b) &gt; (a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0CDDABB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F11A6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307BD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60AEB0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6BE726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DC8C7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A889D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2612138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E83F6F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47A5274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25E1DE8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652309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0C3559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C4DD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C6EB7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5E7400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23347E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2FF034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2D1C7E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927417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32067F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E59A1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0F87C1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6612CE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7A8CC9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6175DF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497DB0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EB75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650B87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654BC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BCA79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21AB99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4F3CE1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D9491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77A409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B06EA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34FDA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988334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6924B6E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40890F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5324C4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55A431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170EDE0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0693F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50BD07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7EE0F42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17043EB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8E78A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5C42E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5240F9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1A9AC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550A7A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023BB1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4705A4E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3E9350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348A5D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B21A1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143DB8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EDC73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A58FC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2DBC8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14B2C4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answer = f;</w:t>
      </w:r>
    </w:p>
    <w:p w14:paraId="2932CB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CBB67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5C7451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7555200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DBBA0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21707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892B1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3EAFF1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7EDD7F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25EF2A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F90CD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5126EF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DD00D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1927C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BCE6C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7915240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3B1384B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6D85E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65A9F5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4363B1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F84A5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ED13DF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4C43EC4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64CD143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2A8CB44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2ECFA2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0844CB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23591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6C1785F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5D7A35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346396A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6B97DAD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3BB23C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3FC1F3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EAC44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1C8DF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1241D1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0208FA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2D8105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0;</w:t>
      </w:r>
    </w:p>
    <w:p w14:paraId="49B94F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52183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51B3CD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9E6CAA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25FA44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D2AC9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3D7A02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CAD1C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Reverse(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s)</w:t>
      </w:r>
    </w:p>
    <w:p w14:paraId="68354A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F7B76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E76FE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s.Length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&gt; 0;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--)</w:t>
      </w:r>
    </w:p>
    <w:p w14:paraId="55FF35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AAA40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+=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s[</w:t>
      </w:r>
      <w:proofErr w:type="spellStart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- 1];</w:t>
      </w:r>
    </w:p>
    <w:p w14:paraId="307652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63CDF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s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8626A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29AB9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64D33F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72D722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5822DF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E29719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message;</w:t>
      </w:r>
    </w:p>
    <w:p w14:paraId="06F744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До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713BCF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message =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B44B7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(message);</w:t>
      </w:r>
    </w:p>
    <w:p w14:paraId="063BDC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.Reverse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message);</w:t>
      </w:r>
    </w:p>
    <w:p w14:paraId="419299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После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009A670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E74DC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(message</w:t>
      </w:r>
      <w:proofErr w:type="gramStart"/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  <w:proofErr w:type="gramEnd"/>
    </w:p>
    <w:p w14:paraId="7D42DE8A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9605BC2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0ACCC43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1024F551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4E3E922" w14:textId="77777777" w:rsidR="003168D0" w:rsidRPr="00E74DC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49314B" w14:textId="19124D9F" w:rsidR="003168D0" w:rsidRPr="00E74DC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4:</w:t>
      </w:r>
    </w:p>
    <w:p w14:paraId="0784C7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0BD672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3CEFCA5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563214D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A556C0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1A1DCA5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03E853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2CDE04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2F22594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53C74C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FC0C1A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0D286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6783893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C3485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4600123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0BC721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714D65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412E04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D73386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684875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(a&gt;b) &gt; (a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3EC0650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F13C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2AE9F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01AD3C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603C6F7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98DC6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EFAAB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11975C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6CE88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6C62B9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227050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49D8D0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1DBC99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75306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2F43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B438E9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19C171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2D33A0D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30AE36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66E3A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6DCEA9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3E61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7036C4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002AB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025CBC3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AAC78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05A205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A7D7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4912842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664675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DE58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50F691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1E46202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4B53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7BDC9F1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9CF5D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33BCCD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82EE4F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2A13D2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5584E3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62308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691C6E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02BAE0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4C247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42210FA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096354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429F98F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BBCB7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}</w:t>
      </w:r>
    </w:p>
    <w:p w14:paraId="627973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85530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273ABE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3B60A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49CAFA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0B0842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56DD365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7F7A7F5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97447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1CEFC4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555CC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37A2203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BAD2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572CF6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answer = f;</w:t>
      </w:r>
    </w:p>
    <w:p w14:paraId="730495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F0BB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5B4635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2F9087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6B9FCC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82385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5C0DC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12DF2E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1714E5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7AE2DE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02359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371B02D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247B1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3813B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CF6B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53590C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1A3294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172C03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4A444D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95E13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92678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ED2C6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3CCCFBF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1EEB852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4C5F1E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826BF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0190A0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471F0A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422B34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E8A10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1A4A90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04F5F2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6A63DFE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14907F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664E8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683F58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613588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5DB2DD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31DEECF7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 = </w:t>
      </w:r>
      <w:proofErr w:type="gramStart"/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0;</w:t>
      </w:r>
      <w:proofErr w:type="gramEnd"/>
    </w:p>
    <w:p w14:paraId="50359E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ok = </w:t>
      </w:r>
      <w:proofErr w:type="gram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  <w:proofErr w:type="gramEnd"/>
    </w:p>
    <w:p w14:paraId="34037F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5468F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04B8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31495C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C28D7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7DB911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FCEFF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x)</w:t>
      </w:r>
    </w:p>
    <w:p w14:paraId="032ACA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BB0F7C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F1E407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69C2E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0BAA9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7400030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F808D1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1B08C2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FCCE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</w:t>
      </w:r>
    </w:p>
    <w:p w14:paraId="79931E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ulong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ul = 0;</w:t>
      </w:r>
    </w:p>
    <w:p w14:paraId="1C0883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"Test"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DACBB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));</w:t>
      </w:r>
    </w:p>
    <w:p w14:paraId="36B43F4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ul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));</w:t>
      </w:r>
    </w:p>
    <w:p w14:paraId="3BECA8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Utils.IsItFormattable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(s));</w:t>
      </w:r>
    </w:p>
    <w:p w14:paraId="01113C1E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D3BF0E4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F9511D3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24D9BD6F" w14:textId="77777777" w:rsidR="003168D0" w:rsidRPr="00E74DC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38954A" w14:textId="20883CD8" w:rsidR="003168D0" w:rsidRPr="00E74DC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5:</w:t>
      </w:r>
    </w:p>
    <w:p w14:paraId="5DA768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7A65AF1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9FA236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7C2DD7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59E030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19E5F55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601B2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x)</w:t>
      </w:r>
    </w:p>
    <w:p w14:paraId="2A1732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6EAB3F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Use is to test if the object has the</w:t>
      </w:r>
    </w:p>
    <w:p w14:paraId="0506E95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proofErr w:type="spell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iterface</w:t>
      </w:r>
      <w:proofErr w:type="spellEnd"/>
    </w:p>
    <w:p w14:paraId="75337E6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8646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(x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14BCF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4645F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09ABEC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38C54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9960DD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C9D6A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E007E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24038E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376FAC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52398C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4D5E0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1C229A0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767C8FC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23A5BC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2844605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22FB5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5B57AFC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?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(a)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4DFFAB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453F2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9145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77117B7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74B9D2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7C0FB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8371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0A9B174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AD8155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4EB8A1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1C1A4F0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385596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4675F5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65264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F1BD8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201A3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13DA6D2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3D9ACC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76B1F44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3F5384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117C2E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41259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2F107A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264753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195ED5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21E29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3CFFAC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78E5F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6BE60E2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3B9A89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865C9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219AC0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48D14E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BF50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6684654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02D87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6DA46F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85DE0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247C3DD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4D5D38E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0C5D8B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7BAD53D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4375FC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7215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53AB107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64A28F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4B6BC48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05FA1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}</w:t>
      </w:r>
    </w:p>
    <w:p w14:paraId="6FC17EE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D2E8B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2D9A962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E7EEA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05F6066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4A60DDE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012DFF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5CAE97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10655A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5B11D4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614AF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28FEA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626AB7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648DF3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answer = f;</w:t>
      </w:r>
    </w:p>
    <w:p w14:paraId="34C2DF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0F6ED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721C2B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3DD042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98F695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DCA04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A243B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7B16CD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34E9245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F234D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86707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6389B3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4AA35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0CDD6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3AF87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2FEFF4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237F0F9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C870D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441207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2A7B6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7020A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449FD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459CA1E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24FB477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56F0D34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FE6361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6DB5EE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77874A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1C4861F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1FE2B3C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5717562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3550B1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73B6FA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4DAB7F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474C329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513E4C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E0810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767867D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0433F9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0;</w:t>
      </w:r>
    </w:p>
    <w:p w14:paraId="58E7054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1C2313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1E5C1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3755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3C635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15EF25F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28F7B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interface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</w:p>
    <w:p w14:paraId="257335A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FDEC00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Print(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F7AB83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1FB16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: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IPrintable</w:t>
      </w:r>
      <w:proofErr w:type="spellEnd"/>
    </w:p>
    <w:p w14:paraId="689E60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EDD20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x;</w:t>
      </w:r>
    </w:p>
    <w:p w14:paraId="243978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y;</w:t>
      </w:r>
    </w:p>
    <w:p w14:paraId="4BCC34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4115C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910F3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A55FF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x = 0.0;</w:t>
      </w:r>
    </w:p>
    <w:p w14:paraId="502C00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y = 0.0;</w:t>
      </w:r>
    </w:p>
    <w:p w14:paraId="4309BE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7DED4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A7ABB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px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18A9F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E1B426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x = px;</w:t>
      </w:r>
    </w:p>
    <w:p w14:paraId="36CF2B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y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4C4E1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FFCC2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EC114E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Print(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04B04A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8FD8F3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"({0},{1})"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x, y);</w:t>
      </w:r>
    </w:p>
    <w:p w14:paraId="526C456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1EAFC6D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86B8C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Display(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item)</w:t>
      </w:r>
    </w:p>
    <w:p w14:paraId="30F0804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57584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87092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item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as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1A7AF8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!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null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90618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9E6B8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ip.Print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7342A8B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5F4FC7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12A7604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A25B83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item.ToString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5419252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3B3C0E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1FB64E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45B0B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53C495D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7B65E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A5FFA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F07955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 = 65;</w:t>
      </w:r>
    </w:p>
    <w:p w14:paraId="60F815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msg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"A String"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86917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21.0, 68.0);</w:t>
      </w:r>
    </w:p>
    <w:p w14:paraId="62A986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(num);</w:t>
      </w:r>
    </w:p>
    <w:p w14:paraId="1C945FC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(msg);</w:t>
      </w:r>
    </w:p>
    <w:p w14:paraId="032BEF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(c);</w:t>
      </w:r>
    </w:p>
    <w:p w14:paraId="47A0104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29CF13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39DFE7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5DD390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184F02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2A13BE3C" w14:textId="77777777" w:rsidR="003168D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2592EAE9" w14:textId="77777777" w:rsidR="003168D0" w:rsidRP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sectPr w:rsidR="003168D0" w:rsidRPr="003168D0" w:rsidSect="008E04B9">
      <w:headerReference w:type="default" r:id="rId21"/>
      <w:footerReference w:type="default" r:id="rId22"/>
      <w:footerReference w:type="firs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55C91" w14:textId="77777777" w:rsidR="00E077D9" w:rsidRDefault="00E077D9" w:rsidP="0098338E">
      <w:r>
        <w:separator/>
      </w:r>
    </w:p>
  </w:endnote>
  <w:endnote w:type="continuationSeparator" w:id="0">
    <w:p w14:paraId="29B22ED6" w14:textId="77777777" w:rsidR="00E077D9" w:rsidRDefault="00E077D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B8853" w14:textId="77777777" w:rsidR="00E077D9" w:rsidRDefault="00E077D9" w:rsidP="0098338E">
      <w:r>
        <w:separator/>
      </w:r>
    </w:p>
  </w:footnote>
  <w:footnote w:type="continuationSeparator" w:id="0">
    <w:p w14:paraId="0DC35D82" w14:textId="77777777" w:rsidR="00E077D9" w:rsidRDefault="00E077D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1E9713D"/>
    <w:multiLevelType w:val="hybridMultilevel"/>
    <w:tmpl w:val="A8344A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D3AF8"/>
    <w:multiLevelType w:val="hybridMultilevel"/>
    <w:tmpl w:val="7150A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0370F4"/>
    <w:multiLevelType w:val="hybridMultilevel"/>
    <w:tmpl w:val="56580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1E25A0"/>
    <w:multiLevelType w:val="hybridMultilevel"/>
    <w:tmpl w:val="8D2AE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A68EC"/>
    <w:multiLevelType w:val="hybridMultilevel"/>
    <w:tmpl w:val="76922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437932">
    <w:abstractNumId w:val="21"/>
  </w:num>
  <w:num w:numId="2" w16cid:durableId="1903060684">
    <w:abstractNumId w:val="1"/>
  </w:num>
  <w:num w:numId="3" w16cid:durableId="1495604022">
    <w:abstractNumId w:val="18"/>
  </w:num>
  <w:num w:numId="4" w16cid:durableId="1907180822">
    <w:abstractNumId w:val="28"/>
  </w:num>
  <w:num w:numId="5" w16cid:durableId="183980927">
    <w:abstractNumId w:val="4"/>
  </w:num>
  <w:num w:numId="6" w16cid:durableId="1963220815">
    <w:abstractNumId w:val="3"/>
  </w:num>
  <w:num w:numId="7" w16cid:durableId="1896617690">
    <w:abstractNumId w:val="12"/>
  </w:num>
  <w:num w:numId="8" w16cid:durableId="622345150">
    <w:abstractNumId w:val="27"/>
  </w:num>
  <w:num w:numId="9" w16cid:durableId="243730856">
    <w:abstractNumId w:val="29"/>
  </w:num>
  <w:num w:numId="10" w16cid:durableId="383019856">
    <w:abstractNumId w:val="19"/>
  </w:num>
  <w:num w:numId="11" w16cid:durableId="930898133">
    <w:abstractNumId w:val="14"/>
  </w:num>
  <w:num w:numId="12" w16cid:durableId="1282348684">
    <w:abstractNumId w:val="16"/>
  </w:num>
  <w:num w:numId="13" w16cid:durableId="725647099">
    <w:abstractNumId w:val="15"/>
  </w:num>
  <w:num w:numId="14" w16cid:durableId="2137601581">
    <w:abstractNumId w:val="11"/>
  </w:num>
  <w:num w:numId="15" w16cid:durableId="1672639187">
    <w:abstractNumId w:val="23"/>
  </w:num>
  <w:num w:numId="16" w16cid:durableId="1110704462">
    <w:abstractNumId w:val="13"/>
  </w:num>
  <w:num w:numId="17" w16cid:durableId="367419326">
    <w:abstractNumId w:val="20"/>
  </w:num>
  <w:num w:numId="18" w16cid:durableId="417286591">
    <w:abstractNumId w:val="26"/>
  </w:num>
  <w:num w:numId="19" w16cid:durableId="77408064">
    <w:abstractNumId w:val="7"/>
  </w:num>
  <w:num w:numId="20" w16cid:durableId="1861045089">
    <w:abstractNumId w:val="9"/>
  </w:num>
  <w:num w:numId="21" w16cid:durableId="1409186761">
    <w:abstractNumId w:val="0"/>
  </w:num>
  <w:num w:numId="22" w16cid:durableId="669912151">
    <w:abstractNumId w:val="8"/>
  </w:num>
  <w:num w:numId="23" w16cid:durableId="971322918">
    <w:abstractNumId w:val="17"/>
  </w:num>
  <w:num w:numId="24" w16cid:durableId="132524553">
    <w:abstractNumId w:val="22"/>
  </w:num>
  <w:num w:numId="25" w16cid:durableId="977031644">
    <w:abstractNumId w:val="5"/>
  </w:num>
  <w:num w:numId="26" w16cid:durableId="863977478">
    <w:abstractNumId w:val="24"/>
  </w:num>
  <w:num w:numId="27" w16cid:durableId="901142128">
    <w:abstractNumId w:val="25"/>
  </w:num>
  <w:num w:numId="28" w16cid:durableId="750084598">
    <w:abstractNumId w:val="2"/>
  </w:num>
  <w:num w:numId="29" w16cid:durableId="568001006">
    <w:abstractNumId w:val="10"/>
  </w:num>
  <w:num w:numId="30" w16cid:durableId="61433522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9A0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43E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2EC0"/>
    <w:rsid w:val="001335E8"/>
    <w:rsid w:val="00134D2A"/>
    <w:rsid w:val="00136858"/>
    <w:rsid w:val="00136F27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168D0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4BCB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4D0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CEB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0E9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3CC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077D9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DC0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713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371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</Template>
  <TotalTime>269</TotalTime>
  <Pages>22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191</cp:revision>
  <cp:lastPrinted>2024-09-20T09:14:00Z</cp:lastPrinted>
  <dcterms:created xsi:type="dcterms:W3CDTF">2024-03-24T19:09:00Z</dcterms:created>
  <dcterms:modified xsi:type="dcterms:W3CDTF">2024-09-23T16:26:00Z</dcterms:modified>
</cp:coreProperties>
</file>