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7ADBAD53" w:rsidR="00905D49" w:rsidRPr="009D26AA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A430E9">
        <w:rPr>
          <w:b/>
          <w:color w:val="000000" w:themeColor="text1"/>
          <w:sz w:val="32"/>
          <w:szCs w:val="28"/>
        </w:rPr>
        <w:t>7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15BB1BD1" w:rsidR="00A34642" w:rsidRPr="00A430E9" w:rsidRDefault="00905D49" w:rsidP="00905D49">
      <w:pPr>
        <w:spacing w:line="360" w:lineRule="auto"/>
        <w:jc w:val="center"/>
        <w:rPr>
          <w:color w:val="000000" w:themeColor="text1"/>
          <w:sz w:val="32"/>
          <w:szCs w:val="28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A430E9" w:rsidRPr="00A430E9">
        <w:rPr>
          <w:rStyle w:val="aff"/>
          <w:smallCaps w:val="0"/>
          <w:color w:val="000000" w:themeColor="text1"/>
          <w:sz w:val="32"/>
          <w:szCs w:val="28"/>
        </w:rPr>
        <w:t>Использование переменных ссылочного типа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29957F2" w14:textId="77777777" w:rsidR="00C050E5" w:rsidRPr="003A2255" w:rsidRDefault="00C050E5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4814D0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6CB1D5A3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867F76">
              <w:rPr>
                <w:color w:val="000000" w:themeColor="text1"/>
                <w:sz w:val="32"/>
                <w:szCs w:val="28"/>
              </w:rPr>
              <w:t>ы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7EFD470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</w:p>
          <w:p w14:paraId="112B2603" w14:textId="77777777" w:rsidR="00FC3713" w:rsidRDefault="00FC3713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  <w:p w14:paraId="137BA913" w14:textId="76A0C825" w:rsidR="007F6E90" w:rsidRPr="00034F30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proofErr w:type="spellStart"/>
            <w:r>
              <w:rPr>
                <w:color w:val="000000" w:themeColor="text1"/>
                <w:sz w:val="32"/>
                <w:szCs w:val="28"/>
              </w:rPr>
              <w:t>Новакова</w:t>
            </w:r>
            <w:proofErr w:type="spellEnd"/>
            <w:r>
              <w:rPr>
                <w:color w:val="000000" w:themeColor="text1"/>
                <w:sz w:val="32"/>
                <w:szCs w:val="28"/>
              </w:rPr>
              <w:t xml:space="preserve">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6F897FC9" w14:textId="6B72EB08" w:rsidR="009E6E96" w:rsidRDefault="00A430E9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430E9">
        <w:rPr>
          <w:color w:val="000000" w:themeColor="text1"/>
          <w:sz w:val="28"/>
          <w:szCs w:val="28"/>
        </w:rPr>
        <w:t xml:space="preserve">Целью данной лабораторной работы является изучение и применение переменных ссылочного типа в языке программирования C#. </w:t>
      </w: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1FDDC813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1A51325C" w14:textId="0538D82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Упражнение 1 – Добавление методов с параметрами в класс</w:t>
      </w:r>
    </w:p>
    <w:p w14:paraId="2D91CC37" w14:textId="7BBF3A83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Открытие Visual Studio 20</w:t>
      </w:r>
      <w:r w:rsidR="00E74DC0">
        <w:rPr>
          <w:sz w:val="28"/>
          <w:szCs w:val="28"/>
        </w:rPr>
        <w:t>2</w:t>
      </w:r>
      <w:r w:rsidR="00C050E5">
        <w:rPr>
          <w:sz w:val="28"/>
          <w:szCs w:val="28"/>
        </w:rPr>
        <w:t>2</w:t>
      </w:r>
    </w:p>
    <w:p w14:paraId="2EB73A9B" w14:textId="67FCA5DB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Запустим </w:t>
      </w:r>
      <w:r w:rsidRPr="00AF13CC">
        <w:rPr>
          <w:sz w:val="28"/>
          <w:szCs w:val="28"/>
          <w:lang w:val="en-US"/>
        </w:rPr>
        <w:t>Visual</w:t>
      </w:r>
      <w:r w:rsidRPr="00AF13CC">
        <w:rPr>
          <w:sz w:val="28"/>
          <w:szCs w:val="28"/>
        </w:rPr>
        <w:t xml:space="preserve"> </w:t>
      </w:r>
      <w:r w:rsidRPr="00AF13CC">
        <w:rPr>
          <w:sz w:val="28"/>
          <w:szCs w:val="28"/>
          <w:lang w:val="en-US"/>
        </w:rPr>
        <w:t>Studio</w:t>
      </w:r>
      <w:r w:rsidRPr="00AF13CC">
        <w:rPr>
          <w:sz w:val="28"/>
          <w:szCs w:val="28"/>
        </w:rPr>
        <w:t xml:space="preserve"> 20</w:t>
      </w:r>
      <w:r w:rsidR="00E74DC0">
        <w:rPr>
          <w:sz w:val="28"/>
          <w:szCs w:val="28"/>
        </w:rPr>
        <w:t>2</w:t>
      </w:r>
      <w:r w:rsidR="00C050E5">
        <w:rPr>
          <w:sz w:val="28"/>
          <w:szCs w:val="28"/>
        </w:rPr>
        <w:t>2</w:t>
      </w:r>
      <w:r w:rsidRPr="00AF13CC">
        <w:rPr>
          <w:sz w:val="28"/>
          <w:szCs w:val="28"/>
        </w:rPr>
        <w:t xml:space="preserve"> и в</w:t>
      </w:r>
      <w:r>
        <w:rPr>
          <w:sz w:val="28"/>
          <w:szCs w:val="28"/>
        </w:rPr>
        <w:t>ыберем</w:t>
      </w:r>
      <w:r w:rsidRPr="00AF13CC">
        <w:rPr>
          <w:sz w:val="28"/>
          <w:szCs w:val="28"/>
        </w:rPr>
        <w:t xml:space="preserve"> "</w:t>
      </w:r>
      <w:r w:rsidRPr="00AF13CC">
        <w:rPr>
          <w:sz w:val="28"/>
          <w:szCs w:val="28"/>
          <w:lang w:val="en-US"/>
        </w:rPr>
        <w:t>New</w:t>
      </w:r>
      <w:r w:rsidRPr="00AF13CC">
        <w:rPr>
          <w:sz w:val="28"/>
          <w:szCs w:val="28"/>
        </w:rPr>
        <w:t xml:space="preserve">" в меню </w:t>
      </w:r>
      <w:r w:rsidRPr="00AF13CC">
        <w:rPr>
          <w:sz w:val="28"/>
          <w:szCs w:val="28"/>
          <w:lang w:val="en-US"/>
        </w:rPr>
        <w:t xml:space="preserve">"File", </w:t>
      </w:r>
      <w:r w:rsidRPr="00AF13CC">
        <w:rPr>
          <w:sz w:val="28"/>
          <w:szCs w:val="28"/>
        </w:rPr>
        <w:t>затем</w:t>
      </w:r>
      <w:r w:rsidRPr="00AF13CC">
        <w:rPr>
          <w:sz w:val="28"/>
          <w:szCs w:val="28"/>
          <w:lang w:val="en-US"/>
        </w:rPr>
        <w:t xml:space="preserve"> "Project".</w:t>
      </w:r>
    </w:p>
    <w:p w14:paraId="465015F7" w14:textId="2B4F042A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Создание консольного приложения</w:t>
      </w:r>
    </w:p>
    <w:p w14:paraId="6629B70F" w14:textId="43B49FF2" w:rsidR="00AF13CC" w:rsidRDefault="004814D0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="00AF13CC" w:rsidRPr="00AF13CC">
        <w:rPr>
          <w:sz w:val="28"/>
          <w:szCs w:val="28"/>
        </w:rPr>
        <w:t xml:space="preserve"> новый проект с именем "Bank".</w:t>
      </w:r>
    </w:p>
    <w:p w14:paraId="4479FE8B" w14:textId="115F780E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Редактирование класса </w:t>
      </w:r>
      <w:proofErr w:type="spellStart"/>
      <w:r w:rsidRPr="00AF13CC">
        <w:rPr>
          <w:sz w:val="28"/>
          <w:szCs w:val="28"/>
        </w:rPr>
        <w:t>BankAccount</w:t>
      </w:r>
      <w:proofErr w:type="spellEnd"/>
    </w:p>
    <w:p w14:paraId="58E32D79" w14:textId="3D4843C0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Откроем </w:t>
      </w:r>
      <w:r w:rsidRPr="00AF13CC">
        <w:rPr>
          <w:sz w:val="28"/>
          <w:szCs w:val="28"/>
        </w:rPr>
        <w:t xml:space="preserve">файл </w:t>
      </w:r>
      <w:proofErr w:type="spellStart"/>
      <w:r w:rsidRPr="00AF13CC">
        <w:rPr>
          <w:sz w:val="28"/>
          <w:szCs w:val="28"/>
        </w:rPr>
        <w:t>BankAccount.cs</w:t>
      </w:r>
      <w:proofErr w:type="spellEnd"/>
      <w:r w:rsidRPr="00AF13CC">
        <w:rPr>
          <w:sz w:val="28"/>
          <w:szCs w:val="28"/>
        </w:rPr>
        <w:t xml:space="preserve"> и добави</w:t>
      </w:r>
      <w:r>
        <w:rPr>
          <w:sz w:val="28"/>
          <w:szCs w:val="28"/>
        </w:rPr>
        <w:t>м</w:t>
      </w:r>
      <w:r w:rsidRPr="00AF13CC">
        <w:rPr>
          <w:sz w:val="28"/>
          <w:szCs w:val="28"/>
        </w:rPr>
        <w:t xml:space="preserve"> метод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1)</w:t>
      </w:r>
      <w:r w:rsidR="00E74DC0">
        <w:rPr>
          <w:sz w:val="28"/>
          <w:szCs w:val="28"/>
        </w:rPr>
        <w:t>.</w:t>
      </w:r>
    </w:p>
    <w:p w14:paraId="33FD1C34" w14:textId="082EE2B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09BBBD6E" wp14:editId="025ED49F">
            <wp:extent cx="5106113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58D6" w14:textId="1027693D" w:rsidR="00AF13CC" w:rsidRPr="00E74DC0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>Рисунок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Метод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TransferFrom</w:t>
      </w:r>
      <w:proofErr w:type="spellEnd"/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в</w:t>
      </w:r>
      <w:r w:rsidRPr="00AF13CC">
        <w:rPr>
          <w:sz w:val="28"/>
          <w:szCs w:val="28"/>
          <w:lang w:val="en-US"/>
        </w:rPr>
        <w:t xml:space="preserve"> </w:t>
      </w:r>
      <w:r w:rsidRPr="00AF13CC">
        <w:rPr>
          <w:sz w:val="28"/>
          <w:szCs w:val="28"/>
        </w:rPr>
        <w:t>классе</w:t>
      </w:r>
      <w:r w:rsidRPr="00AF13CC">
        <w:rPr>
          <w:sz w:val="28"/>
          <w:szCs w:val="28"/>
          <w:lang w:val="en-US"/>
        </w:rPr>
        <w:t xml:space="preserve"> </w:t>
      </w:r>
      <w:proofErr w:type="spellStart"/>
      <w:r w:rsidRPr="00AF13CC">
        <w:rPr>
          <w:sz w:val="28"/>
          <w:szCs w:val="28"/>
          <w:lang w:val="en-US"/>
        </w:rPr>
        <w:t>BankAccount</w:t>
      </w:r>
      <w:proofErr w:type="spellEnd"/>
    </w:p>
    <w:p w14:paraId="06B1E35C" w14:textId="4D45CCB8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>Тестирование метода в классе Test</w:t>
      </w:r>
    </w:p>
    <w:p w14:paraId="716BFD30" w14:textId="185BE941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 методе </w:t>
      </w:r>
      <w:proofErr w:type="spellStart"/>
      <w:r w:rsidRPr="00AF13CC">
        <w:rPr>
          <w:sz w:val="28"/>
          <w:szCs w:val="28"/>
        </w:rPr>
        <w:t>Main</w:t>
      </w:r>
      <w:proofErr w:type="spellEnd"/>
      <w:r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создадим</w:t>
      </w:r>
      <w:r w:rsidRPr="00AF13CC">
        <w:rPr>
          <w:sz w:val="28"/>
          <w:szCs w:val="28"/>
        </w:rPr>
        <w:t xml:space="preserve"> два объекта b1 и b2, инициализи</w:t>
      </w:r>
      <w:r>
        <w:rPr>
          <w:sz w:val="28"/>
          <w:szCs w:val="28"/>
        </w:rPr>
        <w:t>руем</w:t>
      </w:r>
      <w:r w:rsidRPr="00AF13CC">
        <w:rPr>
          <w:sz w:val="28"/>
          <w:szCs w:val="28"/>
        </w:rPr>
        <w:t xml:space="preserve"> их баланс</w:t>
      </w:r>
      <w:r>
        <w:rPr>
          <w:sz w:val="28"/>
          <w:szCs w:val="28"/>
        </w:rPr>
        <w:t xml:space="preserve"> </w:t>
      </w:r>
      <w:r w:rsidRPr="00AF13CC">
        <w:rPr>
          <w:sz w:val="28"/>
          <w:szCs w:val="28"/>
        </w:rPr>
        <w:t>(рис. 2)</w:t>
      </w:r>
      <w:r w:rsidR="00E74DC0">
        <w:rPr>
          <w:sz w:val="28"/>
          <w:szCs w:val="28"/>
        </w:rPr>
        <w:t>.</w:t>
      </w:r>
    </w:p>
    <w:p w14:paraId="571FCB6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4B69E697" w14:textId="3F882DF0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drawing>
          <wp:inline distT="0" distB="0" distL="0" distR="0" wp14:anchorId="7A0E3C0E" wp14:editId="0F22DCD3">
            <wp:extent cx="3486637" cy="11526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1BBB" w14:textId="4F46A172" w:rsid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2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Создание и инициализация объектов b1 и b2</w:t>
      </w:r>
    </w:p>
    <w:p w14:paraId="0685905F" w14:textId="77777777" w:rsidR="00E74DC0" w:rsidRPr="00AF13CC" w:rsidRDefault="00E74DC0" w:rsidP="00AF13CC">
      <w:pPr>
        <w:spacing w:line="360" w:lineRule="auto"/>
        <w:jc w:val="center"/>
        <w:rPr>
          <w:sz w:val="28"/>
          <w:szCs w:val="28"/>
        </w:rPr>
      </w:pPr>
    </w:p>
    <w:p w14:paraId="7462B5AA" w14:textId="4D004861" w:rsidR="00AF13CC" w:rsidRPr="00AF13CC" w:rsidRDefault="00AF13CC" w:rsidP="00AF13CC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F13CC">
        <w:rPr>
          <w:sz w:val="28"/>
          <w:szCs w:val="28"/>
        </w:rPr>
        <w:t xml:space="preserve">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</w:p>
    <w:p w14:paraId="7760026C" w14:textId="1910278D" w:rsid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Добавим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$10 с одного счета на другой</w:t>
      </w:r>
      <w:r>
        <w:rPr>
          <w:sz w:val="28"/>
          <w:szCs w:val="28"/>
        </w:rPr>
        <w:t xml:space="preserve"> (рис. 3)</w:t>
      </w:r>
      <w:r w:rsidR="00E74DC0">
        <w:rPr>
          <w:sz w:val="28"/>
          <w:szCs w:val="28"/>
        </w:rPr>
        <w:t>.</w:t>
      </w:r>
    </w:p>
    <w:p w14:paraId="14163A41" w14:textId="77777777" w:rsidR="00E74DC0" w:rsidRPr="00AF13CC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03FEE8CC" w14:textId="0AA6F7A4" w:rsidR="00AF13CC" w:rsidRPr="00AF13CC" w:rsidRDefault="00AF13CC" w:rsidP="00AF13CC">
      <w:pPr>
        <w:spacing w:line="360" w:lineRule="auto"/>
        <w:jc w:val="center"/>
        <w:rPr>
          <w:sz w:val="28"/>
          <w:szCs w:val="28"/>
        </w:rPr>
      </w:pPr>
      <w:r w:rsidRPr="00AF13CC">
        <w:rPr>
          <w:noProof/>
          <w:sz w:val="28"/>
          <w:szCs w:val="28"/>
        </w:rPr>
        <w:lastRenderedPageBreak/>
        <w:drawing>
          <wp:inline distT="0" distB="0" distL="0" distR="0" wp14:anchorId="4277049A" wp14:editId="0019307C">
            <wp:extent cx="3388659" cy="548640"/>
            <wp:effectExtent l="0" t="0" r="254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165" cy="55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075" w14:textId="2E29A14C" w:rsidR="00E74DC0" w:rsidRPr="00AF13CC" w:rsidRDefault="00AF13CC" w:rsidP="00E74DC0">
      <w:pPr>
        <w:spacing w:line="360" w:lineRule="auto"/>
        <w:jc w:val="center"/>
        <w:rPr>
          <w:sz w:val="28"/>
          <w:szCs w:val="28"/>
        </w:rPr>
      </w:pPr>
      <w:r w:rsidRPr="00AF13CC">
        <w:rPr>
          <w:sz w:val="28"/>
          <w:szCs w:val="28"/>
        </w:rPr>
        <w:t xml:space="preserve">Рисунок 3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AF13CC">
        <w:rPr>
          <w:sz w:val="28"/>
          <w:szCs w:val="28"/>
        </w:rPr>
        <w:t xml:space="preserve"> Вызов метода </w:t>
      </w:r>
      <w:proofErr w:type="spellStart"/>
      <w:r w:rsidRPr="00AF13CC">
        <w:rPr>
          <w:sz w:val="28"/>
          <w:szCs w:val="28"/>
        </w:rPr>
        <w:t>TransferFrom</w:t>
      </w:r>
      <w:proofErr w:type="spellEnd"/>
      <w:r w:rsidRPr="00AF13CC">
        <w:rPr>
          <w:sz w:val="28"/>
          <w:szCs w:val="28"/>
        </w:rPr>
        <w:t xml:space="preserve"> для перевода денег</w:t>
      </w:r>
    </w:p>
    <w:p w14:paraId="50FE96C0" w14:textId="77777777" w:rsidR="00AF13CC" w:rsidRPr="00AF13CC" w:rsidRDefault="00AF13CC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51EA3484" w14:textId="0E1D9D74" w:rsidR="00AF13CC" w:rsidRPr="00FC3713" w:rsidRDefault="00AF13CC" w:rsidP="00FC3713">
      <w:pPr>
        <w:pStyle w:val="af2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C3713">
        <w:rPr>
          <w:sz w:val="28"/>
          <w:szCs w:val="28"/>
        </w:rPr>
        <w:t>Отображение результатов</w:t>
      </w:r>
    </w:p>
    <w:p w14:paraId="70C9EA58" w14:textId="042DC47C" w:rsidR="00AF13CC" w:rsidRDefault="00FC3713" w:rsidP="00AF13C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Выведем</w:t>
      </w:r>
      <w:r w:rsidR="00AF13CC" w:rsidRPr="00AF13C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AF13CC" w:rsidRPr="00AF13CC">
        <w:rPr>
          <w:sz w:val="28"/>
          <w:szCs w:val="28"/>
        </w:rPr>
        <w:t xml:space="preserve"> консоль информацию о балансах счетов до и после перевода</w:t>
      </w:r>
      <w:r>
        <w:rPr>
          <w:sz w:val="28"/>
          <w:szCs w:val="28"/>
        </w:rPr>
        <w:t xml:space="preserve"> (рис. 4, 5)</w:t>
      </w:r>
      <w:r w:rsidR="00E74DC0">
        <w:rPr>
          <w:sz w:val="28"/>
          <w:szCs w:val="28"/>
        </w:rPr>
        <w:t>.</w:t>
      </w:r>
    </w:p>
    <w:p w14:paraId="675837C8" w14:textId="77777777" w:rsidR="00E74DC0" w:rsidRDefault="00E74DC0" w:rsidP="00AF13CC">
      <w:pPr>
        <w:spacing w:line="360" w:lineRule="auto"/>
        <w:ind w:firstLine="709"/>
        <w:jc w:val="both"/>
        <w:rPr>
          <w:sz w:val="28"/>
          <w:szCs w:val="28"/>
        </w:rPr>
      </w:pPr>
    </w:p>
    <w:p w14:paraId="233893D6" w14:textId="3DB084E8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7EE7EC5D" wp14:editId="5C9888FD">
            <wp:extent cx="6120130" cy="11156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90FF" w14:textId="7F88C436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Рисунок 4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FC3713">
        <w:rPr>
          <w:color w:val="2C2D2E"/>
          <w:sz w:val="28"/>
          <w:szCs w:val="28"/>
          <w:shd w:val="clear" w:color="auto" w:fill="FFFFFF"/>
        </w:rPr>
        <w:t>“</w:t>
      </w:r>
      <w:r>
        <w:rPr>
          <w:color w:val="2C2D2E"/>
          <w:sz w:val="28"/>
          <w:szCs w:val="28"/>
          <w:shd w:val="clear" w:color="auto" w:fill="FFFFFF"/>
        </w:rPr>
        <w:t>Вывод информации о балансах счетов до и после перевода</w:t>
      </w:r>
      <w:r w:rsidRPr="00FC3713">
        <w:rPr>
          <w:color w:val="2C2D2E"/>
          <w:sz w:val="28"/>
          <w:szCs w:val="28"/>
          <w:shd w:val="clear" w:color="auto" w:fill="FFFFFF"/>
        </w:rPr>
        <w:t>”</w:t>
      </w:r>
    </w:p>
    <w:p w14:paraId="259831B4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CDC3E42" w14:textId="7A2D581F" w:rsidR="00FC3713" w:rsidRDefault="00FC3713" w:rsidP="00FC3713">
      <w:pPr>
        <w:spacing w:line="360" w:lineRule="auto"/>
        <w:jc w:val="center"/>
        <w:rPr>
          <w:sz w:val="28"/>
          <w:szCs w:val="28"/>
        </w:rPr>
      </w:pPr>
      <w:r w:rsidRPr="00FC3713">
        <w:rPr>
          <w:noProof/>
          <w:sz w:val="28"/>
          <w:szCs w:val="28"/>
        </w:rPr>
        <w:drawing>
          <wp:inline distT="0" distB="0" distL="0" distR="0" wp14:anchorId="0360CCB6" wp14:editId="339A234E">
            <wp:extent cx="5525271" cy="164805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FFBE" w14:textId="1165EF71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E74DC0">
        <w:rPr>
          <w:sz w:val="28"/>
          <w:szCs w:val="28"/>
        </w:rPr>
        <w:t xml:space="preserve">Рисунок 5 </w:t>
      </w:r>
      <w:r w:rsidRPr="00E74DC0">
        <w:rPr>
          <w:color w:val="2C2D2E"/>
          <w:sz w:val="28"/>
          <w:szCs w:val="28"/>
          <w:shd w:val="clear" w:color="auto" w:fill="FFFFFF"/>
        </w:rPr>
        <w:t>– Информации</w:t>
      </w:r>
      <w:r>
        <w:rPr>
          <w:color w:val="2C2D2E"/>
          <w:sz w:val="28"/>
          <w:szCs w:val="28"/>
          <w:shd w:val="clear" w:color="auto" w:fill="FFFFFF"/>
        </w:rPr>
        <w:t>, выведенная в консоль, о балансах счетов до и после перевода</w:t>
      </w:r>
    </w:p>
    <w:p w14:paraId="4E99AAF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4C2A7E4" w14:textId="4271B966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Упражнение 2 – Использование методов со ссылочными параметрами</w:t>
      </w:r>
    </w:p>
    <w:p w14:paraId="02F916FB" w14:textId="77777777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Создание нового проекта:</w:t>
      </w:r>
    </w:p>
    <w:p w14:paraId="06F89B97" w14:textId="0A75A941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".</w:t>
      </w:r>
    </w:p>
    <w:p w14:paraId="4DD09567" w14:textId="54EBAF89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:</w:t>
      </w:r>
    </w:p>
    <w:p w14:paraId="1FE2514D" w14:textId="05785FA2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(рис.6)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7D7DE5E0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73EAB6C3" w14:textId="3CC7E14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lastRenderedPageBreak/>
        <w:drawing>
          <wp:inline distT="0" distB="0" distL="0" distR="0" wp14:anchorId="44F1E85A" wp14:editId="0F6B8EA7">
            <wp:extent cx="3429479" cy="164805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43E0" w14:textId="1877B62E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6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3A85ED9D" w14:textId="77777777" w:rsid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322896D8" w14:textId="056BE50A" w:rsidR="00FC3713" w:rsidRPr="00FC3713" w:rsidRDefault="00FC3713" w:rsidP="00FC3713">
      <w:pPr>
        <w:pStyle w:val="af2"/>
        <w:numPr>
          <w:ilvl w:val="0"/>
          <w:numId w:val="27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92E0DD5" w14:textId="50B5AAC8" w:rsidR="00FC3713" w:rsidRDefault="00FC3713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переменную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message</w:t>
      </w:r>
      <w:proofErr w:type="spellEnd"/>
      <w:r w:rsidRPr="00FC3713">
        <w:rPr>
          <w:color w:val="2C2D2E"/>
          <w:sz w:val="28"/>
          <w:szCs w:val="28"/>
          <w:shd w:val="clear" w:color="auto" w:fill="FFFFFF"/>
        </w:rPr>
        <w:t>, счита</w:t>
      </w:r>
      <w:r>
        <w:rPr>
          <w:color w:val="2C2D2E"/>
          <w:sz w:val="28"/>
          <w:szCs w:val="28"/>
          <w:shd w:val="clear" w:color="auto" w:fill="FFFFFF"/>
        </w:rPr>
        <w:t>ем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ее значение с консоли и перед</w:t>
      </w:r>
      <w:r>
        <w:rPr>
          <w:color w:val="2C2D2E"/>
          <w:sz w:val="28"/>
          <w:szCs w:val="28"/>
          <w:shd w:val="clear" w:color="auto" w:fill="FFFFFF"/>
        </w:rPr>
        <w:t>адим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в метод </w:t>
      </w:r>
      <w:proofErr w:type="spellStart"/>
      <w:r w:rsidRPr="00FC3713">
        <w:rPr>
          <w:color w:val="2C2D2E"/>
          <w:sz w:val="28"/>
          <w:szCs w:val="28"/>
          <w:shd w:val="clear" w:color="auto" w:fill="FFFFFF"/>
        </w:rPr>
        <w:t>Reverse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7</w:t>
      </w:r>
      <w:r w:rsidRPr="00FC3713">
        <w:rPr>
          <w:color w:val="2C2D2E"/>
          <w:sz w:val="28"/>
          <w:szCs w:val="28"/>
          <w:shd w:val="clear" w:color="auto" w:fill="FFFFFF"/>
        </w:rPr>
        <w:t>, 8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8CAB4A1" w14:textId="77777777" w:rsidR="00E74DC0" w:rsidRDefault="00E74DC0" w:rsidP="00FC3713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42B5A51" w14:textId="6BF6A685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  <w:lang w:val="en-US"/>
        </w:rPr>
      </w:pPr>
      <w:r w:rsidRPr="00FC3713">
        <w:rPr>
          <w:noProof/>
          <w:color w:val="2C2D2E"/>
          <w:sz w:val="28"/>
          <w:szCs w:val="28"/>
          <w:shd w:val="clear" w:color="auto" w:fill="FFFFFF"/>
          <w:lang w:val="en-US"/>
        </w:rPr>
        <w:drawing>
          <wp:inline distT="0" distB="0" distL="0" distR="0" wp14:anchorId="0218831F" wp14:editId="016AFCEE">
            <wp:extent cx="3210373" cy="236253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79C" w14:textId="0B85B013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7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Вывод тестирования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31268FE3" w14:textId="77777777" w:rsidR="00E74DC0" w:rsidRDefault="00E74DC0" w:rsidP="00FC3713">
      <w:pPr>
        <w:spacing w:line="360" w:lineRule="auto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134202CA" w14:textId="41D55B91" w:rsidR="00FC3713" w:rsidRP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4999486C" wp14:editId="044ABA2F">
            <wp:extent cx="2809875" cy="1752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38"/>
                    <a:stretch/>
                  </pic:blipFill>
                  <pic:spPr bwMode="auto">
                    <a:xfrm>
                      <a:off x="0" y="0"/>
                      <a:ext cx="2810268" cy="175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383C7" w14:textId="68FC3359" w:rsidR="00FC3713" w:rsidRDefault="00FC3713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FC3713">
        <w:rPr>
          <w:color w:val="2C2D2E"/>
          <w:sz w:val="28"/>
          <w:szCs w:val="28"/>
          <w:shd w:val="clear" w:color="auto" w:fill="FFFFFF"/>
        </w:rPr>
        <w:t xml:space="preserve">Рисунок 8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FC3713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Тестирование метода </w:t>
      </w:r>
      <w:r>
        <w:rPr>
          <w:color w:val="2C2D2E"/>
          <w:sz w:val="28"/>
          <w:szCs w:val="28"/>
          <w:shd w:val="clear" w:color="auto" w:fill="FFFFFF"/>
          <w:lang w:val="en-US"/>
        </w:rPr>
        <w:t>Reverse</w:t>
      </w:r>
    </w:p>
    <w:p w14:paraId="6B03987A" w14:textId="77777777" w:rsidR="00E74DC0" w:rsidRPr="00E74DC0" w:rsidRDefault="00E74DC0" w:rsidP="00FC3713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7B7327A" w14:textId="44ABA741" w:rsidR="004814D0" w:rsidRDefault="00334BCB" w:rsidP="004814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lastRenderedPageBreak/>
        <w:t>Упражнение 3 – Преобразование символов файла в верхний регистр</w:t>
      </w:r>
    </w:p>
    <w:p w14:paraId="4C31A15D" w14:textId="7F27C35A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4171377" w14:textId="69CBCDDD" w:rsidR="00334BCB" w:rsidRP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04526525" w14:textId="337E5626" w:rsidR="00334BCB" w:rsidRPr="00334BCB" w:rsidRDefault="00334BCB" w:rsidP="00334BCB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Редактирование файла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CopyFileUpper.cs</w:t>
      </w:r>
      <w:proofErr w:type="spellEnd"/>
    </w:p>
    <w:p w14:paraId="083C4F6B" w14:textId="10BBAC6D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необходимые пространства имен и созда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блоки для чтения и записи файлов</w:t>
      </w:r>
      <w:r>
        <w:rPr>
          <w:color w:val="2C2D2E"/>
          <w:sz w:val="28"/>
          <w:szCs w:val="28"/>
          <w:shd w:val="clear" w:color="auto" w:fill="FFFFFF"/>
        </w:rPr>
        <w:t xml:space="preserve"> (рис. 9)</w:t>
      </w:r>
    </w:p>
    <w:p w14:paraId="3DDD377F" w14:textId="77777777" w:rsidR="00E74DC0" w:rsidRDefault="00E74DC0" w:rsidP="00334BCB">
      <w:pPr>
        <w:spacing w:line="360" w:lineRule="auto"/>
        <w:ind w:firstLine="142"/>
        <w:jc w:val="center"/>
        <w:rPr>
          <w:noProof/>
          <w:color w:val="2C2D2E"/>
          <w:sz w:val="28"/>
          <w:szCs w:val="28"/>
          <w:shd w:val="clear" w:color="auto" w:fill="FFFFFF"/>
        </w:rPr>
      </w:pPr>
    </w:p>
    <w:p w14:paraId="0DDA2225" w14:textId="481DE4BE" w:rsidR="00334BCB" w:rsidRDefault="00334BCB" w:rsidP="00334BCB">
      <w:pPr>
        <w:spacing w:line="360" w:lineRule="auto"/>
        <w:ind w:firstLine="142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F47AF11" wp14:editId="48FA5F11">
            <wp:extent cx="1695450" cy="2171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4000"/>
                    <a:stretch/>
                  </pic:blipFill>
                  <pic:spPr bwMode="auto">
                    <a:xfrm>
                      <a:off x="0" y="0"/>
                      <a:ext cx="1695687" cy="21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B5D71" w14:textId="1428DAC5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9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334BCB">
        <w:rPr>
          <w:color w:val="2C2D2E"/>
          <w:sz w:val="28"/>
          <w:szCs w:val="28"/>
          <w:shd w:val="clear" w:color="auto" w:fill="FFFFFF"/>
        </w:rPr>
        <w:t>Добавление пространства имен System.IO</w:t>
      </w:r>
    </w:p>
    <w:p w14:paraId="7E5D6B6A" w14:textId="77777777" w:rsidR="00183BCD" w:rsidRDefault="00183BCD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46FBC4DB" w14:textId="3D491EB6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Добавление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, </w:t>
      </w:r>
      <w:r>
        <w:rPr>
          <w:color w:val="2C2D2E"/>
          <w:sz w:val="28"/>
          <w:szCs w:val="28"/>
          <w:shd w:val="clear" w:color="auto" w:fill="FFFFFF"/>
        </w:rPr>
        <w:t>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бъявление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</w:p>
    <w:p w14:paraId="6B6516C6" w14:textId="34A7C77F" w:rsidR="005757BA" w:rsidRDefault="00183BCD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В методе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Main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>объявим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</w:t>
      </w:r>
      <w:r w:rsidRPr="00183BCD">
        <w:rPr>
          <w:color w:val="2C2D2E"/>
          <w:sz w:val="28"/>
          <w:szCs w:val="28"/>
          <w:shd w:val="clear" w:color="auto" w:fill="FFFFFF"/>
        </w:rPr>
        <w:t>строки, которые будут использоваться для хранения имен входного и выходного файлов</w:t>
      </w:r>
      <w:r>
        <w:rPr>
          <w:color w:val="2C2D2E"/>
          <w:sz w:val="28"/>
          <w:szCs w:val="28"/>
          <w:shd w:val="clear" w:color="auto" w:fill="FFFFFF"/>
        </w:rPr>
        <w:t xml:space="preserve">.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Для работы с входным и выходным потоками </w:t>
      </w: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переменные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srFrom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swTo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(рис.10)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239D1F1E" w14:textId="77777777" w:rsidR="00781882" w:rsidRDefault="00781882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F49BA6A" w14:textId="4B13813E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drawing>
          <wp:inline distT="0" distB="0" distL="0" distR="0" wp14:anchorId="2774AAB0" wp14:editId="41C4EB38">
            <wp:extent cx="2172003" cy="743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106C" w14:textId="170EF310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10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Добавление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, </w:t>
      </w:r>
      <w:r>
        <w:rPr>
          <w:color w:val="2C2D2E"/>
          <w:sz w:val="28"/>
          <w:szCs w:val="28"/>
          <w:shd w:val="clear" w:color="auto" w:fill="FFFFFF"/>
        </w:rPr>
        <w:t>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бъявление переменных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</w:p>
    <w:p w14:paraId="32C2F989" w14:textId="7CEBD6C1" w:rsidR="005757BA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79D5509F" w14:textId="542F0CB7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lastRenderedPageBreak/>
        <w:t>Запрос имени входного</w:t>
      </w:r>
      <w:r w:rsidRPr="00183BCD">
        <w:rPr>
          <w:color w:val="2C2D2E"/>
          <w:sz w:val="28"/>
          <w:szCs w:val="28"/>
          <w:shd w:val="clear" w:color="auto" w:fill="FFFFFF"/>
        </w:rPr>
        <w:t>/</w:t>
      </w:r>
      <w:r>
        <w:rPr>
          <w:color w:val="2C2D2E"/>
          <w:sz w:val="28"/>
          <w:szCs w:val="28"/>
          <w:shd w:val="clear" w:color="auto" w:fill="FFFFFF"/>
        </w:rPr>
        <w:t>выходного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файла у пользователя</w:t>
      </w:r>
    </w:p>
    <w:p w14:paraId="2289D939" w14:textId="5DBF7C6A" w:rsidR="00183BCD" w:rsidRDefault="00183BCD" w:rsidP="00183BCD">
      <w:pPr>
        <w:spacing w:line="360" w:lineRule="auto"/>
        <w:ind w:firstLine="709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>Добави</w:t>
      </w:r>
      <w:r>
        <w:rPr>
          <w:color w:val="2C2D2E"/>
          <w:sz w:val="28"/>
          <w:szCs w:val="28"/>
          <w:shd w:val="clear" w:color="auto" w:fill="FFFFFF"/>
        </w:rPr>
        <w:t>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запрос для ввода имени входного файла и считывание его в переменную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sFrom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, а 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для ввода имени выходного файла и считывание его в переменную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sTo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11)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1614E965" w14:textId="77777777" w:rsidR="00781882" w:rsidRDefault="00781882" w:rsidP="00781882">
      <w:pPr>
        <w:spacing w:line="360" w:lineRule="auto"/>
        <w:rPr>
          <w:color w:val="2C2D2E"/>
          <w:sz w:val="28"/>
          <w:szCs w:val="28"/>
          <w:shd w:val="clear" w:color="auto" w:fill="FFFFFF"/>
        </w:rPr>
      </w:pPr>
    </w:p>
    <w:p w14:paraId="4B25BD6B" w14:textId="0195A44D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drawing>
          <wp:inline distT="0" distB="0" distL="0" distR="0" wp14:anchorId="0DBE84DB" wp14:editId="60FB6C5F">
            <wp:extent cx="5620534" cy="1009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182" w14:textId="7E9AB015" w:rsidR="00183BCD" w:rsidRDefault="00183BCD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11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183BCD">
        <w:rPr>
          <w:color w:val="2C2D2E"/>
          <w:sz w:val="28"/>
          <w:szCs w:val="28"/>
          <w:shd w:val="clear" w:color="auto" w:fill="FFFFFF"/>
        </w:rPr>
        <w:t>Запрос имени входного/выходного файла у пользователя</w:t>
      </w:r>
    </w:p>
    <w:p w14:paraId="0F620D25" w14:textId="77777777" w:rsidR="00781882" w:rsidRPr="00183BCD" w:rsidRDefault="00781882" w:rsidP="00183BCD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47DA23D7" w14:textId="37896A53" w:rsidR="00183BCD" w:rsidRPr="00183BCD" w:rsidRDefault="00183BCD" w:rsidP="00183BCD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 xml:space="preserve">Создание блока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</w:p>
    <w:p w14:paraId="64CCD618" w14:textId="3F9EED21" w:rsidR="00183BCD" w:rsidRDefault="00183BCD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183BCD">
        <w:rPr>
          <w:color w:val="2C2D2E"/>
          <w:sz w:val="28"/>
          <w:szCs w:val="28"/>
          <w:shd w:val="clear" w:color="auto" w:fill="FFFFFF"/>
        </w:rPr>
        <w:t>Оберн</w:t>
      </w:r>
      <w:r>
        <w:rPr>
          <w:color w:val="2C2D2E"/>
          <w:sz w:val="28"/>
          <w:szCs w:val="28"/>
          <w:shd w:val="clear" w:color="auto" w:fill="FFFFFF"/>
        </w:rPr>
        <w:t>ём</w:t>
      </w:r>
      <w:r w:rsidRPr="00183BCD">
        <w:rPr>
          <w:color w:val="2C2D2E"/>
          <w:sz w:val="28"/>
          <w:szCs w:val="28"/>
          <w:shd w:val="clear" w:color="auto" w:fill="FFFFFF"/>
        </w:rPr>
        <w:t xml:space="preserve"> основной код программы в блок </w:t>
      </w:r>
      <w:proofErr w:type="spellStart"/>
      <w:r w:rsidRPr="00183BCD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  <w:r w:rsidRPr="00183BCD">
        <w:rPr>
          <w:color w:val="2C2D2E"/>
          <w:sz w:val="28"/>
          <w:szCs w:val="28"/>
          <w:shd w:val="clear" w:color="auto" w:fill="FFFFFF"/>
        </w:rPr>
        <w:t xml:space="preserve"> для обработки исключений, связанных с файловыми операциями</w:t>
      </w:r>
      <w:r>
        <w:rPr>
          <w:color w:val="2C2D2E"/>
          <w:sz w:val="28"/>
          <w:szCs w:val="28"/>
          <w:shd w:val="clear" w:color="auto" w:fill="FFFFFF"/>
        </w:rPr>
        <w:t xml:space="preserve"> (рис.12)</w:t>
      </w:r>
      <w:r w:rsidRPr="00183BCD">
        <w:rPr>
          <w:color w:val="2C2D2E"/>
          <w:sz w:val="28"/>
          <w:szCs w:val="28"/>
          <w:shd w:val="clear" w:color="auto" w:fill="FFFFFF"/>
        </w:rPr>
        <w:t>:</w:t>
      </w:r>
    </w:p>
    <w:p w14:paraId="4EFBD6AA" w14:textId="77777777" w:rsidR="00781882" w:rsidRDefault="00781882" w:rsidP="00183BCD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93BF6FC" w14:textId="053A561C" w:rsidR="00183BCD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drawing>
          <wp:inline distT="0" distB="0" distL="0" distR="0" wp14:anchorId="103F1B7D" wp14:editId="50AFF5D6">
            <wp:extent cx="3472180" cy="26684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5862" cy="26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1304" w14:textId="2BD353E0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12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Создание блока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try-catch</w:t>
      </w:r>
      <w:proofErr w:type="spellEnd"/>
    </w:p>
    <w:p w14:paraId="45BB8DFE" w14:textId="47431D6B" w:rsidR="00781882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380F1857" w14:textId="260FE18F" w:rsidR="00781882" w:rsidRPr="00781882" w:rsidRDefault="00781882" w:rsidP="00781882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lastRenderedPageBreak/>
        <w:t>Открытие входного и выходного потоков</w:t>
      </w:r>
    </w:p>
    <w:p w14:paraId="431F9516" w14:textId="74CC6B08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 xml:space="preserve">Внутри блока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try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объекты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для чтения из входного файла и записи в выходной файл</w:t>
      </w:r>
      <w:r>
        <w:rPr>
          <w:color w:val="2C2D2E"/>
          <w:sz w:val="28"/>
          <w:szCs w:val="28"/>
          <w:shd w:val="clear" w:color="auto" w:fill="FFFFFF"/>
        </w:rPr>
        <w:t xml:space="preserve"> (рис.13)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613317F4" w14:textId="77777777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77722219" w14:textId="4AE51B8E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drawing>
          <wp:inline distT="0" distB="0" distL="0" distR="0" wp14:anchorId="26F18B68" wp14:editId="1B7DD419">
            <wp:extent cx="3762900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FAB0" w14:textId="07BA6948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13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Открытие входного и выходного потоков</w:t>
      </w:r>
    </w:p>
    <w:p w14:paraId="1565A21C" w14:textId="7708D36D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CFAF92C" w14:textId="47AE82C0" w:rsidR="00781882" w:rsidRPr="00781882" w:rsidRDefault="00781882" w:rsidP="00781882">
      <w:pPr>
        <w:pStyle w:val="af2"/>
        <w:numPr>
          <w:ilvl w:val="0"/>
          <w:numId w:val="28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>Чтение данных и запись в верхнем регистре</w:t>
      </w:r>
    </w:p>
    <w:p w14:paraId="28A3F2D6" w14:textId="0288538B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t>Добави</w:t>
      </w:r>
      <w:r>
        <w:rPr>
          <w:color w:val="2C2D2E"/>
          <w:sz w:val="28"/>
          <w:szCs w:val="28"/>
          <w:shd w:val="clear" w:color="auto" w:fill="FFFFFF"/>
        </w:rPr>
        <w:t>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цикл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while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, который работает до тех пор, пока метод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Peek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() из входного потока не возвратит значение -1, что указывает на конец файла. Внутри цикла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использ</w:t>
      </w:r>
      <w:r>
        <w:rPr>
          <w:color w:val="2C2D2E"/>
          <w:sz w:val="28"/>
          <w:szCs w:val="28"/>
          <w:shd w:val="clear" w:color="auto" w:fill="FFFFFF"/>
        </w:rPr>
        <w:t>уем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метод</w:t>
      </w:r>
      <w:r>
        <w:rPr>
          <w:color w:val="2C2D2E"/>
          <w:sz w:val="28"/>
          <w:szCs w:val="28"/>
          <w:shd w:val="clear" w:color="auto" w:fill="FFFFFF"/>
        </w:rPr>
        <w:t>ы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R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eadLine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() для чтения строки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ToUpper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() для преобразования строки в верхний регистр</w:t>
      </w:r>
      <w:r>
        <w:rPr>
          <w:color w:val="2C2D2E"/>
          <w:sz w:val="28"/>
          <w:szCs w:val="28"/>
          <w:shd w:val="clear" w:color="auto" w:fill="FFFFFF"/>
        </w:rPr>
        <w:t xml:space="preserve">. </w:t>
      </w:r>
      <w:r w:rsidRPr="00781882">
        <w:rPr>
          <w:color w:val="2C2D2E"/>
          <w:sz w:val="28"/>
          <w:szCs w:val="28"/>
          <w:shd w:val="clear" w:color="auto" w:fill="FFFFFF"/>
        </w:rPr>
        <w:t>После завершения работы цикла закр</w:t>
      </w:r>
      <w:r>
        <w:rPr>
          <w:color w:val="2C2D2E"/>
          <w:sz w:val="28"/>
          <w:szCs w:val="28"/>
          <w:shd w:val="clear" w:color="auto" w:fill="FFFFFF"/>
        </w:rPr>
        <w:t>оем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оба потока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StreamReader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 xml:space="preserve"> и </w:t>
      </w:r>
      <w:proofErr w:type="spellStart"/>
      <w:r w:rsidRPr="00781882">
        <w:rPr>
          <w:color w:val="2C2D2E"/>
          <w:sz w:val="28"/>
          <w:szCs w:val="28"/>
          <w:shd w:val="clear" w:color="auto" w:fill="FFFFFF"/>
        </w:rPr>
        <w:t>StreamWriter</w:t>
      </w:r>
      <w:proofErr w:type="spellEnd"/>
      <w:r w:rsidRPr="00781882">
        <w:rPr>
          <w:color w:val="2C2D2E"/>
          <w:sz w:val="28"/>
          <w:szCs w:val="28"/>
          <w:shd w:val="clear" w:color="auto" w:fill="FFFFFF"/>
        </w:rPr>
        <w:t>, чтобы освободить используемые ресурсы</w:t>
      </w:r>
      <w:r>
        <w:rPr>
          <w:color w:val="2C2D2E"/>
          <w:sz w:val="28"/>
          <w:szCs w:val="28"/>
          <w:shd w:val="clear" w:color="auto" w:fill="FFFFFF"/>
        </w:rPr>
        <w:t xml:space="preserve"> (рис.14)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2C9758E0" w14:textId="45394624" w:rsidR="00781882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4144B8D5" w14:textId="33040C42" w:rsidR="00781882" w:rsidRDefault="00781882" w:rsidP="00781882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781882">
        <w:rPr>
          <w:color w:val="2C2D2E"/>
          <w:sz w:val="28"/>
          <w:szCs w:val="28"/>
          <w:shd w:val="clear" w:color="auto" w:fill="FFFFFF"/>
        </w:rPr>
        <w:drawing>
          <wp:inline distT="0" distB="0" distL="0" distR="0" wp14:anchorId="2AC7B55D" wp14:editId="4A857DD0">
            <wp:extent cx="4477375" cy="17528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6FBB2" w14:textId="15CDDC1F" w:rsidR="00781882" w:rsidRDefault="00781882" w:rsidP="00781882">
      <w:pPr>
        <w:pStyle w:val="af2"/>
        <w:spacing w:line="360" w:lineRule="auto"/>
        <w:ind w:left="0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Рисунок 14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Pr="00781882">
        <w:rPr>
          <w:color w:val="2C2D2E"/>
          <w:sz w:val="28"/>
          <w:szCs w:val="28"/>
          <w:shd w:val="clear" w:color="auto" w:fill="FFFFFF"/>
        </w:rPr>
        <w:t>Чтение данных и запись в верхнем регистре</w:t>
      </w:r>
      <w:r>
        <w:rPr>
          <w:color w:val="2C2D2E"/>
          <w:sz w:val="28"/>
          <w:szCs w:val="28"/>
          <w:shd w:val="clear" w:color="auto" w:fill="FFFFFF"/>
        </w:rPr>
        <w:t xml:space="preserve"> и закрытие потоков</w:t>
      </w:r>
    </w:p>
    <w:p w14:paraId="66D03B99" w14:textId="5D8B5A3C" w:rsidR="00781882" w:rsidRDefault="00781882" w:rsidP="00781882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5F81B6F2" w14:textId="10502635" w:rsidR="00781882" w:rsidRDefault="00781882" w:rsidP="00781882">
      <w:pPr>
        <w:pStyle w:val="af2"/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lastRenderedPageBreak/>
        <w:t xml:space="preserve">Проверим работу данной программы на входном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1.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 </w:t>
      </w:r>
      <w:r>
        <w:rPr>
          <w:color w:val="2C2D2E"/>
          <w:sz w:val="28"/>
          <w:szCs w:val="28"/>
          <w:shd w:val="clear" w:color="auto" w:fill="FFFFFF"/>
        </w:rPr>
        <w:t xml:space="preserve">и выходном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2.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 w:rsidRPr="00781882">
        <w:rPr>
          <w:color w:val="2C2D2E"/>
          <w:sz w:val="28"/>
          <w:szCs w:val="28"/>
          <w:shd w:val="clear" w:color="auto" w:fill="FFFFFF"/>
        </w:rPr>
        <w:t xml:space="preserve">: </w:t>
      </w:r>
      <w:r>
        <w:rPr>
          <w:color w:val="2C2D2E"/>
          <w:sz w:val="28"/>
          <w:szCs w:val="28"/>
          <w:shd w:val="clear" w:color="auto" w:fill="FFFFFF"/>
        </w:rPr>
        <w:t xml:space="preserve">в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1.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>
        <w:rPr>
          <w:color w:val="2C2D2E"/>
          <w:sz w:val="28"/>
          <w:szCs w:val="28"/>
          <w:shd w:val="clear" w:color="auto" w:fill="FFFFFF"/>
        </w:rPr>
        <w:t xml:space="preserve"> запишем текст, а в файле </w:t>
      </w:r>
      <w:r>
        <w:rPr>
          <w:color w:val="2C2D2E"/>
          <w:sz w:val="28"/>
          <w:szCs w:val="28"/>
          <w:shd w:val="clear" w:color="auto" w:fill="FFFFFF"/>
          <w:lang w:val="en-US"/>
        </w:rPr>
        <w:t>text</w:t>
      </w:r>
      <w:r w:rsidRPr="00781882">
        <w:rPr>
          <w:color w:val="2C2D2E"/>
          <w:sz w:val="28"/>
          <w:szCs w:val="28"/>
          <w:shd w:val="clear" w:color="auto" w:fill="FFFFFF"/>
        </w:rPr>
        <w:t>2.</w:t>
      </w:r>
      <w:r>
        <w:rPr>
          <w:color w:val="2C2D2E"/>
          <w:sz w:val="28"/>
          <w:szCs w:val="28"/>
          <w:shd w:val="clear" w:color="auto" w:fill="FFFFFF"/>
          <w:lang w:val="en-US"/>
        </w:rPr>
        <w:t>txt</w:t>
      </w:r>
      <w:r>
        <w:rPr>
          <w:color w:val="2C2D2E"/>
          <w:sz w:val="28"/>
          <w:szCs w:val="28"/>
          <w:shd w:val="clear" w:color="auto" w:fill="FFFFFF"/>
        </w:rPr>
        <w:t xml:space="preserve"> он должен записаться в верхнем регистре (рис.15)</w:t>
      </w:r>
      <w:r w:rsidRPr="00781882">
        <w:rPr>
          <w:color w:val="2C2D2E"/>
          <w:sz w:val="28"/>
          <w:szCs w:val="28"/>
          <w:shd w:val="clear" w:color="auto" w:fill="FFFFFF"/>
        </w:rPr>
        <w:t>:</w:t>
      </w:r>
    </w:p>
    <w:p w14:paraId="6DD68742" w14:textId="77777777" w:rsidR="00781882" w:rsidRPr="00781882" w:rsidRDefault="00781882" w:rsidP="00781882">
      <w:pPr>
        <w:pStyle w:val="af2"/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9A09597" w14:textId="2B0ECB59" w:rsidR="005757BA" w:rsidRDefault="004066F0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B75BAFF" wp14:editId="604AA7A8">
            <wp:extent cx="6118860" cy="2301240"/>
            <wp:effectExtent l="0" t="0" r="0" b="3810"/>
            <wp:docPr id="660446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78452" w14:textId="32D0D38A" w:rsidR="005757BA" w:rsidRPr="00781882" w:rsidRDefault="005757BA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Рисунок</w:t>
      </w:r>
      <w:r>
        <w:rPr>
          <w:color w:val="2C2D2E"/>
          <w:sz w:val="28"/>
          <w:szCs w:val="28"/>
          <w:shd w:val="clear" w:color="auto" w:fill="FFFFFF"/>
        </w:rPr>
        <w:t xml:space="preserve"> 1</w:t>
      </w:r>
      <w:r w:rsidR="00781882">
        <w:rPr>
          <w:color w:val="2C2D2E"/>
          <w:sz w:val="28"/>
          <w:szCs w:val="28"/>
          <w:shd w:val="clear" w:color="auto" w:fill="FFFFFF"/>
        </w:rPr>
        <w:t>5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="00781882">
        <w:rPr>
          <w:color w:val="2C2D2E"/>
          <w:sz w:val="28"/>
          <w:szCs w:val="28"/>
          <w:shd w:val="clear" w:color="auto" w:fill="FFFFFF"/>
        </w:rPr>
        <w:t xml:space="preserve">Проверка работы программы </w:t>
      </w:r>
      <w:proofErr w:type="spellStart"/>
      <w:r w:rsidR="00781882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</w:p>
    <w:p w14:paraId="01DB3BDE" w14:textId="52947429" w:rsidR="005757BA" w:rsidRDefault="00037667" w:rsidP="00037667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26E5CD0A" w14:textId="28DCBBB5" w:rsidR="005757BA" w:rsidRDefault="00781882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lastRenderedPageBreak/>
        <w:t>Теперь протестируем программу через командную строку</w:t>
      </w:r>
      <w:r w:rsidR="00037667" w:rsidRPr="00037667">
        <w:rPr>
          <w:color w:val="2C2D2E"/>
          <w:sz w:val="28"/>
          <w:szCs w:val="28"/>
          <w:shd w:val="clear" w:color="auto" w:fill="FFFFFF"/>
        </w:rPr>
        <w:t>:</w:t>
      </w:r>
      <w:r w:rsidR="00037667">
        <w:rPr>
          <w:color w:val="2C2D2E"/>
          <w:sz w:val="28"/>
          <w:szCs w:val="28"/>
          <w:shd w:val="clear" w:color="auto" w:fill="FFFFFF"/>
        </w:rPr>
        <w:t xml:space="preserve"> запустим программу через командную строку и в качестве входного файла напишем </w:t>
      </w:r>
      <w:proofErr w:type="spellStart"/>
      <w:r w:rsidR="00037667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>
        <w:rPr>
          <w:color w:val="2C2D2E"/>
          <w:sz w:val="28"/>
          <w:szCs w:val="28"/>
          <w:shd w:val="clear" w:color="auto" w:fill="FFFFFF"/>
        </w:rPr>
        <w:t xml:space="preserve">, а в качестве выходного файла 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Test</w:t>
      </w:r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 w:rsidRPr="00037667">
        <w:rPr>
          <w:color w:val="2C2D2E"/>
          <w:sz w:val="28"/>
          <w:szCs w:val="28"/>
          <w:shd w:val="clear" w:color="auto" w:fill="FFFFFF"/>
        </w:rPr>
        <w:t xml:space="preserve"> (</w:t>
      </w:r>
      <w:r w:rsidR="00037667">
        <w:rPr>
          <w:color w:val="2C2D2E"/>
          <w:sz w:val="28"/>
          <w:szCs w:val="28"/>
          <w:shd w:val="clear" w:color="auto" w:fill="FFFFFF"/>
        </w:rPr>
        <w:t xml:space="preserve">в нашем случае 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Program</w:t>
      </w:r>
      <w:r w:rsidR="00037667" w:rsidRPr="00037667">
        <w:rPr>
          <w:color w:val="2C2D2E"/>
          <w:sz w:val="28"/>
          <w:szCs w:val="28"/>
          <w:shd w:val="clear" w:color="auto" w:fill="FFFFFF"/>
        </w:rPr>
        <w:t>.</w:t>
      </w:r>
      <w:r w:rsidR="00037667">
        <w:rPr>
          <w:color w:val="2C2D2E"/>
          <w:sz w:val="28"/>
          <w:szCs w:val="28"/>
          <w:shd w:val="clear" w:color="auto" w:fill="FFFFFF"/>
          <w:lang w:val="en-US"/>
        </w:rPr>
        <w:t>cs</w:t>
      </w:r>
      <w:r w:rsidR="00037667" w:rsidRPr="00037667">
        <w:rPr>
          <w:color w:val="2C2D2E"/>
          <w:sz w:val="28"/>
          <w:szCs w:val="28"/>
          <w:shd w:val="clear" w:color="auto" w:fill="FFFFFF"/>
        </w:rPr>
        <w:t>)</w:t>
      </w:r>
      <w:r w:rsidR="00037667">
        <w:rPr>
          <w:color w:val="2C2D2E"/>
          <w:sz w:val="28"/>
          <w:szCs w:val="28"/>
          <w:shd w:val="clear" w:color="auto" w:fill="FFFFFF"/>
        </w:rPr>
        <w:t xml:space="preserve"> и получаем текст программы в верхнем регистре (рис.16)</w:t>
      </w:r>
    </w:p>
    <w:p w14:paraId="01BA19BF" w14:textId="77777777" w:rsidR="00037667" w:rsidRPr="00037667" w:rsidRDefault="00037667" w:rsidP="00781882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6D66A7A4" w14:textId="1932F0A6" w:rsidR="005757BA" w:rsidRDefault="00D8316D" w:rsidP="005757BA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D8316D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5246DC95" wp14:editId="73D6141D">
            <wp:extent cx="6120130" cy="31381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1A2" w14:textId="7EB7FB99" w:rsidR="00334BCB" w:rsidRDefault="005757BA" w:rsidP="00037667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6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>
        <w:rPr>
          <w:color w:val="2C2D2E"/>
          <w:sz w:val="28"/>
          <w:szCs w:val="28"/>
          <w:shd w:val="clear" w:color="auto" w:fill="FFFFFF"/>
        </w:rPr>
        <w:t xml:space="preserve"> </w:t>
      </w:r>
      <w:r w:rsidR="00037667">
        <w:rPr>
          <w:color w:val="2C2D2E"/>
          <w:sz w:val="28"/>
          <w:szCs w:val="28"/>
          <w:shd w:val="clear" w:color="auto" w:fill="FFFFFF"/>
        </w:rPr>
        <w:t xml:space="preserve">Проверка работы программы </w:t>
      </w:r>
      <w:proofErr w:type="spellStart"/>
      <w:r w:rsidR="00037667">
        <w:rPr>
          <w:color w:val="2C2D2E"/>
          <w:sz w:val="28"/>
          <w:szCs w:val="28"/>
          <w:shd w:val="clear" w:color="auto" w:fill="FFFFFF"/>
          <w:lang w:val="en-US"/>
        </w:rPr>
        <w:t>CopyFileUpper</w:t>
      </w:r>
      <w:proofErr w:type="spellEnd"/>
      <w:r w:rsidR="00037667" w:rsidRPr="00037667">
        <w:rPr>
          <w:color w:val="2C2D2E"/>
          <w:sz w:val="28"/>
          <w:szCs w:val="28"/>
          <w:shd w:val="clear" w:color="auto" w:fill="FFFFFF"/>
        </w:rPr>
        <w:t xml:space="preserve"> </w:t>
      </w:r>
      <w:r w:rsidR="00037667">
        <w:rPr>
          <w:color w:val="2C2D2E"/>
          <w:sz w:val="28"/>
          <w:szCs w:val="28"/>
          <w:shd w:val="clear" w:color="auto" w:fill="FFFFFF"/>
        </w:rPr>
        <w:t>через командную строку</w:t>
      </w:r>
    </w:p>
    <w:p w14:paraId="733C27CC" w14:textId="77777777" w:rsidR="00037667" w:rsidRDefault="00037667" w:rsidP="00037667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6E17C62E" w14:textId="6F3A1EE6" w:rsidR="00334BCB" w:rsidRDefault="00334BCB" w:rsidP="00334BCB">
      <w:pPr>
        <w:spacing w:line="360" w:lineRule="auto"/>
        <w:ind w:firstLine="709"/>
        <w:jc w:val="both"/>
        <w:rPr>
          <w:sz w:val="28"/>
          <w:szCs w:val="28"/>
        </w:rPr>
      </w:pPr>
      <w:r w:rsidRPr="00334BCB">
        <w:rPr>
          <w:sz w:val="28"/>
          <w:szCs w:val="28"/>
        </w:rPr>
        <w:t>Упражнение 4 – Проверка реализации интерфейса</w:t>
      </w:r>
    </w:p>
    <w:p w14:paraId="733A7E5F" w14:textId="6AA6E13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23C0536B" w14:textId="18611999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InterfaceTest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>".</w:t>
      </w:r>
    </w:p>
    <w:p w14:paraId="4A6E1007" w14:textId="1F1C0D1F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Добавление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601FBF92" w14:textId="78251F14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 xml:space="preserve">Добавим 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метод, который проверяет, поддерживает ли объект интерфейс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IFormattable</w:t>
      </w:r>
      <w:proofErr w:type="spellEnd"/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7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6ECF061D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2AE7ED89" w14:textId="1B047BE7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49ACA0B" wp14:editId="7145ECEC">
            <wp:extent cx="5163271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FF0C" w14:textId="2AD9E97C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7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  <w:r w:rsidRPr="00334BCB">
        <w:rPr>
          <w:color w:val="2C2D2E"/>
          <w:sz w:val="28"/>
          <w:szCs w:val="28"/>
          <w:shd w:val="clear" w:color="auto" w:fill="FFFFFF"/>
        </w:rPr>
        <w:t xml:space="preserve"> в классе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D1083E3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DB829E3" w14:textId="118805A1" w:rsidR="00334BCB" w:rsidRPr="00334BCB" w:rsidRDefault="00334BCB" w:rsidP="00334BCB">
      <w:pPr>
        <w:pStyle w:val="af2"/>
        <w:numPr>
          <w:ilvl w:val="0"/>
          <w:numId w:val="29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44D1EDCD" w14:textId="7A55FC4D" w:rsidR="00334BCB" w:rsidRDefault="00334BCB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три переменные и протестир</w:t>
      </w:r>
      <w:r>
        <w:rPr>
          <w:color w:val="2C2D2E"/>
          <w:sz w:val="28"/>
          <w:szCs w:val="28"/>
          <w:shd w:val="clear" w:color="auto" w:fill="FFFFFF"/>
        </w:rPr>
        <w:t>уем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метод</w:t>
      </w:r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8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142210A6" w14:textId="77777777" w:rsidR="00E74DC0" w:rsidRDefault="00E74DC0" w:rsidP="00334BCB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6EEF8451" w14:textId="57AAD10F" w:rsidR="00334BCB" w:rsidRDefault="003168D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477C27">
        <w:rPr>
          <w:noProof/>
        </w:rPr>
        <w:drawing>
          <wp:inline distT="0" distB="0" distL="0" distR="0" wp14:anchorId="4F2311C0" wp14:editId="0F6CE2C5">
            <wp:extent cx="5940425" cy="27095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C3244" w14:textId="2353762B" w:rsidR="00334BCB" w:rsidRDefault="00334BCB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34BCB">
        <w:rPr>
          <w:color w:val="2C2D2E"/>
          <w:sz w:val="28"/>
          <w:szCs w:val="28"/>
          <w:shd w:val="clear" w:color="auto" w:fill="FFFFFF"/>
        </w:rPr>
        <w:t xml:space="preserve">Рисунок </w:t>
      </w:r>
      <w:r>
        <w:rPr>
          <w:color w:val="2C2D2E"/>
          <w:sz w:val="28"/>
          <w:szCs w:val="28"/>
          <w:shd w:val="clear" w:color="auto" w:fill="FFFFFF"/>
        </w:rPr>
        <w:t>1</w:t>
      </w:r>
      <w:r w:rsidR="00037667">
        <w:rPr>
          <w:color w:val="2C2D2E"/>
          <w:sz w:val="28"/>
          <w:szCs w:val="28"/>
          <w:shd w:val="clear" w:color="auto" w:fill="FFFFFF"/>
        </w:rPr>
        <w:t>8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 w:rsidRPr="00AF13CC">
        <w:rPr>
          <w:color w:val="2C2D2E"/>
          <w:sz w:val="28"/>
          <w:szCs w:val="28"/>
          <w:shd w:val="clear" w:color="auto" w:fill="FFFFFF"/>
        </w:rPr>
        <w:t>–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 </w:t>
      </w:r>
      <w:r w:rsidR="003168D0">
        <w:rPr>
          <w:color w:val="2C2D2E"/>
          <w:sz w:val="28"/>
          <w:szCs w:val="28"/>
          <w:shd w:val="clear" w:color="auto" w:fill="FFFFFF"/>
        </w:rPr>
        <w:t>Т</w:t>
      </w:r>
      <w:r w:rsidRPr="00334BCB">
        <w:rPr>
          <w:color w:val="2C2D2E"/>
          <w:sz w:val="28"/>
          <w:szCs w:val="28"/>
          <w:shd w:val="clear" w:color="auto" w:fill="FFFFFF"/>
        </w:rPr>
        <w:t xml:space="preserve">естирование метода </w:t>
      </w:r>
      <w:proofErr w:type="spellStart"/>
      <w:r w:rsidRPr="00334BCB">
        <w:rPr>
          <w:color w:val="2C2D2E"/>
          <w:sz w:val="28"/>
          <w:szCs w:val="28"/>
          <w:shd w:val="clear" w:color="auto" w:fill="FFFFFF"/>
        </w:rPr>
        <w:t>IsItFormattable</w:t>
      </w:r>
      <w:proofErr w:type="spellEnd"/>
    </w:p>
    <w:p w14:paraId="71C9EEF6" w14:textId="77777777" w:rsidR="00E74DC0" w:rsidRDefault="00E74DC0" w:rsidP="00334BCB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51E04046" w14:textId="24919A19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Упражнение 5 – Работа с интерфейсами</w:t>
      </w:r>
    </w:p>
    <w:p w14:paraId="2FC68BA7" w14:textId="6AE14961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Создание нового проекта</w:t>
      </w:r>
    </w:p>
    <w:p w14:paraId="00D16BFB" w14:textId="78E71DAD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проект с именем "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TestDisplay</w:t>
      </w:r>
      <w:proofErr w:type="spellEnd"/>
      <w:r w:rsidRPr="003168D0">
        <w:rPr>
          <w:color w:val="2C2D2E"/>
          <w:sz w:val="28"/>
          <w:szCs w:val="28"/>
          <w:shd w:val="clear" w:color="auto" w:fill="FFFFFF"/>
        </w:rPr>
        <w:t>".</w:t>
      </w:r>
    </w:p>
    <w:p w14:paraId="193A1BAB" w14:textId="5CF29BA3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Добавление метода Display</w:t>
      </w:r>
    </w:p>
    <w:p w14:paraId="33553FDB" w14:textId="318115B5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Добавим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метод, который выводит информацию об объекте</w:t>
      </w:r>
      <w:r>
        <w:rPr>
          <w:color w:val="2C2D2E"/>
          <w:sz w:val="28"/>
          <w:szCs w:val="28"/>
          <w:shd w:val="clear" w:color="auto" w:fill="FFFFFF"/>
        </w:rPr>
        <w:t xml:space="preserve"> (рис. 1</w:t>
      </w:r>
      <w:r w:rsidR="00037667">
        <w:rPr>
          <w:color w:val="2C2D2E"/>
          <w:sz w:val="28"/>
          <w:szCs w:val="28"/>
          <w:shd w:val="clear" w:color="auto" w:fill="FFFFFF"/>
        </w:rPr>
        <w:t>9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256CED5C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3A11CC27" w14:textId="04581051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noProof/>
          <w:color w:val="2C2D2E"/>
          <w:sz w:val="28"/>
          <w:szCs w:val="28"/>
          <w:shd w:val="clear" w:color="auto" w:fill="FFFFFF"/>
        </w:rPr>
        <w:drawing>
          <wp:inline distT="0" distB="0" distL="0" distR="0" wp14:anchorId="7AF1BB08" wp14:editId="45D692CD">
            <wp:extent cx="3721100" cy="2372766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33353" cy="238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A939" w14:textId="1F4E7590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Рисунок 1</w:t>
      </w:r>
      <w:r w:rsidR="00037667">
        <w:rPr>
          <w:color w:val="2C2D2E"/>
          <w:sz w:val="28"/>
          <w:szCs w:val="28"/>
          <w:shd w:val="clear" w:color="auto" w:fill="FFFFFF"/>
        </w:rPr>
        <w:t>9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Метод Display в классе </w:t>
      </w:r>
      <w:proofErr w:type="spellStart"/>
      <w:r w:rsidRPr="003168D0">
        <w:rPr>
          <w:color w:val="2C2D2E"/>
          <w:sz w:val="28"/>
          <w:szCs w:val="28"/>
          <w:shd w:val="clear" w:color="auto" w:fill="FFFFFF"/>
        </w:rPr>
        <w:t>Utils</w:t>
      </w:r>
      <w:proofErr w:type="spellEnd"/>
    </w:p>
    <w:p w14:paraId="7B039127" w14:textId="77777777" w:rsidR="00E74DC0" w:rsidRDefault="00E74DC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</w:p>
    <w:p w14:paraId="2A72D955" w14:textId="624996CD" w:rsidR="003168D0" w:rsidRPr="003168D0" w:rsidRDefault="003168D0" w:rsidP="003168D0">
      <w:pPr>
        <w:pStyle w:val="af2"/>
        <w:numPr>
          <w:ilvl w:val="0"/>
          <w:numId w:val="30"/>
        </w:numPr>
        <w:spacing w:line="360" w:lineRule="auto"/>
        <w:ind w:left="0" w:firstLine="709"/>
        <w:jc w:val="both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>Тестирование метода в классе Test</w:t>
      </w:r>
    </w:p>
    <w:p w14:paraId="5EA20113" w14:textId="1913DF54" w:rsidR="003168D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t>Создадим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переменные и переда</w:t>
      </w:r>
      <w:r>
        <w:rPr>
          <w:color w:val="2C2D2E"/>
          <w:sz w:val="28"/>
          <w:szCs w:val="28"/>
          <w:shd w:val="clear" w:color="auto" w:fill="FFFFFF"/>
        </w:rPr>
        <w:t>дим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их в метод Display</w:t>
      </w:r>
      <w:r>
        <w:rPr>
          <w:color w:val="2C2D2E"/>
          <w:sz w:val="28"/>
          <w:szCs w:val="28"/>
          <w:shd w:val="clear" w:color="auto" w:fill="FFFFFF"/>
        </w:rPr>
        <w:t xml:space="preserve"> (рис. </w:t>
      </w:r>
      <w:r w:rsidR="00037667">
        <w:rPr>
          <w:color w:val="2C2D2E"/>
          <w:sz w:val="28"/>
          <w:szCs w:val="28"/>
          <w:shd w:val="clear" w:color="auto" w:fill="FFFFFF"/>
        </w:rPr>
        <w:t>20</w:t>
      </w:r>
      <w:r>
        <w:rPr>
          <w:color w:val="2C2D2E"/>
          <w:sz w:val="28"/>
          <w:szCs w:val="28"/>
          <w:shd w:val="clear" w:color="auto" w:fill="FFFFFF"/>
        </w:rPr>
        <w:t>)</w:t>
      </w:r>
      <w:r w:rsidR="00E74DC0">
        <w:rPr>
          <w:color w:val="2C2D2E"/>
          <w:sz w:val="28"/>
          <w:szCs w:val="28"/>
          <w:shd w:val="clear" w:color="auto" w:fill="FFFFFF"/>
        </w:rPr>
        <w:t>.</w:t>
      </w:r>
    </w:p>
    <w:p w14:paraId="54CFDBD1" w14:textId="77777777" w:rsidR="00E74DC0" w:rsidRDefault="00E74DC0" w:rsidP="003168D0">
      <w:pPr>
        <w:spacing w:line="360" w:lineRule="auto"/>
        <w:ind w:firstLine="709"/>
        <w:jc w:val="both"/>
        <w:rPr>
          <w:color w:val="2C2D2E"/>
          <w:sz w:val="28"/>
          <w:szCs w:val="28"/>
          <w:shd w:val="clear" w:color="auto" w:fill="FFFFFF"/>
        </w:rPr>
      </w:pPr>
    </w:p>
    <w:p w14:paraId="5590A0FD" w14:textId="6C1B4D6B" w:rsidR="003168D0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6B1EEC">
        <w:rPr>
          <w:noProof/>
        </w:rPr>
        <w:drawing>
          <wp:inline distT="0" distB="0" distL="0" distR="0" wp14:anchorId="77DA7BE8" wp14:editId="13D05CDC">
            <wp:extent cx="5940425" cy="2878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8843" w14:textId="42A41AD4" w:rsidR="00FC3713" w:rsidRDefault="003168D0" w:rsidP="003168D0">
      <w:pPr>
        <w:spacing w:line="360" w:lineRule="auto"/>
        <w:jc w:val="center"/>
        <w:rPr>
          <w:color w:val="2C2D2E"/>
          <w:sz w:val="28"/>
          <w:szCs w:val="28"/>
          <w:shd w:val="clear" w:color="auto" w:fill="FFFFFF"/>
        </w:rPr>
      </w:pPr>
      <w:r w:rsidRPr="003168D0">
        <w:rPr>
          <w:color w:val="2C2D2E"/>
          <w:sz w:val="28"/>
          <w:szCs w:val="28"/>
          <w:shd w:val="clear" w:color="auto" w:fill="FFFFFF"/>
        </w:rPr>
        <w:t xml:space="preserve">Рисунок </w:t>
      </w:r>
      <w:r w:rsidR="00037667">
        <w:rPr>
          <w:color w:val="2C2D2E"/>
          <w:sz w:val="28"/>
          <w:szCs w:val="28"/>
          <w:shd w:val="clear" w:color="auto" w:fill="FFFFFF"/>
        </w:rPr>
        <w:t>20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</w:t>
      </w:r>
      <w:r w:rsidRPr="00AF13CC">
        <w:rPr>
          <w:color w:val="2C2D2E"/>
          <w:sz w:val="28"/>
          <w:szCs w:val="28"/>
          <w:shd w:val="clear" w:color="auto" w:fill="FFFFFF"/>
        </w:rPr>
        <w:t>–</w:t>
      </w:r>
      <w:r w:rsidRPr="003168D0">
        <w:rPr>
          <w:color w:val="2C2D2E"/>
          <w:sz w:val="28"/>
          <w:szCs w:val="28"/>
          <w:shd w:val="clear" w:color="auto" w:fill="FFFFFF"/>
        </w:rPr>
        <w:t xml:space="preserve"> Тестирование метода Display</w:t>
      </w:r>
    </w:p>
    <w:p w14:paraId="2FD62F5B" w14:textId="46E3754C" w:rsidR="003168D0" w:rsidRDefault="003168D0">
      <w:pPr>
        <w:rPr>
          <w:color w:val="2C2D2E"/>
          <w:sz w:val="28"/>
          <w:szCs w:val="28"/>
          <w:shd w:val="clear" w:color="auto" w:fill="FFFFFF"/>
        </w:rPr>
      </w:pPr>
      <w:r>
        <w:rPr>
          <w:color w:val="2C2D2E"/>
          <w:sz w:val="28"/>
          <w:szCs w:val="28"/>
          <w:shd w:val="clear" w:color="auto" w:fill="FFFFFF"/>
        </w:rPr>
        <w:br w:type="page"/>
      </w:r>
    </w:p>
    <w:p w14:paraId="2D434005" w14:textId="49B3B4AD" w:rsidR="003168D0" w:rsidRPr="003168D0" w:rsidRDefault="003168D0" w:rsidP="003168D0">
      <w:pPr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3168D0">
        <w:rPr>
          <w:b/>
          <w:bCs/>
          <w:sz w:val="28"/>
          <w:szCs w:val="28"/>
        </w:rPr>
        <w:lastRenderedPageBreak/>
        <w:t>Вывод</w:t>
      </w:r>
    </w:p>
    <w:p w14:paraId="1F17CA24" w14:textId="0CB68361" w:rsidR="003168D0" w:rsidRDefault="003168D0" w:rsidP="003168D0">
      <w:pPr>
        <w:spacing w:line="360" w:lineRule="auto"/>
        <w:ind w:firstLine="709"/>
        <w:jc w:val="both"/>
        <w:rPr>
          <w:sz w:val="28"/>
          <w:szCs w:val="28"/>
        </w:rPr>
      </w:pPr>
      <w:r w:rsidRPr="003168D0">
        <w:rPr>
          <w:sz w:val="28"/>
          <w:szCs w:val="28"/>
        </w:rPr>
        <w:t>В ходе выполнения лабораторной работы были изучены и применены на практике переменные ссылочного типа, методы с параметрами, а также работа с интерфейсами. Эти знания помогут в дальнейшем развитии навыков программирования и реализации более сложных задач.</w:t>
      </w:r>
    </w:p>
    <w:p w14:paraId="50DADB95" w14:textId="7726B792" w:rsidR="003168D0" w:rsidRDefault="003168D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5D5114" w14:textId="3EBDFB9B" w:rsidR="003168D0" w:rsidRDefault="003168D0" w:rsidP="003168D0">
      <w:pPr>
        <w:spacing w:line="360" w:lineRule="auto"/>
        <w:jc w:val="center"/>
        <w:rPr>
          <w:b/>
          <w:bCs/>
          <w:color w:val="2C2D2E"/>
          <w:sz w:val="28"/>
          <w:szCs w:val="28"/>
          <w:shd w:val="clear" w:color="auto" w:fill="FFFFFF"/>
        </w:rPr>
      </w:pPr>
      <w:r w:rsidRPr="003168D0">
        <w:rPr>
          <w:b/>
          <w:bCs/>
          <w:color w:val="2C2D2E"/>
          <w:sz w:val="28"/>
          <w:szCs w:val="28"/>
          <w:shd w:val="clear" w:color="auto" w:fill="FFFFFF"/>
        </w:rPr>
        <w:lastRenderedPageBreak/>
        <w:t>Исходный Код</w:t>
      </w:r>
    </w:p>
    <w:p w14:paraId="196A4925" w14:textId="78E5D1F1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 1:</w:t>
      </w:r>
    </w:p>
    <w:p w14:paraId="2EE9C9E4" w14:textId="77777777" w:rsidR="003168D0" w:rsidRPr="00183BCD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183BCD">
        <w:rPr>
          <w:rFonts w:ascii="Courier New" w:eastAsia="Calibri" w:hAnsi="Courier New" w:cs="Courier New"/>
          <w:color w:val="000000"/>
          <w:highlight w:val="white"/>
        </w:rPr>
        <w:t xml:space="preserve"> 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</w:t>
      </w:r>
      <w:r w:rsidRPr="00183BCD">
        <w:rPr>
          <w:rFonts w:ascii="Courier New" w:eastAsia="Calibri" w:hAnsi="Courier New" w:cs="Courier New"/>
          <w:color w:val="000000"/>
          <w:highlight w:val="white"/>
        </w:rPr>
        <w:t>;</w:t>
      </w:r>
    </w:p>
    <w:p w14:paraId="59F2EB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System.Collections.Specialized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73D6B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System.Runtime.Intrinsics.X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86;</w:t>
      </w:r>
    </w:p>
    <w:p w14:paraId="6A40474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enum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AccountType</w:t>
      </w:r>
      <w:proofErr w:type="spellEnd"/>
    </w:p>
    <w:p w14:paraId="3EFC72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75AF1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Checking,</w:t>
      </w:r>
    </w:p>
    <w:p w14:paraId="5A4DE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Deposit</w:t>
      </w:r>
    </w:p>
    <w:p w14:paraId="7981AB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EA498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</w:p>
    <w:p w14:paraId="0B714E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14E045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AD07E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BA076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5DBA60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7C638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123;</w:t>
      </w:r>
    </w:p>
    <w:p w14:paraId="3D042D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45A3A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Populate(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balance)</w:t>
      </w:r>
    </w:p>
    <w:p w14:paraId="7484AC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0D6D7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D0F07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balance;</w:t>
      </w:r>
    </w:p>
    <w:p w14:paraId="749ED7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AccountType.Checking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CB826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FB9675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BD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Withdraw(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7C3D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BD83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&gt;= amount;</w:t>
      </w:r>
    </w:p>
    <w:p w14:paraId="646035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ED17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7B2BD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-= amount;</w:t>
      </w:r>
    </w:p>
    <w:p w14:paraId="1F1861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56F78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sufficientFunds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07C69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FE3D0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Deposit(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41B57C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A77136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amount;</w:t>
      </w:r>
    </w:p>
    <w:p w14:paraId="752FE70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9BFC4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5CCF0B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TransferFrom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amount)</w:t>
      </w:r>
    </w:p>
    <w:p w14:paraId="0DFC86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C6BC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accForm.Withdraw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(amount) ==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24C12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B76DF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Deposit(amount);</w:t>
      </w:r>
    </w:p>
    <w:p w14:paraId="5A5BD1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8EA4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E4DDDA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1.Transfer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(b2, 100)</w:t>
      </w:r>
    </w:p>
    <w:p w14:paraId="3C3CEF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Number(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8AEF6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B38E5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accNo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0BA8D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}</w:t>
      </w:r>
    </w:p>
    <w:p w14:paraId="5FC723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A542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decimal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Balance(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FEAFD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510801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accBal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5100A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036C66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0A87F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Type(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B3DB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96C7B8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accType.ToString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31CBFF2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7A0840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99E62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long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3C426F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5BB89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nextNumber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++;</w:t>
      </w:r>
    </w:p>
    <w:p w14:paraId="546F00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168837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1894B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6B13AF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D45F6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FFE2C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b1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44FCAA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b2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BankAccount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C35E37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2A6454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2.Populate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(100);</w:t>
      </w:r>
    </w:p>
    <w:p w14:paraId="660002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96E87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105706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5AEDCB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1.TransferFrom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(b2, 10);</w:t>
      </w:r>
    </w:p>
    <w:p w14:paraId="50556A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Счета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операций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77D1BF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"b1 -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1.Type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b1.Number(), b1.Balance());</w:t>
      </w:r>
    </w:p>
    <w:p w14:paraId="44A4B3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"b2 -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Тип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:{0},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Номер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: {1}, 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Баланс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: {2}"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b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2.Type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(), b2.Number(), b2.Balance());</w:t>
      </w:r>
    </w:p>
    <w:p w14:paraId="7D7DAD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968007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E6ACAD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D7B1B59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23B40BA7" w14:textId="1430D77F" w:rsidR="003168D0" w:rsidRPr="00E74DC0" w:rsidRDefault="003168D0" w:rsidP="003168D0">
      <w:pPr>
        <w:spacing w:line="360" w:lineRule="auto"/>
        <w:ind w:firstLine="709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E74DC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0C7EA8B" w14:textId="24481B39" w:rsidR="003168D0" w:rsidRPr="00E74DC0" w:rsidRDefault="003168D0" w:rsidP="003168D0">
      <w:pPr>
        <w:spacing w:line="360" w:lineRule="auto"/>
        <w:ind w:firstLine="709"/>
        <w:jc w:val="both"/>
        <w:rPr>
          <w:rFonts w:eastAsia="Calibri"/>
          <w:color w:val="000000"/>
          <w:sz w:val="28"/>
          <w:szCs w:val="28"/>
          <w:u w:val="single"/>
          <w:lang w:val="en-US"/>
        </w:rPr>
      </w:pPr>
      <w:r w:rsidRPr="00E74DC0">
        <w:rPr>
          <w:rFonts w:eastAsia="Calibri"/>
          <w:color w:val="000000"/>
          <w:sz w:val="28"/>
          <w:szCs w:val="28"/>
          <w:u w:val="single"/>
        </w:rPr>
        <w:t>Упражнение</w:t>
      </w:r>
      <w:r w:rsidRPr="00E74DC0">
        <w:rPr>
          <w:rFonts w:eastAsia="Calibri"/>
          <w:color w:val="000000"/>
          <w:sz w:val="28"/>
          <w:szCs w:val="28"/>
          <w:u w:val="single"/>
          <w:lang w:val="en-US"/>
        </w:rPr>
        <w:t xml:space="preserve"> 2:</w:t>
      </w:r>
    </w:p>
    <w:p w14:paraId="7F31A9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2F4731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5932C7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0C1772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A7F8E8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0A8BAC2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B584F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F19A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0BF75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C0A0C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89071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85F84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7377BB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36E06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3EFBCC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5CD170A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69DBE9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348F03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0BB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4758E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0CDDABB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F11A6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307B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60AEB0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BE726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DC8C7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889D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2612138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83F6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7A5274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5E1DE8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652309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0C3559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C4DD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6EB7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5E7400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23347E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FF034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D1C7E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927417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32067F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E59A1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0F87C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6612CE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7A8CC9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6175D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497DB0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5EB759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50B87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654BC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BCA79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AB99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F3CE1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D9491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7A40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B06EA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4FDA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988334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6924B6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0890F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5324C4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55A4319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70EDE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0693F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0BD07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7EE0F42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17043EB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8E78A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C42E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240F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1A9AC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550A7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23BB1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705A4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3E9350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348A5D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21A1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43DB8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DC73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A58FC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2DBC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14B2C4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answer = f;</w:t>
      </w:r>
    </w:p>
    <w:p w14:paraId="2932CB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CBB67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C7451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5552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DBBA0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1707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892B1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3EAFF1D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7EDD7F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25EF2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F90CD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5126EF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DD00D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1927C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BCE6C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791524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3B1384B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6D85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65A9F5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363B1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F84A5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ED13DF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C43EC4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64CD14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A8CB44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2ECFA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844CB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235916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6C1785F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5D7A35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346396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6B97DA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3BB23C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3FC1F3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EAC446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C8DF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1241D15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0208FA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2D8105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49B94F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52183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51B3CD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9E6CAA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25FA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2AC9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7A020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CAD1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Reverse(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s)</w:t>
      </w:r>
    </w:p>
    <w:p w14:paraId="68354A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F7B76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E76FE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s.Length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&gt; 0;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--)</w:t>
      </w:r>
    </w:p>
    <w:p w14:paraId="55FF353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AA4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+=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s[</w:t>
      </w:r>
      <w:proofErr w:type="spellStart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- 1];</w:t>
      </w:r>
    </w:p>
    <w:p w14:paraId="307652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63CDF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s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sRev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26A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29AB9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64D33F3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72D722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5822D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E2971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message;</w:t>
      </w:r>
    </w:p>
    <w:p w14:paraId="06F744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До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713BCF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message =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B44B7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(message);</w:t>
      </w:r>
    </w:p>
    <w:p w14:paraId="063BDC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.Reverse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message);</w:t>
      </w:r>
    </w:p>
    <w:p w14:paraId="419299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A31515"/>
          <w:highlight w:val="white"/>
        </w:rPr>
        <w:t>После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009A670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E74DC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(message);</w:t>
      </w:r>
    </w:p>
    <w:p w14:paraId="7D42DE8A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9605BC2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0ACCC4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1024F551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4E3E922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9314B" w14:textId="1B749BA4" w:rsidR="003168D0" w:rsidRPr="00CD633C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</w:t>
      </w:r>
      <w:r w:rsidR="00D21F2C" w:rsidRPr="00CD633C">
        <w:rPr>
          <w:color w:val="2C2D2E"/>
          <w:sz w:val="28"/>
          <w:szCs w:val="28"/>
          <w:u w:val="single"/>
          <w:shd w:val="clear" w:color="auto" w:fill="FFFFFF"/>
          <w:lang w:val="en-US"/>
        </w:rPr>
        <w:t>3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>:</w:t>
      </w:r>
    </w:p>
    <w:p w14:paraId="6C022A0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2A121FD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System.IO;</w:t>
      </w:r>
    </w:p>
    <w:p w14:paraId="145B31E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CopyFileUpper</w:t>
      </w:r>
      <w:proofErr w:type="spellEnd"/>
    </w:p>
    <w:p w14:paraId="09970FE4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0349598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2FFD20C9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1CDF7918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44354F6E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C351443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,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B573E5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D00181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StreamWriter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17A97EA1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Введите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имя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входного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файла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5C6BB084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A5FA37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Введите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имя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выходного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файла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320F4BE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0FDF827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StreamReader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sFrom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C9C9C6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StreamWriter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sTo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6F298D82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while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srFrom.Peek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 !</w:t>
      </w:r>
      <w:proofErr w:type="gram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= -1)</w:t>
      </w:r>
    </w:p>
    <w:p w14:paraId="2826AFDC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F3559AB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sBuffer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srFrom.ReadLine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6CBDF1A6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sBuffer.ToUpper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4DEC694F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0190ED38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srFrom.Close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FE937F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swTo.Close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2113CDAE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0FC642E0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FileNotFoundException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e)</w:t>
      </w:r>
    </w:p>
    <w:p w14:paraId="44003F1D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{</w:t>
      </w:r>
    </w:p>
    <w:p w14:paraId="5882126A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</w:rPr>
      </w:pPr>
      <w:r w:rsidRPr="00CD633C">
        <w:rPr>
          <w:rFonts w:ascii="Courier New" w:eastAsia="Calibri" w:hAnsi="Courier New" w:cs="Courier New"/>
          <w:color w:val="000000"/>
          <w:highlight w:val="white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"Файл не существует"</w:t>
      </w:r>
      <w:r w:rsidRPr="00CD633C">
        <w:rPr>
          <w:rFonts w:ascii="Courier New" w:eastAsia="Calibri" w:hAnsi="Courier New" w:cs="Courier New"/>
          <w:color w:val="000000"/>
          <w:highlight w:val="white"/>
        </w:rPr>
        <w:t>);</w:t>
      </w:r>
    </w:p>
    <w:p w14:paraId="11094A9F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</w:rPr>
        <w:t xml:space="preserve">        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2C806EA2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CD633C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Exception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e)</w:t>
      </w:r>
    </w:p>
    <w:p w14:paraId="56211185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DA9FEE5" w14:textId="77777777" w:rsidR="00CD633C" w:rsidRPr="00CD633C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CD633C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Произошла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 xml:space="preserve"> </w:t>
      </w:r>
      <w:r w:rsidRPr="00CD633C">
        <w:rPr>
          <w:rFonts w:ascii="Courier New" w:eastAsia="Calibri" w:hAnsi="Courier New" w:cs="Courier New"/>
          <w:color w:val="A31515"/>
          <w:highlight w:val="white"/>
        </w:rPr>
        <w:t>ошибка</w:t>
      </w:r>
      <w:r w:rsidRPr="00CD633C">
        <w:rPr>
          <w:rFonts w:ascii="Courier New" w:eastAsia="Calibri" w:hAnsi="Courier New" w:cs="Courier New"/>
          <w:color w:val="A31515"/>
          <w:highlight w:val="white"/>
          <w:lang w:val="en-US"/>
        </w:rPr>
        <w:t>"</w:t>
      </w: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0DA48065" w14:textId="77777777" w:rsidR="00CD633C" w:rsidRPr="00D8316D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CD633C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D8316D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7ADE5710" w14:textId="77777777" w:rsidR="00CD633C" w:rsidRPr="00D8316D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D8316D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3EBEFFBE" w14:textId="77777777" w:rsidR="00CD633C" w:rsidRPr="00D8316D" w:rsidRDefault="00CD633C" w:rsidP="00CD633C">
      <w:pPr>
        <w:autoSpaceDE w:val="0"/>
        <w:autoSpaceDN w:val="0"/>
        <w:adjustRightInd w:val="0"/>
        <w:ind w:firstLine="709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D8316D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38F4244" w14:textId="77777777" w:rsidR="00D21F2C" w:rsidRPr="00D8316D" w:rsidRDefault="00D21F2C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</w:p>
    <w:p w14:paraId="4DF1695D" w14:textId="77777777" w:rsidR="00D21F2C" w:rsidRPr="00E74DC0" w:rsidRDefault="00D21F2C" w:rsidP="00D21F2C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4:</w:t>
      </w:r>
    </w:p>
    <w:p w14:paraId="0784C7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0BD6726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3CEFCA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563214D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A556C0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A1DCA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03E853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2CDE04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2F2259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53C74C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FC0C1A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0D286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6783893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C3485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460012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0BC721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714D65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412E04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D7338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68487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(a&gt;b) &gt; (a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3EC065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5F13C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42AE9F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01AD3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603C6F7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98DC63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EFAABA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11975CC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6CE88C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6C62B9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227050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49D8D0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1DBC99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75306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2F43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B438E9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9C171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2D33A0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0AE36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66E3A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6DCEA9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3E61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7036C4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002ABB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025CBC3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AAC78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05A20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A7D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491284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66467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DE588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50F691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1E46202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4B53D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7BDC9F1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9CF5D5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33BCCD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82EE4F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A13D2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5584E3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62308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691C6E2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02BAE0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64C24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42210F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096354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29F98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BBCB7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627973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85530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73ABE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3B60A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49CAFA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0B08421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56DD365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7F7A7F5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97447B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1CEFC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555CC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37A2203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BAD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572CF6C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answer = f;</w:t>
      </w:r>
    </w:p>
    <w:p w14:paraId="730495B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0BB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5B4635F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2F9087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6B9FC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238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45C0D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12DF2ED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1714E55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AE2DE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02359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371B02D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247B1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3813B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CF6B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53590C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1A32945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2172C03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A444D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95E13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92678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ED2C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3CCCFBF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1EEB85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4C5F1E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826BF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0190A0B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2471F0A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422B34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0E8A106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61A4A90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04F5F2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6A63DFE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14907F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664E8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683F58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6135881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5DB2DD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31DEECF7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f = 0;</w:t>
      </w:r>
    </w:p>
    <w:p w14:paraId="50359E3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4037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5468F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F04B8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1495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7C28D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7DB911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FCEFF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032ACA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BB0F7C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6F1E407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69C2EC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60BAA9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7400030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3F808D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1B08C2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2CFCCE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0;</w:t>
      </w:r>
    </w:p>
    <w:p w14:paraId="79931E9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ulong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ul = 0;</w:t>
      </w:r>
    </w:p>
    <w:p w14:paraId="1C08839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"Test"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DACB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));</w:t>
      </w:r>
    </w:p>
    <w:p w14:paraId="36B43F4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(ul));</w:t>
      </w:r>
    </w:p>
    <w:p w14:paraId="3BECA8B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Console.WriteLine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Utils.IsItFormattable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(s));</w:t>
      </w:r>
    </w:p>
    <w:p w14:paraId="01113C1E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0D3BF0E4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}</w:t>
      </w:r>
    </w:p>
    <w:p w14:paraId="4F9511D3" w14:textId="77777777" w:rsidR="003168D0" w:rsidRPr="00E74DC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E74DC0">
        <w:rPr>
          <w:rFonts w:ascii="Courier New" w:eastAsia="Calibri" w:hAnsi="Courier New" w:cs="Courier New"/>
          <w:color w:val="000000"/>
          <w:highlight w:val="white"/>
          <w:lang w:val="en-US"/>
        </w:rPr>
        <w:t>}</w:t>
      </w:r>
    </w:p>
    <w:p w14:paraId="24D9BD6F" w14:textId="77777777" w:rsidR="003168D0" w:rsidRPr="00E74DC0" w:rsidRDefault="003168D0" w:rsidP="003168D0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38954A" w14:textId="20883CD8" w:rsidR="003168D0" w:rsidRPr="00E74DC0" w:rsidRDefault="003168D0" w:rsidP="003168D0">
      <w:pPr>
        <w:spacing w:line="360" w:lineRule="auto"/>
        <w:ind w:firstLine="709"/>
        <w:jc w:val="both"/>
        <w:rPr>
          <w:color w:val="2C2D2E"/>
          <w:sz w:val="28"/>
          <w:szCs w:val="28"/>
          <w:u w:val="single"/>
          <w:shd w:val="clear" w:color="auto" w:fill="FFFFFF"/>
          <w:lang w:val="en-US"/>
        </w:rPr>
      </w:pPr>
      <w:r w:rsidRPr="00E74DC0">
        <w:rPr>
          <w:color w:val="2C2D2E"/>
          <w:sz w:val="28"/>
          <w:szCs w:val="28"/>
          <w:u w:val="single"/>
          <w:shd w:val="clear" w:color="auto" w:fill="FFFFFF"/>
        </w:rPr>
        <w:t>Упражнение</w:t>
      </w:r>
      <w:r w:rsidRPr="00E74DC0">
        <w:rPr>
          <w:color w:val="2C2D2E"/>
          <w:sz w:val="28"/>
          <w:szCs w:val="28"/>
          <w:u w:val="single"/>
          <w:shd w:val="clear" w:color="auto" w:fill="FFFFFF"/>
          <w:lang w:val="en-US"/>
        </w:rPr>
        <w:t xml:space="preserve"> 5:</w:t>
      </w:r>
    </w:p>
    <w:p w14:paraId="5DA768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namespace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Utils</w:t>
      </w:r>
    </w:p>
    <w:p w14:paraId="7A65AF1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{</w:t>
      </w:r>
    </w:p>
    <w:p w14:paraId="29FA236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using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System;</w:t>
      </w:r>
    </w:p>
    <w:p w14:paraId="7C2DD70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59E03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</w:p>
    <w:p w14:paraId="19E5F55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{</w:t>
      </w:r>
    </w:p>
    <w:p w14:paraId="2601B2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IsItFormattable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x)</w:t>
      </w:r>
    </w:p>
    <w:p w14:paraId="2A1732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56EAB3F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Use is to test if the object has the</w:t>
      </w:r>
    </w:p>
    <w:p w14:paraId="0506E9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iterface</w:t>
      </w:r>
      <w:proofErr w:type="spellEnd"/>
    </w:p>
    <w:p w14:paraId="75337E6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538646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(x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IFormattable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14BCF8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4645F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09ABEC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38C549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9960DD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C9D6A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E007E8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the larger of two integer values</w:t>
      </w:r>
    </w:p>
    <w:p w14:paraId="24038E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376FAC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Greater(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52398C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04D5E0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(a &gt; b)</w:t>
      </w:r>
    </w:p>
    <w:p w14:paraId="1C229A0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a;</w:t>
      </w:r>
    </w:p>
    <w:p w14:paraId="767C8FC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23A5BCB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b;</w:t>
      </w:r>
    </w:p>
    <w:p w14:paraId="284460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2FB5A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Alternative version - more terse</w:t>
      </w:r>
    </w:p>
    <w:p w14:paraId="5B57AFC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(a&gt;b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) ?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(a) :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 (b);</w:t>
      </w:r>
    </w:p>
    <w:p w14:paraId="4DFFAB1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6453F2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391450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7117B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Swap two integers, passed by reference</w:t>
      </w:r>
    </w:p>
    <w:p w14:paraId="74B9D2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7C0FB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183713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Swap(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b)</w:t>
      </w:r>
    </w:p>
    <w:p w14:paraId="0A9B17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7AD8155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temp;</w:t>
      </w:r>
    </w:p>
    <w:p w14:paraId="4EB8A1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temp = a;</w:t>
      </w:r>
    </w:p>
    <w:p w14:paraId="1C1A4F0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a = b;</w:t>
      </w:r>
    </w:p>
    <w:p w14:paraId="385596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b = temp;</w:t>
      </w:r>
    </w:p>
    <w:p w14:paraId="4675F5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365264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1F1BD8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0201A3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factorial</w:t>
      </w:r>
    </w:p>
    <w:p w14:paraId="13DA6D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and return the result as an out parameter</w:t>
      </w:r>
    </w:p>
    <w:p w14:paraId="3D9ACC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76B1F4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3F5384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Factorial(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answer)</w:t>
      </w:r>
    </w:p>
    <w:p w14:paraId="117C2E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641259E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k;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loop counter</w:t>
      </w:r>
    </w:p>
    <w:p w14:paraId="2F107AE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f;   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working value</w:t>
      </w:r>
    </w:p>
    <w:p w14:paraId="264753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;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true if ok, false if not</w:t>
      </w:r>
    </w:p>
    <w:p w14:paraId="195ED5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21E29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Check the input value</w:t>
      </w:r>
    </w:p>
    <w:p w14:paraId="3CFFAC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78E5F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6BE60E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3B9A89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4865C9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Calculate the factorial value as the</w:t>
      </w:r>
    </w:p>
    <w:p w14:paraId="219AC05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product of all the numbers from 2 to n</w:t>
      </w:r>
    </w:p>
    <w:p w14:paraId="48D14E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BF509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684654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02D871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6DA46FB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85DE0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1;</w:t>
      </w:r>
    </w:p>
    <w:p w14:paraId="247C3DD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for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(k = 2; k &lt;= n; ++k)</w:t>
      </w:r>
    </w:p>
    <w:p w14:paraId="4D5D38E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0C5D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f * k;</w:t>
      </w:r>
    </w:p>
    <w:p w14:paraId="7BAD53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375FCD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07215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Here is a terse alternative</w:t>
      </w:r>
    </w:p>
    <w:p w14:paraId="53AB107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for (f=</w:t>
      </w:r>
      <w:proofErr w:type="gramStart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1,k</w:t>
      </w:r>
      <w:proofErr w:type="gramEnd"/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=2;k&lt;=n;++k)</w:t>
      </w:r>
    </w:p>
    <w:p w14:paraId="64A28F9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    f*=k;</w:t>
      </w:r>
    </w:p>
    <w:p w14:paraId="4B6BC4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05FA17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6FC17EE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D2E8B1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2D9A962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E7EEA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If something goes wrong in the calculation,</w:t>
      </w:r>
    </w:p>
    <w:p w14:paraId="05F6066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catch it here. All exceptions</w:t>
      </w:r>
    </w:p>
    <w:p w14:paraId="4A60DDE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are handled the same way: set the result to</w:t>
      </w:r>
    </w:p>
    <w:p w14:paraId="012DFF7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to zero and return false.</w:t>
      </w:r>
    </w:p>
    <w:p w14:paraId="5CAE97E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10655A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5B11D4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614AF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28FEA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1626AB7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 xml:space="preserve">// assign result value                </w:t>
      </w:r>
    </w:p>
    <w:p w14:paraId="648DF37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answer = f;</w:t>
      </w:r>
    </w:p>
    <w:p w14:paraId="34C2DF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30F6ED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return to caller</w:t>
      </w:r>
    </w:p>
    <w:p w14:paraId="721C2BF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3DD0426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798F695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DCA04B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1A243B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Another way to solve the factorial problem, this time</w:t>
      </w:r>
    </w:p>
    <w:p w14:paraId="7B16CD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as a recursive function</w:t>
      </w:r>
    </w:p>
    <w:p w14:paraId="34E9245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</w:t>
      </w:r>
    </w:p>
    <w:p w14:paraId="6F234DA8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38670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f)</w:t>
      </w:r>
    </w:p>
    <w:p w14:paraId="6389B32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4AA35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bool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true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0CDD6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3AF878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Trap negative inputs</w:t>
      </w:r>
    </w:p>
    <w:p w14:paraId="2FEFF46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 0)</w:t>
      </w:r>
    </w:p>
    <w:p w14:paraId="237F0F9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5C870D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0;</w:t>
      </w:r>
    </w:p>
    <w:p w14:paraId="4412071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02A7B6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7020A1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449FDD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(n &lt;= 1)</w:t>
      </w:r>
    </w:p>
    <w:p w14:paraId="459CA1E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f = 1;</w:t>
      </w:r>
    </w:p>
    <w:p w14:paraId="24FB477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56F0D34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6FE6361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try</w:t>
      </w:r>
    </w:p>
    <w:p w14:paraId="6DB5EE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77874AA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pf;</w:t>
      </w:r>
    </w:p>
    <w:p w14:paraId="1C4861F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checked</w:t>
      </w:r>
    </w:p>
    <w:p w14:paraId="1FE2B3C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{</w:t>
      </w:r>
    </w:p>
    <w:p w14:paraId="5717562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ok =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RecursiveFactorial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n - 1,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out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pf);</w:t>
      </w:r>
    </w:p>
    <w:p w14:paraId="3550B1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    f = n * pf;</w:t>
      </w:r>
    </w:p>
    <w:p w14:paraId="73B6FA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}</w:t>
      </w:r>
    </w:p>
    <w:p w14:paraId="4DAB7F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474C329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catch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(Exception)</w:t>
      </w:r>
    </w:p>
    <w:p w14:paraId="513E4C7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{</w:t>
      </w:r>
    </w:p>
    <w:p w14:paraId="5E0810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Something went wrong. Set error</w:t>
      </w:r>
    </w:p>
    <w:p w14:paraId="767867D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</w:t>
      </w:r>
      <w:r w:rsidRPr="003168D0">
        <w:rPr>
          <w:rFonts w:ascii="Courier New" w:eastAsia="Calibri" w:hAnsi="Courier New" w:cs="Courier New"/>
          <w:color w:val="008000"/>
          <w:highlight w:val="white"/>
          <w:lang w:val="en-US"/>
        </w:rPr>
        <w:t>// flag and return zero.</w:t>
      </w:r>
    </w:p>
    <w:p w14:paraId="0433F9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f = 0;</w:t>
      </w:r>
    </w:p>
    <w:p w14:paraId="58E7054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    ok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false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31C2313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}</w:t>
      </w:r>
    </w:p>
    <w:p w14:paraId="01E5C15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637550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73C6351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return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ok;</w:t>
      </w:r>
    </w:p>
    <w:p w14:paraId="15EF25F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28F7B2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interface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</w:p>
    <w:p w14:paraId="257335A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4FDEC00E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);</w:t>
      </w:r>
    </w:p>
    <w:p w14:paraId="2F7AB8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11FB1697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: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IPrintable</w:t>
      </w:r>
      <w:proofErr w:type="spellEnd"/>
    </w:p>
    <w:p w14:paraId="689E60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EDD20A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lastRenderedPageBreak/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x;</w:t>
      </w:r>
    </w:p>
    <w:p w14:paraId="243978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private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y;</w:t>
      </w:r>
    </w:p>
    <w:p w14:paraId="4BCC34C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74115C5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5910F36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A55FF3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0.0;</w:t>
      </w:r>
    </w:p>
    <w:p w14:paraId="502C00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0.0;</w:t>
      </w:r>
    </w:p>
    <w:p w14:paraId="4309BE8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7DED4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A7ABB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px,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double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018A9FA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E1B426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x = px;</w:t>
      </w:r>
    </w:p>
    <w:p w14:paraId="36CF2B8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y =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44C4E11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4FFCC29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2EC114E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Print(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04B04A2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18FD8F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"({0},{1})"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, x, y);</w:t>
      </w:r>
    </w:p>
    <w:p w14:paraId="526C456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1EAFC6D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586B8C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Display(</w:t>
      </w:r>
      <w:proofErr w:type="gramEnd"/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object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item)</w:t>
      </w:r>
    </w:p>
    <w:p w14:paraId="30F0804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157584B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5870924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proofErr w:type="spell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= item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as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IPrintable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71A7AF8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if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!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null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4906188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09E6B8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ip.Print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();</w:t>
      </w:r>
    </w:p>
    <w:p w14:paraId="7342A8B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5F4FC78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else</w:t>
      </w:r>
    </w:p>
    <w:p w14:paraId="12A7604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3A25B839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Console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.WriteLine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spellStart"/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item.ToString</w:t>
      </w:r>
      <w:proofErr w:type="spellEnd"/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());</w:t>
      </w:r>
    </w:p>
    <w:p w14:paraId="5419252B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}</w:t>
      </w:r>
    </w:p>
    <w:p w14:paraId="63B3C0E1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01FB64EA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}</w:t>
      </w:r>
    </w:p>
    <w:p w14:paraId="245B0B13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class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Test</w:t>
      </w:r>
    </w:p>
    <w:p w14:paraId="53C495D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{</w:t>
      </w:r>
    </w:p>
    <w:p w14:paraId="37B65EC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public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static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void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Main(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)</w:t>
      </w:r>
    </w:p>
    <w:p w14:paraId="6A5FFA06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{</w:t>
      </w:r>
    </w:p>
    <w:p w14:paraId="7F079550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int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num = 65;</w:t>
      </w:r>
    </w:p>
    <w:p w14:paraId="60F815C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string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msg = </w:t>
      </w:r>
      <w:r w:rsidRPr="003168D0">
        <w:rPr>
          <w:rFonts w:ascii="Courier New" w:eastAsia="Calibri" w:hAnsi="Courier New" w:cs="Courier New"/>
          <w:color w:val="A31515"/>
          <w:highlight w:val="white"/>
          <w:lang w:val="en-US"/>
        </w:rPr>
        <w:t>"A String"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;</w:t>
      </w:r>
    </w:p>
    <w:p w14:paraId="28691724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c = </w:t>
      </w:r>
      <w:r w:rsidRPr="003168D0">
        <w:rPr>
          <w:rFonts w:ascii="Courier New" w:eastAsia="Calibri" w:hAnsi="Courier New" w:cs="Courier New"/>
          <w:color w:val="0000FF"/>
          <w:highlight w:val="white"/>
          <w:lang w:val="en-US"/>
        </w:rPr>
        <w:t>new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</w:t>
      </w:r>
      <w:proofErr w:type="gram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Coordinate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</w:t>
      </w:r>
      <w:proofErr w:type="gram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21.0, 68.0);</w:t>
      </w:r>
    </w:p>
    <w:p w14:paraId="62A9865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(num);</w:t>
      </w:r>
    </w:p>
    <w:p w14:paraId="1C945FC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(msg);</w:t>
      </w:r>
    </w:p>
    <w:p w14:paraId="032BEFE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    </w:t>
      </w:r>
      <w:proofErr w:type="spellStart"/>
      <w:r w:rsidRPr="003168D0">
        <w:rPr>
          <w:rFonts w:ascii="Courier New" w:eastAsia="Calibri" w:hAnsi="Courier New" w:cs="Courier New"/>
          <w:color w:val="2B91AF"/>
          <w:highlight w:val="white"/>
          <w:lang w:val="en-US"/>
        </w:rPr>
        <w:t>Utils</w:t>
      </w: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.Display</w:t>
      </w:r>
      <w:proofErr w:type="spellEnd"/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>(c);</w:t>
      </w:r>
    </w:p>
    <w:p w14:paraId="47A01045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  <w:lang w:val="en-US"/>
        </w:rPr>
      </w:pPr>
    </w:p>
    <w:p w14:paraId="629CF13F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  <w:lang w:val="en-US"/>
        </w:rPr>
        <w:t xml:space="preserve">            </w:t>
      </w: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p w14:paraId="39DFE7FC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    }</w:t>
      </w:r>
    </w:p>
    <w:p w14:paraId="5DD3902D" w14:textId="77777777" w:rsidR="003168D0" w:rsidRPr="003168D0" w:rsidRDefault="003168D0" w:rsidP="003168D0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 xml:space="preserve">    }</w:t>
      </w:r>
    </w:p>
    <w:p w14:paraId="2592EAE9" w14:textId="2CA61FC4" w:rsidR="003168D0" w:rsidRPr="00037667" w:rsidRDefault="003168D0" w:rsidP="00037667">
      <w:pPr>
        <w:autoSpaceDE w:val="0"/>
        <w:autoSpaceDN w:val="0"/>
        <w:adjustRightInd w:val="0"/>
        <w:ind w:firstLine="709"/>
        <w:jc w:val="both"/>
        <w:rPr>
          <w:rFonts w:ascii="Courier New" w:eastAsia="Calibri" w:hAnsi="Courier New" w:cs="Courier New"/>
          <w:color w:val="000000"/>
          <w:highlight w:val="white"/>
        </w:rPr>
      </w:pPr>
      <w:r w:rsidRPr="003168D0">
        <w:rPr>
          <w:rFonts w:ascii="Courier New" w:eastAsia="Calibri" w:hAnsi="Courier New" w:cs="Courier New"/>
          <w:color w:val="000000"/>
          <w:highlight w:val="white"/>
        </w:rPr>
        <w:t>}</w:t>
      </w:r>
    </w:p>
    <w:sectPr w:rsidR="003168D0" w:rsidRPr="00037667" w:rsidSect="008E04B9">
      <w:headerReference w:type="default" r:id="rId28"/>
      <w:footerReference w:type="default" r:id="rId29"/>
      <w:footerReference w:type="first" r:id="rId3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2AA03" w14:textId="77777777" w:rsidR="00D168A4" w:rsidRDefault="00D168A4" w:rsidP="0098338E">
      <w:r>
        <w:separator/>
      </w:r>
    </w:p>
  </w:endnote>
  <w:endnote w:type="continuationSeparator" w:id="0">
    <w:p w14:paraId="5B352D8C" w14:textId="77777777" w:rsidR="00D168A4" w:rsidRDefault="00D168A4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9012" w14:textId="77777777" w:rsidR="00D168A4" w:rsidRDefault="00D168A4" w:rsidP="0098338E">
      <w:r>
        <w:separator/>
      </w:r>
    </w:p>
  </w:footnote>
  <w:footnote w:type="continuationSeparator" w:id="0">
    <w:p w14:paraId="15BB8A38" w14:textId="77777777" w:rsidR="00D168A4" w:rsidRDefault="00D168A4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382"/>
    <w:multiLevelType w:val="hybridMultilevel"/>
    <w:tmpl w:val="99D29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1E9713D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D3AF8"/>
    <w:multiLevelType w:val="hybridMultilevel"/>
    <w:tmpl w:val="7150A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8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30370F4"/>
    <w:multiLevelType w:val="hybridMultilevel"/>
    <w:tmpl w:val="565804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124B62"/>
    <w:multiLevelType w:val="hybridMultilevel"/>
    <w:tmpl w:val="1E168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0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11E25A0"/>
    <w:multiLevelType w:val="hybridMultilevel"/>
    <w:tmpl w:val="8D2AEF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88A68EC"/>
    <w:multiLevelType w:val="hybridMultilevel"/>
    <w:tmpl w:val="76922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EBD1405"/>
    <w:multiLevelType w:val="hybridMultilevel"/>
    <w:tmpl w:val="CCA8C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9"/>
  </w:num>
  <w:num w:numId="4">
    <w:abstractNumId w:val="29"/>
  </w:num>
  <w:num w:numId="5">
    <w:abstractNumId w:val="4"/>
  </w:num>
  <w:num w:numId="6">
    <w:abstractNumId w:val="3"/>
  </w:num>
  <w:num w:numId="7">
    <w:abstractNumId w:val="12"/>
  </w:num>
  <w:num w:numId="8">
    <w:abstractNumId w:val="28"/>
  </w:num>
  <w:num w:numId="9">
    <w:abstractNumId w:val="31"/>
  </w:num>
  <w:num w:numId="10">
    <w:abstractNumId w:val="20"/>
  </w:num>
  <w:num w:numId="11">
    <w:abstractNumId w:val="14"/>
  </w:num>
  <w:num w:numId="12">
    <w:abstractNumId w:val="16"/>
  </w:num>
  <w:num w:numId="13">
    <w:abstractNumId w:val="15"/>
  </w:num>
  <w:num w:numId="14">
    <w:abstractNumId w:val="11"/>
  </w:num>
  <w:num w:numId="15">
    <w:abstractNumId w:val="24"/>
  </w:num>
  <w:num w:numId="16">
    <w:abstractNumId w:val="13"/>
  </w:num>
  <w:num w:numId="17">
    <w:abstractNumId w:val="21"/>
  </w:num>
  <w:num w:numId="18">
    <w:abstractNumId w:val="27"/>
  </w:num>
  <w:num w:numId="19">
    <w:abstractNumId w:val="7"/>
  </w:num>
  <w:num w:numId="20">
    <w:abstractNumId w:val="9"/>
  </w:num>
  <w:num w:numId="21">
    <w:abstractNumId w:val="0"/>
  </w:num>
  <w:num w:numId="22">
    <w:abstractNumId w:val="8"/>
  </w:num>
  <w:num w:numId="23">
    <w:abstractNumId w:val="18"/>
  </w:num>
  <w:num w:numId="24">
    <w:abstractNumId w:val="23"/>
  </w:num>
  <w:num w:numId="25">
    <w:abstractNumId w:val="5"/>
  </w:num>
  <w:num w:numId="26">
    <w:abstractNumId w:val="25"/>
  </w:num>
  <w:num w:numId="27">
    <w:abstractNumId w:val="26"/>
  </w:num>
  <w:num w:numId="28">
    <w:abstractNumId w:val="2"/>
  </w:num>
  <w:num w:numId="29">
    <w:abstractNumId w:val="10"/>
  </w:num>
  <w:num w:numId="30">
    <w:abstractNumId w:val="6"/>
  </w:num>
  <w:num w:numId="31">
    <w:abstractNumId w:val="17"/>
  </w:num>
  <w:num w:numId="32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9A0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37667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43E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F50"/>
    <w:rsid w:val="00131E26"/>
    <w:rsid w:val="00132EC0"/>
    <w:rsid w:val="001335E8"/>
    <w:rsid w:val="00134D2A"/>
    <w:rsid w:val="00136858"/>
    <w:rsid w:val="00136F27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3BCD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168D0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4BCB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066F0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4D0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4B28"/>
    <w:rsid w:val="004F523C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6C23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57BA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E7CEB"/>
    <w:rsid w:val="006F18AA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1882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67F7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5829"/>
    <w:rsid w:val="009A5A62"/>
    <w:rsid w:val="009A65E9"/>
    <w:rsid w:val="009A725D"/>
    <w:rsid w:val="009A7349"/>
    <w:rsid w:val="009A79FD"/>
    <w:rsid w:val="009B3E62"/>
    <w:rsid w:val="009B503D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4065A"/>
    <w:rsid w:val="00A41072"/>
    <w:rsid w:val="00A41FA2"/>
    <w:rsid w:val="00A4257A"/>
    <w:rsid w:val="00A430E9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3CC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5F9B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C0A4D"/>
    <w:rsid w:val="00BC1FC6"/>
    <w:rsid w:val="00BC4DB3"/>
    <w:rsid w:val="00BD0C07"/>
    <w:rsid w:val="00BD16EA"/>
    <w:rsid w:val="00BD1DAB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0E5"/>
    <w:rsid w:val="00C0564D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70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29"/>
    <w:rsid w:val="00CD5EC0"/>
    <w:rsid w:val="00CD62F8"/>
    <w:rsid w:val="00CD633C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8A4"/>
    <w:rsid w:val="00D21F2C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16D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6CF3"/>
    <w:rsid w:val="00E077D9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13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DC0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295B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713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3BCD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8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6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347</TotalTime>
  <Pages>25</Pages>
  <Words>3012</Words>
  <Characters>17169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20141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Николай Овсейчик</cp:lastModifiedBy>
  <cp:revision>199</cp:revision>
  <cp:lastPrinted>2024-09-20T09:14:00Z</cp:lastPrinted>
  <dcterms:created xsi:type="dcterms:W3CDTF">2024-03-24T19:09:00Z</dcterms:created>
  <dcterms:modified xsi:type="dcterms:W3CDTF">2024-09-26T10:07:00Z</dcterms:modified>
</cp:coreProperties>
</file>