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В.И. Ульянова (Ленина)</w:t>
      </w:r>
    </w:p>
    <w:p w14:paraId="1BAD018D" w14:textId="77777777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2758BB">
        <w:rPr>
          <w:b/>
          <w:color w:val="000000" w:themeColor="text1"/>
          <w:sz w:val="32"/>
          <w:szCs w:val="28"/>
        </w:rPr>
        <w:t>ИБ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28B2D05E" w:rsidR="00905D49" w:rsidRPr="009D26AA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9D26AA">
        <w:rPr>
          <w:b/>
          <w:color w:val="000000" w:themeColor="text1"/>
          <w:sz w:val="32"/>
          <w:szCs w:val="28"/>
        </w:rPr>
        <w:t>3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080ABC2C" w:rsidR="00A34642" w:rsidRPr="009D26AA" w:rsidRDefault="00905D49" w:rsidP="00905D49">
      <w:pPr>
        <w:spacing w:line="360" w:lineRule="auto"/>
        <w:jc w:val="center"/>
        <w:rPr>
          <w:color w:val="000000" w:themeColor="text1"/>
          <w:sz w:val="32"/>
          <w:szCs w:val="28"/>
        </w:rPr>
      </w:pPr>
      <w:r w:rsidRPr="00034F30">
        <w:rPr>
          <w:rStyle w:val="aff"/>
          <w:smallCaps w:val="0"/>
          <w:color w:val="000000" w:themeColor="text1"/>
          <w:sz w:val="32"/>
          <w:szCs w:val="28"/>
        </w:rPr>
        <w:t xml:space="preserve">Тема: </w:t>
      </w:r>
      <w:r w:rsidR="009D26AA" w:rsidRPr="009D26AA">
        <w:rPr>
          <w:b/>
          <w:bCs/>
          <w:color w:val="000000" w:themeColor="text1"/>
          <w:spacing w:val="5"/>
          <w:sz w:val="32"/>
          <w:szCs w:val="28"/>
        </w:rPr>
        <w:t>Использование базовых языковых конструкций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73AB67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8363B0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7BA913" w14:textId="77777777" w:rsidR="007F6E90" w:rsidRPr="00034F30" w:rsidRDefault="003A2255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034978CF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Новакова Н.Е.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7E477EF9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работы.</w:t>
      </w:r>
    </w:p>
    <w:p w14:paraId="4AF7FE4F" w14:textId="77777777" w:rsidR="005418D0" w:rsidRDefault="006903A3" w:rsidP="006903A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903A3">
        <w:rPr>
          <w:color w:val="000000" w:themeColor="text1"/>
          <w:sz w:val="28"/>
          <w:szCs w:val="28"/>
        </w:rPr>
        <w:t xml:space="preserve">Цель данной лабораторной работы </w:t>
      </w:r>
      <w:r w:rsidR="00051E02" w:rsidRPr="00051E02">
        <w:rPr>
          <w:color w:val="000000" w:themeColor="text1"/>
          <w:sz w:val="28"/>
          <w:szCs w:val="28"/>
        </w:rPr>
        <w:t>осво</w:t>
      </w:r>
      <w:r w:rsidR="00051E02">
        <w:rPr>
          <w:color w:val="000000" w:themeColor="text1"/>
          <w:sz w:val="28"/>
          <w:szCs w:val="28"/>
        </w:rPr>
        <w:t>ение</w:t>
      </w:r>
      <w:r w:rsidR="00051E02" w:rsidRPr="00051E02">
        <w:rPr>
          <w:color w:val="000000" w:themeColor="text1"/>
          <w:sz w:val="28"/>
          <w:szCs w:val="28"/>
        </w:rPr>
        <w:t xml:space="preserve"> применени</w:t>
      </w:r>
      <w:r w:rsidR="00051E02">
        <w:rPr>
          <w:color w:val="000000" w:themeColor="text1"/>
          <w:sz w:val="28"/>
          <w:szCs w:val="28"/>
        </w:rPr>
        <w:t>я</w:t>
      </w:r>
      <w:r w:rsidR="00051E02" w:rsidRPr="00051E02">
        <w:rPr>
          <w:color w:val="000000" w:themeColor="text1"/>
          <w:sz w:val="28"/>
          <w:szCs w:val="28"/>
        </w:rPr>
        <w:t xml:space="preserve"> базовых языковых конструкций, работ</w:t>
      </w:r>
      <w:r w:rsidR="00051E02">
        <w:rPr>
          <w:color w:val="000000" w:themeColor="text1"/>
          <w:sz w:val="28"/>
          <w:szCs w:val="28"/>
        </w:rPr>
        <w:t>ы</w:t>
      </w:r>
      <w:r w:rsidR="00051E02" w:rsidRPr="00051E02">
        <w:rPr>
          <w:color w:val="000000" w:themeColor="text1"/>
          <w:sz w:val="28"/>
          <w:szCs w:val="28"/>
        </w:rPr>
        <w:t xml:space="preserve"> с исключениями и добавление функциональности в программы с использованием среды Microsoft Visual Studio. В ходе выполнения работы необходимо реализовать преобразование чисел в формат "месяц – день", обработку ошибок ввода через исключения, а также модификацию программы для поддержки високосных годов.</w:t>
      </w:r>
    </w:p>
    <w:p w14:paraId="7F97C2F8" w14:textId="15F3F483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77777777" w:rsidR="00B27337" w:rsidRDefault="004B0576" w:rsidP="00B27337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Ход работы</w:t>
      </w:r>
      <w:r w:rsidR="00B27337" w:rsidRPr="00034F30">
        <w:rPr>
          <w:b/>
          <w:color w:val="000000" w:themeColor="text1"/>
          <w:sz w:val="32"/>
          <w:szCs w:val="28"/>
        </w:rPr>
        <w:t>.</w:t>
      </w:r>
    </w:p>
    <w:p w14:paraId="5C2E3B40" w14:textId="6C669A75" w:rsidR="00A6758D" w:rsidRDefault="0084568C" w:rsidP="00A6758D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84568C">
        <w:rPr>
          <w:bCs/>
          <w:color w:val="000000" w:themeColor="text1"/>
          <w:sz w:val="28"/>
        </w:rPr>
        <w:t>Конвертирование числа, соответствующего дню года, в пару «месяц – день»</w:t>
      </w:r>
      <w:r w:rsidR="00A6758D" w:rsidRPr="00061BE6">
        <w:rPr>
          <w:bCs/>
          <w:color w:val="000000" w:themeColor="text1"/>
          <w:sz w:val="28"/>
        </w:rPr>
        <w:t>.</w:t>
      </w:r>
    </w:p>
    <w:p w14:paraId="139B55F1" w14:textId="77777777" w:rsidR="00CB3873" w:rsidRDefault="00A16031" w:rsidP="00A16031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A16031">
        <w:rPr>
          <w:bCs/>
          <w:color w:val="000000" w:themeColor="text1"/>
          <w:sz w:val="28"/>
        </w:rPr>
        <w:t>Была открыта среда Visual Studio 20</w:t>
      </w:r>
      <w:r w:rsidR="00FD7001" w:rsidRPr="00FD7001">
        <w:rPr>
          <w:bCs/>
          <w:color w:val="000000" w:themeColor="text1"/>
          <w:sz w:val="28"/>
        </w:rPr>
        <w:t>22</w:t>
      </w:r>
      <w:r w:rsidRPr="00A16031">
        <w:rPr>
          <w:bCs/>
          <w:color w:val="000000" w:themeColor="text1"/>
          <w:sz w:val="28"/>
        </w:rPr>
        <w:t xml:space="preserve">, в меню </w:t>
      </w:r>
      <w:r w:rsidRPr="00A16031">
        <w:rPr>
          <w:bCs/>
          <w:color w:val="000000" w:themeColor="text1"/>
          <w:sz w:val="28"/>
          <w:lang w:val="en-US"/>
        </w:rPr>
        <w:t xml:space="preserve">File </w:t>
      </w:r>
      <w:r w:rsidRPr="00A16031">
        <w:rPr>
          <w:bCs/>
          <w:color w:val="000000" w:themeColor="text1"/>
          <w:sz w:val="28"/>
        </w:rPr>
        <w:t>выбран</w:t>
      </w:r>
      <w:r w:rsidRPr="00A16031">
        <w:rPr>
          <w:bCs/>
          <w:color w:val="000000" w:themeColor="text1"/>
          <w:sz w:val="28"/>
          <w:lang w:val="en-US"/>
        </w:rPr>
        <w:t xml:space="preserve"> </w:t>
      </w:r>
      <w:r w:rsidRPr="00A16031">
        <w:rPr>
          <w:bCs/>
          <w:color w:val="000000" w:themeColor="text1"/>
          <w:sz w:val="28"/>
        </w:rPr>
        <w:t>пункт</w:t>
      </w:r>
      <w:r w:rsidRPr="00A16031">
        <w:rPr>
          <w:bCs/>
          <w:color w:val="000000" w:themeColor="text1"/>
          <w:sz w:val="28"/>
          <w:lang w:val="en-US"/>
        </w:rPr>
        <w:t xml:space="preserve"> New, </w:t>
      </w:r>
      <w:r w:rsidRPr="00A16031">
        <w:rPr>
          <w:bCs/>
          <w:color w:val="000000" w:themeColor="text1"/>
          <w:sz w:val="28"/>
        </w:rPr>
        <w:t>затем</w:t>
      </w:r>
      <w:r w:rsidRPr="00A16031">
        <w:rPr>
          <w:bCs/>
          <w:color w:val="000000" w:themeColor="text1"/>
          <w:sz w:val="28"/>
          <w:lang w:val="en-US"/>
        </w:rPr>
        <w:t xml:space="preserve"> Project. </w:t>
      </w:r>
      <w:r w:rsidRPr="00A16031">
        <w:rPr>
          <w:bCs/>
          <w:color w:val="000000" w:themeColor="text1"/>
          <w:sz w:val="28"/>
        </w:rPr>
        <w:t>Из списка шаблонов выбрано Console Application с названием проекта WhatDay и указан путь C:\Labs\Lab3. Использован код из файла WhatDay1.cs, содержащий объявление класса WhatDay и коллекцию дней по месяцам. В метод Main добавлена конструкция Console.WriteLine для ввода числа, соответствующего дню года, объявлены переменные line и dayNum, инициализированные методами Console.ReadLine и int.Parse. Программа скомпилирована, исправлены ошибки, добавлены переменные и удалены комментарии из конструкций if и switch для всех месяцев. Дописаны команды вывода dayNum и monthName, программа снова скомпилирована и сохранена</w:t>
      </w:r>
      <w:r w:rsidR="00CB3873">
        <w:rPr>
          <w:bCs/>
          <w:color w:val="000000" w:themeColor="text1"/>
          <w:sz w:val="28"/>
        </w:rPr>
        <w:t xml:space="preserve"> </w:t>
      </w:r>
      <w:r w:rsidR="00554724" w:rsidRPr="00061BE6">
        <w:rPr>
          <w:bCs/>
          <w:color w:val="000000" w:themeColor="text1"/>
          <w:sz w:val="28"/>
        </w:rPr>
        <w:t>(</w:t>
      </w:r>
      <w:r w:rsidR="00554724">
        <w:rPr>
          <w:bCs/>
          <w:color w:val="000000" w:themeColor="text1"/>
          <w:sz w:val="28"/>
        </w:rPr>
        <w:t>рис. 1</w:t>
      </w:r>
      <w:r w:rsidR="00554724" w:rsidRPr="00061BE6">
        <w:rPr>
          <w:bCs/>
          <w:color w:val="000000" w:themeColor="text1"/>
          <w:sz w:val="28"/>
        </w:rPr>
        <w:t>)</w:t>
      </w:r>
      <w:r w:rsidRPr="00A16031">
        <w:rPr>
          <w:bCs/>
          <w:color w:val="000000" w:themeColor="text1"/>
          <w:sz w:val="28"/>
        </w:rPr>
        <w:t>.</w:t>
      </w:r>
    </w:p>
    <w:p w14:paraId="10D9394F" w14:textId="77777777" w:rsidR="00CB3873" w:rsidRDefault="00CB3873" w:rsidP="00A16031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</w:p>
    <w:p w14:paraId="74A3DBAA" w14:textId="548529A4" w:rsidR="00A6758D" w:rsidRDefault="009C54C4" w:rsidP="00CB3873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645AB632" wp14:editId="296BB007">
            <wp:extent cx="6120130" cy="3251835"/>
            <wp:effectExtent l="0" t="0" r="0" b="5715"/>
            <wp:docPr id="512977912" name="Рисунок 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77912" name="Рисунок 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F5AA" w14:textId="5EF06016" w:rsidR="00CB3873" w:rsidRDefault="00A6758D" w:rsidP="00CB3873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Рисунок 1 –</w:t>
      </w:r>
      <w:r w:rsidR="005777D4">
        <w:rPr>
          <w:bCs/>
          <w:color w:val="000000" w:themeColor="text1"/>
          <w:sz w:val="28"/>
        </w:rPr>
        <w:t xml:space="preserve"> </w:t>
      </w:r>
      <w:r w:rsidR="00942F14">
        <w:rPr>
          <w:bCs/>
          <w:color w:val="000000" w:themeColor="text1"/>
          <w:sz w:val="28"/>
        </w:rPr>
        <w:t>Программа с неоптимизированным кодом</w:t>
      </w:r>
    </w:p>
    <w:p w14:paraId="7B4DFE11" w14:textId="77777777" w:rsidR="00CB3873" w:rsidRDefault="00CB3873" w:rsidP="00CB3873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55FE2C0D" w14:textId="77777777" w:rsidR="00554724" w:rsidRPr="00554724" w:rsidRDefault="00554724" w:rsidP="00554724">
      <w:pPr>
        <w:pStyle w:val="af2"/>
        <w:spacing w:line="360" w:lineRule="auto"/>
        <w:ind w:firstLine="709"/>
        <w:rPr>
          <w:bCs/>
          <w:color w:val="000000" w:themeColor="text1"/>
          <w:sz w:val="28"/>
        </w:rPr>
      </w:pPr>
      <w:r w:rsidRPr="00554724">
        <w:rPr>
          <w:bCs/>
          <w:color w:val="000000" w:themeColor="text1"/>
          <w:sz w:val="28"/>
        </w:rPr>
        <w:t xml:space="preserve">Была модифицирована программа, в которой конструкция switch была заменена на перечисление MonthName, содержащее названия 12 </w:t>
      </w:r>
      <w:r w:rsidRPr="00554724">
        <w:rPr>
          <w:bCs/>
          <w:color w:val="000000" w:themeColor="text1"/>
          <w:sz w:val="28"/>
        </w:rPr>
        <w:lastRenderedPageBreak/>
        <w:t>месяцев. Конструкция switch была закомментирована, вместо неё была объявлена переменная temp как перечисление и инициализирована на основе переменной monthNum. Для получения названия месяца использовалось выражение temp.ToString(). Программа скомпилирована, ошибки исправлены, результат сохранён.</w:t>
      </w:r>
    </w:p>
    <w:p w14:paraId="021BD8DE" w14:textId="1DE3FE6D" w:rsidR="00CB3873" w:rsidRDefault="00554724" w:rsidP="00CB3873">
      <w:pPr>
        <w:pStyle w:val="af2"/>
        <w:spacing w:line="360" w:lineRule="auto"/>
        <w:ind w:firstLine="709"/>
        <w:rPr>
          <w:bCs/>
          <w:color w:val="000000" w:themeColor="text1"/>
          <w:sz w:val="28"/>
        </w:rPr>
      </w:pPr>
      <w:r w:rsidRPr="00554724">
        <w:rPr>
          <w:bCs/>
          <w:color w:val="000000" w:themeColor="text1"/>
          <w:sz w:val="28"/>
        </w:rPr>
        <w:t>Затем 12 операторов if были заменены на цикл foreach, который итерационно обрабатывает коллекцию DaysInMonths. В теле цикла была написана конструкция if, использующая переменную daysInMonth вместо числовых значений. Метка End была закомментирована, оператор goto заменён на break. Программа вновь скомпилирована, ошибки исправлены, и результат сохранён</w:t>
      </w:r>
      <w:r w:rsidR="00CB3873">
        <w:rPr>
          <w:bCs/>
          <w:color w:val="000000" w:themeColor="text1"/>
          <w:sz w:val="28"/>
        </w:rPr>
        <w:t xml:space="preserve"> </w:t>
      </w:r>
      <w:r w:rsidR="00CB3873" w:rsidRPr="00061BE6">
        <w:rPr>
          <w:bCs/>
          <w:color w:val="000000" w:themeColor="text1"/>
          <w:sz w:val="28"/>
        </w:rPr>
        <w:t>(</w:t>
      </w:r>
      <w:r w:rsidR="00CB3873">
        <w:rPr>
          <w:bCs/>
          <w:color w:val="000000" w:themeColor="text1"/>
          <w:sz w:val="28"/>
        </w:rPr>
        <w:t>рис. 2</w:t>
      </w:r>
      <w:r w:rsidR="00CB3873" w:rsidRPr="00061BE6">
        <w:rPr>
          <w:bCs/>
          <w:color w:val="000000" w:themeColor="text1"/>
          <w:sz w:val="28"/>
        </w:rPr>
        <w:t>)</w:t>
      </w:r>
      <w:r w:rsidRPr="00554724">
        <w:rPr>
          <w:bCs/>
          <w:color w:val="000000" w:themeColor="text1"/>
          <w:sz w:val="28"/>
        </w:rPr>
        <w:t>.</w:t>
      </w:r>
    </w:p>
    <w:p w14:paraId="40EC702F" w14:textId="77777777" w:rsidR="00664931" w:rsidRPr="00CB3873" w:rsidRDefault="00664931" w:rsidP="00CB3873">
      <w:pPr>
        <w:pStyle w:val="af2"/>
        <w:spacing w:line="360" w:lineRule="auto"/>
        <w:ind w:firstLine="709"/>
        <w:rPr>
          <w:bCs/>
          <w:color w:val="000000" w:themeColor="text1"/>
          <w:sz w:val="28"/>
        </w:rPr>
      </w:pPr>
    </w:p>
    <w:p w14:paraId="0AD929E3" w14:textId="7E456219" w:rsidR="005414E1" w:rsidRDefault="009C54C4" w:rsidP="005414E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68038BDC" wp14:editId="09A6B983">
            <wp:extent cx="6120130" cy="2737485"/>
            <wp:effectExtent l="0" t="0" r="0" b="5715"/>
            <wp:docPr id="1423295985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95985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89D8A" w14:textId="7623A9CE" w:rsidR="005414E1" w:rsidRPr="00764DF8" w:rsidRDefault="005414E1" w:rsidP="005414E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>
        <w:rPr>
          <w:bCs/>
          <w:color w:val="000000" w:themeColor="text1"/>
          <w:sz w:val="28"/>
        </w:rPr>
        <w:t>2</w:t>
      </w:r>
      <w:r>
        <w:rPr>
          <w:bCs/>
          <w:color w:val="000000" w:themeColor="text1"/>
          <w:sz w:val="28"/>
        </w:rPr>
        <w:t xml:space="preserve"> – </w:t>
      </w:r>
      <w:r w:rsidR="00A01DFA">
        <w:rPr>
          <w:bCs/>
          <w:color w:val="000000" w:themeColor="text1"/>
          <w:sz w:val="28"/>
        </w:rPr>
        <w:t>Программа с неоптимизированным кодом</w:t>
      </w:r>
    </w:p>
    <w:p w14:paraId="5C7836BF" w14:textId="77777777" w:rsidR="005414E1" w:rsidRPr="00764DF8" w:rsidRDefault="005414E1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3EAEB0D5" w14:textId="4416D5E1" w:rsidR="006F3A45" w:rsidRPr="006F3A45" w:rsidRDefault="000827E0" w:rsidP="00A6758D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0827E0">
        <w:rPr>
          <w:bCs/>
          <w:color w:val="000000" w:themeColor="text1"/>
          <w:sz w:val="28"/>
        </w:rPr>
        <w:t>Использование исключений</w:t>
      </w:r>
      <w:r w:rsidRPr="000827E0">
        <w:rPr>
          <w:bCs/>
          <w:color w:val="000000" w:themeColor="text1"/>
          <w:sz w:val="28"/>
        </w:rPr>
        <w:t xml:space="preserve"> </w:t>
      </w:r>
      <w:r w:rsidR="00A6758D" w:rsidRPr="00326E28">
        <w:rPr>
          <w:sz w:val="28"/>
          <w:szCs w:val="28"/>
        </w:rPr>
        <w:t>(</w:t>
      </w:r>
      <w:r w:rsidR="00A6758D">
        <w:rPr>
          <w:sz w:val="28"/>
          <w:szCs w:val="28"/>
        </w:rPr>
        <w:t xml:space="preserve">рис. </w:t>
      </w:r>
      <w:r>
        <w:rPr>
          <w:sz w:val="28"/>
          <w:szCs w:val="28"/>
        </w:rPr>
        <w:t>3</w:t>
      </w:r>
      <w:r w:rsidR="00A6758D" w:rsidRPr="00326E28">
        <w:rPr>
          <w:sz w:val="28"/>
          <w:szCs w:val="28"/>
        </w:rPr>
        <w:t>).</w:t>
      </w:r>
    </w:p>
    <w:p w14:paraId="099B68F0" w14:textId="1005A576" w:rsidR="006F3A45" w:rsidRDefault="004E61BC" w:rsidP="00922FA9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4E61BC">
        <w:rPr>
          <w:bCs/>
          <w:color w:val="000000" w:themeColor="text1"/>
          <w:sz w:val="28"/>
        </w:rPr>
        <w:t xml:space="preserve">В программу, написанную в предыдущем упражнении, были внесены изменения для добавления проверки введённого пользователем числа, соответствующего дню года. Если введённое значение оказалось меньше 1 или больше 365, было реализовано исключение с помощью конструкции throw. Для обработки этого исключения был добавлен блок try-catch, в котором программа перехватывает исключение типа ArgumentOutOfRangeException. В блоке catch </w:t>
      </w:r>
      <w:r w:rsidRPr="004E61BC">
        <w:rPr>
          <w:bCs/>
          <w:color w:val="000000" w:themeColor="text1"/>
          <w:sz w:val="28"/>
        </w:rPr>
        <w:lastRenderedPageBreak/>
        <w:t>выводится сообщение об ошибке, информирующее пользователя о некорректном вводе. Программа была скомпилирована, ошибки исправлены, и результат сохранён.</w:t>
      </w:r>
    </w:p>
    <w:p w14:paraId="20DF1276" w14:textId="3C0576E3" w:rsidR="00A6758D" w:rsidRPr="006F3A45" w:rsidRDefault="00A6758D" w:rsidP="00DD390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28D3F7F5" w14:textId="4A2FFB0F" w:rsidR="00A6758D" w:rsidRDefault="00AC7EF6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  <w:lang w:val="en-US"/>
        </w:rPr>
      </w:pPr>
      <w:r>
        <w:rPr>
          <w:noProof/>
        </w:rPr>
        <w:drawing>
          <wp:inline distT="0" distB="0" distL="0" distR="0" wp14:anchorId="6DD131E0" wp14:editId="610D6E1D">
            <wp:extent cx="6120130" cy="3274060"/>
            <wp:effectExtent l="0" t="0" r="0" b="2540"/>
            <wp:docPr id="2014451180" name="Рисунок 9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51180" name="Рисунок 9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4998" w14:textId="4BBDC257" w:rsidR="00A6758D" w:rsidRDefault="00A6758D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EC2951">
        <w:rPr>
          <w:bCs/>
          <w:color w:val="000000" w:themeColor="text1"/>
          <w:sz w:val="28"/>
        </w:rPr>
        <w:t>3</w:t>
      </w:r>
      <w:r>
        <w:rPr>
          <w:bCs/>
          <w:color w:val="000000" w:themeColor="text1"/>
          <w:sz w:val="28"/>
        </w:rPr>
        <w:t xml:space="preserve"> –</w:t>
      </w:r>
      <w:r w:rsidR="005777D4" w:rsidRPr="009A31A0">
        <w:rPr>
          <w:bCs/>
          <w:color w:val="000000" w:themeColor="text1"/>
          <w:sz w:val="28"/>
        </w:rPr>
        <w:t xml:space="preserve"> </w:t>
      </w:r>
      <w:r w:rsidR="004E61BC">
        <w:rPr>
          <w:bCs/>
          <w:color w:val="000000" w:themeColor="text1"/>
          <w:sz w:val="28"/>
        </w:rPr>
        <w:t>Добавление и обработка исключений</w:t>
      </w:r>
    </w:p>
    <w:p w14:paraId="69D41AA2" w14:textId="77777777" w:rsidR="004E61BC" w:rsidRDefault="004E61BC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221C81EB" w14:textId="7CB46D60" w:rsidR="00DD3907" w:rsidRPr="00C946D0" w:rsidRDefault="00536C23" w:rsidP="00C946D0">
      <w:pPr>
        <w:pStyle w:val="af2"/>
        <w:numPr>
          <w:ilvl w:val="0"/>
          <w:numId w:val="21"/>
        </w:numPr>
        <w:spacing w:line="360" w:lineRule="auto"/>
        <w:rPr>
          <w:bCs/>
          <w:color w:val="000000" w:themeColor="text1"/>
          <w:sz w:val="28"/>
        </w:rPr>
      </w:pPr>
      <w:r w:rsidRPr="00536C23">
        <w:rPr>
          <w:bCs/>
          <w:color w:val="000000" w:themeColor="text1"/>
          <w:sz w:val="28"/>
        </w:rPr>
        <w:t>Ввод в программу дополнительной функциональности</w:t>
      </w:r>
    </w:p>
    <w:p w14:paraId="6D9FF3E7" w14:textId="77777777" w:rsidR="00C946D0" w:rsidRPr="00C946D0" w:rsidRDefault="00C946D0" w:rsidP="00C946D0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C946D0">
        <w:rPr>
          <w:bCs/>
          <w:color w:val="000000" w:themeColor="text1"/>
          <w:sz w:val="28"/>
        </w:rPr>
        <w:t>В проект, созданный в предыдущем упражнении, были внесены следующие изменения. В начале метода Main, перед запросом номера дня, добавлено приглашение пользователю ввести год. Была объявлена переменная line типа string и инициализирована с помощью метода Console.ReadLine(). Затем добавлено выражение для объявления переменной yearNum типа int, которая была инициализирована с помощью метода int.Parse(line).</w:t>
      </w:r>
    </w:p>
    <w:p w14:paraId="423D39C0" w14:textId="0E4D6397" w:rsidR="00C946D0" w:rsidRPr="00DD3907" w:rsidRDefault="00C946D0" w:rsidP="00CB4EA3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C946D0">
        <w:rPr>
          <w:bCs/>
          <w:color w:val="000000" w:themeColor="text1"/>
          <w:sz w:val="28"/>
        </w:rPr>
        <w:t>После этого была объявлена переменная isLeapYear типа bool, которая была инициализирована с помощью проверки, определяющей, является ли введённый год високосным. Программа была скомпилирована, ошибки откорректированы, и результат сохранён</w:t>
      </w:r>
      <w:r>
        <w:rPr>
          <w:bCs/>
          <w:color w:val="000000" w:themeColor="text1"/>
          <w:sz w:val="28"/>
        </w:rPr>
        <w:t xml:space="preserve"> </w:t>
      </w:r>
      <w:r>
        <w:rPr>
          <w:bCs/>
          <w:color w:val="000000" w:themeColor="text1"/>
          <w:sz w:val="28"/>
        </w:rPr>
        <w:t>(рис. 4)</w:t>
      </w:r>
      <w:r w:rsidRPr="00C946D0">
        <w:rPr>
          <w:bCs/>
          <w:color w:val="000000" w:themeColor="text1"/>
          <w:sz w:val="28"/>
        </w:rPr>
        <w:t>.</w:t>
      </w:r>
    </w:p>
    <w:p w14:paraId="3AB0E345" w14:textId="056F3AFB" w:rsidR="00DD3907" w:rsidRPr="00234A81" w:rsidRDefault="00312A8F" w:rsidP="00234A81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noProof/>
        </w:rPr>
        <w:lastRenderedPageBreak/>
        <w:drawing>
          <wp:inline distT="0" distB="0" distL="0" distR="0" wp14:anchorId="3E2DEEB6" wp14:editId="14325C12">
            <wp:extent cx="5818982" cy="2699385"/>
            <wp:effectExtent l="0" t="0" r="0" b="5715"/>
            <wp:docPr id="2143296611" name="Рисунок 1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96611" name="Рисунок 1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647" cy="270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B22C" w14:textId="7BD8C4F4" w:rsidR="00DD3907" w:rsidRDefault="00DD3907" w:rsidP="00234A8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234A81">
        <w:rPr>
          <w:bCs/>
          <w:color w:val="000000" w:themeColor="text1"/>
          <w:sz w:val="28"/>
        </w:rPr>
        <w:t>4</w:t>
      </w:r>
      <w:r>
        <w:rPr>
          <w:bCs/>
          <w:color w:val="000000" w:themeColor="text1"/>
          <w:sz w:val="28"/>
        </w:rPr>
        <w:t xml:space="preserve"> –</w:t>
      </w:r>
      <w:r w:rsidR="00234A81">
        <w:rPr>
          <w:bCs/>
          <w:color w:val="000000" w:themeColor="text1"/>
          <w:sz w:val="28"/>
        </w:rPr>
        <w:t xml:space="preserve"> </w:t>
      </w:r>
      <w:r w:rsidR="004C1BE9">
        <w:rPr>
          <w:bCs/>
          <w:color w:val="000000" w:themeColor="text1"/>
          <w:sz w:val="28"/>
        </w:rPr>
        <w:t>Добавление проверку на високосность года</w:t>
      </w:r>
    </w:p>
    <w:p w14:paraId="74A79A5B" w14:textId="77777777" w:rsidR="00FC72B5" w:rsidRDefault="00FC72B5" w:rsidP="00234A8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1B726C87" w14:textId="709E2B0C" w:rsidR="00FC72B5" w:rsidRDefault="00A02FCB" w:rsidP="00FC72B5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A02FCB">
        <w:rPr>
          <w:bCs/>
          <w:color w:val="000000" w:themeColor="text1"/>
          <w:sz w:val="28"/>
        </w:rPr>
        <w:t>После объявления переменной isLeapYear была добавлена переменная maxDayNum типа int, значение которой инициализировалось как 365 или 366 в зависимости от того, является ли год високосным (значение переменной isLeapYear — true или false). Затем были внесены изменения в команду Console.WriteLine, которая приглашала пользователя ввести число от 1 до 365 — вместо константы теперь использовалась переменная maxDayNum, чтобы учесть високосные годы. Программа была скомпилирована, исправлены ошибки, и результат сохранён</w:t>
      </w:r>
      <w:r>
        <w:rPr>
          <w:bCs/>
          <w:color w:val="000000" w:themeColor="text1"/>
          <w:sz w:val="28"/>
        </w:rPr>
        <w:t xml:space="preserve"> </w:t>
      </w:r>
      <w:r w:rsidR="00C946D0">
        <w:rPr>
          <w:bCs/>
          <w:color w:val="000000" w:themeColor="text1"/>
          <w:sz w:val="28"/>
        </w:rPr>
        <w:t xml:space="preserve">(рис. </w:t>
      </w:r>
      <w:r w:rsidR="00C946D0">
        <w:rPr>
          <w:bCs/>
          <w:color w:val="000000" w:themeColor="text1"/>
          <w:sz w:val="28"/>
        </w:rPr>
        <w:t>5</w:t>
      </w:r>
      <w:r w:rsidR="00C946D0">
        <w:rPr>
          <w:bCs/>
          <w:color w:val="000000" w:themeColor="text1"/>
          <w:sz w:val="28"/>
        </w:rPr>
        <w:t>)</w:t>
      </w:r>
      <w:r w:rsidR="00C946D0">
        <w:rPr>
          <w:bCs/>
          <w:color w:val="000000" w:themeColor="text1"/>
          <w:sz w:val="28"/>
        </w:rPr>
        <w:t>.</w:t>
      </w:r>
    </w:p>
    <w:p w14:paraId="6F2F8E53" w14:textId="77777777" w:rsidR="00CB4EA3" w:rsidRPr="00DD3907" w:rsidRDefault="00CB4EA3" w:rsidP="00FC72B5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37554094" w14:textId="49854C33" w:rsidR="00234A81" w:rsidRPr="00234A81" w:rsidRDefault="00312A8F" w:rsidP="00234A81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505248CF" wp14:editId="4030C9FB">
            <wp:extent cx="5571490" cy="2703080"/>
            <wp:effectExtent l="0" t="0" r="0" b="2540"/>
            <wp:docPr id="1267630120" name="Рисунок 1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30120" name="Рисунок 1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96" cy="270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EA57" w14:textId="706E73A4" w:rsidR="00234A81" w:rsidRDefault="00234A81" w:rsidP="00CB4EA3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>
        <w:rPr>
          <w:bCs/>
          <w:color w:val="000000" w:themeColor="text1"/>
          <w:sz w:val="28"/>
        </w:rPr>
        <w:t>5</w:t>
      </w:r>
      <w:r>
        <w:rPr>
          <w:bCs/>
          <w:color w:val="000000" w:themeColor="text1"/>
          <w:sz w:val="28"/>
        </w:rPr>
        <w:t xml:space="preserve"> – </w:t>
      </w:r>
      <w:r w:rsidR="004C1BE9">
        <w:rPr>
          <w:bCs/>
          <w:color w:val="000000" w:themeColor="text1"/>
          <w:sz w:val="28"/>
        </w:rPr>
        <w:t>Замена константы при выводе текста на переменную</w:t>
      </w:r>
    </w:p>
    <w:p w14:paraId="4FE30EB3" w14:textId="36DD2ADE" w:rsidR="00CB4EA3" w:rsidRDefault="00EA496A" w:rsidP="00EA496A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EA496A">
        <w:rPr>
          <w:bCs/>
          <w:color w:val="000000" w:themeColor="text1"/>
          <w:sz w:val="28"/>
        </w:rPr>
        <w:lastRenderedPageBreak/>
        <w:t>Процедура вычисления пары «месяц – день» была откорректирована для учета високосного года. После конструкции if, проверяющей день, и объявления переменной monthNum, была добавлена конструкция if-else, где булевское выражение — это переменная isLeapYear. Конструкция foreach была преобразована так, чтобы она присутствовала в обеих частях выражения if-else. Для обработки високосного года использована коллекция DaysInLeapMonth, которая аналогична DaysInMonths, но для февраля содержит 29 дней. Программа была скомпилирована, ошибки исправлены, и результат сохранён</w:t>
      </w:r>
      <w:r>
        <w:rPr>
          <w:bCs/>
          <w:color w:val="000000" w:themeColor="text1"/>
          <w:sz w:val="28"/>
        </w:rPr>
        <w:t xml:space="preserve"> (рис. 6)</w:t>
      </w:r>
      <w:r w:rsidRPr="00EA496A">
        <w:rPr>
          <w:bCs/>
          <w:color w:val="000000" w:themeColor="text1"/>
          <w:sz w:val="28"/>
        </w:rPr>
        <w:t>.</w:t>
      </w:r>
    </w:p>
    <w:p w14:paraId="26010D58" w14:textId="77777777" w:rsidR="004C1BE9" w:rsidRPr="00DD3907" w:rsidRDefault="004C1BE9" w:rsidP="00EA496A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</w:p>
    <w:p w14:paraId="70F2CFF0" w14:textId="49A5C74F" w:rsidR="00234A81" w:rsidRPr="00234A81" w:rsidRDefault="00312A8F" w:rsidP="00234A81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267F28F9" wp14:editId="123151AA">
            <wp:extent cx="6120130" cy="2962910"/>
            <wp:effectExtent l="0" t="0" r="0" b="8890"/>
            <wp:docPr id="1997977452" name="Рисунок 1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77452" name="Рисунок 1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1D34" w14:textId="0B71A30D" w:rsidR="00234A81" w:rsidRDefault="00234A81" w:rsidP="00234A8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>
        <w:rPr>
          <w:bCs/>
          <w:color w:val="000000" w:themeColor="text1"/>
          <w:sz w:val="28"/>
        </w:rPr>
        <w:t>6</w:t>
      </w:r>
      <w:r>
        <w:rPr>
          <w:bCs/>
          <w:color w:val="000000" w:themeColor="text1"/>
          <w:sz w:val="28"/>
        </w:rPr>
        <w:t xml:space="preserve"> – </w:t>
      </w:r>
      <w:r w:rsidR="00A3202E">
        <w:rPr>
          <w:bCs/>
          <w:color w:val="000000" w:themeColor="text1"/>
          <w:sz w:val="28"/>
        </w:rPr>
        <w:t>Учет високосности года при окончательных  подсчётах</w:t>
      </w:r>
    </w:p>
    <w:p w14:paraId="7CFC6E11" w14:textId="77777777" w:rsidR="00DD3907" w:rsidRPr="00DD3907" w:rsidRDefault="00DD3907" w:rsidP="00DD3907">
      <w:pPr>
        <w:spacing w:line="360" w:lineRule="auto"/>
        <w:rPr>
          <w:bCs/>
          <w:color w:val="000000" w:themeColor="text1"/>
          <w:sz w:val="28"/>
        </w:rPr>
      </w:pPr>
    </w:p>
    <w:p w14:paraId="3C2E63F1" w14:textId="1DAAFFB9" w:rsidR="00B27337" w:rsidRPr="00034F30" w:rsidRDefault="00C033AC" w:rsidP="00D818AE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column"/>
      </w:r>
      <w:r w:rsidR="00B27337" w:rsidRPr="00034F30">
        <w:rPr>
          <w:b/>
          <w:color w:val="000000" w:themeColor="text1"/>
          <w:sz w:val="32"/>
          <w:szCs w:val="28"/>
        </w:rPr>
        <w:lastRenderedPageBreak/>
        <w:t>Вывод.</w:t>
      </w:r>
    </w:p>
    <w:p w14:paraId="599B8CCF" w14:textId="77777777" w:rsidR="006B4100" w:rsidRPr="006B4100" w:rsidRDefault="006B4100" w:rsidP="00A3202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B4100">
        <w:rPr>
          <w:color w:val="000000" w:themeColor="text1"/>
          <w:sz w:val="28"/>
          <w:szCs w:val="28"/>
        </w:rPr>
        <w:t>В ходе выполнения лабораторной работы были освоены базовые языковые конструкции, такие как условные операторы, циклы и перечисления, а также методы обработки исключений. Были реализованы программы для преобразования числового значения в пару "месяц – день" и добавлена поддержка високосного года. Эти задачи позволили закрепить навыки работы с переменными, операторами управления потоком и коллекциями. Работа также способствовала развитию навыков выявления и исправления ошибок в процессе компиляции и выполнения программ.</w:t>
      </w:r>
    </w:p>
    <w:p w14:paraId="1E58CA8A" w14:textId="77777777" w:rsidR="0069343F" w:rsidRDefault="0069343F" w:rsidP="00A3202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98F92F9" w14:textId="70F6D9B3" w:rsidR="004B0576" w:rsidRDefault="0069343F" w:rsidP="0069343F">
      <w:pPr>
        <w:pStyle w:val="af2"/>
        <w:spacing w:line="360" w:lineRule="auto"/>
        <w:ind w:left="0"/>
        <w:jc w:val="center"/>
        <w:rPr>
          <w:rStyle w:val="aff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smallCaps w:val="0"/>
          <w:color w:val="000000" w:themeColor="text1"/>
          <w:spacing w:val="0"/>
          <w:sz w:val="28"/>
          <w:szCs w:val="28"/>
        </w:rPr>
        <w:lastRenderedPageBreak/>
        <w:t>ИСХОДНЫЙ КОД</w:t>
      </w:r>
    </w:p>
    <w:p w14:paraId="358366CC" w14:textId="36194563" w:rsidR="0084715A" w:rsidRPr="00E64FF0" w:rsidRDefault="0084715A" w:rsidP="008D0B10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E64FF0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 xml:space="preserve"> 1</w:t>
      </w:r>
      <w:r w:rsidR="00C322C3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 xml:space="preserve"> (пункт 15)</w:t>
      </w:r>
      <w:r w:rsidRPr="00E64FF0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:</w:t>
      </w:r>
    </w:p>
    <w:p w14:paraId="04A8D177" w14:textId="77777777" w:rsidR="0079341E" w:rsidRPr="0079341E" w:rsidRDefault="0079341E" w:rsidP="008D0B10">
      <w:pPr>
        <w:ind w:firstLine="709"/>
      </w:pPr>
      <w:r w:rsidRPr="00F76611">
        <w:rPr>
          <w:lang w:val="en-US"/>
        </w:rPr>
        <w:t>using</w:t>
      </w:r>
      <w:r w:rsidRPr="0079341E">
        <w:t xml:space="preserve"> </w:t>
      </w:r>
      <w:r w:rsidRPr="00F76611">
        <w:rPr>
          <w:lang w:val="en-US"/>
        </w:rPr>
        <w:t>System</w:t>
      </w:r>
      <w:r w:rsidRPr="0079341E">
        <w:t>;</w:t>
      </w:r>
    </w:p>
    <w:p w14:paraId="5B786FC9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>enum MonthName</w:t>
      </w:r>
    </w:p>
    <w:p w14:paraId="36655CA5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>{</w:t>
      </w:r>
    </w:p>
    <w:p w14:paraId="699FEB9F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January,</w:t>
      </w:r>
    </w:p>
    <w:p w14:paraId="371F301E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February,</w:t>
      </w:r>
    </w:p>
    <w:p w14:paraId="4285C451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March,</w:t>
      </w:r>
    </w:p>
    <w:p w14:paraId="20C933F7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April,</w:t>
      </w:r>
    </w:p>
    <w:p w14:paraId="61DB4AB8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May,</w:t>
      </w:r>
    </w:p>
    <w:p w14:paraId="34CE5354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June,</w:t>
      </w:r>
    </w:p>
    <w:p w14:paraId="6A5F993A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July,</w:t>
      </w:r>
    </w:p>
    <w:p w14:paraId="70862C7F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August,</w:t>
      </w:r>
    </w:p>
    <w:p w14:paraId="6665E996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September,</w:t>
      </w:r>
    </w:p>
    <w:p w14:paraId="6EBF1D98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October,</w:t>
      </w:r>
    </w:p>
    <w:p w14:paraId="34DF44F5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November,</w:t>
      </w:r>
    </w:p>
    <w:p w14:paraId="746544D7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December</w:t>
      </w:r>
    </w:p>
    <w:p w14:paraId="6C0EE423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>}</w:t>
      </w:r>
    </w:p>
    <w:p w14:paraId="1253129F" w14:textId="77777777" w:rsidR="0079341E" w:rsidRPr="00F76611" w:rsidRDefault="0079341E" w:rsidP="008D0B10">
      <w:pPr>
        <w:ind w:firstLine="709"/>
        <w:rPr>
          <w:lang w:val="en-US"/>
        </w:rPr>
      </w:pPr>
    </w:p>
    <w:p w14:paraId="17FE13A3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>class WhatDay</w:t>
      </w:r>
    </w:p>
    <w:p w14:paraId="09441EB2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>{</w:t>
      </w:r>
    </w:p>
    <w:p w14:paraId="155A5B46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static void Main()</w:t>
      </w:r>
    </w:p>
    <w:p w14:paraId="466C4048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{</w:t>
      </w:r>
    </w:p>
    <w:p w14:paraId="41EAD84F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Console.WriteLine("Please enter a day number between 1 and 365: ");</w:t>
      </w:r>
    </w:p>
    <w:p w14:paraId="6979137B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string line = Console.ReadLine();</w:t>
      </w:r>
    </w:p>
    <w:p w14:paraId="64ED4C25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int dayNum = int.Parse(line);</w:t>
      </w:r>
    </w:p>
    <w:p w14:paraId="7E8F07F2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int monthNum = 0;</w:t>
      </w:r>
    </w:p>
    <w:p w14:paraId="5030CD51" w14:textId="77777777" w:rsidR="0079341E" w:rsidRPr="00F76611" w:rsidRDefault="0079341E" w:rsidP="008D0B10">
      <w:pPr>
        <w:ind w:firstLine="709"/>
        <w:rPr>
          <w:lang w:val="en-US"/>
        </w:rPr>
      </w:pPr>
    </w:p>
    <w:p w14:paraId="7B4186BF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foreach (int daysInMonth in DaysInMonths)</w:t>
      </w:r>
    </w:p>
    <w:p w14:paraId="1BDB43ED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{</w:t>
      </w:r>
    </w:p>
    <w:p w14:paraId="45C99C5C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if (dayNum &lt;= daysInMonth)</w:t>
      </w:r>
    </w:p>
    <w:p w14:paraId="62805747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{</w:t>
      </w:r>
    </w:p>
    <w:p w14:paraId="70A1212C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break;</w:t>
      </w:r>
    </w:p>
    <w:p w14:paraId="708281C7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}</w:t>
      </w:r>
    </w:p>
    <w:p w14:paraId="59B9A59A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else</w:t>
      </w:r>
    </w:p>
    <w:p w14:paraId="4212FDF4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{</w:t>
      </w:r>
    </w:p>
    <w:p w14:paraId="6DA560E4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dayNum -= daysInMonth;</w:t>
      </w:r>
    </w:p>
    <w:p w14:paraId="7C82F034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monthNum++;</w:t>
      </w:r>
    </w:p>
    <w:p w14:paraId="4645F1F4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}</w:t>
      </w:r>
    </w:p>
    <w:p w14:paraId="045FE93F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}</w:t>
      </w:r>
    </w:p>
    <w:p w14:paraId="6E83D3ED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/*</w:t>
      </w:r>
    </w:p>
    <w:p w14:paraId="52661439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if (dayNum &lt;= 31) { // January</w:t>
      </w:r>
    </w:p>
    <w:p w14:paraId="3122A28E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goto End;</w:t>
      </w:r>
    </w:p>
    <w:p w14:paraId="18C2DEE1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} else {</w:t>
      </w:r>
    </w:p>
    <w:p w14:paraId="06ED278C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dayNum -= 31;</w:t>
      </w:r>
    </w:p>
    <w:p w14:paraId="5312D61D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monthNum++;</w:t>
      </w:r>
    </w:p>
    <w:p w14:paraId="14ACEF7A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}</w:t>
      </w:r>
    </w:p>
    <w:p w14:paraId="496BE619" w14:textId="77777777" w:rsidR="0079341E" w:rsidRPr="00F76611" w:rsidRDefault="0079341E" w:rsidP="008D0B10">
      <w:pPr>
        <w:ind w:firstLine="709"/>
        <w:rPr>
          <w:lang w:val="en-US"/>
        </w:rPr>
      </w:pPr>
    </w:p>
    <w:p w14:paraId="4B67318F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if (dayNum &lt;= 28) { // February</w:t>
      </w:r>
    </w:p>
    <w:p w14:paraId="50E52B0B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goto End;</w:t>
      </w:r>
    </w:p>
    <w:p w14:paraId="02B114A6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lastRenderedPageBreak/>
        <w:t xml:space="preserve">           } else {</w:t>
      </w:r>
    </w:p>
    <w:p w14:paraId="5E71DB00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dayNum -= 28;</w:t>
      </w:r>
    </w:p>
    <w:p w14:paraId="50EB7FC5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monthNum++;</w:t>
      </w:r>
    </w:p>
    <w:p w14:paraId="75918134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}</w:t>
      </w:r>
    </w:p>
    <w:p w14:paraId="6A16A385" w14:textId="77777777" w:rsidR="0079341E" w:rsidRPr="00F76611" w:rsidRDefault="0079341E" w:rsidP="008D0B10">
      <w:pPr>
        <w:ind w:firstLine="709"/>
        <w:rPr>
          <w:lang w:val="en-US"/>
        </w:rPr>
      </w:pPr>
    </w:p>
    <w:p w14:paraId="018C1A6F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if (dayNum &lt;= 31) { // March</w:t>
      </w:r>
    </w:p>
    <w:p w14:paraId="76DEC420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goto End;</w:t>
      </w:r>
    </w:p>
    <w:p w14:paraId="5B16FB7B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} else {</w:t>
      </w:r>
    </w:p>
    <w:p w14:paraId="1BBA8CCE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dayNum -= 31;</w:t>
      </w:r>
    </w:p>
    <w:p w14:paraId="5EB87C9F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monthNum++;</w:t>
      </w:r>
    </w:p>
    <w:p w14:paraId="6691CC08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}</w:t>
      </w:r>
    </w:p>
    <w:p w14:paraId="024D3ACF" w14:textId="77777777" w:rsidR="0079341E" w:rsidRPr="00F76611" w:rsidRDefault="0079341E" w:rsidP="008D0B10">
      <w:pPr>
        <w:ind w:firstLine="709"/>
        <w:rPr>
          <w:lang w:val="en-US"/>
        </w:rPr>
      </w:pPr>
    </w:p>
    <w:p w14:paraId="67D5B9E4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if (dayNum &lt;= 30) { // April</w:t>
      </w:r>
    </w:p>
    <w:p w14:paraId="0D493D7F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goto End;</w:t>
      </w:r>
    </w:p>
    <w:p w14:paraId="4DC8D733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} else {</w:t>
      </w:r>
    </w:p>
    <w:p w14:paraId="2CF4A3DC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dayNum -= 30;</w:t>
      </w:r>
    </w:p>
    <w:p w14:paraId="403EEAB7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monthNum++;</w:t>
      </w:r>
    </w:p>
    <w:p w14:paraId="48BF465F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}</w:t>
      </w:r>
    </w:p>
    <w:p w14:paraId="6CFB86D2" w14:textId="77777777" w:rsidR="0079341E" w:rsidRPr="00F76611" w:rsidRDefault="0079341E" w:rsidP="008D0B10">
      <w:pPr>
        <w:ind w:firstLine="709"/>
        <w:rPr>
          <w:lang w:val="en-US"/>
        </w:rPr>
      </w:pPr>
    </w:p>
    <w:p w14:paraId="08701E1A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if (dayNum &lt;= 31) { // May</w:t>
      </w:r>
    </w:p>
    <w:p w14:paraId="503F9001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goto End;</w:t>
      </w:r>
    </w:p>
    <w:p w14:paraId="318457EC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} else {</w:t>
      </w:r>
    </w:p>
    <w:p w14:paraId="3D2DBF3E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dayNum -= 31;</w:t>
      </w:r>
    </w:p>
    <w:p w14:paraId="1F0E8471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monthNum++;</w:t>
      </w:r>
    </w:p>
    <w:p w14:paraId="0AFBB181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}</w:t>
      </w:r>
    </w:p>
    <w:p w14:paraId="74D55C28" w14:textId="77777777" w:rsidR="0079341E" w:rsidRPr="00F76611" w:rsidRDefault="0079341E" w:rsidP="008D0B10">
      <w:pPr>
        <w:ind w:firstLine="709"/>
        <w:rPr>
          <w:lang w:val="en-US"/>
        </w:rPr>
      </w:pPr>
    </w:p>
    <w:p w14:paraId="383D5082" w14:textId="77777777" w:rsidR="0079341E" w:rsidRPr="00F76611" w:rsidRDefault="0079341E" w:rsidP="008D0B10">
      <w:pPr>
        <w:ind w:firstLine="709"/>
        <w:rPr>
          <w:lang w:val="en-US"/>
        </w:rPr>
      </w:pPr>
    </w:p>
    <w:p w14:paraId="23466D4F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if (dayNum &lt;= 30) { // June</w:t>
      </w:r>
    </w:p>
    <w:p w14:paraId="5FDC409F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goto End;</w:t>
      </w:r>
    </w:p>
    <w:p w14:paraId="1FA7F432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} else {</w:t>
      </w:r>
    </w:p>
    <w:p w14:paraId="094FF33D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dayNum -= 30;</w:t>
      </w:r>
    </w:p>
    <w:p w14:paraId="5B33332A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monthNum++;</w:t>
      </w:r>
    </w:p>
    <w:p w14:paraId="563EC173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}</w:t>
      </w:r>
    </w:p>
    <w:p w14:paraId="409047E5" w14:textId="77777777" w:rsidR="0079341E" w:rsidRPr="00F76611" w:rsidRDefault="0079341E" w:rsidP="008D0B10">
      <w:pPr>
        <w:ind w:firstLine="709"/>
        <w:rPr>
          <w:lang w:val="en-US"/>
        </w:rPr>
      </w:pPr>
    </w:p>
    <w:p w14:paraId="7A230457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if (dayNum &lt;= 31) { // July</w:t>
      </w:r>
    </w:p>
    <w:p w14:paraId="2C6A69E1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goto End;</w:t>
      </w:r>
    </w:p>
    <w:p w14:paraId="096CA25A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} else {</w:t>
      </w:r>
    </w:p>
    <w:p w14:paraId="279D005B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dayNum -= 31;</w:t>
      </w:r>
    </w:p>
    <w:p w14:paraId="4D237C99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monthNum++;</w:t>
      </w:r>
    </w:p>
    <w:p w14:paraId="656FD5BE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}</w:t>
      </w:r>
    </w:p>
    <w:p w14:paraId="0E67C3E7" w14:textId="77777777" w:rsidR="0079341E" w:rsidRPr="00F76611" w:rsidRDefault="0079341E" w:rsidP="008D0B10">
      <w:pPr>
        <w:ind w:firstLine="709"/>
        <w:rPr>
          <w:lang w:val="en-US"/>
        </w:rPr>
      </w:pPr>
    </w:p>
    <w:p w14:paraId="3DD31B48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if (dayNum &lt;= 31) { // August</w:t>
      </w:r>
    </w:p>
    <w:p w14:paraId="66CA72FE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goto End;</w:t>
      </w:r>
    </w:p>
    <w:p w14:paraId="7FAA724E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} else {</w:t>
      </w:r>
    </w:p>
    <w:p w14:paraId="48F01A17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dayNum -= 31;</w:t>
      </w:r>
    </w:p>
    <w:p w14:paraId="3E25B2A8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monthNum++;</w:t>
      </w:r>
    </w:p>
    <w:p w14:paraId="4743A9C1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}</w:t>
      </w:r>
    </w:p>
    <w:p w14:paraId="09D418F9" w14:textId="77777777" w:rsidR="0079341E" w:rsidRPr="00F76611" w:rsidRDefault="0079341E" w:rsidP="008D0B10">
      <w:pPr>
        <w:ind w:firstLine="709"/>
        <w:rPr>
          <w:lang w:val="en-US"/>
        </w:rPr>
      </w:pPr>
    </w:p>
    <w:p w14:paraId="28CEC35A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if (dayNum &lt;= 30) { // September</w:t>
      </w:r>
    </w:p>
    <w:p w14:paraId="1F2924B2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goto End;</w:t>
      </w:r>
    </w:p>
    <w:p w14:paraId="087181B5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} else {</w:t>
      </w:r>
    </w:p>
    <w:p w14:paraId="0589A359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dayNum -= 30;</w:t>
      </w:r>
    </w:p>
    <w:p w14:paraId="0C4C2F5A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lastRenderedPageBreak/>
        <w:t xml:space="preserve">               monthNum++;</w:t>
      </w:r>
    </w:p>
    <w:p w14:paraId="61C15501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}</w:t>
      </w:r>
    </w:p>
    <w:p w14:paraId="50E6E1E0" w14:textId="77777777" w:rsidR="0079341E" w:rsidRPr="00F76611" w:rsidRDefault="0079341E" w:rsidP="008D0B10">
      <w:pPr>
        <w:ind w:firstLine="709"/>
        <w:rPr>
          <w:lang w:val="en-US"/>
        </w:rPr>
      </w:pPr>
    </w:p>
    <w:p w14:paraId="44743866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if (dayNum &lt;= 31) { // October</w:t>
      </w:r>
    </w:p>
    <w:p w14:paraId="39A47BB8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goto End;</w:t>
      </w:r>
    </w:p>
    <w:p w14:paraId="762B1370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} else {</w:t>
      </w:r>
    </w:p>
    <w:p w14:paraId="6D95A878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dayNum -= 31;</w:t>
      </w:r>
    </w:p>
    <w:p w14:paraId="216CFC4E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monthNum++;</w:t>
      </w:r>
    </w:p>
    <w:p w14:paraId="6D1807C9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}</w:t>
      </w:r>
    </w:p>
    <w:p w14:paraId="4DEFA6D9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if (dayNum &lt;= 31) { // November</w:t>
      </w:r>
    </w:p>
    <w:p w14:paraId="7DE0C458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goto End;</w:t>
      </w:r>
    </w:p>
    <w:p w14:paraId="32D96B4A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} else {</w:t>
      </w:r>
    </w:p>
    <w:p w14:paraId="59F5D185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dayNum -= 30;</w:t>
      </w:r>
    </w:p>
    <w:p w14:paraId="4673BAC6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monthNum++;</w:t>
      </w:r>
    </w:p>
    <w:p w14:paraId="60D12781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}</w:t>
      </w:r>
    </w:p>
    <w:p w14:paraId="52E55714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if (dayNum &lt;= 31) { // December</w:t>
      </w:r>
    </w:p>
    <w:p w14:paraId="434A8497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goto End;</w:t>
      </w:r>
    </w:p>
    <w:p w14:paraId="1CCD6508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} else {</w:t>
      </w:r>
    </w:p>
    <w:p w14:paraId="0EA9A506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dayNum -= 31;</w:t>
      </w:r>
    </w:p>
    <w:p w14:paraId="1D2C84BD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monthNum++;</w:t>
      </w:r>
    </w:p>
    <w:p w14:paraId="4FED0AEB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}</w:t>
      </w:r>
    </w:p>
    <w:p w14:paraId="53C8C56B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*/</w:t>
      </w:r>
    </w:p>
    <w:p w14:paraId="584A70DD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End:</w:t>
      </w:r>
    </w:p>
    <w:p w14:paraId="3AD8A3B4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//string MonthName;</w:t>
      </w:r>
    </w:p>
    <w:p w14:paraId="240D0CEE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// MonthName temp = (MonthName)monthNum;</w:t>
      </w:r>
    </w:p>
    <w:p w14:paraId="23B5C674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//string monthName = temp.ToString();</w:t>
      </w:r>
    </w:p>
    <w:p w14:paraId="0F8B0844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MonthName temp = (MonthName)monthNum;</w:t>
      </w:r>
    </w:p>
    <w:p w14:paraId="63C8CE0D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string monthName = temp.ToString();</w:t>
      </w:r>
    </w:p>
    <w:p w14:paraId="2995AF27" w14:textId="77777777" w:rsidR="0079341E" w:rsidRPr="00F76611" w:rsidRDefault="0079341E" w:rsidP="008D0B10">
      <w:pPr>
        <w:ind w:firstLine="709"/>
        <w:rPr>
          <w:lang w:val="en-US"/>
        </w:rPr>
      </w:pPr>
    </w:p>
    <w:p w14:paraId="6E6D2A41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/*</w:t>
      </w:r>
    </w:p>
    <w:p w14:paraId="6CFAFD91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switch (monthNum) {</w:t>
      </w:r>
    </w:p>
    <w:p w14:paraId="73DE8A8D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case 0 :</w:t>
      </w:r>
    </w:p>
    <w:p w14:paraId="3B762C33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monthName = "January"; break;</w:t>
      </w:r>
    </w:p>
    <w:p w14:paraId="3F8A6670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case 1 :</w:t>
      </w:r>
    </w:p>
    <w:p w14:paraId="3B889C39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monthName = "February"; break;</w:t>
      </w:r>
    </w:p>
    <w:p w14:paraId="02DDFFC4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case 2 :</w:t>
      </w:r>
    </w:p>
    <w:p w14:paraId="19A9B981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monthName = "March"; break;</w:t>
      </w:r>
    </w:p>
    <w:p w14:paraId="1F3E3F4B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case 3 :</w:t>
      </w:r>
    </w:p>
    <w:p w14:paraId="320ED7EB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monthName = "April"; break;</w:t>
      </w:r>
    </w:p>
    <w:p w14:paraId="7E7E2AA2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case 4 :</w:t>
      </w:r>
    </w:p>
    <w:p w14:paraId="49368801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monthName = "May"; break;</w:t>
      </w:r>
    </w:p>
    <w:p w14:paraId="4C0C71A5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case 5 :</w:t>
      </w:r>
    </w:p>
    <w:p w14:paraId="14709445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monthName = "June"; break;</w:t>
      </w:r>
    </w:p>
    <w:p w14:paraId="3DF4DFED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case 6 :</w:t>
      </w:r>
    </w:p>
    <w:p w14:paraId="763F5E29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monthName = "July"; break;</w:t>
      </w:r>
    </w:p>
    <w:p w14:paraId="780C4DA4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case 7 :</w:t>
      </w:r>
    </w:p>
    <w:p w14:paraId="0B0B8B6F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monthName = "August"; break;</w:t>
      </w:r>
    </w:p>
    <w:p w14:paraId="54F0E8BB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case 8 :</w:t>
      </w:r>
    </w:p>
    <w:p w14:paraId="391D2BBF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monthName = "September"; break;</w:t>
      </w:r>
    </w:p>
    <w:p w14:paraId="2F2401C0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case 9 :</w:t>
      </w:r>
    </w:p>
    <w:p w14:paraId="1363E18B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monthName = "October"; break;</w:t>
      </w:r>
    </w:p>
    <w:p w14:paraId="79D04D36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case 10:</w:t>
      </w:r>
    </w:p>
    <w:p w14:paraId="472F07E7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lastRenderedPageBreak/>
        <w:t xml:space="preserve">                    monthName = "nOVEMBER"; break;</w:t>
      </w:r>
    </w:p>
    <w:p w14:paraId="724F0959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case 11:</w:t>
      </w:r>
    </w:p>
    <w:p w14:paraId="5D2692C4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monthName = "December"; break;</w:t>
      </w:r>
    </w:p>
    <w:p w14:paraId="2BD957B9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default:</w:t>
      </w:r>
    </w:p>
    <w:p w14:paraId="4C072AF9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monthName = "not done yet"; break;</w:t>
      </w:r>
    </w:p>
    <w:p w14:paraId="4A087955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}</w:t>
      </w:r>
    </w:p>
    <w:p w14:paraId="42239AC7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*/</w:t>
      </w:r>
    </w:p>
    <w:p w14:paraId="6AF5A985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Console.WriteLine("{0},{1}", dayNum, monthName);</w:t>
      </w:r>
    </w:p>
    <w:p w14:paraId="6D753C5D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}</w:t>
      </w:r>
    </w:p>
    <w:p w14:paraId="4599AF1A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static System.Collections.ICollection DaysInMonths</w:t>
      </w:r>
    </w:p>
    <w:p w14:paraId="33DF40E7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= new int[12] { 31, 28, 31, 30, 31, 30, 31, 31, 30, 31, 30, 31 };</w:t>
      </w:r>
    </w:p>
    <w:p w14:paraId="16C9AA33" w14:textId="77777777" w:rsidR="0079341E" w:rsidRPr="00F76611" w:rsidRDefault="0079341E" w:rsidP="008D0B10">
      <w:pPr>
        <w:ind w:firstLine="709"/>
        <w:rPr>
          <w:lang w:val="en-US"/>
        </w:rPr>
      </w:pPr>
      <w:r w:rsidRPr="00F76611">
        <w:rPr>
          <w:lang w:val="en-US"/>
        </w:rPr>
        <w:t>}</w:t>
      </w:r>
    </w:p>
    <w:p w14:paraId="08BB6EEB" w14:textId="77777777" w:rsidR="00832284" w:rsidRPr="009D26AA" w:rsidRDefault="00832284" w:rsidP="008D0B10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49EC98F7" w14:textId="1D52719A" w:rsidR="0084715A" w:rsidRPr="00F779FD" w:rsidRDefault="0084715A" w:rsidP="008D0B10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79341E" w:rsidRPr="001D347A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1 (</w:t>
      </w:r>
      <w:r w:rsidR="00E60294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пункт</w:t>
      </w:r>
      <w:r w:rsidR="00E60294" w:rsidRPr="001D347A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21</w:t>
      </w:r>
      <w:r w:rsidR="0079341E" w:rsidRPr="001D347A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)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5B10DE84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>using System;</w:t>
      </w:r>
    </w:p>
    <w:p w14:paraId="313552E2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>enum MonthName</w:t>
      </w:r>
    </w:p>
    <w:p w14:paraId="65B97547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>{</w:t>
      </w:r>
    </w:p>
    <w:p w14:paraId="16D50215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January,</w:t>
      </w:r>
    </w:p>
    <w:p w14:paraId="04BD9894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February,</w:t>
      </w:r>
    </w:p>
    <w:p w14:paraId="78931B09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March,</w:t>
      </w:r>
    </w:p>
    <w:p w14:paraId="3E812E18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April,</w:t>
      </w:r>
    </w:p>
    <w:p w14:paraId="7CD21213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May,</w:t>
      </w:r>
    </w:p>
    <w:p w14:paraId="220C6E6C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June,</w:t>
      </w:r>
    </w:p>
    <w:p w14:paraId="51F4E11A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July,</w:t>
      </w:r>
    </w:p>
    <w:p w14:paraId="3A6C814E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August,</w:t>
      </w:r>
    </w:p>
    <w:p w14:paraId="6FA96586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September,</w:t>
      </w:r>
    </w:p>
    <w:p w14:paraId="50A8BDDD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October,</w:t>
      </w:r>
    </w:p>
    <w:p w14:paraId="7488AE9C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November,</w:t>
      </w:r>
    </w:p>
    <w:p w14:paraId="3A9F8305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December</w:t>
      </w:r>
    </w:p>
    <w:p w14:paraId="14722379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>}</w:t>
      </w:r>
    </w:p>
    <w:p w14:paraId="79C78576" w14:textId="77777777" w:rsidR="001D347A" w:rsidRPr="00F76611" w:rsidRDefault="001D347A" w:rsidP="008D0B10">
      <w:pPr>
        <w:ind w:firstLine="709"/>
        <w:rPr>
          <w:lang w:val="en-US"/>
        </w:rPr>
      </w:pPr>
    </w:p>
    <w:p w14:paraId="7657FC05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>class WhatDay</w:t>
      </w:r>
    </w:p>
    <w:p w14:paraId="286C4B45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>{</w:t>
      </w:r>
    </w:p>
    <w:p w14:paraId="5D906EDB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static void Main()</w:t>
      </w:r>
    </w:p>
    <w:p w14:paraId="08F9AAC4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{</w:t>
      </w:r>
    </w:p>
    <w:p w14:paraId="6D18E78F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Console.WriteLine("Please enter a day number between 1 and 365: ");</w:t>
      </w:r>
    </w:p>
    <w:p w14:paraId="6F78484A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string line = Console.ReadLine();</w:t>
      </w:r>
    </w:p>
    <w:p w14:paraId="747A3C16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int dayNum = int.Parse(line);</w:t>
      </w:r>
    </w:p>
    <w:p w14:paraId="106005EA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int monthNum = 0;</w:t>
      </w:r>
    </w:p>
    <w:p w14:paraId="4ECFA777" w14:textId="77777777" w:rsidR="001D347A" w:rsidRPr="00F76611" w:rsidRDefault="001D347A" w:rsidP="008D0B10">
      <w:pPr>
        <w:ind w:firstLine="709"/>
        <w:rPr>
          <w:lang w:val="en-US"/>
        </w:rPr>
      </w:pPr>
    </w:p>
    <w:p w14:paraId="0F5868AF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foreach (int daysInMonth in DaysInMonths)</w:t>
      </w:r>
    </w:p>
    <w:p w14:paraId="4DB4BCFE" w14:textId="77777777" w:rsidR="001D347A" w:rsidRPr="001D347A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</w:t>
      </w:r>
      <w:r w:rsidRPr="001D347A">
        <w:rPr>
          <w:lang w:val="en-US"/>
        </w:rPr>
        <w:t>{</w:t>
      </w:r>
    </w:p>
    <w:p w14:paraId="29C337B0" w14:textId="77777777" w:rsidR="001D347A" w:rsidRPr="001D347A" w:rsidRDefault="001D347A" w:rsidP="008D0B10">
      <w:pPr>
        <w:ind w:firstLine="709"/>
        <w:rPr>
          <w:lang w:val="en-US"/>
        </w:rPr>
      </w:pPr>
      <w:r w:rsidRPr="001D347A">
        <w:rPr>
          <w:lang w:val="en-US"/>
        </w:rPr>
        <w:t xml:space="preserve">            if (dayNum &lt;= daysInMonth)</w:t>
      </w:r>
    </w:p>
    <w:p w14:paraId="413C257E" w14:textId="77777777" w:rsidR="001D347A" w:rsidRPr="00F76611" w:rsidRDefault="001D347A" w:rsidP="008D0B10">
      <w:pPr>
        <w:ind w:firstLine="709"/>
        <w:rPr>
          <w:lang w:val="en-US"/>
        </w:rPr>
      </w:pPr>
      <w:r w:rsidRPr="001D347A">
        <w:rPr>
          <w:lang w:val="en-US"/>
        </w:rPr>
        <w:t xml:space="preserve">            </w:t>
      </w:r>
      <w:r w:rsidRPr="00F76611">
        <w:rPr>
          <w:lang w:val="en-US"/>
        </w:rPr>
        <w:t>{</w:t>
      </w:r>
    </w:p>
    <w:p w14:paraId="3B772259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break;</w:t>
      </w:r>
    </w:p>
    <w:p w14:paraId="646D866C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}</w:t>
      </w:r>
    </w:p>
    <w:p w14:paraId="58CAD21F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else</w:t>
      </w:r>
    </w:p>
    <w:p w14:paraId="77EBD6E2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{</w:t>
      </w:r>
    </w:p>
    <w:p w14:paraId="2D9FA453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dayNum -= daysInMonth;</w:t>
      </w:r>
    </w:p>
    <w:p w14:paraId="606FC051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monthNum++;</w:t>
      </w:r>
    </w:p>
    <w:p w14:paraId="3A31DE29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}</w:t>
      </w:r>
    </w:p>
    <w:p w14:paraId="2624929A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lastRenderedPageBreak/>
        <w:t xml:space="preserve">        }</w:t>
      </w:r>
    </w:p>
    <w:p w14:paraId="6418F144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MonthName temp = (MonthName)monthNum;</w:t>
      </w:r>
    </w:p>
    <w:p w14:paraId="2BEC96F2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string monthName = temp.ToString();</w:t>
      </w:r>
    </w:p>
    <w:p w14:paraId="2E678234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Console.WriteLine("{0},{1}", dayNum, monthName);</w:t>
      </w:r>
    </w:p>
    <w:p w14:paraId="53FAD8E2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}</w:t>
      </w:r>
    </w:p>
    <w:p w14:paraId="595F47B1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static System.Collections.ICollection DaysInMonths</w:t>
      </w:r>
    </w:p>
    <w:p w14:paraId="374E393A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= new int[12] { 31, 28, 31, 30, 31, 30, 31, 31, 30, 31, 30, 31 };</w:t>
      </w:r>
    </w:p>
    <w:p w14:paraId="4EF63D70" w14:textId="77777777" w:rsidR="001D347A" w:rsidRPr="00F76611" w:rsidRDefault="001D347A" w:rsidP="008D0B10">
      <w:pPr>
        <w:ind w:firstLine="709"/>
        <w:rPr>
          <w:lang w:val="en-US"/>
        </w:rPr>
      </w:pPr>
      <w:r w:rsidRPr="00F76611">
        <w:rPr>
          <w:lang w:val="en-US"/>
        </w:rPr>
        <w:t>}</w:t>
      </w:r>
    </w:p>
    <w:p w14:paraId="579FC395" w14:textId="77777777" w:rsidR="001D347A" w:rsidRPr="00F76611" w:rsidRDefault="001D347A" w:rsidP="008D0B10">
      <w:pPr>
        <w:ind w:firstLine="709"/>
        <w:rPr>
          <w:lang w:val="en-US"/>
        </w:rPr>
      </w:pPr>
    </w:p>
    <w:p w14:paraId="7801D7BD" w14:textId="3F100676" w:rsidR="00FB458C" w:rsidRPr="00F779FD" w:rsidRDefault="00FB458C" w:rsidP="008D0B10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="00E72568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 xml:space="preserve"> 2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5496C1F2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>using System;</w:t>
      </w:r>
    </w:p>
    <w:p w14:paraId="369B519B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>enum MonthName</w:t>
      </w:r>
    </w:p>
    <w:p w14:paraId="7F968856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>{</w:t>
      </w:r>
    </w:p>
    <w:p w14:paraId="4CF95410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January,</w:t>
      </w:r>
    </w:p>
    <w:p w14:paraId="141AB75E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February,</w:t>
      </w:r>
    </w:p>
    <w:p w14:paraId="5FF9448C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March,</w:t>
      </w:r>
    </w:p>
    <w:p w14:paraId="78C79FEC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April,</w:t>
      </w:r>
    </w:p>
    <w:p w14:paraId="1D4F249C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May,</w:t>
      </w:r>
    </w:p>
    <w:p w14:paraId="003C4287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June,</w:t>
      </w:r>
    </w:p>
    <w:p w14:paraId="22D0DDF5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July,</w:t>
      </w:r>
    </w:p>
    <w:p w14:paraId="41DFBA3A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August,</w:t>
      </w:r>
    </w:p>
    <w:p w14:paraId="3EF80A1A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September,</w:t>
      </w:r>
    </w:p>
    <w:p w14:paraId="4CA868C7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October,</w:t>
      </w:r>
    </w:p>
    <w:p w14:paraId="73C87242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November,</w:t>
      </w:r>
    </w:p>
    <w:p w14:paraId="6BD43141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December</w:t>
      </w:r>
    </w:p>
    <w:p w14:paraId="46727E61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>}</w:t>
      </w:r>
    </w:p>
    <w:p w14:paraId="31671B24" w14:textId="77777777" w:rsidR="00E72568" w:rsidRPr="00F76611" w:rsidRDefault="00E72568" w:rsidP="008D0B10">
      <w:pPr>
        <w:ind w:firstLine="709"/>
        <w:rPr>
          <w:lang w:val="en-US"/>
        </w:rPr>
      </w:pPr>
    </w:p>
    <w:p w14:paraId="5B890DFE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>class WhatDay</w:t>
      </w:r>
    </w:p>
    <w:p w14:paraId="33EAA1EA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>{</w:t>
      </w:r>
    </w:p>
    <w:p w14:paraId="4B526347" w14:textId="77777777" w:rsidR="00E72568" w:rsidRPr="00F76611" w:rsidRDefault="00E72568" w:rsidP="008D0B10">
      <w:pPr>
        <w:ind w:firstLine="709"/>
        <w:rPr>
          <w:lang w:val="en-US"/>
        </w:rPr>
      </w:pPr>
    </w:p>
    <w:p w14:paraId="32B76965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static void Main()</w:t>
      </w:r>
    </w:p>
    <w:p w14:paraId="41530FEC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{</w:t>
      </w:r>
    </w:p>
    <w:p w14:paraId="2A96AE79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try</w:t>
      </w:r>
    </w:p>
    <w:p w14:paraId="71B01459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{</w:t>
      </w:r>
    </w:p>
    <w:p w14:paraId="0B09839C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Console.WriteLine("Please enter a day number between 1 and 365: ");</w:t>
      </w:r>
    </w:p>
    <w:p w14:paraId="070AB318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string line = Console.ReadLine();</w:t>
      </w:r>
    </w:p>
    <w:p w14:paraId="408554C5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int dayNum = int.Parse(line);</w:t>
      </w:r>
    </w:p>
    <w:p w14:paraId="5611D41E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if ((dayNum  &lt;= 0) || (dayNum &gt; 365))</w:t>
      </w:r>
    </w:p>
    <w:p w14:paraId="050378D7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{</w:t>
      </w:r>
    </w:p>
    <w:p w14:paraId="713F7FD5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ArgumentOutOfRangeException DayException = new ArgumentOutOfRangeException("Day out of Range");</w:t>
      </w:r>
    </w:p>
    <w:p w14:paraId="2C180345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throw DayException;</w:t>
      </w:r>
    </w:p>
    <w:p w14:paraId="30422F55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}</w:t>
      </w:r>
    </w:p>
    <w:p w14:paraId="761E8B5E" w14:textId="77777777" w:rsidR="00E72568" w:rsidRPr="00F76611" w:rsidRDefault="00E72568" w:rsidP="008D0B10">
      <w:pPr>
        <w:ind w:firstLine="709"/>
        <w:rPr>
          <w:lang w:val="en-US"/>
        </w:rPr>
      </w:pPr>
    </w:p>
    <w:p w14:paraId="0CD59DE5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int monthNum = 0;</w:t>
      </w:r>
    </w:p>
    <w:p w14:paraId="7A1720B2" w14:textId="77777777" w:rsidR="00E72568" w:rsidRPr="00F76611" w:rsidRDefault="00E72568" w:rsidP="008D0B10">
      <w:pPr>
        <w:ind w:firstLine="709"/>
        <w:rPr>
          <w:lang w:val="en-US"/>
        </w:rPr>
      </w:pPr>
    </w:p>
    <w:p w14:paraId="644E49F1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foreach (int daysInMonth in DaysInMonths)</w:t>
      </w:r>
    </w:p>
    <w:p w14:paraId="2A77975E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{</w:t>
      </w:r>
    </w:p>
    <w:p w14:paraId="48F6AB71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if (dayNum &lt;= daysInMonth)</w:t>
      </w:r>
    </w:p>
    <w:p w14:paraId="3A1BF407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{</w:t>
      </w:r>
    </w:p>
    <w:p w14:paraId="5D6D928C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break;</w:t>
      </w:r>
    </w:p>
    <w:p w14:paraId="4F9BF52D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lastRenderedPageBreak/>
        <w:t xml:space="preserve">                }</w:t>
      </w:r>
    </w:p>
    <w:p w14:paraId="2D19A3E7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else</w:t>
      </w:r>
    </w:p>
    <w:p w14:paraId="4BB1A59E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{</w:t>
      </w:r>
    </w:p>
    <w:p w14:paraId="792B69EC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dayNum -= daysInMonth;</w:t>
      </w:r>
    </w:p>
    <w:p w14:paraId="118B8689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monthNum++;</w:t>
      </w:r>
    </w:p>
    <w:p w14:paraId="30B4FCBA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}</w:t>
      </w:r>
    </w:p>
    <w:p w14:paraId="2A5045EF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}</w:t>
      </w:r>
    </w:p>
    <w:p w14:paraId="6497BDE9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MonthName temp = (MonthName)monthNum;</w:t>
      </w:r>
    </w:p>
    <w:p w14:paraId="2C5D768D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string monthName = temp.ToString();</w:t>
      </w:r>
    </w:p>
    <w:p w14:paraId="1899D013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Console.WriteLine("{0},{1}", dayNum, monthName);</w:t>
      </w:r>
    </w:p>
    <w:p w14:paraId="5FD01C00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}</w:t>
      </w:r>
    </w:p>
    <w:p w14:paraId="4DCF278E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catch (System.Exception caught)</w:t>
      </w:r>
    </w:p>
    <w:p w14:paraId="1F2D6095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{</w:t>
      </w:r>
    </w:p>
    <w:p w14:paraId="2ADF007C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Console.WriteLine(caught.ToString());</w:t>
      </w:r>
    </w:p>
    <w:p w14:paraId="48224C0B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}</w:t>
      </w:r>
    </w:p>
    <w:p w14:paraId="66CC2845" w14:textId="77777777" w:rsidR="00E72568" w:rsidRPr="00F76611" w:rsidRDefault="00E72568" w:rsidP="008D0B10">
      <w:pPr>
        <w:ind w:firstLine="709"/>
        <w:rPr>
          <w:lang w:val="en-US"/>
        </w:rPr>
      </w:pPr>
    </w:p>
    <w:p w14:paraId="4131DCF2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}</w:t>
      </w:r>
    </w:p>
    <w:p w14:paraId="30F60FC0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static System.Collections.ICollection DaysInMonths</w:t>
      </w:r>
    </w:p>
    <w:p w14:paraId="6AC6F870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= new int[12] { 31, 28, 31, 30, 31, 30, 31, 31, 30, 31, 30, 31 };</w:t>
      </w:r>
    </w:p>
    <w:p w14:paraId="6E35C9A9" w14:textId="77777777" w:rsidR="00E72568" w:rsidRPr="00F76611" w:rsidRDefault="00E72568" w:rsidP="008D0B10">
      <w:pPr>
        <w:ind w:firstLine="709"/>
        <w:rPr>
          <w:lang w:val="en-US"/>
        </w:rPr>
      </w:pPr>
      <w:r w:rsidRPr="00F76611">
        <w:rPr>
          <w:lang w:val="en-US"/>
        </w:rPr>
        <w:t>}</w:t>
      </w:r>
    </w:p>
    <w:p w14:paraId="54AA1260" w14:textId="77777777" w:rsidR="00FB458C" w:rsidRPr="00F76611" w:rsidRDefault="00FB458C" w:rsidP="008D0B10">
      <w:pPr>
        <w:ind w:firstLine="709"/>
        <w:rPr>
          <w:lang w:val="en-US"/>
        </w:rPr>
      </w:pPr>
    </w:p>
    <w:p w14:paraId="70657248" w14:textId="77777777" w:rsidR="00CD43F3" w:rsidRPr="00F76611" w:rsidRDefault="00CD43F3" w:rsidP="008D0B10">
      <w:pPr>
        <w:ind w:firstLine="709"/>
        <w:rPr>
          <w:lang w:val="en-US"/>
        </w:rPr>
      </w:pPr>
    </w:p>
    <w:p w14:paraId="7EDE236C" w14:textId="0507DED0" w:rsidR="00CD43F3" w:rsidRPr="00F779FD" w:rsidRDefault="00CD43F3" w:rsidP="008D0B10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A55298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4E186F" w:rsidRPr="00A55298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3 (</w:t>
      </w:r>
      <w:r w:rsidR="004E186F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пункт</w:t>
      </w:r>
      <w:r w:rsidR="004E186F" w:rsidRPr="00A55298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7)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75AB7398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>using System;</w:t>
      </w:r>
    </w:p>
    <w:p w14:paraId="4D7E891A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>enum MonthName</w:t>
      </w:r>
    </w:p>
    <w:p w14:paraId="0A5E8018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>{</w:t>
      </w:r>
    </w:p>
    <w:p w14:paraId="6664BD6E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January,</w:t>
      </w:r>
    </w:p>
    <w:p w14:paraId="41C42550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February,</w:t>
      </w:r>
    </w:p>
    <w:p w14:paraId="1CD84DAC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March,</w:t>
      </w:r>
    </w:p>
    <w:p w14:paraId="312890A2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April,</w:t>
      </w:r>
    </w:p>
    <w:p w14:paraId="7C4165D3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May,</w:t>
      </w:r>
    </w:p>
    <w:p w14:paraId="73EC3AB9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June,</w:t>
      </w:r>
    </w:p>
    <w:p w14:paraId="4895BAC6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July,</w:t>
      </w:r>
    </w:p>
    <w:p w14:paraId="332B299A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August,</w:t>
      </w:r>
    </w:p>
    <w:p w14:paraId="19E7D376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September,</w:t>
      </w:r>
    </w:p>
    <w:p w14:paraId="6DA81986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October,</w:t>
      </w:r>
    </w:p>
    <w:p w14:paraId="64E82AB4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November,</w:t>
      </w:r>
    </w:p>
    <w:p w14:paraId="39BB3380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December</w:t>
      </w:r>
    </w:p>
    <w:p w14:paraId="5DB395DB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>}</w:t>
      </w:r>
    </w:p>
    <w:p w14:paraId="4D88E307" w14:textId="77777777" w:rsidR="00A55298" w:rsidRPr="00F76611" w:rsidRDefault="00A55298" w:rsidP="008D0B10">
      <w:pPr>
        <w:ind w:firstLine="709"/>
        <w:rPr>
          <w:lang w:val="en-US"/>
        </w:rPr>
      </w:pPr>
    </w:p>
    <w:p w14:paraId="177A4FAC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>class WhatDay</w:t>
      </w:r>
    </w:p>
    <w:p w14:paraId="4A4F41F1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>{</w:t>
      </w:r>
    </w:p>
    <w:p w14:paraId="5DA186D4" w14:textId="77777777" w:rsidR="00A55298" w:rsidRPr="00F76611" w:rsidRDefault="00A55298" w:rsidP="008D0B10">
      <w:pPr>
        <w:ind w:firstLine="709"/>
        <w:rPr>
          <w:lang w:val="en-US"/>
        </w:rPr>
      </w:pPr>
    </w:p>
    <w:p w14:paraId="18BE4969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static void Main()</w:t>
      </w:r>
    </w:p>
    <w:p w14:paraId="5713052E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{</w:t>
      </w:r>
    </w:p>
    <w:p w14:paraId="0FBA8CDB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string line;</w:t>
      </w:r>
    </w:p>
    <w:p w14:paraId="02BA6A8E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Console.WriteLine("Please enter a year");</w:t>
      </w:r>
    </w:p>
    <w:p w14:paraId="44967784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line = Console.ReadLine();</w:t>
      </w:r>
    </w:p>
    <w:p w14:paraId="5B73EA0E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int yearNum = int.Parse(line);</w:t>
      </w:r>
    </w:p>
    <w:p w14:paraId="08E70989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bool isLeapYear = false;</w:t>
      </w:r>
    </w:p>
    <w:p w14:paraId="22657635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if (yearNum % 4 == 0)</w:t>
      </w:r>
    </w:p>
    <w:p w14:paraId="297493E4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lastRenderedPageBreak/>
        <w:t xml:space="preserve">        {</w:t>
      </w:r>
    </w:p>
    <w:p w14:paraId="785A53FD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isLeapYear = true;</w:t>
      </w:r>
    </w:p>
    <w:p w14:paraId="3C54F9A9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}</w:t>
      </w:r>
    </w:p>
    <w:p w14:paraId="22FA9FD7" w14:textId="77777777" w:rsidR="00A55298" w:rsidRPr="00F76611" w:rsidRDefault="00A55298" w:rsidP="008D0B10">
      <w:pPr>
        <w:ind w:firstLine="709"/>
        <w:rPr>
          <w:lang w:val="en-US"/>
        </w:rPr>
      </w:pPr>
    </w:p>
    <w:p w14:paraId="03D2AD9C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try</w:t>
      </w:r>
    </w:p>
    <w:p w14:paraId="445AFD7B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{</w:t>
      </w:r>
    </w:p>
    <w:p w14:paraId="71BB4048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Console.WriteLine("Please enter a day number between 1 and 365: ");</w:t>
      </w:r>
    </w:p>
    <w:p w14:paraId="379DF9E0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line = Console.ReadLine();</w:t>
      </w:r>
    </w:p>
    <w:p w14:paraId="4287D99F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int dayNum = int.Parse(line);</w:t>
      </w:r>
    </w:p>
    <w:p w14:paraId="70B47B08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if ((dayNum &lt;= 0) || (dayNum &gt; 365))</w:t>
      </w:r>
    </w:p>
    <w:p w14:paraId="56E0CCAE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{</w:t>
      </w:r>
    </w:p>
    <w:p w14:paraId="091902E9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ArgumentOutOfRangeException DayException = new ArgumentOutOfRangeException("Day out of Range");</w:t>
      </w:r>
    </w:p>
    <w:p w14:paraId="1F915400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throw DayException;</w:t>
      </w:r>
    </w:p>
    <w:p w14:paraId="2550560C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}</w:t>
      </w:r>
    </w:p>
    <w:p w14:paraId="1601E03B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int monthNum = 0;</w:t>
      </w:r>
    </w:p>
    <w:p w14:paraId="6103F10D" w14:textId="77777777" w:rsidR="00A55298" w:rsidRPr="00F76611" w:rsidRDefault="00A55298" w:rsidP="008D0B10">
      <w:pPr>
        <w:ind w:firstLine="709"/>
        <w:rPr>
          <w:lang w:val="en-US"/>
        </w:rPr>
      </w:pPr>
    </w:p>
    <w:p w14:paraId="6F4373B6" w14:textId="77777777" w:rsidR="00A55298" w:rsidRPr="00F76611" w:rsidRDefault="00A55298" w:rsidP="008D0B10">
      <w:pPr>
        <w:ind w:firstLine="709"/>
        <w:rPr>
          <w:lang w:val="en-US"/>
        </w:rPr>
      </w:pPr>
    </w:p>
    <w:p w14:paraId="09BAEDDA" w14:textId="77777777" w:rsidR="00A55298" w:rsidRPr="00F76611" w:rsidRDefault="00A55298" w:rsidP="008D0B10">
      <w:pPr>
        <w:ind w:firstLine="709"/>
        <w:rPr>
          <w:lang w:val="en-US"/>
        </w:rPr>
      </w:pPr>
    </w:p>
    <w:p w14:paraId="63438ADA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foreach (int daysInMonth in DaysInMonths)</w:t>
      </w:r>
    </w:p>
    <w:p w14:paraId="3132B20D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{</w:t>
      </w:r>
    </w:p>
    <w:p w14:paraId="00E562EF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if (dayNum &lt;= daysInMonth)</w:t>
      </w:r>
    </w:p>
    <w:p w14:paraId="7B1125DD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{</w:t>
      </w:r>
    </w:p>
    <w:p w14:paraId="5BE69495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break;</w:t>
      </w:r>
    </w:p>
    <w:p w14:paraId="37DF02E7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}</w:t>
      </w:r>
    </w:p>
    <w:p w14:paraId="017F2B8B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else</w:t>
      </w:r>
    </w:p>
    <w:p w14:paraId="06B61BE3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{</w:t>
      </w:r>
    </w:p>
    <w:p w14:paraId="13588346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dayNum -= daysInMonth;</w:t>
      </w:r>
    </w:p>
    <w:p w14:paraId="45B0CF10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monthNum++;</w:t>
      </w:r>
    </w:p>
    <w:p w14:paraId="2B04649B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}</w:t>
      </w:r>
    </w:p>
    <w:p w14:paraId="62944A8D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}</w:t>
      </w:r>
    </w:p>
    <w:p w14:paraId="6DFCDE8F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MonthName temp = (MonthName)monthNum;</w:t>
      </w:r>
    </w:p>
    <w:p w14:paraId="18F2FDE7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string monthName = temp.ToString();</w:t>
      </w:r>
    </w:p>
    <w:p w14:paraId="3D033466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Console.WriteLine("{0},{1}", dayNum, monthName);</w:t>
      </w:r>
    </w:p>
    <w:p w14:paraId="3EFE10B6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}</w:t>
      </w:r>
    </w:p>
    <w:p w14:paraId="33D3DFEC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catch (System.Exception caught)</w:t>
      </w:r>
    </w:p>
    <w:p w14:paraId="6242375A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{</w:t>
      </w:r>
    </w:p>
    <w:p w14:paraId="215250A3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Console.WriteLine(caught.ToString());</w:t>
      </w:r>
    </w:p>
    <w:p w14:paraId="6DEC47FE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}</w:t>
      </w:r>
    </w:p>
    <w:p w14:paraId="1C92BFC1" w14:textId="77777777" w:rsidR="00A55298" w:rsidRPr="00F76611" w:rsidRDefault="00A55298" w:rsidP="008D0B10">
      <w:pPr>
        <w:ind w:firstLine="709"/>
        <w:rPr>
          <w:lang w:val="en-US"/>
        </w:rPr>
      </w:pPr>
    </w:p>
    <w:p w14:paraId="44D318EB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}</w:t>
      </w:r>
    </w:p>
    <w:p w14:paraId="716FC5FC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static System.Collections.ICollection DaysInMonths</w:t>
      </w:r>
    </w:p>
    <w:p w14:paraId="680B53D9" w14:textId="77777777" w:rsidR="00A55298" w:rsidRPr="00F76611" w:rsidRDefault="00A55298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= new int[12] { 31, 28, 31, 30, 31, 30, 31, 31, 30, 31, 30, 31 };</w:t>
      </w:r>
    </w:p>
    <w:p w14:paraId="159C9D0D" w14:textId="77777777" w:rsidR="00A55298" w:rsidRDefault="00A55298" w:rsidP="008D0B10">
      <w:pPr>
        <w:ind w:firstLine="709"/>
      </w:pPr>
      <w:r w:rsidRPr="00F76611">
        <w:rPr>
          <w:lang w:val="en-US"/>
        </w:rPr>
        <w:t>}</w:t>
      </w:r>
    </w:p>
    <w:p w14:paraId="60E48B75" w14:textId="77777777" w:rsidR="0022030D" w:rsidRDefault="0022030D" w:rsidP="008D0B10">
      <w:pPr>
        <w:ind w:firstLine="709"/>
      </w:pPr>
    </w:p>
    <w:p w14:paraId="2DD160B5" w14:textId="198B8B31" w:rsidR="0022030D" w:rsidRPr="00275D7B" w:rsidRDefault="0022030D" w:rsidP="008D0B10">
      <w:pPr>
        <w:pStyle w:val="af2"/>
        <w:spacing w:line="360" w:lineRule="auto"/>
        <w:ind w:left="0" w:firstLine="709"/>
        <w:rPr>
          <w:color w:val="000000" w:themeColor="text1"/>
          <w:sz w:val="28"/>
          <w:szCs w:val="28"/>
          <w:u w:val="single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A55298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3 (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пункт</w:t>
      </w:r>
      <w:r w:rsidRPr="00A55298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275D7B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10</w:t>
      </w:r>
      <w:r w:rsidRPr="00A55298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)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1E0A50D2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>using System;</w:t>
      </w:r>
    </w:p>
    <w:p w14:paraId="0CCB3CAB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>enum MonthName</w:t>
      </w:r>
    </w:p>
    <w:p w14:paraId="6BE31E52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>{</w:t>
      </w:r>
    </w:p>
    <w:p w14:paraId="030F2475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January,</w:t>
      </w:r>
    </w:p>
    <w:p w14:paraId="76F648EF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February,</w:t>
      </w:r>
    </w:p>
    <w:p w14:paraId="6158EE03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lastRenderedPageBreak/>
        <w:t xml:space="preserve">    March,</w:t>
      </w:r>
    </w:p>
    <w:p w14:paraId="2BAFDD4E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April,</w:t>
      </w:r>
    </w:p>
    <w:p w14:paraId="14C9C89D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May,</w:t>
      </w:r>
    </w:p>
    <w:p w14:paraId="1C21E942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June,</w:t>
      </w:r>
    </w:p>
    <w:p w14:paraId="5BFE419F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July,</w:t>
      </w:r>
    </w:p>
    <w:p w14:paraId="442856E4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August,</w:t>
      </w:r>
    </w:p>
    <w:p w14:paraId="5A9A3268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September,</w:t>
      </w:r>
    </w:p>
    <w:p w14:paraId="688CA7DB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October,</w:t>
      </w:r>
    </w:p>
    <w:p w14:paraId="771061DC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November,</w:t>
      </w:r>
    </w:p>
    <w:p w14:paraId="4A8724F0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December</w:t>
      </w:r>
    </w:p>
    <w:p w14:paraId="3DA0FA4E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>}</w:t>
      </w:r>
    </w:p>
    <w:p w14:paraId="63AF6A7C" w14:textId="77777777" w:rsidR="008A022F" w:rsidRPr="00F76611" w:rsidRDefault="008A022F" w:rsidP="008D0B10">
      <w:pPr>
        <w:ind w:firstLine="709"/>
        <w:rPr>
          <w:lang w:val="en-US"/>
        </w:rPr>
      </w:pPr>
    </w:p>
    <w:p w14:paraId="5B950351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>class WhatDay</w:t>
      </w:r>
    </w:p>
    <w:p w14:paraId="7EAD2652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>{</w:t>
      </w:r>
    </w:p>
    <w:p w14:paraId="53A40735" w14:textId="77777777" w:rsidR="008A022F" w:rsidRPr="00F76611" w:rsidRDefault="008A022F" w:rsidP="008D0B10">
      <w:pPr>
        <w:ind w:firstLine="709"/>
        <w:rPr>
          <w:lang w:val="en-US"/>
        </w:rPr>
      </w:pPr>
    </w:p>
    <w:p w14:paraId="56B559FD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static void Main()</w:t>
      </w:r>
    </w:p>
    <w:p w14:paraId="064A21AB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{</w:t>
      </w:r>
    </w:p>
    <w:p w14:paraId="64FA6008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string line;</w:t>
      </w:r>
    </w:p>
    <w:p w14:paraId="7442F49C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Console.WriteLine("Please enter a year");</w:t>
      </w:r>
    </w:p>
    <w:p w14:paraId="47AEFF7B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line = Console.ReadLine();</w:t>
      </w:r>
    </w:p>
    <w:p w14:paraId="1F8BE06F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int yearNum = int.Parse(line);</w:t>
      </w:r>
    </w:p>
    <w:p w14:paraId="542DD87E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bool isLeapYear = false;</w:t>
      </w:r>
    </w:p>
    <w:p w14:paraId="7DD72F43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if (yearNum % 4 == 0)</w:t>
      </w:r>
    </w:p>
    <w:p w14:paraId="433D2735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{</w:t>
      </w:r>
    </w:p>
    <w:p w14:paraId="1C15FE7D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isLeapYear = true;</w:t>
      </w:r>
    </w:p>
    <w:p w14:paraId="12D0B9E9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}</w:t>
      </w:r>
    </w:p>
    <w:p w14:paraId="6C78D178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int maxDayNum;</w:t>
      </w:r>
    </w:p>
    <w:p w14:paraId="7208E0C7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if (isLeapYear)</w:t>
      </w:r>
    </w:p>
    <w:p w14:paraId="59A4199E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{</w:t>
      </w:r>
    </w:p>
    <w:p w14:paraId="0777AED3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maxDayNum = 366;</w:t>
      </w:r>
    </w:p>
    <w:p w14:paraId="157A81C3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}</w:t>
      </w:r>
    </w:p>
    <w:p w14:paraId="17D0D6A8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else</w:t>
      </w:r>
    </w:p>
    <w:p w14:paraId="41C7A314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{</w:t>
      </w:r>
    </w:p>
    <w:p w14:paraId="22C80B03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maxDayNum = 365;</w:t>
      </w:r>
    </w:p>
    <w:p w14:paraId="6F5B3646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}</w:t>
      </w:r>
    </w:p>
    <w:p w14:paraId="193E0083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try</w:t>
      </w:r>
    </w:p>
    <w:p w14:paraId="7AA65669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{</w:t>
      </w:r>
    </w:p>
    <w:p w14:paraId="5A4DFC85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Console.WriteLine("Please enter a day number between 1 and {0}: ", maxDayNum);</w:t>
      </w:r>
    </w:p>
    <w:p w14:paraId="7CDD5640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line = Console.ReadLine();</w:t>
      </w:r>
    </w:p>
    <w:p w14:paraId="5242D095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int dayNum = int.Parse(line);</w:t>
      </w:r>
    </w:p>
    <w:p w14:paraId="6848BD5E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if ((dayNum &lt;= 0) || (dayNum &gt; 365))</w:t>
      </w:r>
    </w:p>
    <w:p w14:paraId="4995A5CD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{</w:t>
      </w:r>
    </w:p>
    <w:p w14:paraId="0D067D79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ArgumentOutOfRangeException DayException = new ArgumentOutOfRangeException("Day out of Range");</w:t>
      </w:r>
    </w:p>
    <w:p w14:paraId="4D082FD2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throw DayException;</w:t>
      </w:r>
    </w:p>
    <w:p w14:paraId="4E1F7337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}</w:t>
      </w:r>
    </w:p>
    <w:p w14:paraId="2793DC59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int monthNum = 0;</w:t>
      </w:r>
    </w:p>
    <w:p w14:paraId="6E79143A" w14:textId="77777777" w:rsidR="008A022F" w:rsidRPr="00F76611" w:rsidRDefault="008A022F" w:rsidP="008D0B10">
      <w:pPr>
        <w:ind w:firstLine="709"/>
        <w:rPr>
          <w:lang w:val="en-US"/>
        </w:rPr>
      </w:pPr>
    </w:p>
    <w:p w14:paraId="3609E35E" w14:textId="77777777" w:rsidR="008A022F" w:rsidRPr="00F76611" w:rsidRDefault="008A022F" w:rsidP="008D0B10">
      <w:pPr>
        <w:ind w:firstLine="709"/>
        <w:rPr>
          <w:lang w:val="en-US"/>
        </w:rPr>
      </w:pPr>
    </w:p>
    <w:p w14:paraId="34644F03" w14:textId="77777777" w:rsidR="008A022F" w:rsidRPr="00F76611" w:rsidRDefault="008A022F" w:rsidP="008D0B10">
      <w:pPr>
        <w:ind w:firstLine="709"/>
        <w:rPr>
          <w:lang w:val="en-US"/>
        </w:rPr>
      </w:pPr>
    </w:p>
    <w:p w14:paraId="0737F2F8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foreach (int daysInMonth in DaysInMonths)</w:t>
      </w:r>
    </w:p>
    <w:p w14:paraId="0870D583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{</w:t>
      </w:r>
    </w:p>
    <w:p w14:paraId="6BBBA5A7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lastRenderedPageBreak/>
        <w:t xml:space="preserve">                if (dayNum &lt;= daysInMonth)</w:t>
      </w:r>
    </w:p>
    <w:p w14:paraId="18CEF82C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{</w:t>
      </w:r>
    </w:p>
    <w:p w14:paraId="5713773D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break;</w:t>
      </w:r>
    </w:p>
    <w:p w14:paraId="20D25566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}</w:t>
      </w:r>
    </w:p>
    <w:p w14:paraId="4022F5A8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else</w:t>
      </w:r>
    </w:p>
    <w:p w14:paraId="18371270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{</w:t>
      </w:r>
    </w:p>
    <w:p w14:paraId="13CB1574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dayNum -= daysInMonth;</w:t>
      </w:r>
    </w:p>
    <w:p w14:paraId="7102B08B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monthNum++;</w:t>
      </w:r>
    </w:p>
    <w:p w14:paraId="0F3BC78D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}</w:t>
      </w:r>
    </w:p>
    <w:p w14:paraId="036313DD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}</w:t>
      </w:r>
    </w:p>
    <w:p w14:paraId="0AFDBC23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MonthName temp = (MonthName)monthNum;</w:t>
      </w:r>
    </w:p>
    <w:p w14:paraId="43273CB1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string monthName = temp.ToString();</w:t>
      </w:r>
    </w:p>
    <w:p w14:paraId="5350320F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Console.WriteLine("{0},{1}", dayNum, monthName);</w:t>
      </w:r>
    </w:p>
    <w:p w14:paraId="469D4888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}</w:t>
      </w:r>
    </w:p>
    <w:p w14:paraId="1AF47681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catch (System.Exception caught)</w:t>
      </w:r>
    </w:p>
    <w:p w14:paraId="2F72F853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{</w:t>
      </w:r>
    </w:p>
    <w:p w14:paraId="68AD4A3D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Console.WriteLine(caught.ToString());</w:t>
      </w:r>
    </w:p>
    <w:p w14:paraId="5B05E7F1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}</w:t>
      </w:r>
    </w:p>
    <w:p w14:paraId="0C9FE3F7" w14:textId="77777777" w:rsidR="008A022F" w:rsidRPr="00F76611" w:rsidRDefault="008A022F" w:rsidP="008D0B10">
      <w:pPr>
        <w:ind w:firstLine="709"/>
        <w:rPr>
          <w:lang w:val="en-US"/>
        </w:rPr>
      </w:pPr>
    </w:p>
    <w:p w14:paraId="6CF94548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}</w:t>
      </w:r>
    </w:p>
    <w:p w14:paraId="31E3D118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static System.Collections.ICollection DaysInMonths</w:t>
      </w:r>
    </w:p>
    <w:p w14:paraId="0BD95BF7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= new int[12] { 31, 28, 31, 30, 31, 30, 31, 31, 30, 31, 30, 31 };</w:t>
      </w:r>
    </w:p>
    <w:p w14:paraId="2CA9C8D5" w14:textId="77777777" w:rsidR="008A022F" w:rsidRPr="00F76611" w:rsidRDefault="008A022F" w:rsidP="008D0B10">
      <w:pPr>
        <w:ind w:firstLine="709"/>
        <w:rPr>
          <w:lang w:val="en-US"/>
        </w:rPr>
      </w:pPr>
      <w:r w:rsidRPr="00F76611">
        <w:rPr>
          <w:lang w:val="en-US"/>
        </w:rPr>
        <w:t>}</w:t>
      </w:r>
    </w:p>
    <w:p w14:paraId="51DF8302" w14:textId="77777777" w:rsidR="00FB458C" w:rsidRDefault="00FB458C" w:rsidP="008D0B10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5AC77885" w14:textId="5C237AD6" w:rsidR="008A022F" w:rsidRPr="008D0B10" w:rsidRDefault="008A022F" w:rsidP="008D0B10">
      <w:pPr>
        <w:pStyle w:val="af2"/>
        <w:spacing w:line="360" w:lineRule="auto"/>
        <w:ind w:left="0" w:firstLine="709"/>
        <w:rPr>
          <w:color w:val="000000" w:themeColor="text1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A55298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3 (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пункт</w:t>
      </w:r>
      <w:r w:rsidRPr="00A55298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Pr="008D0B10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1</w:t>
      </w:r>
      <w:r w:rsidR="00C9037C" w:rsidRPr="008D0B10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5</w:t>
      </w:r>
      <w:r w:rsidRPr="00A55298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)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3E2B3C79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>using System;</w:t>
      </w:r>
    </w:p>
    <w:p w14:paraId="1BBBBB10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>using System.Diagnostics.Eventing.Reader;</w:t>
      </w:r>
    </w:p>
    <w:p w14:paraId="0C0404C5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>enum MonthName</w:t>
      </w:r>
    </w:p>
    <w:p w14:paraId="1137B6A3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>{</w:t>
      </w:r>
    </w:p>
    <w:p w14:paraId="2166401E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January,</w:t>
      </w:r>
    </w:p>
    <w:p w14:paraId="6AB67B83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February,</w:t>
      </w:r>
    </w:p>
    <w:p w14:paraId="75AD4EC4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March,</w:t>
      </w:r>
    </w:p>
    <w:p w14:paraId="14B3B0EA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April,</w:t>
      </w:r>
    </w:p>
    <w:p w14:paraId="4C96B04A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May,</w:t>
      </w:r>
    </w:p>
    <w:p w14:paraId="4BF5D1F6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June,</w:t>
      </w:r>
    </w:p>
    <w:p w14:paraId="3084A45B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July,</w:t>
      </w:r>
    </w:p>
    <w:p w14:paraId="6BA216AA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August,</w:t>
      </w:r>
    </w:p>
    <w:p w14:paraId="444C6F45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September,</w:t>
      </w:r>
    </w:p>
    <w:p w14:paraId="4355791E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October,</w:t>
      </w:r>
    </w:p>
    <w:p w14:paraId="41143F94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November,</w:t>
      </w:r>
    </w:p>
    <w:p w14:paraId="40D7D5C6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December</w:t>
      </w:r>
    </w:p>
    <w:p w14:paraId="3330F1EF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>}</w:t>
      </w:r>
    </w:p>
    <w:p w14:paraId="77BE31F7" w14:textId="77777777" w:rsidR="008D0B10" w:rsidRPr="00F76611" w:rsidRDefault="008D0B10" w:rsidP="008D0B10">
      <w:pPr>
        <w:ind w:firstLine="709"/>
        <w:rPr>
          <w:lang w:val="en-US"/>
        </w:rPr>
      </w:pPr>
    </w:p>
    <w:p w14:paraId="568FD042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>class WhatDay</w:t>
      </w:r>
    </w:p>
    <w:p w14:paraId="663553CF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>{</w:t>
      </w:r>
    </w:p>
    <w:p w14:paraId="26DD1241" w14:textId="77777777" w:rsidR="008D0B10" w:rsidRPr="00F76611" w:rsidRDefault="008D0B10" w:rsidP="008D0B10">
      <w:pPr>
        <w:ind w:firstLine="709"/>
        <w:rPr>
          <w:lang w:val="en-US"/>
        </w:rPr>
      </w:pPr>
    </w:p>
    <w:p w14:paraId="0A120A3A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static void Main()</w:t>
      </w:r>
    </w:p>
    <w:p w14:paraId="711F18E7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{</w:t>
      </w:r>
    </w:p>
    <w:p w14:paraId="510B3AD8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string line;</w:t>
      </w:r>
    </w:p>
    <w:p w14:paraId="36DD6416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Console.WriteLine("Please enter a year");</w:t>
      </w:r>
    </w:p>
    <w:p w14:paraId="66555DE2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line = Console.ReadLine();</w:t>
      </w:r>
    </w:p>
    <w:p w14:paraId="73FF8249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lastRenderedPageBreak/>
        <w:t xml:space="preserve">        int yearNum = int.Parse(line);</w:t>
      </w:r>
    </w:p>
    <w:p w14:paraId="2C362CE5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bool isLeapYear = false;</w:t>
      </w:r>
    </w:p>
    <w:p w14:paraId="35652921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if (yearNum % 4 == 0)</w:t>
      </w:r>
    </w:p>
    <w:p w14:paraId="04E7ABF6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{</w:t>
      </w:r>
    </w:p>
    <w:p w14:paraId="46BCAF18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isLeapYear = true;</w:t>
      </w:r>
    </w:p>
    <w:p w14:paraId="4F96046F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}</w:t>
      </w:r>
    </w:p>
    <w:p w14:paraId="4934F290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int maxDayNum;</w:t>
      </w:r>
    </w:p>
    <w:p w14:paraId="0F4A48CB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if (isLeapYear)</w:t>
      </w:r>
    </w:p>
    <w:p w14:paraId="2FD75C5A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{</w:t>
      </w:r>
    </w:p>
    <w:p w14:paraId="73FEC2E8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maxDayNum = 366;</w:t>
      </w:r>
    </w:p>
    <w:p w14:paraId="0F8832CC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}</w:t>
      </w:r>
    </w:p>
    <w:p w14:paraId="771180F7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else</w:t>
      </w:r>
    </w:p>
    <w:p w14:paraId="758D8128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{</w:t>
      </w:r>
    </w:p>
    <w:p w14:paraId="50A0DE6E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maxDayNum = 365;</w:t>
      </w:r>
    </w:p>
    <w:p w14:paraId="46820863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}</w:t>
      </w:r>
    </w:p>
    <w:p w14:paraId="0588A36C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try</w:t>
      </w:r>
    </w:p>
    <w:p w14:paraId="65F21776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{</w:t>
      </w:r>
    </w:p>
    <w:p w14:paraId="137AF0AC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Console.WriteLine("Please enter a day number between 1 and {0}: ", maxDayNum);</w:t>
      </w:r>
    </w:p>
    <w:p w14:paraId="6E6FB20D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line = Console.ReadLine();</w:t>
      </w:r>
    </w:p>
    <w:p w14:paraId="4E0E8612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int dayNum = int.Parse(line);</w:t>
      </w:r>
    </w:p>
    <w:p w14:paraId="1E3A495E" w14:textId="77777777" w:rsidR="008D0B10" w:rsidRPr="008D0B10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</w:t>
      </w:r>
      <w:r w:rsidRPr="008D0B10">
        <w:rPr>
          <w:lang w:val="en-US"/>
        </w:rPr>
        <w:t>if ((dayNum &lt;= 0) || (dayNum &gt; 365))</w:t>
      </w:r>
    </w:p>
    <w:p w14:paraId="3D1D530C" w14:textId="77777777" w:rsidR="008D0B10" w:rsidRPr="008D0B10" w:rsidRDefault="008D0B10" w:rsidP="008D0B10">
      <w:pPr>
        <w:ind w:firstLine="709"/>
        <w:rPr>
          <w:lang w:val="en-US"/>
        </w:rPr>
      </w:pPr>
      <w:r w:rsidRPr="008D0B10">
        <w:rPr>
          <w:lang w:val="en-US"/>
        </w:rPr>
        <w:t xml:space="preserve">            {</w:t>
      </w:r>
    </w:p>
    <w:p w14:paraId="2907BA2B" w14:textId="77777777" w:rsidR="008D0B10" w:rsidRPr="00F76611" w:rsidRDefault="008D0B10" w:rsidP="008D0B10">
      <w:pPr>
        <w:ind w:firstLine="709"/>
        <w:rPr>
          <w:lang w:val="en-US"/>
        </w:rPr>
      </w:pPr>
      <w:r w:rsidRPr="008D0B10">
        <w:rPr>
          <w:lang w:val="en-US"/>
        </w:rPr>
        <w:t xml:space="preserve">                </w:t>
      </w:r>
      <w:r w:rsidRPr="00F76611">
        <w:rPr>
          <w:lang w:val="en-US"/>
        </w:rPr>
        <w:t>ArgumentOutOfRangeException DayException = new ArgumentOutOfRangeException("Day out of Range");</w:t>
      </w:r>
    </w:p>
    <w:p w14:paraId="287DD00D" w14:textId="77777777" w:rsidR="008D0B10" w:rsidRPr="008D0B10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</w:t>
      </w:r>
      <w:r w:rsidRPr="008D0B10">
        <w:rPr>
          <w:lang w:val="en-US"/>
        </w:rPr>
        <w:t>throw DayException;</w:t>
      </w:r>
    </w:p>
    <w:p w14:paraId="7DA340AF" w14:textId="77777777" w:rsidR="008D0B10" w:rsidRPr="008D0B10" w:rsidRDefault="008D0B10" w:rsidP="008D0B10">
      <w:pPr>
        <w:ind w:firstLine="709"/>
        <w:rPr>
          <w:lang w:val="en-US"/>
        </w:rPr>
      </w:pPr>
      <w:r w:rsidRPr="008D0B10">
        <w:rPr>
          <w:lang w:val="en-US"/>
        </w:rPr>
        <w:t xml:space="preserve">            }</w:t>
      </w:r>
    </w:p>
    <w:p w14:paraId="7AF58217" w14:textId="77777777" w:rsidR="008D0B10" w:rsidRPr="008D0B10" w:rsidRDefault="008D0B10" w:rsidP="008D0B10">
      <w:pPr>
        <w:ind w:firstLine="709"/>
        <w:rPr>
          <w:lang w:val="en-US"/>
        </w:rPr>
      </w:pPr>
      <w:r w:rsidRPr="008D0B10">
        <w:rPr>
          <w:lang w:val="en-US"/>
        </w:rPr>
        <w:t xml:space="preserve">            int monthNum = 0;</w:t>
      </w:r>
    </w:p>
    <w:p w14:paraId="378CAAC3" w14:textId="77777777" w:rsidR="008D0B10" w:rsidRPr="008D0B10" w:rsidRDefault="008D0B10" w:rsidP="008D0B10">
      <w:pPr>
        <w:ind w:firstLine="709"/>
        <w:rPr>
          <w:lang w:val="en-US"/>
        </w:rPr>
      </w:pPr>
    </w:p>
    <w:p w14:paraId="2A7FBECD" w14:textId="77777777" w:rsidR="008D0B10" w:rsidRPr="00F76611" w:rsidRDefault="008D0B10" w:rsidP="008D0B10">
      <w:pPr>
        <w:ind w:firstLine="709"/>
        <w:rPr>
          <w:lang w:val="en-US"/>
        </w:rPr>
      </w:pPr>
      <w:r w:rsidRPr="008D0B10">
        <w:rPr>
          <w:lang w:val="en-US"/>
        </w:rPr>
        <w:t xml:space="preserve">            </w:t>
      </w:r>
      <w:r w:rsidRPr="00F76611">
        <w:rPr>
          <w:lang w:val="en-US"/>
        </w:rPr>
        <w:t>if (isLeapYear)</w:t>
      </w:r>
    </w:p>
    <w:p w14:paraId="01C78EA6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{</w:t>
      </w:r>
    </w:p>
    <w:p w14:paraId="5FB8376A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foreach (int daysInMonth in DaysInLeapMonths)</w:t>
      </w:r>
    </w:p>
    <w:p w14:paraId="3932D7CB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{</w:t>
      </w:r>
    </w:p>
    <w:p w14:paraId="6E8D6202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if (dayNum &lt;= daysInMonth)</w:t>
      </w:r>
    </w:p>
    <w:p w14:paraId="40F5C9B5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{</w:t>
      </w:r>
    </w:p>
    <w:p w14:paraId="3047FCA5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    break;</w:t>
      </w:r>
    </w:p>
    <w:p w14:paraId="54B42241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}</w:t>
      </w:r>
    </w:p>
    <w:p w14:paraId="1D92E910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else</w:t>
      </w:r>
    </w:p>
    <w:p w14:paraId="2803CF4C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{</w:t>
      </w:r>
    </w:p>
    <w:p w14:paraId="35347133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    dayNum -= daysInMonth;</w:t>
      </w:r>
    </w:p>
    <w:p w14:paraId="37E77C28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    monthNum++;</w:t>
      </w:r>
    </w:p>
    <w:p w14:paraId="4692E113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    }</w:t>
      </w:r>
    </w:p>
    <w:p w14:paraId="0BD167E1" w14:textId="77777777" w:rsidR="008D0B10" w:rsidRPr="008D0B10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</w:t>
      </w:r>
      <w:r w:rsidRPr="008D0B10">
        <w:rPr>
          <w:lang w:val="en-US"/>
        </w:rPr>
        <w:t>}</w:t>
      </w:r>
    </w:p>
    <w:p w14:paraId="7B8ACB45" w14:textId="77777777" w:rsidR="008D0B10" w:rsidRPr="008D0B10" w:rsidRDefault="008D0B10" w:rsidP="008D0B10">
      <w:pPr>
        <w:ind w:firstLine="709"/>
        <w:rPr>
          <w:lang w:val="en-US"/>
        </w:rPr>
      </w:pPr>
      <w:r w:rsidRPr="008D0B10">
        <w:rPr>
          <w:lang w:val="en-US"/>
        </w:rPr>
        <w:t xml:space="preserve">            }</w:t>
      </w:r>
    </w:p>
    <w:p w14:paraId="16A52089" w14:textId="77777777" w:rsidR="008D0B10" w:rsidRPr="008D0B10" w:rsidRDefault="008D0B10" w:rsidP="008D0B10">
      <w:pPr>
        <w:ind w:firstLine="709"/>
        <w:rPr>
          <w:lang w:val="en-US"/>
        </w:rPr>
      </w:pPr>
      <w:r w:rsidRPr="008D0B10">
        <w:rPr>
          <w:lang w:val="en-US"/>
        </w:rPr>
        <w:t xml:space="preserve">            else</w:t>
      </w:r>
    </w:p>
    <w:p w14:paraId="57DDF505" w14:textId="77777777" w:rsidR="008D0B10" w:rsidRPr="008D0B10" w:rsidRDefault="008D0B10" w:rsidP="008D0B10">
      <w:pPr>
        <w:ind w:firstLine="709"/>
        <w:rPr>
          <w:lang w:val="en-US"/>
        </w:rPr>
      </w:pPr>
      <w:r w:rsidRPr="008D0B10">
        <w:rPr>
          <w:lang w:val="en-US"/>
        </w:rPr>
        <w:t xml:space="preserve">            {</w:t>
      </w:r>
    </w:p>
    <w:p w14:paraId="790DA511" w14:textId="77777777" w:rsidR="008D0B10" w:rsidRPr="00F76611" w:rsidRDefault="008D0B10" w:rsidP="008D0B10">
      <w:pPr>
        <w:ind w:firstLine="709"/>
        <w:rPr>
          <w:lang w:val="en-US"/>
        </w:rPr>
      </w:pPr>
      <w:r w:rsidRPr="008D0B10">
        <w:rPr>
          <w:lang w:val="en-US"/>
        </w:rPr>
        <w:t xml:space="preserve">                </w:t>
      </w:r>
      <w:r w:rsidRPr="00F76611">
        <w:rPr>
          <w:lang w:val="en-US"/>
        </w:rPr>
        <w:t>foreach (int daysInMonth in DaysInMonths)</w:t>
      </w:r>
    </w:p>
    <w:p w14:paraId="1B827EBB" w14:textId="77777777" w:rsidR="008D0B10" w:rsidRPr="008D0B10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    </w:t>
      </w:r>
      <w:r w:rsidRPr="008D0B10">
        <w:rPr>
          <w:lang w:val="en-US"/>
        </w:rPr>
        <w:t>{</w:t>
      </w:r>
    </w:p>
    <w:p w14:paraId="784481A7" w14:textId="77777777" w:rsidR="008D0B10" w:rsidRPr="008D0B10" w:rsidRDefault="008D0B10" w:rsidP="008D0B10">
      <w:pPr>
        <w:ind w:firstLine="709"/>
        <w:rPr>
          <w:lang w:val="en-US"/>
        </w:rPr>
      </w:pPr>
      <w:r w:rsidRPr="008D0B10">
        <w:rPr>
          <w:lang w:val="en-US"/>
        </w:rPr>
        <w:t xml:space="preserve">                    if (dayNum &lt;= daysInMonth)</w:t>
      </w:r>
    </w:p>
    <w:p w14:paraId="772EECEF" w14:textId="77777777" w:rsidR="008D0B10" w:rsidRPr="008D0B10" w:rsidRDefault="008D0B10" w:rsidP="008D0B10">
      <w:pPr>
        <w:ind w:firstLine="709"/>
        <w:rPr>
          <w:lang w:val="en-US"/>
        </w:rPr>
      </w:pPr>
      <w:r w:rsidRPr="008D0B10">
        <w:rPr>
          <w:lang w:val="en-US"/>
        </w:rPr>
        <w:t xml:space="preserve">                    {</w:t>
      </w:r>
    </w:p>
    <w:p w14:paraId="5E448409" w14:textId="77777777" w:rsidR="008D0B10" w:rsidRPr="008D0B10" w:rsidRDefault="008D0B10" w:rsidP="008D0B10">
      <w:pPr>
        <w:ind w:firstLine="709"/>
        <w:rPr>
          <w:lang w:val="en-US"/>
        </w:rPr>
      </w:pPr>
      <w:r w:rsidRPr="008D0B10">
        <w:rPr>
          <w:lang w:val="en-US"/>
        </w:rPr>
        <w:t xml:space="preserve">                        break;</w:t>
      </w:r>
    </w:p>
    <w:p w14:paraId="058A26D0" w14:textId="77777777" w:rsidR="008D0B10" w:rsidRPr="008D0B10" w:rsidRDefault="008D0B10" w:rsidP="008D0B10">
      <w:pPr>
        <w:ind w:firstLine="709"/>
        <w:rPr>
          <w:lang w:val="en-US"/>
        </w:rPr>
      </w:pPr>
      <w:r w:rsidRPr="008D0B10">
        <w:rPr>
          <w:lang w:val="en-US"/>
        </w:rPr>
        <w:t xml:space="preserve">                    }</w:t>
      </w:r>
    </w:p>
    <w:p w14:paraId="1FFFAF5D" w14:textId="77777777" w:rsidR="008D0B10" w:rsidRPr="008D0B10" w:rsidRDefault="008D0B10" w:rsidP="008D0B10">
      <w:pPr>
        <w:ind w:firstLine="709"/>
        <w:rPr>
          <w:lang w:val="en-US"/>
        </w:rPr>
      </w:pPr>
      <w:r w:rsidRPr="008D0B10">
        <w:rPr>
          <w:lang w:val="en-US"/>
        </w:rPr>
        <w:t xml:space="preserve">                    else</w:t>
      </w:r>
    </w:p>
    <w:p w14:paraId="2EF7464C" w14:textId="77777777" w:rsidR="008D0B10" w:rsidRPr="008D0B10" w:rsidRDefault="008D0B10" w:rsidP="008D0B10">
      <w:pPr>
        <w:ind w:firstLine="709"/>
        <w:rPr>
          <w:lang w:val="en-US"/>
        </w:rPr>
      </w:pPr>
      <w:r w:rsidRPr="008D0B10">
        <w:rPr>
          <w:lang w:val="en-US"/>
        </w:rPr>
        <w:lastRenderedPageBreak/>
        <w:t xml:space="preserve">                    {</w:t>
      </w:r>
    </w:p>
    <w:p w14:paraId="5F509E56" w14:textId="77777777" w:rsidR="008D0B10" w:rsidRPr="008D0B10" w:rsidRDefault="008D0B10" w:rsidP="008D0B10">
      <w:pPr>
        <w:ind w:firstLine="709"/>
        <w:rPr>
          <w:lang w:val="en-US"/>
        </w:rPr>
      </w:pPr>
      <w:r w:rsidRPr="008D0B10">
        <w:rPr>
          <w:lang w:val="en-US"/>
        </w:rPr>
        <w:t xml:space="preserve">                        dayNum -= daysInMonth;</w:t>
      </w:r>
    </w:p>
    <w:p w14:paraId="32D72315" w14:textId="77777777" w:rsidR="008D0B10" w:rsidRPr="008D0B10" w:rsidRDefault="008D0B10" w:rsidP="008D0B10">
      <w:pPr>
        <w:ind w:firstLine="709"/>
        <w:rPr>
          <w:lang w:val="en-US"/>
        </w:rPr>
      </w:pPr>
      <w:r w:rsidRPr="008D0B10">
        <w:rPr>
          <w:lang w:val="en-US"/>
        </w:rPr>
        <w:t xml:space="preserve">                        monthNum++;</w:t>
      </w:r>
    </w:p>
    <w:p w14:paraId="0269AE4E" w14:textId="77777777" w:rsidR="008D0B10" w:rsidRPr="008D0B10" w:rsidRDefault="008D0B10" w:rsidP="008D0B10">
      <w:pPr>
        <w:ind w:firstLine="709"/>
        <w:rPr>
          <w:lang w:val="en-US"/>
        </w:rPr>
      </w:pPr>
      <w:r w:rsidRPr="008D0B10">
        <w:rPr>
          <w:lang w:val="en-US"/>
        </w:rPr>
        <w:t xml:space="preserve">                    }</w:t>
      </w:r>
    </w:p>
    <w:p w14:paraId="2B50995D" w14:textId="77777777" w:rsidR="008D0B10" w:rsidRPr="008D0B10" w:rsidRDefault="008D0B10" w:rsidP="008D0B10">
      <w:pPr>
        <w:ind w:firstLine="709"/>
        <w:rPr>
          <w:lang w:val="en-US"/>
        </w:rPr>
      </w:pPr>
      <w:r w:rsidRPr="008D0B10">
        <w:rPr>
          <w:lang w:val="en-US"/>
        </w:rPr>
        <w:t xml:space="preserve">                }</w:t>
      </w:r>
    </w:p>
    <w:p w14:paraId="4E185303" w14:textId="77777777" w:rsidR="008D0B10" w:rsidRPr="008D0B10" w:rsidRDefault="008D0B10" w:rsidP="008D0B10">
      <w:pPr>
        <w:ind w:firstLine="709"/>
        <w:rPr>
          <w:lang w:val="en-US"/>
        </w:rPr>
      </w:pPr>
      <w:r w:rsidRPr="008D0B10">
        <w:rPr>
          <w:lang w:val="en-US"/>
        </w:rPr>
        <w:t xml:space="preserve">            }</w:t>
      </w:r>
    </w:p>
    <w:p w14:paraId="16357CD9" w14:textId="77777777" w:rsidR="008D0B10" w:rsidRPr="008D0B10" w:rsidRDefault="008D0B10" w:rsidP="008D0B10">
      <w:pPr>
        <w:ind w:firstLine="709"/>
        <w:rPr>
          <w:lang w:val="en-US"/>
        </w:rPr>
      </w:pPr>
    </w:p>
    <w:p w14:paraId="1D0353BF" w14:textId="77777777" w:rsidR="008D0B10" w:rsidRPr="008D0B10" w:rsidRDefault="008D0B10" w:rsidP="008D0B10">
      <w:pPr>
        <w:ind w:firstLine="709"/>
        <w:rPr>
          <w:lang w:val="en-US"/>
        </w:rPr>
      </w:pPr>
      <w:r w:rsidRPr="008D0B10">
        <w:rPr>
          <w:lang w:val="en-US"/>
        </w:rPr>
        <w:t xml:space="preserve">           </w:t>
      </w:r>
    </w:p>
    <w:p w14:paraId="23B081BB" w14:textId="77777777" w:rsidR="008D0B10" w:rsidRPr="008D0B10" w:rsidRDefault="008D0B10" w:rsidP="008D0B10">
      <w:pPr>
        <w:ind w:firstLine="709"/>
        <w:rPr>
          <w:lang w:val="en-US"/>
        </w:rPr>
      </w:pPr>
    </w:p>
    <w:p w14:paraId="456DB761" w14:textId="77777777" w:rsidR="008D0B10" w:rsidRPr="008D0B10" w:rsidRDefault="008D0B10" w:rsidP="008D0B10">
      <w:pPr>
        <w:ind w:firstLine="709"/>
        <w:rPr>
          <w:lang w:val="en-US"/>
        </w:rPr>
      </w:pPr>
    </w:p>
    <w:p w14:paraId="1D20D2EA" w14:textId="77777777" w:rsidR="008D0B10" w:rsidRPr="00F76611" w:rsidRDefault="008D0B10" w:rsidP="008D0B10">
      <w:pPr>
        <w:ind w:firstLine="709"/>
        <w:rPr>
          <w:lang w:val="en-US"/>
        </w:rPr>
      </w:pPr>
      <w:r w:rsidRPr="008D0B10">
        <w:rPr>
          <w:lang w:val="en-US"/>
        </w:rPr>
        <w:t xml:space="preserve">            </w:t>
      </w:r>
      <w:r w:rsidRPr="00F76611">
        <w:rPr>
          <w:lang w:val="en-US"/>
        </w:rPr>
        <w:t>MonthName temp = (MonthName)monthNum;</w:t>
      </w:r>
    </w:p>
    <w:p w14:paraId="0F482A36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string monthName = temp.ToString();</w:t>
      </w:r>
    </w:p>
    <w:p w14:paraId="5E880CDE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Console.WriteLine("{0},{1}", dayNum, monthName);</w:t>
      </w:r>
    </w:p>
    <w:p w14:paraId="246283C8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}</w:t>
      </w:r>
    </w:p>
    <w:p w14:paraId="72664F0B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catch (System.Exception caught)</w:t>
      </w:r>
    </w:p>
    <w:p w14:paraId="59F34C76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{</w:t>
      </w:r>
    </w:p>
    <w:p w14:paraId="65C92142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    Console.WriteLine(caught.ToString());</w:t>
      </w:r>
    </w:p>
    <w:p w14:paraId="700DCB5F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}</w:t>
      </w:r>
    </w:p>
    <w:p w14:paraId="5C3FF904" w14:textId="77777777" w:rsidR="008D0B10" w:rsidRPr="00F76611" w:rsidRDefault="008D0B10" w:rsidP="008D0B10">
      <w:pPr>
        <w:ind w:firstLine="709"/>
        <w:rPr>
          <w:lang w:val="en-US"/>
        </w:rPr>
      </w:pPr>
    </w:p>
    <w:p w14:paraId="1D40F1E3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}</w:t>
      </w:r>
    </w:p>
    <w:p w14:paraId="5F8C465D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static System.Collections.ICollection DaysInMonths</w:t>
      </w:r>
    </w:p>
    <w:p w14:paraId="237440C4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= new int[12] { 31, 28, 31, 30, 31, 30, 31, 31, 30, 31, 30, 31 };</w:t>
      </w:r>
    </w:p>
    <w:p w14:paraId="3DE57705" w14:textId="77777777" w:rsidR="008D0B10" w:rsidRPr="00F76611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static System.Collections.ICollection DaysInLeapMonths</w:t>
      </w:r>
    </w:p>
    <w:p w14:paraId="2713D029" w14:textId="77777777" w:rsidR="008D0B10" w:rsidRPr="008D0B10" w:rsidRDefault="008D0B10" w:rsidP="008D0B10">
      <w:pPr>
        <w:ind w:firstLine="709"/>
        <w:rPr>
          <w:lang w:val="en-US"/>
        </w:rPr>
      </w:pPr>
      <w:r w:rsidRPr="00F76611">
        <w:rPr>
          <w:lang w:val="en-US"/>
        </w:rPr>
        <w:t xml:space="preserve">        </w:t>
      </w:r>
      <w:r w:rsidRPr="008D0B10">
        <w:rPr>
          <w:lang w:val="en-US"/>
        </w:rPr>
        <w:t>= new int[12] { 31, 29, 31, 30, 31, 30, 31, 31, 30, 31, 30, 31 };</w:t>
      </w:r>
    </w:p>
    <w:p w14:paraId="3E258A77" w14:textId="77777777" w:rsidR="008D0B10" w:rsidRDefault="008D0B10" w:rsidP="008D0B10">
      <w:pPr>
        <w:ind w:firstLine="709"/>
      </w:pPr>
      <w:r>
        <w:t>}</w:t>
      </w:r>
    </w:p>
    <w:p w14:paraId="3316F46F" w14:textId="77777777" w:rsidR="004D3611" w:rsidRPr="00CD43F3" w:rsidRDefault="004D3611" w:rsidP="00CD43F3">
      <w:pPr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sectPr w:rsidR="004D3611" w:rsidRPr="00CD43F3" w:rsidSect="008E04B9">
      <w:headerReference w:type="default" r:id="rId14"/>
      <w:footerReference w:type="default" r:id="rId15"/>
      <w:footerReference w:type="firs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FAE95" w14:textId="77777777" w:rsidR="004E4BF2" w:rsidRDefault="004E4BF2" w:rsidP="0098338E">
      <w:r>
        <w:separator/>
      </w:r>
    </w:p>
  </w:endnote>
  <w:endnote w:type="continuationSeparator" w:id="0">
    <w:p w14:paraId="70C981B5" w14:textId="77777777" w:rsidR="004E4BF2" w:rsidRDefault="004E4BF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FB508" w14:textId="77777777" w:rsidR="004E4BF2" w:rsidRDefault="004E4BF2" w:rsidP="0098338E">
      <w:r>
        <w:separator/>
      </w:r>
    </w:p>
  </w:footnote>
  <w:footnote w:type="continuationSeparator" w:id="0">
    <w:p w14:paraId="2FF4DA7C" w14:textId="77777777" w:rsidR="004E4BF2" w:rsidRDefault="004E4BF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531755">
    <w:abstractNumId w:val="18"/>
  </w:num>
  <w:num w:numId="2" w16cid:durableId="51776536">
    <w:abstractNumId w:val="1"/>
  </w:num>
  <w:num w:numId="3" w16cid:durableId="916209011">
    <w:abstractNumId w:val="15"/>
  </w:num>
  <w:num w:numId="4" w16cid:durableId="1519470209">
    <w:abstractNumId w:val="23"/>
  </w:num>
  <w:num w:numId="5" w16cid:durableId="1940406163">
    <w:abstractNumId w:val="3"/>
  </w:num>
  <w:num w:numId="6" w16cid:durableId="416905795">
    <w:abstractNumId w:val="2"/>
  </w:num>
  <w:num w:numId="7" w16cid:durableId="1593852712">
    <w:abstractNumId w:val="9"/>
  </w:num>
  <w:num w:numId="8" w16cid:durableId="1705132310">
    <w:abstractNumId w:val="22"/>
  </w:num>
  <w:num w:numId="9" w16cid:durableId="482697521">
    <w:abstractNumId w:val="24"/>
  </w:num>
  <w:num w:numId="10" w16cid:durableId="1442120">
    <w:abstractNumId w:val="16"/>
  </w:num>
  <w:num w:numId="11" w16cid:durableId="836574485">
    <w:abstractNumId w:val="11"/>
  </w:num>
  <w:num w:numId="12" w16cid:durableId="1443040265">
    <w:abstractNumId w:val="13"/>
  </w:num>
  <w:num w:numId="13" w16cid:durableId="275990019">
    <w:abstractNumId w:val="12"/>
  </w:num>
  <w:num w:numId="14" w16cid:durableId="1099522040">
    <w:abstractNumId w:val="8"/>
  </w:num>
  <w:num w:numId="15" w16cid:durableId="1661618717">
    <w:abstractNumId w:val="20"/>
  </w:num>
  <w:num w:numId="16" w16cid:durableId="1865514633">
    <w:abstractNumId w:val="10"/>
  </w:num>
  <w:num w:numId="17" w16cid:durableId="854079594">
    <w:abstractNumId w:val="17"/>
  </w:num>
  <w:num w:numId="18" w16cid:durableId="382146264">
    <w:abstractNumId w:val="21"/>
  </w:num>
  <w:num w:numId="19" w16cid:durableId="2036691235">
    <w:abstractNumId w:val="5"/>
  </w:num>
  <w:num w:numId="20" w16cid:durableId="1231621472">
    <w:abstractNumId w:val="7"/>
  </w:num>
  <w:num w:numId="21" w16cid:durableId="1476871822">
    <w:abstractNumId w:val="0"/>
  </w:num>
  <w:num w:numId="22" w16cid:durableId="1017384146">
    <w:abstractNumId w:val="6"/>
  </w:num>
  <w:num w:numId="23" w16cid:durableId="341666280">
    <w:abstractNumId w:val="14"/>
  </w:num>
  <w:num w:numId="24" w16cid:durableId="560604550">
    <w:abstractNumId w:val="19"/>
  </w:num>
  <w:num w:numId="25" w16cid:durableId="136872117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1E02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4D6"/>
    <w:rsid w:val="00111B63"/>
    <w:rsid w:val="0011227F"/>
    <w:rsid w:val="0011346B"/>
    <w:rsid w:val="00113BA4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BD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4381"/>
    <w:rsid w:val="00294CCA"/>
    <w:rsid w:val="0029597C"/>
    <w:rsid w:val="00296CAD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1FD"/>
    <w:rsid w:val="00413784"/>
    <w:rsid w:val="00413D28"/>
    <w:rsid w:val="00415FBF"/>
    <w:rsid w:val="00416255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EB9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3F63"/>
    <w:rsid w:val="00564AED"/>
    <w:rsid w:val="00565054"/>
    <w:rsid w:val="00565F54"/>
    <w:rsid w:val="0056616A"/>
    <w:rsid w:val="00567E80"/>
    <w:rsid w:val="00571153"/>
    <w:rsid w:val="00571299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2E59"/>
    <w:rsid w:val="005D4CC0"/>
    <w:rsid w:val="005D5557"/>
    <w:rsid w:val="005D75E6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77"/>
    <w:rsid w:val="0060186A"/>
    <w:rsid w:val="00601877"/>
    <w:rsid w:val="00603669"/>
    <w:rsid w:val="0060373C"/>
    <w:rsid w:val="006049AC"/>
    <w:rsid w:val="0060601E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F2586"/>
    <w:rsid w:val="006F2D82"/>
    <w:rsid w:val="006F30C6"/>
    <w:rsid w:val="006F3238"/>
    <w:rsid w:val="006F36A4"/>
    <w:rsid w:val="006F3A4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4F37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E0563"/>
    <w:rsid w:val="009E05C4"/>
    <w:rsid w:val="009E1674"/>
    <w:rsid w:val="009E1819"/>
    <w:rsid w:val="009E313B"/>
    <w:rsid w:val="009E353D"/>
    <w:rsid w:val="009E5F9A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4065A"/>
    <w:rsid w:val="00A41072"/>
    <w:rsid w:val="00A41FA2"/>
    <w:rsid w:val="00A4257A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EEB"/>
    <w:rsid w:val="00AE1C2E"/>
    <w:rsid w:val="00AE2399"/>
    <w:rsid w:val="00AE5C1B"/>
    <w:rsid w:val="00AE6934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C000D3"/>
    <w:rsid w:val="00C015F0"/>
    <w:rsid w:val="00C01A4F"/>
    <w:rsid w:val="00C01C8D"/>
    <w:rsid w:val="00C033AC"/>
    <w:rsid w:val="00C03447"/>
    <w:rsid w:val="00C0373F"/>
    <w:rsid w:val="00C04344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F05"/>
    <w:rsid w:val="00C40F5D"/>
    <w:rsid w:val="00C43EA4"/>
    <w:rsid w:val="00C460D9"/>
    <w:rsid w:val="00C502BF"/>
    <w:rsid w:val="00C5068D"/>
    <w:rsid w:val="00C52C79"/>
    <w:rsid w:val="00C535D5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0DE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CE5"/>
    <w:rsid w:val="00D343C0"/>
    <w:rsid w:val="00D345C9"/>
    <w:rsid w:val="00D34DB2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A1F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DCF"/>
    <w:rsid w:val="00DB4E62"/>
    <w:rsid w:val="00DB5C43"/>
    <w:rsid w:val="00DB5C58"/>
    <w:rsid w:val="00DB6419"/>
    <w:rsid w:val="00DB6DB7"/>
    <w:rsid w:val="00DB7619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F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31D"/>
    <w:rsid w:val="00F25C70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F24"/>
    <w:rsid w:val="00FF43E0"/>
    <w:rsid w:val="00FF458F"/>
    <w:rsid w:val="00FF4703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43F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</Template>
  <TotalTime>95</TotalTime>
  <Pages>19</Pages>
  <Words>2720</Words>
  <Characters>15505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Дмитрий Минко</cp:lastModifiedBy>
  <cp:revision>106</cp:revision>
  <cp:lastPrinted>2024-09-10T22:31:00Z</cp:lastPrinted>
  <dcterms:created xsi:type="dcterms:W3CDTF">2024-03-24T19:09:00Z</dcterms:created>
  <dcterms:modified xsi:type="dcterms:W3CDTF">2024-09-11T20:01:00Z</dcterms:modified>
</cp:coreProperties>
</file>