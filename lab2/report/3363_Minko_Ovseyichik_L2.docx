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В.И. Ульянова (Ленина)</w:t>
      </w:r>
    </w:p>
    <w:p w14:paraId="1BAD018D" w14:textId="77777777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2758BB">
        <w:rPr>
          <w:b/>
          <w:color w:val="000000" w:themeColor="text1"/>
          <w:sz w:val="32"/>
          <w:szCs w:val="28"/>
        </w:rPr>
        <w:t>ИБ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044029C9" w:rsidR="00905D49" w:rsidRPr="00EE5D3D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3D796F" w:rsidRPr="00EE5D3D">
        <w:rPr>
          <w:b/>
          <w:color w:val="000000" w:themeColor="text1"/>
          <w:sz w:val="32"/>
          <w:szCs w:val="28"/>
        </w:rPr>
        <w:t>2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02C4F106" w:rsidR="00A34642" w:rsidRPr="00E64FF0" w:rsidRDefault="00905D49" w:rsidP="00905D49">
      <w:pPr>
        <w:spacing w:line="360" w:lineRule="auto"/>
        <w:jc w:val="center"/>
        <w:rPr>
          <w:color w:val="000000" w:themeColor="text1"/>
          <w:sz w:val="32"/>
          <w:szCs w:val="28"/>
          <w:lang w:val="en-US"/>
        </w:rPr>
      </w:pPr>
      <w:r w:rsidRPr="00034F30">
        <w:rPr>
          <w:rStyle w:val="aff"/>
          <w:smallCaps w:val="0"/>
          <w:color w:val="000000" w:themeColor="text1"/>
          <w:sz w:val="32"/>
          <w:szCs w:val="28"/>
        </w:rPr>
        <w:t xml:space="preserve">Тема: </w:t>
      </w:r>
      <w:r w:rsidR="003D796F" w:rsidRPr="003D796F">
        <w:rPr>
          <w:b/>
          <w:bCs/>
          <w:color w:val="000000" w:themeColor="text1"/>
          <w:spacing w:val="5"/>
          <w:sz w:val="32"/>
          <w:szCs w:val="28"/>
        </w:rPr>
        <w:t>Использование типов-значений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154E64" w14:textId="77777777" w:rsidR="007F6E90" w:rsidRDefault="003A2255" w:rsidP="006A4BCC">
            <w:pPr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 w:rsidRPr="00034F30">
              <w:rPr>
                <w:color w:val="000000" w:themeColor="text1"/>
                <w:sz w:val="32"/>
                <w:szCs w:val="28"/>
              </w:rPr>
              <w:t>А.</w:t>
            </w:r>
          </w:p>
          <w:p w14:paraId="137BA913" w14:textId="31013A66" w:rsidR="00EE5D3D" w:rsidRPr="00EE5D3D" w:rsidRDefault="00EE5D3D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Овсейчик Н.И.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034978CF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Новакова Н.Е.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E477EF9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работы.</w:t>
      </w:r>
    </w:p>
    <w:p w14:paraId="7F97C2F8" w14:textId="535F751F" w:rsidR="00CB19EF" w:rsidRPr="007C458E" w:rsidRDefault="006903A3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903A3">
        <w:rPr>
          <w:color w:val="000000" w:themeColor="text1"/>
          <w:sz w:val="28"/>
          <w:szCs w:val="28"/>
        </w:rPr>
        <w:t xml:space="preserve">Цель данной лабораторной работы </w:t>
      </w:r>
      <w:r w:rsidR="00064D6C">
        <w:rPr>
          <w:color w:val="000000" w:themeColor="text1"/>
          <w:sz w:val="28"/>
          <w:szCs w:val="28"/>
        </w:rPr>
        <w:t>н</w:t>
      </w:r>
      <w:r w:rsidR="00260B08" w:rsidRPr="00260B08">
        <w:rPr>
          <w:color w:val="000000" w:themeColor="text1"/>
          <w:sz w:val="28"/>
          <w:szCs w:val="28"/>
        </w:rPr>
        <w:t>аучиться создавать и использовать перечислимые типы (enum) и структуры в C# для представления и работы с данными, а также закрепить навыки объявления переменных, присвоения им значений и вывода результатов на консоль в рамках консольного приложения.</w:t>
      </w:r>
      <w:r w:rsidR="00CB19EF">
        <w:rPr>
          <w:color w:val="000000" w:themeColor="text1"/>
          <w:sz w:val="28"/>
          <w:szCs w:val="28"/>
        </w:rPr>
        <w:br w:type="page"/>
      </w:r>
    </w:p>
    <w:p w14:paraId="7C1FAD0F" w14:textId="77777777" w:rsidR="00B27337" w:rsidRDefault="004B0576" w:rsidP="00B27337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Ход работы</w:t>
      </w:r>
      <w:r w:rsidR="00B27337" w:rsidRPr="00034F30">
        <w:rPr>
          <w:b/>
          <w:color w:val="000000" w:themeColor="text1"/>
          <w:sz w:val="32"/>
          <w:szCs w:val="28"/>
        </w:rPr>
        <w:t>.</w:t>
      </w:r>
    </w:p>
    <w:p w14:paraId="5C2E3B40" w14:textId="1F8F66D7" w:rsidR="00A6758D" w:rsidRDefault="00C30932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C30932">
        <w:rPr>
          <w:bCs/>
          <w:color w:val="000000" w:themeColor="text1"/>
          <w:sz w:val="28"/>
        </w:rPr>
        <w:t>Создание перечислимого типа</w:t>
      </w:r>
      <w:r w:rsidR="00680C60" w:rsidRPr="00061BE6">
        <w:rPr>
          <w:bCs/>
          <w:color w:val="000000" w:themeColor="text1"/>
          <w:sz w:val="28"/>
        </w:rPr>
        <w:t xml:space="preserve"> </w:t>
      </w:r>
      <w:r w:rsidR="00A6758D" w:rsidRPr="00061BE6">
        <w:rPr>
          <w:bCs/>
          <w:color w:val="000000" w:themeColor="text1"/>
          <w:sz w:val="28"/>
        </w:rPr>
        <w:t>(</w:t>
      </w:r>
      <w:r w:rsidR="00A6758D">
        <w:rPr>
          <w:bCs/>
          <w:color w:val="000000" w:themeColor="text1"/>
          <w:sz w:val="28"/>
        </w:rPr>
        <w:t>рис. 1</w:t>
      </w:r>
      <w:r w:rsidR="00A6758D" w:rsidRPr="00061BE6">
        <w:rPr>
          <w:bCs/>
          <w:color w:val="000000" w:themeColor="text1"/>
          <w:sz w:val="28"/>
        </w:rPr>
        <w:t>).</w:t>
      </w:r>
    </w:p>
    <w:p w14:paraId="175B2351" w14:textId="04142E5F" w:rsidR="00A439EC" w:rsidRPr="00541D2C" w:rsidRDefault="00DE2440" w:rsidP="00DE2440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DE2440">
        <w:rPr>
          <w:bCs/>
          <w:color w:val="000000" w:themeColor="text1"/>
          <w:sz w:val="28"/>
        </w:rPr>
        <w:t>В ходе работы была создана программа с использованием перечислимого типа (enum) для представления различных типов банковских счетов: Checking и Deposit. Были объявлены две переменные типа AccountType, которым присвоены соответствующие значения, и реализован вывод этих значений на консоль с помощью операторов Console.WriteLine. Программа успешно скомпилирована и сохранена.</w:t>
      </w:r>
    </w:p>
    <w:p w14:paraId="74A3DBAA" w14:textId="54A5B650" w:rsidR="00A6758D" w:rsidRDefault="00922FA9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164DAA28" wp14:editId="35B3FAB5">
            <wp:extent cx="6111240" cy="3619500"/>
            <wp:effectExtent l="0" t="0" r="3810" b="0"/>
            <wp:docPr id="1905670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0BA8" w14:textId="42F33604" w:rsidR="00A6758D" w:rsidRPr="00764DF8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Рисунок 1 –</w:t>
      </w:r>
      <w:r w:rsidR="005777D4">
        <w:rPr>
          <w:bCs/>
          <w:color w:val="000000" w:themeColor="text1"/>
          <w:sz w:val="28"/>
        </w:rPr>
        <w:t xml:space="preserve"> </w:t>
      </w:r>
      <w:r w:rsidR="00764DF8">
        <w:rPr>
          <w:bCs/>
          <w:color w:val="000000" w:themeColor="text1"/>
          <w:sz w:val="28"/>
        </w:rPr>
        <w:t>Программа с перечислимым типом (</w:t>
      </w:r>
      <w:r w:rsidR="00764DF8">
        <w:rPr>
          <w:bCs/>
          <w:color w:val="000000" w:themeColor="text1"/>
          <w:sz w:val="28"/>
          <w:lang w:val="en-US"/>
        </w:rPr>
        <w:t>enum</w:t>
      </w:r>
      <w:r w:rsidR="00764DF8">
        <w:rPr>
          <w:bCs/>
          <w:color w:val="000000" w:themeColor="text1"/>
          <w:sz w:val="28"/>
        </w:rPr>
        <w:t>)</w:t>
      </w:r>
    </w:p>
    <w:p w14:paraId="3EAEB0D5" w14:textId="1C80CDE4" w:rsidR="006F3A45" w:rsidRPr="006F3A45" w:rsidRDefault="00A439EC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A439EC">
        <w:rPr>
          <w:bCs/>
          <w:color w:val="000000" w:themeColor="text1"/>
          <w:sz w:val="28"/>
        </w:rPr>
        <w:t>Создание типа структура</w:t>
      </w:r>
      <w:r w:rsidR="003B7CF7" w:rsidRPr="003B7CF7">
        <w:rPr>
          <w:bCs/>
          <w:color w:val="000000" w:themeColor="text1"/>
          <w:sz w:val="28"/>
        </w:rPr>
        <w:t xml:space="preserve"> </w:t>
      </w:r>
      <w:r w:rsidR="00A6758D" w:rsidRPr="00326E28">
        <w:rPr>
          <w:sz w:val="28"/>
          <w:szCs w:val="28"/>
        </w:rPr>
        <w:t>(</w:t>
      </w:r>
      <w:r w:rsidR="00A6758D">
        <w:rPr>
          <w:sz w:val="28"/>
          <w:szCs w:val="28"/>
        </w:rPr>
        <w:t xml:space="preserve">рис. </w:t>
      </w:r>
      <w:r w:rsidR="00C14C4B">
        <w:rPr>
          <w:sz w:val="28"/>
          <w:szCs w:val="28"/>
        </w:rPr>
        <w:t>2</w:t>
      </w:r>
      <w:r w:rsidR="00A6758D" w:rsidRPr="00326E28">
        <w:rPr>
          <w:sz w:val="28"/>
          <w:szCs w:val="28"/>
        </w:rPr>
        <w:t>).</w:t>
      </w:r>
    </w:p>
    <w:p w14:paraId="099B68F0" w14:textId="74BBEE16" w:rsidR="006F3A45" w:rsidRDefault="00340773" w:rsidP="00922FA9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340773">
        <w:rPr>
          <w:bCs/>
          <w:color w:val="000000" w:themeColor="text1"/>
          <w:sz w:val="28"/>
        </w:rPr>
        <w:t>В ходе работы была создана программа с использованием структуры BankAccount для представления данных о банковском счете. В структуру были включены необходимые поля, а в методе Main объявлена переменная goldAccount, для которой заданы значения полей. Значения каждого элемента структуры были выведены на консоль с помощью операторов Console.WriteLine. Программа успешно скомпилирована и сохранена.</w:t>
      </w:r>
    </w:p>
    <w:p w14:paraId="20DF1276" w14:textId="592493DA" w:rsidR="00A6758D" w:rsidRPr="006F3A45" w:rsidRDefault="00922FA9" w:rsidP="006F3A45">
      <w:pPr>
        <w:spacing w:line="360" w:lineRule="auto"/>
        <w:jc w:val="both"/>
        <w:rPr>
          <w:bCs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03AE8E6E" wp14:editId="00D07BA8">
            <wp:extent cx="6111240" cy="3863340"/>
            <wp:effectExtent l="0" t="0" r="3810" b="3810"/>
            <wp:docPr id="3471926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F7F5" w14:textId="2CA32D73" w:rsidR="00A6758D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</w:p>
    <w:p w14:paraId="66DC4998" w14:textId="7118CDC5" w:rsidR="00A6758D" w:rsidRPr="00F96CDD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C14C4B">
        <w:rPr>
          <w:bCs/>
          <w:color w:val="000000" w:themeColor="text1"/>
          <w:sz w:val="28"/>
        </w:rPr>
        <w:t>2</w:t>
      </w:r>
      <w:r>
        <w:rPr>
          <w:bCs/>
          <w:color w:val="000000" w:themeColor="text1"/>
          <w:sz w:val="28"/>
        </w:rPr>
        <w:t xml:space="preserve"> –</w:t>
      </w:r>
      <w:r w:rsidR="005777D4" w:rsidRPr="009A31A0">
        <w:rPr>
          <w:bCs/>
          <w:color w:val="000000" w:themeColor="text1"/>
          <w:sz w:val="28"/>
        </w:rPr>
        <w:t xml:space="preserve"> </w:t>
      </w:r>
      <w:r w:rsidR="00F96CDD">
        <w:rPr>
          <w:bCs/>
          <w:color w:val="000000" w:themeColor="text1"/>
          <w:sz w:val="28"/>
        </w:rPr>
        <w:t xml:space="preserve">Программа с типом </w:t>
      </w:r>
      <w:r w:rsidR="00F96CDD">
        <w:rPr>
          <w:bCs/>
          <w:color w:val="000000" w:themeColor="text1"/>
          <w:sz w:val="28"/>
          <w:lang w:val="en-US"/>
        </w:rPr>
        <w:t>Struct</w:t>
      </w:r>
    </w:p>
    <w:p w14:paraId="3C2E63F1" w14:textId="1DAAFFB9" w:rsidR="00B27337" w:rsidRPr="00034F30" w:rsidRDefault="00C033AC" w:rsidP="00D818AE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column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Вывод.</w:t>
      </w:r>
    </w:p>
    <w:p w14:paraId="4A762107" w14:textId="39AA8799" w:rsidR="00170F8A" w:rsidRPr="00170F8A" w:rsidRDefault="00170F8A" w:rsidP="0057129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0F8A">
        <w:rPr>
          <w:color w:val="000000" w:themeColor="text1"/>
          <w:sz w:val="28"/>
          <w:szCs w:val="28"/>
        </w:rPr>
        <w:t>В ходе выполнения лабораторной работы были изучены основы работы с перечислимыми типами (enum) и структурами в языке программирования C#. В первом упражнении была создана программа, включающая перечислимый тип для представления различных типов банковских счетов, таких как Checking и Deposit. Переменные типа enum были успешно объявлены, им были присвоены значения, которые затем выведены на консоль, что позволило на практике понять, как использовать перечисления для упрощения работы с фиксированными наборами данных.</w:t>
      </w:r>
    </w:p>
    <w:p w14:paraId="5ABCDA62" w14:textId="30DDE422" w:rsidR="0069343F" w:rsidRPr="00170F8A" w:rsidRDefault="00170F8A" w:rsidP="0057129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0F8A">
        <w:rPr>
          <w:color w:val="000000" w:themeColor="text1"/>
          <w:sz w:val="28"/>
          <w:szCs w:val="28"/>
        </w:rPr>
        <w:t>Во втором упражнении была разработана структура BankAccount, которая использовалась для представления информации о банковском счете. Структура включала несколько полей, значения которых были присвоены и выведены на консоль. Это дало практическое представление о том, как структуры могут быть применены для хранения и обработки связанных данных.</w:t>
      </w:r>
    </w:p>
    <w:p w14:paraId="1E58CA8A" w14:textId="77777777" w:rsidR="0069343F" w:rsidRDefault="0069343F" w:rsidP="00571299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 КОД</w:t>
      </w:r>
    </w:p>
    <w:p w14:paraId="358366CC" w14:textId="77777777" w:rsidR="0084715A" w:rsidRPr="00E64FF0" w:rsidRDefault="0084715A" w:rsidP="00F779F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E64FF0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 xml:space="preserve"> 1:</w:t>
      </w:r>
    </w:p>
    <w:p w14:paraId="4E759EA8" w14:textId="77777777" w:rsidR="00832284" w:rsidRPr="00EE5D3D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</w:t>
      </w:r>
      <w:r w:rsidRPr="00EE5D3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 xml:space="preserve"> </w:t>
      </w: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System</w:t>
      </w:r>
      <w:r w:rsidRPr="00EE5D3D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  <w:t>;</w:t>
      </w:r>
    </w:p>
    <w:p w14:paraId="11545F9C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System.Collections.Generic;</w:t>
      </w:r>
    </w:p>
    <w:p w14:paraId="6CE4AF92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System.Linq;</w:t>
      </w:r>
    </w:p>
    <w:p w14:paraId="1C307452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System.Text;</w:t>
      </w:r>
    </w:p>
    <w:p w14:paraId="09EB2012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System.Threading.Tasks;</w:t>
      </w:r>
    </w:p>
    <w:p w14:paraId="1C3A0172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78564103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namespace BankAccount</w:t>
      </w:r>
    </w:p>
    <w:p w14:paraId="2008FEB0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{</w:t>
      </w:r>
    </w:p>
    <w:p w14:paraId="141F5D50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enum AccountType</w:t>
      </w:r>
    </w:p>
    <w:p w14:paraId="124B8275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{</w:t>
      </w:r>
    </w:p>
    <w:p w14:paraId="75D88569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Checking,</w:t>
      </w:r>
    </w:p>
    <w:p w14:paraId="0E831538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Deposit</w:t>
      </w:r>
    </w:p>
    <w:p w14:paraId="55D1B36C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}</w:t>
      </w:r>
    </w:p>
    <w:p w14:paraId="68DD2B45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internal class Program</w:t>
      </w:r>
    </w:p>
    <w:p w14:paraId="07D1EBA2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{</w:t>
      </w:r>
    </w:p>
    <w:p w14:paraId="1B49591B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static void Main(string[] args)</w:t>
      </w:r>
    </w:p>
    <w:p w14:paraId="67EC1D93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68377627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AccountType goldAccount;</w:t>
      </w:r>
    </w:p>
    <w:p w14:paraId="32BCA9A2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AccountType platinumAccount;</w:t>
      </w:r>
    </w:p>
    <w:p w14:paraId="0AC4822C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goldAccount = AccountType.Checking;</w:t>
      </w:r>
    </w:p>
    <w:p w14:paraId="2FC28F0D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platinumAccount = AccountType.Deposit;</w:t>
      </w:r>
    </w:p>
    <w:p w14:paraId="55F6C0FC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Console.WriteLine(goldAccount);</w:t>
      </w:r>
    </w:p>
    <w:p w14:paraId="76566686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Console.WriteLine(platinumAccount);</w:t>
      </w:r>
    </w:p>
    <w:p w14:paraId="6BA820DB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2C016D44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}</w:t>
      </w:r>
    </w:p>
    <w:p w14:paraId="0711EB53" w14:textId="4DC99F58" w:rsidR="0084715A" w:rsidRPr="00EE5D3D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}</w:t>
      </w:r>
    </w:p>
    <w:p w14:paraId="08BB6EEB" w14:textId="77777777" w:rsidR="00832284" w:rsidRPr="00EE5D3D" w:rsidRDefault="00832284" w:rsidP="00832284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49EC98F7" w14:textId="655A7A62" w:rsidR="0084715A" w:rsidRPr="00F779FD" w:rsidRDefault="0084715A" w:rsidP="00F779F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832284" w:rsidRPr="000F6070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436A5D3E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System;</w:t>
      </w:r>
    </w:p>
    <w:p w14:paraId="6287F11B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System.Collections.Generic;</w:t>
      </w:r>
    </w:p>
    <w:p w14:paraId="143993FE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System.Linq;</w:t>
      </w:r>
    </w:p>
    <w:p w14:paraId="7FEF426C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System.Runtime.Remoting.Messaging;</w:t>
      </w:r>
    </w:p>
    <w:p w14:paraId="18D4308F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System.Text;</w:t>
      </w:r>
    </w:p>
    <w:p w14:paraId="1F57933A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System.Threading.Tasks;</w:t>
      </w:r>
    </w:p>
    <w:p w14:paraId="7DB7D12A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0FE021D6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namespace StructType</w:t>
      </w:r>
    </w:p>
    <w:p w14:paraId="247EBFAC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{</w:t>
      </w:r>
    </w:p>
    <w:p w14:paraId="2D8BF46A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internal class Program</w:t>
      </w:r>
    </w:p>
    <w:p w14:paraId="6D2C528F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{</w:t>
      </w:r>
    </w:p>
    <w:p w14:paraId="58681FCC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public enum AccountType</w:t>
      </w:r>
    </w:p>
    <w:p w14:paraId="2D98CC06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59D7BFC5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Checking,</w:t>
      </w:r>
    </w:p>
    <w:p w14:paraId="44E4CE3E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Deposit</w:t>
      </w:r>
    </w:p>
    <w:p w14:paraId="18C90D06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74055341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public struct BankAccount</w:t>
      </w:r>
    </w:p>
    <w:p w14:paraId="0B57C7AC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4193CA0E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public long accNo;</w:t>
      </w:r>
    </w:p>
    <w:p w14:paraId="5DBB5A3E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public decimal accBal;</w:t>
      </w:r>
    </w:p>
    <w:p w14:paraId="7781F096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lastRenderedPageBreak/>
        <w:t xml:space="preserve">            public AccountType accType;</w:t>
      </w:r>
    </w:p>
    <w:p w14:paraId="4EF79231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0AB04AA1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static void Main(string[] args)</w:t>
      </w:r>
    </w:p>
    <w:p w14:paraId="282BBA63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309A2EC6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BankAccount goldAccount = new BankAccount();</w:t>
      </w:r>
    </w:p>
    <w:p w14:paraId="26012E5C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goldAccount.accNo = 123;</w:t>
      </w:r>
    </w:p>
    <w:p w14:paraId="165C3D64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goldAccount.accBal = 0;</w:t>
      </w:r>
    </w:p>
    <w:p w14:paraId="6BABE11E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goldAccount.accType = AccountType.Checking;</w:t>
      </w:r>
    </w:p>
    <w:p w14:paraId="3BE83A27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Console.WriteLine(goldAccount.accNo);</w:t>
      </w:r>
    </w:p>
    <w:p w14:paraId="570BC68E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Console.WriteLine(goldAccount.accBal);</w:t>
      </w:r>
    </w:p>
    <w:p w14:paraId="79CD0E00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Console.WriteLine(goldAccount.accType);</w:t>
      </w:r>
    </w:p>
    <w:p w14:paraId="4A9EFCBA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5052469C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}</w:t>
      </w:r>
    </w:p>
    <w:p w14:paraId="0D2B38BF" w14:textId="7F6B9CBE" w:rsidR="0069343F" w:rsidRPr="00F779FD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}</w:t>
      </w:r>
    </w:p>
    <w:sectPr w:rsidR="0069343F" w:rsidRPr="00F779FD" w:rsidSect="008E04B9">
      <w:headerReference w:type="default" r:id="rId10"/>
      <w:footerReference w:type="default" r:id="rId11"/>
      <w:footerReference w:type="firs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15484" w14:textId="77777777" w:rsidR="008E04B9" w:rsidRDefault="008E04B9" w:rsidP="0098338E">
      <w:r>
        <w:separator/>
      </w:r>
    </w:p>
  </w:endnote>
  <w:endnote w:type="continuationSeparator" w:id="0">
    <w:p w14:paraId="769B1A51" w14:textId="77777777" w:rsidR="008E04B9" w:rsidRDefault="008E04B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471EB" w14:textId="77777777" w:rsidR="008E04B9" w:rsidRDefault="008E04B9" w:rsidP="0098338E">
      <w:r>
        <w:separator/>
      </w:r>
    </w:p>
  </w:footnote>
  <w:footnote w:type="continuationSeparator" w:id="0">
    <w:p w14:paraId="2B4AD9B1" w14:textId="77777777" w:rsidR="008E04B9" w:rsidRDefault="008E04B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A13C2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31755">
    <w:abstractNumId w:val="18"/>
  </w:num>
  <w:num w:numId="2" w16cid:durableId="51776536">
    <w:abstractNumId w:val="1"/>
  </w:num>
  <w:num w:numId="3" w16cid:durableId="916209011">
    <w:abstractNumId w:val="15"/>
  </w:num>
  <w:num w:numId="4" w16cid:durableId="1519470209">
    <w:abstractNumId w:val="23"/>
  </w:num>
  <w:num w:numId="5" w16cid:durableId="1940406163">
    <w:abstractNumId w:val="3"/>
  </w:num>
  <w:num w:numId="6" w16cid:durableId="416905795">
    <w:abstractNumId w:val="2"/>
  </w:num>
  <w:num w:numId="7" w16cid:durableId="1593852712">
    <w:abstractNumId w:val="9"/>
  </w:num>
  <w:num w:numId="8" w16cid:durableId="1705132310">
    <w:abstractNumId w:val="22"/>
  </w:num>
  <w:num w:numId="9" w16cid:durableId="482697521">
    <w:abstractNumId w:val="24"/>
  </w:num>
  <w:num w:numId="10" w16cid:durableId="1442120">
    <w:abstractNumId w:val="16"/>
  </w:num>
  <w:num w:numId="11" w16cid:durableId="836574485">
    <w:abstractNumId w:val="11"/>
  </w:num>
  <w:num w:numId="12" w16cid:durableId="1443040265">
    <w:abstractNumId w:val="13"/>
  </w:num>
  <w:num w:numId="13" w16cid:durableId="275990019">
    <w:abstractNumId w:val="12"/>
  </w:num>
  <w:num w:numId="14" w16cid:durableId="1099522040">
    <w:abstractNumId w:val="8"/>
  </w:num>
  <w:num w:numId="15" w16cid:durableId="1661618717">
    <w:abstractNumId w:val="20"/>
  </w:num>
  <w:num w:numId="16" w16cid:durableId="1865514633">
    <w:abstractNumId w:val="10"/>
  </w:num>
  <w:num w:numId="17" w16cid:durableId="854079594">
    <w:abstractNumId w:val="17"/>
  </w:num>
  <w:num w:numId="18" w16cid:durableId="382146264">
    <w:abstractNumId w:val="21"/>
  </w:num>
  <w:num w:numId="19" w16cid:durableId="2036691235">
    <w:abstractNumId w:val="5"/>
  </w:num>
  <w:num w:numId="20" w16cid:durableId="1231621472">
    <w:abstractNumId w:val="7"/>
  </w:num>
  <w:num w:numId="21" w16cid:durableId="1476871822">
    <w:abstractNumId w:val="0"/>
  </w:num>
  <w:num w:numId="22" w16cid:durableId="1017384146">
    <w:abstractNumId w:val="6"/>
  </w:num>
  <w:num w:numId="23" w16cid:durableId="341666280">
    <w:abstractNumId w:val="14"/>
  </w:num>
  <w:num w:numId="24" w16cid:durableId="560604550">
    <w:abstractNumId w:val="19"/>
  </w:num>
  <w:num w:numId="25" w16cid:durableId="136872117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4D6"/>
    <w:rsid w:val="00111B63"/>
    <w:rsid w:val="0011227F"/>
    <w:rsid w:val="0011346B"/>
    <w:rsid w:val="00113BA4"/>
    <w:rsid w:val="001148FC"/>
    <w:rsid w:val="001149E3"/>
    <w:rsid w:val="00115E70"/>
    <w:rsid w:val="00116EF8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BD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1A"/>
    <w:rsid w:val="001D3DC9"/>
    <w:rsid w:val="001D7841"/>
    <w:rsid w:val="001D79F0"/>
    <w:rsid w:val="001E0365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1FB6"/>
    <w:rsid w:val="00222895"/>
    <w:rsid w:val="0022365A"/>
    <w:rsid w:val="0022472A"/>
    <w:rsid w:val="002262D0"/>
    <w:rsid w:val="00227399"/>
    <w:rsid w:val="002276B7"/>
    <w:rsid w:val="0023383B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FD6"/>
    <w:rsid w:val="00276A89"/>
    <w:rsid w:val="002773E7"/>
    <w:rsid w:val="002816A5"/>
    <w:rsid w:val="0028346F"/>
    <w:rsid w:val="002843D6"/>
    <w:rsid w:val="00284BC8"/>
    <w:rsid w:val="0029030C"/>
    <w:rsid w:val="00290BAC"/>
    <w:rsid w:val="0029106B"/>
    <w:rsid w:val="00292582"/>
    <w:rsid w:val="00294381"/>
    <w:rsid w:val="00294CCA"/>
    <w:rsid w:val="0029597C"/>
    <w:rsid w:val="00296CAD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3B10"/>
    <w:rsid w:val="00314408"/>
    <w:rsid w:val="00315AC5"/>
    <w:rsid w:val="00320403"/>
    <w:rsid w:val="003211BF"/>
    <w:rsid w:val="00324B5A"/>
    <w:rsid w:val="00324E46"/>
    <w:rsid w:val="00324FB7"/>
    <w:rsid w:val="00326E28"/>
    <w:rsid w:val="00327488"/>
    <w:rsid w:val="00327722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1FD"/>
    <w:rsid w:val="00413784"/>
    <w:rsid w:val="00413D28"/>
    <w:rsid w:val="00416255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EB9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24F6"/>
    <w:rsid w:val="004C42CB"/>
    <w:rsid w:val="004C4350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4B68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DBB"/>
    <w:rsid w:val="00554F61"/>
    <w:rsid w:val="005555FF"/>
    <w:rsid w:val="005601E6"/>
    <w:rsid w:val="00560284"/>
    <w:rsid w:val="0056046D"/>
    <w:rsid w:val="00563F63"/>
    <w:rsid w:val="00564AED"/>
    <w:rsid w:val="00565054"/>
    <w:rsid w:val="00565F54"/>
    <w:rsid w:val="0056616A"/>
    <w:rsid w:val="00567E80"/>
    <w:rsid w:val="00571153"/>
    <w:rsid w:val="00571299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63AA"/>
    <w:rsid w:val="005D2E59"/>
    <w:rsid w:val="005D4CC0"/>
    <w:rsid w:val="005D5557"/>
    <w:rsid w:val="005D5ECF"/>
    <w:rsid w:val="005D75E6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77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2586"/>
    <w:rsid w:val="006F2D82"/>
    <w:rsid w:val="006F30C6"/>
    <w:rsid w:val="006F3238"/>
    <w:rsid w:val="006F36A4"/>
    <w:rsid w:val="006F3A4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72D"/>
    <w:rsid w:val="00845A3D"/>
    <w:rsid w:val="0084610A"/>
    <w:rsid w:val="00846E1F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181F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05C4"/>
    <w:rsid w:val="009E1674"/>
    <w:rsid w:val="009E1819"/>
    <w:rsid w:val="009E313B"/>
    <w:rsid w:val="009E353D"/>
    <w:rsid w:val="009E5F9A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2699"/>
    <w:rsid w:val="00A02F34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3D6"/>
    <w:rsid w:val="00A33375"/>
    <w:rsid w:val="00A3390E"/>
    <w:rsid w:val="00A33C94"/>
    <w:rsid w:val="00A34642"/>
    <w:rsid w:val="00A365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D2D85"/>
    <w:rsid w:val="00AD4358"/>
    <w:rsid w:val="00AD4DE3"/>
    <w:rsid w:val="00AD7CF0"/>
    <w:rsid w:val="00AE0EEB"/>
    <w:rsid w:val="00AE1C2E"/>
    <w:rsid w:val="00AE2399"/>
    <w:rsid w:val="00AE5C1B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C000D3"/>
    <w:rsid w:val="00C015F0"/>
    <w:rsid w:val="00C01A4F"/>
    <w:rsid w:val="00C01C8D"/>
    <w:rsid w:val="00C033AC"/>
    <w:rsid w:val="00C03447"/>
    <w:rsid w:val="00C0373F"/>
    <w:rsid w:val="00C04344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745B"/>
    <w:rsid w:val="00C21340"/>
    <w:rsid w:val="00C22960"/>
    <w:rsid w:val="00C2425E"/>
    <w:rsid w:val="00C24FBE"/>
    <w:rsid w:val="00C26A56"/>
    <w:rsid w:val="00C30932"/>
    <w:rsid w:val="00C3227A"/>
    <w:rsid w:val="00C325FD"/>
    <w:rsid w:val="00C32FBE"/>
    <w:rsid w:val="00C3364B"/>
    <w:rsid w:val="00C33BD4"/>
    <w:rsid w:val="00C34D50"/>
    <w:rsid w:val="00C36BBF"/>
    <w:rsid w:val="00C37E0D"/>
    <w:rsid w:val="00C40F05"/>
    <w:rsid w:val="00C40F5D"/>
    <w:rsid w:val="00C43EA4"/>
    <w:rsid w:val="00C460D9"/>
    <w:rsid w:val="00C502BF"/>
    <w:rsid w:val="00C5068D"/>
    <w:rsid w:val="00C52C79"/>
    <w:rsid w:val="00C535D5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554"/>
    <w:rsid w:val="00C9197A"/>
    <w:rsid w:val="00C923C8"/>
    <w:rsid w:val="00C93752"/>
    <w:rsid w:val="00C93AE6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CE5"/>
    <w:rsid w:val="00D343C0"/>
    <w:rsid w:val="00D345C9"/>
    <w:rsid w:val="00D34DB2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DCF"/>
    <w:rsid w:val="00DB4E62"/>
    <w:rsid w:val="00DB5C43"/>
    <w:rsid w:val="00DB5C58"/>
    <w:rsid w:val="00DB6419"/>
    <w:rsid w:val="00DB6DB7"/>
    <w:rsid w:val="00DB7619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7A7D"/>
    <w:rsid w:val="00EA080D"/>
    <w:rsid w:val="00EA3E6F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E5D3D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31D"/>
    <w:rsid w:val="00F25C70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D19"/>
    <w:rsid w:val="00FB4FA6"/>
    <w:rsid w:val="00FB50A3"/>
    <w:rsid w:val="00FC0695"/>
    <w:rsid w:val="00FC3A30"/>
    <w:rsid w:val="00FC3F32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679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</Template>
  <TotalTime>60</TotalTime>
  <Pages>7</Pages>
  <Words>428</Words>
  <Characters>3533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53</cp:revision>
  <cp:lastPrinted>2024-09-10T22:31:00Z</cp:lastPrinted>
  <dcterms:created xsi:type="dcterms:W3CDTF">2024-03-24T19:09:00Z</dcterms:created>
  <dcterms:modified xsi:type="dcterms:W3CDTF">2024-09-30T09:41:00Z</dcterms:modified>
</cp:coreProperties>
</file>