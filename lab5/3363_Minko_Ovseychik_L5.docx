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8A1A8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МИНОБРНАУКИ РОССИИ</w:t>
      </w:r>
    </w:p>
    <w:p w14:paraId="165E6029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Санкт-Петербургский государственный</w:t>
      </w:r>
    </w:p>
    <w:p w14:paraId="3D9BC555" w14:textId="77777777" w:rsidR="00594AD8" w:rsidRPr="00034F30" w:rsidRDefault="00E64889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электротехнический университет</w:t>
      </w:r>
    </w:p>
    <w:p w14:paraId="1BEE2FD0" w14:textId="516019C2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«ЛЭТИ» им. В.</w:t>
      </w:r>
      <w:r w:rsidR="0081187E">
        <w:rPr>
          <w:b/>
          <w:caps/>
          <w:color w:val="000000" w:themeColor="text1"/>
          <w:sz w:val="32"/>
          <w:szCs w:val="28"/>
        </w:rPr>
        <w:t xml:space="preserve"> </w:t>
      </w:r>
      <w:r w:rsidRPr="00034F30">
        <w:rPr>
          <w:b/>
          <w:caps/>
          <w:color w:val="000000" w:themeColor="text1"/>
          <w:sz w:val="32"/>
          <w:szCs w:val="28"/>
        </w:rPr>
        <w:t>И. Ульянова (Ленина)</w:t>
      </w:r>
    </w:p>
    <w:p w14:paraId="1BAD018D" w14:textId="77777777" w:rsidR="007F6E90" w:rsidRPr="00034F30" w:rsidRDefault="00594AD8" w:rsidP="007F6E90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 xml:space="preserve">Кафедра </w:t>
      </w:r>
      <w:r w:rsidR="002758BB">
        <w:rPr>
          <w:b/>
          <w:color w:val="000000" w:themeColor="text1"/>
          <w:sz w:val="32"/>
          <w:szCs w:val="28"/>
        </w:rPr>
        <w:t>ИБ</w:t>
      </w:r>
    </w:p>
    <w:p w14:paraId="57214088" w14:textId="77777777" w:rsidR="007F6E90" w:rsidRPr="003A2255" w:rsidRDefault="007F6E90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31B59818" w14:textId="77777777" w:rsidR="007F6E90" w:rsidRPr="003A2255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E989FC5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036143E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5B379E6" w14:textId="77777777" w:rsidR="00F02E39" w:rsidRPr="003A2255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1582B32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E7DF14F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09F3CDD" w14:textId="77777777" w:rsidR="007F6E90" w:rsidRPr="00034F3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 w:val="32"/>
          <w:szCs w:val="28"/>
        </w:rPr>
      </w:pPr>
      <w:r w:rsidRPr="00034F30">
        <w:rPr>
          <w:rStyle w:val="aff"/>
          <w:caps/>
          <w:smallCaps w:val="0"/>
          <w:color w:val="000000" w:themeColor="text1"/>
          <w:sz w:val="32"/>
          <w:szCs w:val="28"/>
        </w:rPr>
        <w:t>отчет</w:t>
      </w:r>
    </w:p>
    <w:p w14:paraId="07EEC9F9" w14:textId="4694DD80" w:rsidR="00905D49" w:rsidRPr="001F2622" w:rsidRDefault="00905D49" w:rsidP="00905D49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 xml:space="preserve">по </w:t>
      </w:r>
      <w:r w:rsidR="00B27337" w:rsidRPr="00034F30">
        <w:rPr>
          <w:b/>
          <w:color w:val="000000" w:themeColor="text1"/>
          <w:sz w:val="32"/>
          <w:szCs w:val="28"/>
        </w:rPr>
        <w:t>лабораторной</w:t>
      </w:r>
      <w:r w:rsidR="00C37E0D" w:rsidRPr="00034F30">
        <w:rPr>
          <w:b/>
          <w:color w:val="000000" w:themeColor="text1"/>
          <w:sz w:val="32"/>
          <w:szCs w:val="28"/>
        </w:rPr>
        <w:t xml:space="preserve"> работе</w:t>
      </w:r>
      <w:r w:rsidR="003A2255" w:rsidRPr="00034F30">
        <w:rPr>
          <w:b/>
          <w:color w:val="000000" w:themeColor="text1"/>
          <w:sz w:val="32"/>
          <w:szCs w:val="28"/>
        </w:rPr>
        <w:t xml:space="preserve"> №</w:t>
      </w:r>
      <w:r w:rsidR="001F2622" w:rsidRPr="001F2622">
        <w:rPr>
          <w:b/>
          <w:color w:val="000000" w:themeColor="text1"/>
          <w:sz w:val="32"/>
          <w:szCs w:val="28"/>
        </w:rPr>
        <w:t>5</w:t>
      </w:r>
    </w:p>
    <w:p w14:paraId="6EC70735" w14:textId="6D308AD5" w:rsidR="00B27337" w:rsidRPr="00034F30" w:rsidRDefault="00B27337" w:rsidP="00B66B9A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>по дисциплине «</w:t>
      </w:r>
      <w:r w:rsidR="00B66B9A" w:rsidRPr="00B66B9A">
        <w:rPr>
          <w:b/>
          <w:color w:val="000000" w:themeColor="text1"/>
          <w:sz w:val="32"/>
          <w:szCs w:val="28"/>
        </w:rPr>
        <w:t>Объектно-ориентированное программирование</w:t>
      </w:r>
      <w:r w:rsidRPr="00034F30">
        <w:rPr>
          <w:b/>
          <w:color w:val="000000" w:themeColor="text1"/>
          <w:sz w:val="32"/>
          <w:szCs w:val="28"/>
        </w:rPr>
        <w:t>»</w:t>
      </w:r>
    </w:p>
    <w:p w14:paraId="646C6D78" w14:textId="5B45471B" w:rsidR="00A34642" w:rsidRPr="0081187E" w:rsidRDefault="00905D49" w:rsidP="00905D49">
      <w:pPr>
        <w:spacing w:line="360" w:lineRule="auto"/>
        <w:jc w:val="center"/>
        <w:rPr>
          <w:b/>
          <w:bCs/>
          <w:color w:val="000000" w:themeColor="text1"/>
          <w:sz w:val="32"/>
          <w:szCs w:val="28"/>
        </w:rPr>
      </w:pPr>
      <w:r w:rsidRPr="0081187E">
        <w:rPr>
          <w:rStyle w:val="aff"/>
          <w:smallCaps w:val="0"/>
          <w:color w:val="000000" w:themeColor="text1"/>
          <w:sz w:val="32"/>
          <w:szCs w:val="28"/>
        </w:rPr>
        <w:t>Тема:</w:t>
      </w:r>
      <w:r w:rsidRPr="0081187E">
        <w:rPr>
          <w:rStyle w:val="aff"/>
          <w:b w:val="0"/>
          <w:bCs w:val="0"/>
          <w:smallCaps w:val="0"/>
          <w:color w:val="000000" w:themeColor="text1"/>
          <w:sz w:val="32"/>
          <w:szCs w:val="28"/>
        </w:rPr>
        <w:t xml:space="preserve"> </w:t>
      </w:r>
      <w:r w:rsidR="001F2622" w:rsidRPr="001F2622">
        <w:rPr>
          <w:b/>
          <w:bCs/>
          <w:color w:val="000000" w:themeColor="text1"/>
          <w:spacing w:val="5"/>
          <w:sz w:val="32"/>
          <w:szCs w:val="28"/>
        </w:rPr>
        <w:t>Создание и использование массивов</w:t>
      </w:r>
    </w:p>
    <w:p w14:paraId="2EB0801E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42FCB7A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89DD338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9BD0B9F" w14:textId="77777777" w:rsidR="00040050" w:rsidRPr="003A2255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473AB67" w14:textId="77777777" w:rsidR="00040050" w:rsidRPr="003A2255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48363B0" w14:textId="77777777" w:rsidR="00DB1E5E" w:rsidRPr="003A2255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F942589" w14:textId="77777777" w:rsidR="00DB1E5E" w:rsidRPr="003A2255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3A2255" w:rsidRPr="003A2255" w14:paraId="0A1200F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170E75D" w14:textId="77777777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Студент</w:t>
            </w:r>
            <w:r w:rsidR="00594AD8" w:rsidRPr="00034F30">
              <w:rPr>
                <w:color w:val="000000" w:themeColor="text1"/>
                <w:sz w:val="32"/>
                <w:szCs w:val="28"/>
              </w:rPr>
              <w:t xml:space="preserve"> гр.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3363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368B885" w14:textId="77777777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37BA913" w14:textId="77777777" w:rsidR="007F6E90" w:rsidRPr="00034F30" w:rsidRDefault="003A2255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 xml:space="preserve">Минко </w:t>
            </w:r>
            <w:proofErr w:type="gramStart"/>
            <w:r w:rsidRPr="00034F30">
              <w:rPr>
                <w:color w:val="000000" w:themeColor="text1"/>
                <w:sz w:val="32"/>
                <w:szCs w:val="28"/>
              </w:rPr>
              <w:t>Д</w:t>
            </w:r>
            <w:r w:rsidR="007F6E90" w:rsidRPr="00034F30">
              <w:rPr>
                <w:color w:val="000000" w:themeColor="text1"/>
                <w:sz w:val="32"/>
                <w:szCs w:val="28"/>
              </w:rPr>
              <w:t>.</w:t>
            </w:r>
            <w:r w:rsidRPr="00034F30">
              <w:rPr>
                <w:color w:val="000000" w:themeColor="text1"/>
                <w:sz w:val="32"/>
                <w:szCs w:val="28"/>
              </w:rPr>
              <w:t>А.</w:t>
            </w:r>
            <w:proofErr w:type="gramEnd"/>
          </w:p>
        </w:tc>
      </w:tr>
      <w:tr w:rsidR="003A2255" w:rsidRPr="003A2255" w14:paraId="686A4282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FBBCD02" w14:textId="77777777" w:rsidR="007F6E90" w:rsidRPr="00034F30" w:rsidRDefault="00594AD8" w:rsidP="007F6E90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B4B84C" w14:textId="77777777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A0EE4BF" w14:textId="034978CF" w:rsidR="007F6E90" w:rsidRPr="00034F30" w:rsidRDefault="00F74D7F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proofErr w:type="spellStart"/>
            <w:r>
              <w:rPr>
                <w:color w:val="000000" w:themeColor="text1"/>
                <w:sz w:val="32"/>
                <w:szCs w:val="28"/>
              </w:rPr>
              <w:t>Новакова</w:t>
            </w:r>
            <w:proofErr w:type="spellEnd"/>
            <w:r>
              <w:rPr>
                <w:color w:val="000000" w:themeColor="text1"/>
                <w:sz w:val="32"/>
                <w:szCs w:val="28"/>
              </w:rPr>
              <w:t xml:space="preserve"> </w:t>
            </w:r>
            <w:proofErr w:type="gramStart"/>
            <w:r>
              <w:rPr>
                <w:color w:val="000000" w:themeColor="text1"/>
                <w:sz w:val="32"/>
                <w:szCs w:val="28"/>
              </w:rPr>
              <w:t>Н.Е.</w:t>
            </w:r>
            <w:proofErr w:type="gramEnd"/>
          </w:p>
        </w:tc>
      </w:tr>
    </w:tbl>
    <w:p w14:paraId="34C4D6CE" w14:textId="77777777" w:rsidR="003D0230" w:rsidRDefault="003D0230">
      <w:pPr>
        <w:rPr>
          <w:b/>
          <w:color w:val="000000" w:themeColor="text1"/>
          <w:sz w:val="32"/>
          <w:szCs w:val="28"/>
        </w:rPr>
      </w:pPr>
      <w:r>
        <w:rPr>
          <w:b/>
          <w:color w:val="000000" w:themeColor="text1"/>
          <w:sz w:val="32"/>
          <w:szCs w:val="28"/>
        </w:rPr>
        <w:br w:type="page"/>
      </w:r>
    </w:p>
    <w:p w14:paraId="1FC6C5DE" w14:textId="7E477EF9" w:rsidR="006903A3" w:rsidRPr="006903A3" w:rsidRDefault="00B27337" w:rsidP="006903A3">
      <w:pPr>
        <w:spacing w:line="360" w:lineRule="auto"/>
        <w:ind w:firstLine="709"/>
        <w:jc w:val="both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lastRenderedPageBreak/>
        <w:t>Цель работы.</w:t>
      </w:r>
    </w:p>
    <w:p w14:paraId="2290630B" w14:textId="77777777" w:rsidR="00A87F88" w:rsidRDefault="00A87F88" w:rsidP="006903A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87F88">
        <w:rPr>
          <w:color w:val="000000" w:themeColor="text1"/>
          <w:sz w:val="28"/>
          <w:szCs w:val="28"/>
        </w:rPr>
        <w:t>Цель лабораторной работы заключается в освоении базовых операций с массивами, включая их создание, заполнение, обработку данных, а также использование методов для анализа содержимого массивов. В рамках работы выполняется чтение данных из файла, их обработка с подсчетом гласных, согласных и строк, а также выполнение операции умножения матриц с использованием методов и массивов. Дополнительно рассматривается обработка исключений для повышения надежности программы.</w:t>
      </w:r>
    </w:p>
    <w:p w14:paraId="7F97C2F8" w14:textId="3F39AC36" w:rsidR="00CB19EF" w:rsidRPr="007C458E" w:rsidRDefault="00CB19EF" w:rsidP="006903A3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C1FAD0F" w14:textId="77777777" w:rsidR="00B27337" w:rsidRDefault="004B0576" w:rsidP="00B27337">
      <w:pPr>
        <w:spacing w:line="360" w:lineRule="auto"/>
        <w:ind w:firstLine="709"/>
        <w:jc w:val="both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lastRenderedPageBreak/>
        <w:t>Ход работы</w:t>
      </w:r>
      <w:r w:rsidR="00B27337" w:rsidRPr="00034F30">
        <w:rPr>
          <w:b/>
          <w:color w:val="000000" w:themeColor="text1"/>
          <w:sz w:val="32"/>
          <w:szCs w:val="28"/>
        </w:rPr>
        <w:t>.</w:t>
      </w:r>
    </w:p>
    <w:p w14:paraId="76FFE1CD" w14:textId="36D8D69B" w:rsidR="007B773A" w:rsidRPr="00D26A58" w:rsidRDefault="004A2172" w:rsidP="00D26A58">
      <w:pPr>
        <w:pStyle w:val="af2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4A2172">
        <w:rPr>
          <w:bCs/>
          <w:color w:val="000000" w:themeColor="text1"/>
          <w:sz w:val="28"/>
        </w:rPr>
        <w:t>Работа с массивом</w:t>
      </w:r>
      <w:r>
        <w:rPr>
          <w:bCs/>
          <w:color w:val="000000" w:themeColor="text1"/>
          <w:sz w:val="28"/>
        </w:rPr>
        <w:t>.</w:t>
      </w:r>
    </w:p>
    <w:p w14:paraId="66B99B9C" w14:textId="7B244459" w:rsidR="007B773A" w:rsidRDefault="000C7F1F" w:rsidP="004A2172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0C7F1F">
        <w:rPr>
          <w:bCs/>
          <w:color w:val="000000" w:themeColor="text1"/>
          <w:sz w:val="28"/>
        </w:rPr>
        <w:t xml:space="preserve">Открыта Visual Studio 2008. В меню File выбрано New и затем Project. Из списка шаблонов выбрана </w:t>
      </w:r>
      <w:proofErr w:type="spellStart"/>
      <w:r w:rsidRPr="000C7F1F">
        <w:rPr>
          <w:bCs/>
          <w:color w:val="000000" w:themeColor="text1"/>
          <w:sz w:val="28"/>
        </w:rPr>
        <w:t>Console</w:t>
      </w:r>
      <w:proofErr w:type="spellEnd"/>
      <w:r w:rsidRPr="000C7F1F">
        <w:rPr>
          <w:bCs/>
          <w:color w:val="000000" w:themeColor="text1"/>
          <w:sz w:val="28"/>
        </w:rPr>
        <w:t xml:space="preserve"> Application, указанное название проекта — </w:t>
      </w:r>
      <w:proofErr w:type="spellStart"/>
      <w:r w:rsidRPr="000C7F1F">
        <w:rPr>
          <w:bCs/>
          <w:color w:val="000000" w:themeColor="text1"/>
          <w:sz w:val="28"/>
        </w:rPr>
        <w:t>FileDetails</w:t>
      </w:r>
      <w:proofErr w:type="spellEnd"/>
      <w:r w:rsidRPr="000C7F1F">
        <w:rPr>
          <w:bCs/>
          <w:color w:val="000000" w:themeColor="text1"/>
          <w:sz w:val="28"/>
        </w:rPr>
        <w:t xml:space="preserve">. Установлен путь к проекту </w:t>
      </w:r>
      <w:proofErr w:type="gramStart"/>
      <w:r w:rsidRPr="000C7F1F">
        <w:rPr>
          <w:bCs/>
          <w:color w:val="000000" w:themeColor="text1"/>
          <w:sz w:val="28"/>
        </w:rPr>
        <w:t>С:\Labs\Lab5</w:t>
      </w:r>
      <w:proofErr w:type="gramEnd"/>
      <w:r w:rsidRPr="000C7F1F">
        <w:rPr>
          <w:bCs/>
          <w:color w:val="000000" w:themeColor="text1"/>
          <w:sz w:val="28"/>
        </w:rPr>
        <w:t xml:space="preserve">. В метод </w:t>
      </w:r>
      <w:proofErr w:type="spellStart"/>
      <w:r w:rsidRPr="000C7F1F">
        <w:rPr>
          <w:bCs/>
          <w:color w:val="000000" w:themeColor="text1"/>
          <w:sz w:val="28"/>
        </w:rPr>
        <w:t>Main</w:t>
      </w:r>
      <w:proofErr w:type="spellEnd"/>
      <w:r w:rsidRPr="000C7F1F">
        <w:rPr>
          <w:bCs/>
          <w:color w:val="000000" w:themeColor="text1"/>
          <w:sz w:val="28"/>
        </w:rPr>
        <w:t xml:space="preserve"> класса </w:t>
      </w:r>
      <w:proofErr w:type="spellStart"/>
      <w:r w:rsidRPr="000C7F1F">
        <w:rPr>
          <w:bCs/>
          <w:color w:val="000000" w:themeColor="text1"/>
          <w:sz w:val="28"/>
        </w:rPr>
        <w:t>FileDetails</w:t>
      </w:r>
      <w:proofErr w:type="spellEnd"/>
      <w:r w:rsidRPr="000C7F1F">
        <w:rPr>
          <w:bCs/>
          <w:color w:val="000000" w:themeColor="text1"/>
          <w:sz w:val="28"/>
        </w:rPr>
        <w:t xml:space="preserve"> добавлен параметр массив строк </w:t>
      </w:r>
      <w:proofErr w:type="spellStart"/>
      <w:r w:rsidRPr="000C7F1F">
        <w:rPr>
          <w:bCs/>
          <w:color w:val="000000" w:themeColor="text1"/>
          <w:sz w:val="28"/>
        </w:rPr>
        <w:t>args</w:t>
      </w:r>
      <w:proofErr w:type="spellEnd"/>
      <w:r w:rsidRPr="000C7F1F">
        <w:rPr>
          <w:bCs/>
          <w:color w:val="000000" w:themeColor="text1"/>
          <w:sz w:val="28"/>
        </w:rPr>
        <w:t xml:space="preserve"> и выражение </w:t>
      </w:r>
      <w:proofErr w:type="spellStart"/>
      <w:r w:rsidRPr="000C7F1F">
        <w:rPr>
          <w:bCs/>
          <w:color w:val="000000" w:themeColor="text1"/>
          <w:sz w:val="28"/>
        </w:rPr>
        <w:t>Console.WriteLine</w:t>
      </w:r>
      <w:proofErr w:type="spellEnd"/>
      <w:r w:rsidRPr="000C7F1F">
        <w:rPr>
          <w:bCs/>
          <w:color w:val="000000" w:themeColor="text1"/>
          <w:sz w:val="28"/>
        </w:rPr>
        <w:t xml:space="preserve"> для вывода длины </w:t>
      </w:r>
      <w:proofErr w:type="spellStart"/>
      <w:r w:rsidRPr="000C7F1F">
        <w:rPr>
          <w:bCs/>
          <w:color w:val="000000" w:themeColor="text1"/>
          <w:sz w:val="28"/>
        </w:rPr>
        <w:t>args</w:t>
      </w:r>
      <w:proofErr w:type="spellEnd"/>
      <w:r w:rsidRPr="000C7F1F">
        <w:rPr>
          <w:bCs/>
          <w:color w:val="000000" w:themeColor="text1"/>
          <w:sz w:val="28"/>
        </w:rPr>
        <w:t xml:space="preserve">. Добавлен цикл </w:t>
      </w:r>
      <w:proofErr w:type="spellStart"/>
      <w:r w:rsidRPr="000C7F1F">
        <w:rPr>
          <w:bCs/>
          <w:color w:val="000000" w:themeColor="text1"/>
          <w:sz w:val="28"/>
        </w:rPr>
        <w:t>foreach</w:t>
      </w:r>
      <w:proofErr w:type="spellEnd"/>
      <w:r w:rsidRPr="000C7F1F">
        <w:rPr>
          <w:bCs/>
          <w:color w:val="000000" w:themeColor="text1"/>
          <w:sz w:val="28"/>
        </w:rPr>
        <w:t xml:space="preserve"> для записи каждой строки из </w:t>
      </w:r>
      <w:proofErr w:type="spellStart"/>
      <w:r w:rsidRPr="000C7F1F">
        <w:rPr>
          <w:bCs/>
          <w:color w:val="000000" w:themeColor="text1"/>
          <w:sz w:val="28"/>
        </w:rPr>
        <w:t>args</w:t>
      </w:r>
      <w:proofErr w:type="spellEnd"/>
      <w:r w:rsidRPr="000C7F1F">
        <w:rPr>
          <w:bCs/>
          <w:color w:val="000000" w:themeColor="text1"/>
          <w:sz w:val="28"/>
        </w:rPr>
        <w:t xml:space="preserve"> на консоль. Выполнена компиляция, исправлены ошибки и сохранен результат</w:t>
      </w:r>
      <w:r w:rsidR="00AE08F7">
        <w:rPr>
          <w:bCs/>
          <w:color w:val="000000" w:themeColor="text1"/>
          <w:sz w:val="28"/>
          <w:lang w:val="en-US"/>
        </w:rPr>
        <w:t xml:space="preserve"> (</w:t>
      </w:r>
      <w:r w:rsidR="00AE08F7">
        <w:rPr>
          <w:bCs/>
          <w:color w:val="000000" w:themeColor="text1"/>
          <w:sz w:val="28"/>
        </w:rPr>
        <w:t>рис. 1</w:t>
      </w:r>
      <w:r w:rsidR="00AE08F7">
        <w:rPr>
          <w:bCs/>
          <w:color w:val="000000" w:themeColor="text1"/>
          <w:sz w:val="28"/>
          <w:lang w:val="en-US"/>
        </w:rPr>
        <w:t>)</w:t>
      </w:r>
      <w:r w:rsidRPr="000C7F1F">
        <w:rPr>
          <w:bCs/>
          <w:color w:val="000000" w:themeColor="text1"/>
          <w:sz w:val="28"/>
        </w:rPr>
        <w:t>.</w:t>
      </w:r>
    </w:p>
    <w:p w14:paraId="3DBA6D12" w14:textId="77777777" w:rsidR="000C7F1F" w:rsidRPr="005F0907" w:rsidRDefault="000C7F1F" w:rsidP="004A2172">
      <w:pPr>
        <w:spacing w:line="360" w:lineRule="auto"/>
        <w:ind w:firstLine="709"/>
        <w:jc w:val="both"/>
        <w:rPr>
          <w:bCs/>
          <w:color w:val="000000" w:themeColor="text1"/>
          <w:sz w:val="28"/>
          <w:lang w:val="en-US"/>
        </w:rPr>
      </w:pPr>
    </w:p>
    <w:p w14:paraId="74A3DBAA" w14:textId="5F61080C" w:rsidR="00A6758D" w:rsidRPr="007B773A" w:rsidRDefault="007F11A2" w:rsidP="004A2172">
      <w:pPr>
        <w:spacing w:line="360" w:lineRule="auto"/>
        <w:jc w:val="center"/>
        <w:rPr>
          <w:bCs/>
          <w:color w:val="000000" w:themeColor="text1"/>
          <w:sz w:val="28"/>
        </w:rPr>
      </w:pPr>
      <w:r>
        <w:rPr>
          <w:bCs/>
          <w:noProof/>
          <w:color w:val="000000" w:themeColor="text1"/>
          <w:sz w:val="28"/>
        </w:rPr>
        <w:drawing>
          <wp:inline distT="0" distB="0" distL="0" distR="0" wp14:anchorId="1C7282C4" wp14:editId="700F5751">
            <wp:extent cx="6118860" cy="2964180"/>
            <wp:effectExtent l="0" t="0" r="0" b="7620"/>
            <wp:docPr id="122290945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0945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836BF" w14:textId="0CC8025A" w:rsidR="005414E1" w:rsidRPr="00D35965" w:rsidRDefault="00A6758D" w:rsidP="007B575A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Рисунок </w:t>
      </w:r>
      <w:r w:rsidR="00817B8A">
        <w:rPr>
          <w:bCs/>
          <w:color w:val="000000" w:themeColor="text1"/>
          <w:sz w:val="28"/>
        </w:rPr>
        <w:t>1</w:t>
      </w:r>
      <w:r>
        <w:rPr>
          <w:bCs/>
          <w:color w:val="000000" w:themeColor="text1"/>
          <w:sz w:val="28"/>
        </w:rPr>
        <w:t xml:space="preserve"> –</w:t>
      </w:r>
      <w:r w:rsidR="005777D4">
        <w:rPr>
          <w:bCs/>
          <w:color w:val="000000" w:themeColor="text1"/>
          <w:sz w:val="28"/>
        </w:rPr>
        <w:t xml:space="preserve"> </w:t>
      </w:r>
      <w:r w:rsidR="00074AE1" w:rsidRPr="00074AE1">
        <w:rPr>
          <w:bCs/>
          <w:color w:val="000000" w:themeColor="text1"/>
          <w:sz w:val="28"/>
        </w:rPr>
        <w:t xml:space="preserve">Добавление массива </w:t>
      </w:r>
      <w:proofErr w:type="spellStart"/>
      <w:r w:rsidR="00074AE1" w:rsidRPr="00074AE1">
        <w:rPr>
          <w:bCs/>
          <w:color w:val="000000" w:themeColor="text1"/>
          <w:sz w:val="28"/>
        </w:rPr>
        <w:t>args</w:t>
      </w:r>
      <w:proofErr w:type="spellEnd"/>
      <w:r w:rsidR="00074AE1" w:rsidRPr="00074AE1">
        <w:rPr>
          <w:bCs/>
          <w:color w:val="000000" w:themeColor="text1"/>
          <w:sz w:val="28"/>
        </w:rPr>
        <w:t xml:space="preserve"> и вывод его длины</w:t>
      </w:r>
    </w:p>
    <w:p w14:paraId="2E9B499A" w14:textId="77777777" w:rsidR="004A2172" w:rsidRDefault="004A2172" w:rsidP="004A2172">
      <w:pPr>
        <w:spacing w:line="360" w:lineRule="auto"/>
        <w:ind w:firstLine="709"/>
        <w:jc w:val="both"/>
        <w:rPr>
          <w:bCs/>
          <w:color w:val="000000" w:themeColor="text1"/>
          <w:sz w:val="28"/>
          <w:lang w:val="en-US"/>
        </w:rPr>
      </w:pPr>
    </w:p>
    <w:p w14:paraId="1FDF10D0" w14:textId="274F4D82" w:rsidR="005F0907" w:rsidRDefault="005F0907" w:rsidP="004A2172">
      <w:pPr>
        <w:spacing w:line="360" w:lineRule="auto"/>
        <w:ind w:firstLine="709"/>
        <w:jc w:val="both"/>
        <w:rPr>
          <w:bCs/>
          <w:color w:val="000000" w:themeColor="text1"/>
          <w:sz w:val="28"/>
          <w:lang w:val="en-US"/>
        </w:rPr>
      </w:pPr>
      <w:r w:rsidRPr="005F0907">
        <w:rPr>
          <w:bCs/>
          <w:color w:val="000000" w:themeColor="text1"/>
          <w:sz w:val="28"/>
        </w:rPr>
        <w:t xml:space="preserve">Создан текстовый файл text.txt, содержащий гласные и согласные буквы. Запущена программа из командной строки с передачей имени файла в метод </w:t>
      </w:r>
      <w:proofErr w:type="spellStart"/>
      <w:r w:rsidRPr="005F0907">
        <w:rPr>
          <w:bCs/>
          <w:color w:val="000000" w:themeColor="text1"/>
          <w:sz w:val="28"/>
        </w:rPr>
        <w:t>Main</w:t>
      </w:r>
      <w:proofErr w:type="spellEnd"/>
      <w:r w:rsidRPr="005F0907">
        <w:rPr>
          <w:bCs/>
          <w:color w:val="000000" w:themeColor="text1"/>
          <w:sz w:val="28"/>
        </w:rPr>
        <w:t xml:space="preserve">. В метод </w:t>
      </w:r>
      <w:proofErr w:type="spellStart"/>
      <w:r w:rsidRPr="005F0907">
        <w:rPr>
          <w:bCs/>
          <w:color w:val="000000" w:themeColor="text1"/>
          <w:sz w:val="28"/>
        </w:rPr>
        <w:t>Main</w:t>
      </w:r>
      <w:proofErr w:type="spellEnd"/>
      <w:r w:rsidRPr="005F0907">
        <w:rPr>
          <w:bCs/>
          <w:color w:val="000000" w:themeColor="text1"/>
          <w:sz w:val="28"/>
        </w:rPr>
        <w:t xml:space="preserve"> добавлено выражение для объявления переменной </w:t>
      </w:r>
      <w:proofErr w:type="spellStart"/>
      <w:r w:rsidRPr="005F0907">
        <w:rPr>
          <w:bCs/>
          <w:color w:val="000000" w:themeColor="text1"/>
          <w:sz w:val="28"/>
        </w:rPr>
        <w:t>filename</w:t>
      </w:r>
      <w:proofErr w:type="spellEnd"/>
      <w:r w:rsidRPr="005F0907">
        <w:rPr>
          <w:bCs/>
          <w:color w:val="000000" w:themeColor="text1"/>
          <w:sz w:val="28"/>
        </w:rPr>
        <w:t xml:space="preserve"> типа </w:t>
      </w:r>
      <w:proofErr w:type="spellStart"/>
      <w:r w:rsidRPr="005F0907">
        <w:rPr>
          <w:bCs/>
          <w:color w:val="000000" w:themeColor="text1"/>
          <w:sz w:val="28"/>
        </w:rPr>
        <w:t>string</w:t>
      </w:r>
      <w:proofErr w:type="spellEnd"/>
      <w:r w:rsidRPr="005F0907">
        <w:rPr>
          <w:bCs/>
          <w:color w:val="000000" w:themeColor="text1"/>
          <w:sz w:val="28"/>
        </w:rPr>
        <w:t xml:space="preserve">, инициализированной как </w:t>
      </w:r>
      <w:proofErr w:type="spellStart"/>
      <w:proofErr w:type="gramStart"/>
      <w:r w:rsidRPr="005F0907">
        <w:rPr>
          <w:bCs/>
          <w:color w:val="000000" w:themeColor="text1"/>
          <w:sz w:val="28"/>
        </w:rPr>
        <w:t>args</w:t>
      </w:r>
      <w:proofErr w:type="spellEnd"/>
      <w:r w:rsidRPr="005F0907">
        <w:rPr>
          <w:bCs/>
          <w:color w:val="000000" w:themeColor="text1"/>
          <w:sz w:val="28"/>
        </w:rPr>
        <w:t>[</w:t>
      </w:r>
      <w:proofErr w:type="gramEnd"/>
      <w:r w:rsidRPr="005F0907">
        <w:rPr>
          <w:bCs/>
          <w:color w:val="000000" w:themeColor="text1"/>
          <w:sz w:val="28"/>
        </w:rPr>
        <w:t xml:space="preserve">0]. Из исходного кода, представленного в </w:t>
      </w:r>
      <w:proofErr w:type="spellStart"/>
      <w:r w:rsidRPr="005F0907">
        <w:rPr>
          <w:bCs/>
          <w:color w:val="000000" w:themeColor="text1"/>
          <w:sz w:val="28"/>
        </w:rPr>
        <w:t>FileDetails.cs</w:t>
      </w:r>
      <w:proofErr w:type="spellEnd"/>
      <w:r w:rsidRPr="005F0907">
        <w:rPr>
          <w:bCs/>
          <w:color w:val="000000" w:themeColor="text1"/>
          <w:sz w:val="28"/>
        </w:rPr>
        <w:t xml:space="preserve">, удалены комментарии, относящиеся к объявлению </w:t>
      </w:r>
      <w:proofErr w:type="spellStart"/>
      <w:r w:rsidRPr="005F0907">
        <w:rPr>
          <w:bCs/>
          <w:color w:val="000000" w:themeColor="text1"/>
          <w:sz w:val="28"/>
        </w:rPr>
        <w:t>FileStream</w:t>
      </w:r>
      <w:proofErr w:type="spellEnd"/>
      <w:r w:rsidRPr="005F0907">
        <w:rPr>
          <w:bCs/>
          <w:color w:val="000000" w:themeColor="text1"/>
          <w:sz w:val="28"/>
        </w:rPr>
        <w:t xml:space="preserve"> и </w:t>
      </w:r>
      <w:proofErr w:type="spellStart"/>
      <w:r w:rsidRPr="005F0907">
        <w:rPr>
          <w:bCs/>
          <w:color w:val="000000" w:themeColor="text1"/>
          <w:sz w:val="28"/>
        </w:rPr>
        <w:t>StreamReader</w:t>
      </w:r>
      <w:proofErr w:type="spellEnd"/>
      <w:r w:rsidRPr="005F0907">
        <w:rPr>
          <w:bCs/>
          <w:color w:val="000000" w:themeColor="text1"/>
          <w:sz w:val="28"/>
        </w:rPr>
        <w:t xml:space="preserve">. Определена длина текстового файла. В метод </w:t>
      </w:r>
      <w:proofErr w:type="spellStart"/>
      <w:r w:rsidRPr="005F0907">
        <w:rPr>
          <w:bCs/>
          <w:color w:val="000000" w:themeColor="text1"/>
          <w:sz w:val="28"/>
        </w:rPr>
        <w:t>Main</w:t>
      </w:r>
      <w:proofErr w:type="spellEnd"/>
      <w:r w:rsidRPr="005F0907">
        <w:rPr>
          <w:bCs/>
          <w:color w:val="000000" w:themeColor="text1"/>
          <w:sz w:val="28"/>
        </w:rPr>
        <w:t xml:space="preserve"> добавлено выражение для переменной </w:t>
      </w:r>
      <w:proofErr w:type="spellStart"/>
      <w:r w:rsidRPr="005F0907">
        <w:rPr>
          <w:bCs/>
          <w:color w:val="000000" w:themeColor="text1"/>
          <w:sz w:val="28"/>
        </w:rPr>
        <w:t>contents</w:t>
      </w:r>
      <w:proofErr w:type="spellEnd"/>
      <w:r w:rsidRPr="005F0907">
        <w:rPr>
          <w:bCs/>
          <w:color w:val="000000" w:themeColor="text1"/>
          <w:sz w:val="28"/>
        </w:rPr>
        <w:t xml:space="preserve">, как массива символов, инициализированного длиной файла. Введено выражение </w:t>
      </w:r>
      <w:proofErr w:type="spellStart"/>
      <w:r w:rsidRPr="005F0907">
        <w:rPr>
          <w:bCs/>
          <w:color w:val="000000" w:themeColor="text1"/>
          <w:sz w:val="28"/>
        </w:rPr>
        <w:t>for</w:t>
      </w:r>
      <w:proofErr w:type="spellEnd"/>
      <w:r w:rsidRPr="005F0907">
        <w:rPr>
          <w:bCs/>
          <w:color w:val="000000" w:themeColor="text1"/>
          <w:sz w:val="28"/>
        </w:rPr>
        <w:t xml:space="preserve">, которое </w:t>
      </w:r>
      <w:r w:rsidRPr="005F0907">
        <w:rPr>
          <w:bCs/>
          <w:color w:val="000000" w:themeColor="text1"/>
          <w:sz w:val="28"/>
        </w:rPr>
        <w:lastRenderedPageBreak/>
        <w:t xml:space="preserve">читает символы из </w:t>
      </w:r>
      <w:proofErr w:type="spellStart"/>
      <w:r w:rsidRPr="005F0907">
        <w:rPr>
          <w:bCs/>
          <w:color w:val="000000" w:themeColor="text1"/>
          <w:sz w:val="28"/>
        </w:rPr>
        <w:t>reader</w:t>
      </w:r>
      <w:proofErr w:type="spellEnd"/>
      <w:r w:rsidRPr="005F0907">
        <w:rPr>
          <w:bCs/>
          <w:color w:val="000000" w:themeColor="text1"/>
          <w:sz w:val="28"/>
        </w:rPr>
        <w:t xml:space="preserve"> по одному и добавляет их в </w:t>
      </w:r>
      <w:proofErr w:type="spellStart"/>
      <w:r w:rsidRPr="005F0907">
        <w:rPr>
          <w:bCs/>
          <w:color w:val="000000" w:themeColor="text1"/>
          <w:sz w:val="28"/>
        </w:rPr>
        <w:t>contents</w:t>
      </w:r>
      <w:proofErr w:type="spellEnd"/>
      <w:r w:rsidRPr="005F0907">
        <w:rPr>
          <w:bCs/>
          <w:color w:val="000000" w:themeColor="text1"/>
          <w:sz w:val="28"/>
        </w:rPr>
        <w:t xml:space="preserve">, используя метод </w:t>
      </w:r>
      <w:proofErr w:type="spellStart"/>
      <w:r w:rsidRPr="005F0907">
        <w:rPr>
          <w:bCs/>
          <w:color w:val="000000" w:themeColor="text1"/>
          <w:sz w:val="28"/>
        </w:rPr>
        <w:t>Read</w:t>
      </w:r>
      <w:proofErr w:type="spellEnd"/>
      <w:r w:rsidRPr="005F0907">
        <w:rPr>
          <w:bCs/>
          <w:color w:val="000000" w:themeColor="text1"/>
          <w:sz w:val="28"/>
        </w:rPr>
        <w:t xml:space="preserve"> и преобразование в </w:t>
      </w:r>
      <w:proofErr w:type="spellStart"/>
      <w:r w:rsidRPr="005F0907">
        <w:rPr>
          <w:bCs/>
          <w:color w:val="000000" w:themeColor="text1"/>
          <w:sz w:val="28"/>
        </w:rPr>
        <w:t>char</w:t>
      </w:r>
      <w:proofErr w:type="spellEnd"/>
      <w:r w:rsidRPr="005F0907">
        <w:rPr>
          <w:bCs/>
          <w:color w:val="000000" w:themeColor="text1"/>
          <w:sz w:val="28"/>
        </w:rPr>
        <w:t xml:space="preserve">. Добавлено выражение </w:t>
      </w:r>
      <w:proofErr w:type="spellStart"/>
      <w:r w:rsidRPr="005F0907">
        <w:rPr>
          <w:bCs/>
          <w:color w:val="000000" w:themeColor="text1"/>
          <w:sz w:val="28"/>
        </w:rPr>
        <w:t>foreach</w:t>
      </w:r>
      <w:proofErr w:type="spellEnd"/>
      <w:r w:rsidRPr="005F0907">
        <w:rPr>
          <w:bCs/>
          <w:color w:val="000000" w:themeColor="text1"/>
          <w:sz w:val="28"/>
        </w:rPr>
        <w:t xml:space="preserve">, которое записывает символьный массив на консоль и проверяет успешность считывания файла в массив </w:t>
      </w:r>
      <w:proofErr w:type="spellStart"/>
      <w:r w:rsidRPr="005F0907">
        <w:rPr>
          <w:bCs/>
          <w:color w:val="000000" w:themeColor="text1"/>
          <w:sz w:val="28"/>
        </w:rPr>
        <w:t>contents</w:t>
      </w:r>
      <w:proofErr w:type="spellEnd"/>
      <w:r w:rsidRPr="005F0907">
        <w:rPr>
          <w:bCs/>
          <w:color w:val="000000" w:themeColor="text1"/>
          <w:sz w:val="28"/>
        </w:rPr>
        <w:t>. Выполнена компиляция программы, исправлены ошибки и сохранен результат. Программа запущена из командной строки</w:t>
      </w:r>
      <w:r w:rsidR="00AE08F7">
        <w:rPr>
          <w:bCs/>
          <w:color w:val="000000" w:themeColor="text1"/>
          <w:sz w:val="28"/>
        </w:rPr>
        <w:t xml:space="preserve"> </w:t>
      </w:r>
      <w:r w:rsidR="00AE08F7">
        <w:rPr>
          <w:bCs/>
          <w:color w:val="000000" w:themeColor="text1"/>
          <w:sz w:val="28"/>
          <w:lang w:val="en-US"/>
        </w:rPr>
        <w:t>(</w:t>
      </w:r>
      <w:r w:rsidR="00AE08F7">
        <w:rPr>
          <w:bCs/>
          <w:color w:val="000000" w:themeColor="text1"/>
          <w:sz w:val="28"/>
        </w:rPr>
        <w:t xml:space="preserve">рис. </w:t>
      </w:r>
      <w:r w:rsidR="00AE08F7">
        <w:rPr>
          <w:bCs/>
          <w:color w:val="000000" w:themeColor="text1"/>
          <w:sz w:val="28"/>
        </w:rPr>
        <w:t>2</w:t>
      </w:r>
      <w:r w:rsidR="00AE08F7">
        <w:rPr>
          <w:bCs/>
          <w:color w:val="000000" w:themeColor="text1"/>
          <w:sz w:val="28"/>
          <w:lang w:val="en-US"/>
        </w:rPr>
        <w:t>)</w:t>
      </w:r>
      <w:r w:rsidRPr="005F0907">
        <w:rPr>
          <w:bCs/>
          <w:color w:val="000000" w:themeColor="text1"/>
          <w:sz w:val="28"/>
        </w:rPr>
        <w:t>.</w:t>
      </w:r>
    </w:p>
    <w:p w14:paraId="31E1BA4E" w14:textId="77777777" w:rsidR="005F0907" w:rsidRPr="005F0907" w:rsidRDefault="005F0907" w:rsidP="004A2172">
      <w:pPr>
        <w:spacing w:line="360" w:lineRule="auto"/>
        <w:ind w:firstLine="709"/>
        <w:jc w:val="both"/>
        <w:rPr>
          <w:bCs/>
          <w:color w:val="000000" w:themeColor="text1"/>
          <w:sz w:val="28"/>
          <w:lang w:val="en-US"/>
        </w:rPr>
      </w:pPr>
    </w:p>
    <w:p w14:paraId="166377E2" w14:textId="4E414CE6" w:rsidR="004A2172" w:rsidRPr="007B773A" w:rsidRDefault="007F11A2" w:rsidP="004A2172">
      <w:pPr>
        <w:spacing w:line="360" w:lineRule="auto"/>
        <w:jc w:val="center"/>
        <w:rPr>
          <w:bCs/>
          <w:color w:val="000000" w:themeColor="text1"/>
          <w:sz w:val="28"/>
        </w:rPr>
      </w:pPr>
      <w:r>
        <w:rPr>
          <w:bCs/>
          <w:noProof/>
          <w:color w:val="000000" w:themeColor="text1"/>
          <w:sz w:val="28"/>
        </w:rPr>
        <w:drawing>
          <wp:inline distT="0" distB="0" distL="0" distR="0" wp14:anchorId="3A300500" wp14:editId="5D85F0A3">
            <wp:extent cx="6111240" cy="3444240"/>
            <wp:effectExtent l="0" t="0" r="3810" b="3810"/>
            <wp:docPr id="1514496274" name="Рисунок 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496274" name="Рисунок 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AD1E7" w14:textId="06FF5762" w:rsidR="004A2172" w:rsidRPr="00D35965" w:rsidRDefault="004A2172" w:rsidP="004A2172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Рисунок </w:t>
      </w:r>
      <w:r w:rsidR="00817B8A">
        <w:rPr>
          <w:bCs/>
          <w:color w:val="000000" w:themeColor="text1"/>
          <w:sz w:val="28"/>
        </w:rPr>
        <w:t>2</w:t>
      </w:r>
      <w:r>
        <w:rPr>
          <w:bCs/>
          <w:color w:val="000000" w:themeColor="text1"/>
          <w:sz w:val="28"/>
        </w:rPr>
        <w:t xml:space="preserve"> – </w:t>
      </w:r>
      <w:r w:rsidR="008F6906" w:rsidRPr="008F6906">
        <w:rPr>
          <w:bCs/>
          <w:color w:val="000000" w:themeColor="text1"/>
          <w:sz w:val="28"/>
        </w:rPr>
        <w:t xml:space="preserve">Чтение файла в массив символов и вывод </w:t>
      </w:r>
      <w:r w:rsidR="008F6906">
        <w:rPr>
          <w:bCs/>
          <w:color w:val="000000" w:themeColor="text1"/>
          <w:sz w:val="28"/>
        </w:rPr>
        <w:t>в</w:t>
      </w:r>
      <w:r w:rsidR="008F6906" w:rsidRPr="008F6906">
        <w:rPr>
          <w:bCs/>
          <w:color w:val="000000" w:themeColor="text1"/>
          <w:sz w:val="28"/>
        </w:rPr>
        <w:t xml:space="preserve"> консоль</w:t>
      </w:r>
    </w:p>
    <w:p w14:paraId="6541171A" w14:textId="77777777" w:rsidR="004A2172" w:rsidRDefault="004A2172" w:rsidP="004A2172">
      <w:pPr>
        <w:spacing w:line="360" w:lineRule="auto"/>
        <w:ind w:firstLine="709"/>
        <w:jc w:val="both"/>
        <w:rPr>
          <w:bCs/>
          <w:color w:val="000000" w:themeColor="text1"/>
          <w:sz w:val="28"/>
          <w:lang w:val="en-US"/>
        </w:rPr>
      </w:pPr>
    </w:p>
    <w:p w14:paraId="2D0407A9" w14:textId="449105EF" w:rsidR="005F0907" w:rsidRDefault="00686C74" w:rsidP="004A2172">
      <w:pPr>
        <w:spacing w:line="360" w:lineRule="auto"/>
        <w:ind w:firstLine="709"/>
        <w:jc w:val="both"/>
        <w:rPr>
          <w:bCs/>
          <w:color w:val="000000" w:themeColor="text1"/>
          <w:sz w:val="28"/>
          <w:lang w:val="en-US"/>
        </w:rPr>
      </w:pPr>
      <w:r w:rsidRPr="00686C74">
        <w:rPr>
          <w:bCs/>
          <w:color w:val="000000" w:themeColor="text1"/>
          <w:sz w:val="28"/>
        </w:rPr>
        <w:t xml:space="preserve">Закомментировано выражение </w:t>
      </w:r>
      <w:proofErr w:type="spellStart"/>
      <w:r w:rsidRPr="00686C74">
        <w:rPr>
          <w:bCs/>
          <w:color w:val="000000" w:themeColor="text1"/>
          <w:sz w:val="28"/>
        </w:rPr>
        <w:t>foreach</w:t>
      </w:r>
      <w:proofErr w:type="spellEnd"/>
      <w:r w:rsidRPr="00686C74">
        <w:rPr>
          <w:bCs/>
          <w:color w:val="000000" w:themeColor="text1"/>
          <w:sz w:val="28"/>
        </w:rPr>
        <w:t xml:space="preserve"> и закрыт объект Reader, вызвав метод </w:t>
      </w:r>
      <w:proofErr w:type="spellStart"/>
      <w:r w:rsidRPr="00686C74">
        <w:rPr>
          <w:bCs/>
          <w:color w:val="000000" w:themeColor="text1"/>
          <w:sz w:val="28"/>
        </w:rPr>
        <w:t>StreamReader.Close</w:t>
      </w:r>
      <w:proofErr w:type="spellEnd"/>
      <w:r w:rsidRPr="00686C74">
        <w:rPr>
          <w:bCs/>
          <w:color w:val="000000" w:themeColor="text1"/>
          <w:sz w:val="28"/>
        </w:rPr>
        <w:t xml:space="preserve">(). Объявлен новый статический метод </w:t>
      </w:r>
      <w:proofErr w:type="spellStart"/>
      <w:r w:rsidRPr="00686C74">
        <w:rPr>
          <w:bCs/>
          <w:color w:val="000000" w:themeColor="text1"/>
          <w:sz w:val="28"/>
        </w:rPr>
        <w:t>Summarize</w:t>
      </w:r>
      <w:proofErr w:type="spellEnd"/>
      <w:r w:rsidRPr="00686C74">
        <w:rPr>
          <w:bCs/>
          <w:color w:val="000000" w:themeColor="text1"/>
          <w:sz w:val="28"/>
        </w:rPr>
        <w:t xml:space="preserve"> в классе </w:t>
      </w:r>
      <w:proofErr w:type="spellStart"/>
      <w:r w:rsidRPr="00686C74">
        <w:rPr>
          <w:bCs/>
          <w:color w:val="000000" w:themeColor="text1"/>
          <w:sz w:val="28"/>
        </w:rPr>
        <w:t>FileDetails</w:t>
      </w:r>
      <w:proofErr w:type="spellEnd"/>
      <w:r w:rsidRPr="00686C74">
        <w:rPr>
          <w:bCs/>
          <w:color w:val="000000" w:themeColor="text1"/>
          <w:sz w:val="28"/>
        </w:rPr>
        <w:t xml:space="preserve">, который принимает массив символов в качестве параметра и не возвращает значений. В метод </w:t>
      </w:r>
      <w:proofErr w:type="spellStart"/>
      <w:r w:rsidRPr="00686C74">
        <w:rPr>
          <w:bCs/>
          <w:color w:val="000000" w:themeColor="text1"/>
          <w:sz w:val="28"/>
        </w:rPr>
        <w:t>Main</w:t>
      </w:r>
      <w:proofErr w:type="spellEnd"/>
      <w:r w:rsidRPr="00686C74">
        <w:rPr>
          <w:bCs/>
          <w:color w:val="000000" w:themeColor="text1"/>
          <w:sz w:val="28"/>
        </w:rPr>
        <w:t xml:space="preserve"> добавлено выражение для вызова метода </w:t>
      </w:r>
      <w:proofErr w:type="spellStart"/>
      <w:r w:rsidRPr="00686C74">
        <w:rPr>
          <w:bCs/>
          <w:color w:val="000000" w:themeColor="text1"/>
          <w:sz w:val="28"/>
        </w:rPr>
        <w:t>Summarize</w:t>
      </w:r>
      <w:proofErr w:type="spellEnd"/>
      <w:r w:rsidRPr="00686C74">
        <w:rPr>
          <w:bCs/>
          <w:color w:val="000000" w:themeColor="text1"/>
          <w:sz w:val="28"/>
        </w:rPr>
        <w:t xml:space="preserve"> с аргументом </w:t>
      </w:r>
      <w:proofErr w:type="spellStart"/>
      <w:r w:rsidRPr="00686C74">
        <w:rPr>
          <w:bCs/>
          <w:color w:val="000000" w:themeColor="text1"/>
          <w:sz w:val="28"/>
        </w:rPr>
        <w:t>contents</w:t>
      </w:r>
      <w:proofErr w:type="spellEnd"/>
      <w:r w:rsidRPr="00686C74">
        <w:rPr>
          <w:bCs/>
          <w:color w:val="000000" w:themeColor="text1"/>
          <w:sz w:val="28"/>
        </w:rPr>
        <w:t xml:space="preserve">. В методе </w:t>
      </w:r>
      <w:proofErr w:type="spellStart"/>
      <w:r w:rsidRPr="00686C74">
        <w:rPr>
          <w:bCs/>
          <w:color w:val="000000" w:themeColor="text1"/>
          <w:sz w:val="28"/>
        </w:rPr>
        <w:t>Summarize</w:t>
      </w:r>
      <w:proofErr w:type="spellEnd"/>
      <w:r w:rsidRPr="00686C74">
        <w:rPr>
          <w:bCs/>
          <w:color w:val="000000" w:themeColor="text1"/>
          <w:sz w:val="28"/>
        </w:rPr>
        <w:t xml:space="preserve"> добавлено выражение </w:t>
      </w:r>
      <w:proofErr w:type="spellStart"/>
      <w:r w:rsidRPr="00686C74">
        <w:rPr>
          <w:bCs/>
          <w:color w:val="000000" w:themeColor="text1"/>
          <w:sz w:val="28"/>
        </w:rPr>
        <w:t>foreach</w:t>
      </w:r>
      <w:proofErr w:type="spellEnd"/>
      <w:r w:rsidRPr="00686C74">
        <w:rPr>
          <w:bCs/>
          <w:color w:val="000000" w:themeColor="text1"/>
          <w:sz w:val="28"/>
        </w:rPr>
        <w:t xml:space="preserve">, которое проверяет каждый символ из </w:t>
      </w:r>
      <w:proofErr w:type="spellStart"/>
      <w:r w:rsidRPr="00686C74">
        <w:rPr>
          <w:bCs/>
          <w:color w:val="000000" w:themeColor="text1"/>
          <w:sz w:val="28"/>
        </w:rPr>
        <w:t>contents</w:t>
      </w:r>
      <w:proofErr w:type="spellEnd"/>
      <w:r w:rsidRPr="00686C74">
        <w:rPr>
          <w:bCs/>
          <w:color w:val="000000" w:themeColor="text1"/>
          <w:sz w:val="28"/>
        </w:rPr>
        <w:t xml:space="preserve">, определяет, является ли символ гласной, согласной или переходом на новую строку, и подсчитывает количество символов в каждой группе. Для проверки символов на гласные используется метод </w:t>
      </w:r>
      <w:proofErr w:type="spellStart"/>
      <w:r w:rsidRPr="00686C74">
        <w:rPr>
          <w:bCs/>
          <w:color w:val="000000" w:themeColor="text1"/>
          <w:sz w:val="28"/>
        </w:rPr>
        <w:t>IndexOf</w:t>
      </w:r>
      <w:proofErr w:type="spellEnd"/>
      <w:r w:rsidRPr="00686C74">
        <w:rPr>
          <w:bCs/>
          <w:color w:val="000000" w:themeColor="text1"/>
          <w:sz w:val="28"/>
        </w:rPr>
        <w:t xml:space="preserve">. Реализованы операторы вывода на консоль общего количества символов, количества гласных букв, согласных букв и числа строк в </w:t>
      </w:r>
      <w:r w:rsidRPr="00686C74">
        <w:rPr>
          <w:bCs/>
          <w:color w:val="000000" w:themeColor="text1"/>
          <w:sz w:val="28"/>
        </w:rPr>
        <w:lastRenderedPageBreak/>
        <w:t>файле. Выполнена компиляция программы, исправлены ошибки и сохранен результат</w:t>
      </w:r>
      <w:r w:rsidR="00AE08F7">
        <w:rPr>
          <w:bCs/>
          <w:color w:val="000000" w:themeColor="text1"/>
          <w:sz w:val="28"/>
        </w:rPr>
        <w:t xml:space="preserve"> </w:t>
      </w:r>
      <w:r w:rsidR="00AE08F7">
        <w:rPr>
          <w:bCs/>
          <w:color w:val="000000" w:themeColor="text1"/>
          <w:sz w:val="28"/>
          <w:lang w:val="en-US"/>
        </w:rPr>
        <w:t>(</w:t>
      </w:r>
      <w:r w:rsidR="00AE08F7">
        <w:rPr>
          <w:bCs/>
          <w:color w:val="000000" w:themeColor="text1"/>
          <w:sz w:val="28"/>
        </w:rPr>
        <w:t xml:space="preserve">рис. </w:t>
      </w:r>
      <w:r w:rsidR="00AE08F7">
        <w:rPr>
          <w:bCs/>
          <w:color w:val="000000" w:themeColor="text1"/>
          <w:sz w:val="28"/>
        </w:rPr>
        <w:t>3</w:t>
      </w:r>
      <w:r w:rsidR="00AE08F7">
        <w:rPr>
          <w:bCs/>
          <w:color w:val="000000" w:themeColor="text1"/>
          <w:sz w:val="28"/>
          <w:lang w:val="en-US"/>
        </w:rPr>
        <w:t>)</w:t>
      </w:r>
      <w:r w:rsidRPr="00686C74">
        <w:rPr>
          <w:bCs/>
          <w:color w:val="000000" w:themeColor="text1"/>
          <w:sz w:val="28"/>
        </w:rPr>
        <w:t>.</w:t>
      </w:r>
    </w:p>
    <w:p w14:paraId="5EDB76A3" w14:textId="77777777" w:rsidR="00686C74" w:rsidRPr="005F0907" w:rsidRDefault="00686C74" w:rsidP="004A2172">
      <w:pPr>
        <w:spacing w:line="360" w:lineRule="auto"/>
        <w:ind w:firstLine="709"/>
        <w:jc w:val="both"/>
        <w:rPr>
          <w:bCs/>
          <w:color w:val="000000" w:themeColor="text1"/>
          <w:sz w:val="28"/>
          <w:lang w:val="en-US"/>
        </w:rPr>
      </w:pPr>
    </w:p>
    <w:p w14:paraId="0D201C3C" w14:textId="37BD8DE9" w:rsidR="004A2172" w:rsidRPr="007B773A" w:rsidRDefault="003307F9" w:rsidP="004A2172">
      <w:pPr>
        <w:spacing w:line="360" w:lineRule="auto"/>
        <w:jc w:val="center"/>
        <w:rPr>
          <w:bCs/>
          <w:color w:val="000000" w:themeColor="text1"/>
          <w:sz w:val="28"/>
        </w:rPr>
      </w:pPr>
      <w:r>
        <w:rPr>
          <w:bCs/>
          <w:noProof/>
          <w:color w:val="000000" w:themeColor="text1"/>
          <w:sz w:val="28"/>
        </w:rPr>
        <w:drawing>
          <wp:inline distT="0" distB="0" distL="0" distR="0" wp14:anchorId="2A190598" wp14:editId="2864EEAB">
            <wp:extent cx="6111240" cy="2560320"/>
            <wp:effectExtent l="0" t="0" r="3810" b="0"/>
            <wp:docPr id="1114667343" name="Рисунок 3" descr="Изображение выглядит как текст, программное обеспечение, Мультимедийное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67343" name="Рисунок 3" descr="Изображение выглядит как текст, программное обеспечение, Мультимедийное программное обеспечение, Графическ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7F0D5" w14:textId="06EE8209" w:rsidR="004A2172" w:rsidRDefault="004A2172" w:rsidP="004A2172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Рисунок </w:t>
      </w:r>
      <w:r w:rsidR="00817B8A">
        <w:rPr>
          <w:bCs/>
          <w:color w:val="000000" w:themeColor="text1"/>
          <w:sz w:val="28"/>
        </w:rPr>
        <w:t>3</w:t>
      </w:r>
      <w:r>
        <w:rPr>
          <w:bCs/>
          <w:color w:val="000000" w:themeColor="text1"/>
          <w:sz w:val="28"/>
        </w:rPr>
        <w:t xml:space="preserve"> – </w:t>
      </w:r>
      <w:r w:rsidR="00E31DDC">
        <w:rPr>
          <w:bCs/>
          <w:color w:val="000000" w:themeColor="text1"/>
          <w:sz w:val="28"/>
        </w:rPr>
        <w:t>Реализован м</w:t>
      </w:r>
      <w:r w:rsidR="00E31DDC" w:rsidRPr="00E31DDC">
        <w:rPr>
          <w:bCs/>
          <w:color w:val="000000" w:themeColor="text1"/>
          <w:sz w:val="28"/>
        </w:rPr>
        <w:t xml:space="preserve">етод </w:t>
      </w:r>
      <w:proofErr w:type="spellStart"/>
      <w:r w:rsidR="00E31DDC" w:rsidRPr="00E31DDC">
        <w:rPr>
          <w:bCs/>
          <w:color w:val="000000" w:themeColor="text1"/>
          <w:sz w:val="28"/>
        </w:rPr>
        <w:t>Summarize</w:t>
      </w:r>
      <w:proofErr w:type="spellEnd"/>
      <w:r w:rsidR="00E31DDC" w:rsidRPr="00E31DDC">
        <w:rPr>
          <w:bCs/>
          <w:color w:val="000000" w:themeColor="text1"/>
          <w:sz w:val="28"/>
        </w:rPr>
        <w:t>: подсчет гласных, согласных и строк файла</w:t>
      </w:r>
    </w:p>
    <w:p w14:paraId="557E875C" w14:textId="77777777" w:rsidR="00AE08F7" w:rsidRPr="00D35965" w:rsidRDefault="00AE08F7" w:rsidP="004A2172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</w:p>
    <w:p w14:paraId="253EE393" w14:textId="53930F97" w:rsidR="00817B8A" w:rsidRDefault="00621765" w:rsidP="00817B8A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>Сделана модификация предыдущей версии кода. Добавлена обработка исключений</w:t>
      </w:r>
      <w:r w:rsidR="00AE08F7">
        <w:rPr>
          <w:bCs/>
          <w:color w:val="000000" w:themeColor="text1"/>
          <w:sz w:val="28"/>
        </w:rPr>
        <w:t xml:space="preserve"> </w:t>
      </w:r>
      <w:r w:rsidR="00AE08F7">
        <w:rPr>
          <w:bCs/>
          <w:color w:val="000000" w:themeColor="text1"/>
          <w:sz w:val="28"/>
          <w:lang w:val="en-US"/>
        </w:rPr>
        <w:t>(</w:t>
      </w:r>
      <w:r w:rsidR="00AE08F7">
        <w:rPr>
          <w:bCs/>
          <w:color w:val="000000" w:themeColor="text1"/>
          <w:sz w:val="28"/>
        </w:rPr>
        <w:t xml:space="preserve">рис. </w:t>
      </w:r>
      <w:r w:rsidR="00AE08F7">
        <w:rPr>
          <w:bCs/>
          <w:color w:val="000000" w:themeColor="text1"/>
          <w:sz w:val="28"/>
        </w:rPr>
        <w:t>4</w:t>
      </w:r>
      <w:r w:rsidR="00AE08F7">
        <w:rPr>
          <w:bCs/>
          <w:color w:val="000000" w:themeColor="text1"/>
          <w:sz w:val="28"/>
          <w:lang w:val="en-US"/>
        </w:rPr>
        <w:t>)</w:t>
      </w:r>
      <w:r>
        <w:rPr>
          <w:bCs/>
          <w:color w:val="000000" w:themeColor="text1"/>
          <w:sz w:val="28"/>
        </w:rPr>
        <w:t>.</w:t>
      </w:r>
    </w:p>
    <w:p w14:paraId="5FF32F91" w14:textId="77777777" w:rsidR="00621765" w:rsidRPr="0045111D" w:rsidRDefault="00621765" w:rsidP="00817B8A">
      <w:pPr>
        <w:spacing w:line="360" w:lineRule="auto"/>
        <w:ind w:firstLine="709"/>
        <w:jc w:val="both"/>
        <w:rPr>
          <w:bCs/>
          <w:color w:val="000000" w:themeColor="text1"/>
          <w:sz w:val="28"/>
          <w:lang w:val="en-US"/>
        </w:rPr>
      </w:pPr>
    </w:p>
    <w:p w14:paraId="78AD491A" w14:textId="32955D5D" w:rsidR="00817B8A" w:rsidRPr="007B773A" w:rsidRDefault="003307F9" w:rsidP="00817B8A">
      <w:pPr>
        <w:spacing w:line="360" w:lineRule="auto"/>
        <w:jc w:val="center"/>
        <w:rPr>
          <w:bCs/>
          <w:color w:val="000000" w:themeColor="text1"/>
          <w:sz w:val="28"/>
        </w:rPr>
      </w:pPr>
      <w:r>
        <w:rPr>
          <w:bCs/>
          <w:noProof/>
          <w:color w:val="000000" w:themeColor="text1"/>
          <w:sz w:val="28"/>
        </w:rPr>
        <w:drawing>
          <wp:inline distT="0" distB="0" distL="0" distR="0" wp14:anchorId="272B928D" wp14:editId="40448BF4">
            <wp:extent cx="6118860" cy="2545080"/>
            <wp:effectExtent l="0" t="0" r="0" b="7620"/>
            <wp:docPr id="1934949893" name="Рисунок 4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949893" name="Рисунок 4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A6E52" w14:textId="3A73C8E3" w:rsidR="00817B8A" w:rsidRPr="00D35965" w:rsidRDefault="00817B8A" w:rsidP="00817B8A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Рисунок </w:t>
      </w:r>
      <w:r>
        <w:rPr>
          <w:bCs/>
          <w:color w:val="000000" w:themeColor="text1"/>
          <w:sz w:val="28"/>
        </w:rPr>
        <w:t>4</w:t>
      </w:r>
      <w:r>
        <w:rPr>
          <w:bCs/>
          <w:color w:val="000000" w:themeColor="text1"/>
          <w:sz w:val="28"/>
        </w:rPr>
        <w:t xml:space="preserve"> – </w:t>
      </w:r>
      <w:r w:rsidR="00E31DDC">
        <w:rPr>
          <w:bCs/>
          <w:color w:val="000000" w:themeColor="text1"/>
          <w:sz w:val="28"/>
        </w:rPr>
        <w:t xml:space="preserve">Добавлена модификация в виде </w:t>
      </w:r>
      <w:r w:rsidR="008B54CE">
        <w:rPr>
          <w:bCs/>
          <w:color w:val="000000" w:themeColor="text1"/>
          <w:sz w:val="28"/>
        </w:rPr>
        <w:t>обработки исключений</w:t>
      </w:r>
    </w:p>
    <w:p w14:paraId="32F49E44" w14:textId="77777777" w:rsidR="00FF6290" w:rsidRPr="00764DF8" w:rsidRDefault="00FF6290" w:rsidP="007B575A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</w:p>
    <w:p w14:paraId="3EAEB0D5" w14:textId="0D9C969B" w:rsidR="006F3A45" w:rsidRPr="006F3A45" w:rsidRDefault="00047D71" w:rsidP="00A6758D">
      <w:pPr>
        <w:pStyle w:val="af2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047D71">
        <w:rPr>
          <w:bCs/>
          <w:color w:val="000000" w:themeColor="text1"/>
          <w:sz w:val="28"/>
        </w:rPr>
        <w:t>Использование методов со ссылочными параметрами</w:t>
      </w:r>
      <w:r w:rsidR="00A6758D" w:rsidRPr="00326E28">
        <w:rPr>
          <w:sz w:val="28"/>
          <w:szCs w:val="28"/>
        </w:rPr>
        <w:t>.</w:t>
      </w:r>
    </w:p>
    <w:p w14:paraId="3CA63179" w14:textId="3FEF3588" w:rsidR="00047D71" w:rsidRDefault="0045111D" w:rsidP="0045111D">
      <w:pPr>
        <w:pStyle w:val="af2"/>
        <w:spacing w:line="360" w:lineRule="auto"/>
        <w:ind w:left="0" w:firstLine="720"/>
        <w:jc w:val="both"/>
        <w:rPr>
          <w:bCs/>
          <w:color w:val="000000" w:themeColor="text1"/>
          <w:sz w:val="28"/>
          <w:lang w:val="en-US"/>
        </w:rPr>
      </w:pPr>
      <w:r w:rsidRPr="0045111D">
        <w:rPr>
          <w:bCs/>
          <w:color w:val="000000" w:themeColor="text1"/>
          <w:sz w:val="28"/>
        </w:rPr>
        <w:lastRenderedPageBreak/>
        <w:t xml:space="preserve">Создан новый проект типа </w:t>
      </w:r>
      <w:proofErr w:type="spellStart"/>
      <w:r w:rsidRPr="0045111D">
        <w:rPr>
          <w:bCs/>
          <w:color w:val="000000" w:themeColor="text1"/>
          <w:sz w:val="28"/>
        </w:rPr>
        <w:t>Console</w:t>
      </w:r>
      <w:proofErr w:type="spellEnd"/>
      <w:r w:rsidRPr="0045111D">
        <w:rPr>
          <w:bCs/>
          <w:color w:val="000000" w:themeColor="text1"/>
          <w:sz w:val="28"/>
        </w:rPr>
        <w:t xml:space="preserve"> Application с названием, например, Matrix. Создан класс </w:t>
      </w:r>
      <w:proofErr w:type="spellStart"/>
      <w:r w:rsidRPr="0045111D">
        <w:rPr>
          <w:bCs/>
          <w:color w:val="000000" w:themeColor="text1"/>
          <w:sz w:val="28"/>
        </w:rPr>
        <w:t>MatrixMultiply</w:t>
      </w:r>
      <w:proofErr w:type="spellEnd"/>
      <w:r w:rsidRPr="0045111D">
        <w:rPr>
          <w:bCs/>
          <w:color w:val="000000" w:themeColor="text1"/>
          <w:sz w:val="28"/>
        </w:rPr>
        <w:t xml:space="preserve">. В метод </w:t>
      </w:r>
      <w:proofErr w:type="spellStart"/>
      <w:r w:rsidRPr="0045111D">
        <w:rPr>
          <w:bCs/>
          <w:color w:val="000000" w:themeColor="text1"/>
          <w:sz w:val="28"/>
        </w:rPr>
        <w:t>Main</w:t>
      </w:r>
      <w:proofErr w:type="spellEnd"/>
      <w:r w:rsidRPr="0045111D">
        <w:rPr>
          <w:bCs/>
          <w:color w:val="000000" w:themeColor="text1"/>
          <w:sz w:val="28"/>
        </w:rPr>
        <w:t xml:space="preserve"> добавлены два массива 2х2, названные a и b, и определен массив </w:t>
      </w:r>
      <w:proofErr w:type="spellStart"/>
      <w:r w:rsidRPr="0045111D">
        <w:rPr>
          <w:bCs/>
          <w:color w:val="000000" w:themeColor="text1"/>
          <w:sz w:val="28"/>
        </w:rPr>
        <w:t>result</w:t>
      </w:r>
      <w:proofErr w:type="spellEnd"/>
      <w:r w:rsidRPr="0045111D">
        <w:rPr>
          <w:bCs/>
          <w:color w:val="000000" w:themeColor="text1"/>
          <w:sz w:val="28"/>
        </w:rPr>
        <w:t xml:space="preserve"> 2х2. Реализованы операторы ввода четырех чисел для каждого массива и вывода результата перемножения матриц на консоль. Выполнена компиляция программы, исправлены ошибки и сохранен результат</w:t>
      </w:r>
      <w:r w:rsidR="00AE08F7">
        <w:rPr>
          <w:bCs/>
          <w:color w:val="000000" w:themeColor="text1"/>
          <w:sz w:val="28"/>
        </w:rPr>
        <w:t xml:space="preserve"> </w:t>
      </w:r>
      <w:r w:rsidR="00AE08F7">
        <w:rPr>
          <w:bCs/>
          <w:color w:val="000000" w:themeColor="text1"/>
          <w:sz w:val="28"/>
          <w:lang w:val="en-US"/>
        </w:rPr>
        <w:t>(</w:t>
      </w:r>
      <w:r w:rsidR="00AE08F7">
        <w:rPr>
          <w:bCs/>
          <w:color w:val="000000" w:themeColor="text1"/>
          <w:sz w:val="28"/>
        </w:rPr>
        <w:t xml:space="preserve">рис. </w:t>
      </w:r>
      <w:r w:rsidR="00AE08F7">
        <w:rPr>
          <w:bCs/>
          <w:color w:val="000000" w:themeColor="text1"/>
          <w:sz w:val="28"/>
        </w:rPr>
        <w:t>5</w:t>
      </w:r>
      <w:r w:rsidR="00AE08F7">
        <w:rPr>
          <w:bCs/>
          <w:color w:val="000000" w:themeColor="text1"/>
          <w:sz w:val="28"/>
          <w:lang w:val="en-US"/>
        </w:rPr>
        <w:t>)</w:t>
      </w:r>
      <w:r w:rsidRPr="0045111D">
        <w:rPr>
          <w:bCs/>
          <w:color w:val="000000" w:themeColor="text1"/>
          <w:sz w:val="28"/>
        </w:rPr>
        <w:t>.</w:t>
      </w:r>
    </w:p>
    <w:p w14:paraId="7CFD30AA" w14:textId="77777777" w:rsidR="0045111D" w:rsidRPr="0045111D" w:rsidRDefault="0045111D" w:rsidP="0045111D">
      <w:pPr>
        <w:pStyle w:val="af2"/>
        <w:spacing w:line="360" w:lineRule="auto"/>
        <w:ind w:left="0" w:firstLine="720"/>
        <w:jc w:val="both"/>
        <w:rPr>
          <w:bCs/>
          <w:color w:val="000000" w:themeColor="text1"/>
          <w:sz w:val="28"/>
          <w:lang w:val="en-US"/>
        </w:rPr>
      </w:pPr>
    </w:p>
    <w:p w14:paraId="4EC4B71D" w14:textId="38A1629C" w:rsidR="00047D71" w:rsidRPr="00047D71" w:rsidRDefault="003307F9" w:rsidP="00047D71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noProof/>
          <w:color w:val="000000" w:themeColor="text1"/>
          <w:sz w:val="28"/>
        </w:rPr>
        <w:drawing>
          <wp:inline distT="0" distB="0" distL="0" distR="0" wp14:anchorId="7BB9CF0F" wp14:editId="4FCE4E5F">
            <wp:extent cx="6118860" cy="3070860"/>
            <wp:effectExtent l="0" t="0" r="0" b="0"/>
            <wp:docPr id="17281777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1AA4D" w14:textId="2ED9E8E3" w:rsidR="00047D71" w:rsidRPr="00047D71" w:rsidRDefault="00047D71" w:rsidP="00047D71">
      <w:pPr>
        <w:spacing w:line="360" w:lineRule="auto"/>
        <w:jc w:val="center"/>
        <w:rPr>
          <w:bCs/>
          <w:color w:val="000000" w:themeColor="text1"/>
          <w:sz w:val="28"/>
        </w:rPr>
      </w:pPr>
      <w:r w:rsidRPr="00047D71">
        <w:rPr>
          <w:bCs/>
          <w:color w:val="000000" w:themeColor="text1"/>
          <w:sz w:val="28"/>
        </w:rPr>
        <w:t xml:space="preserve">Рисунок </w:t>
      </w:r>
      <w:r>
        <w:rPr>
          <w:bCs/>
          <w:color w:val="000000" w:themeColor="text1"/>
          <w:sz w:val="28"/>
        </w:rPr>
        <w:t>5</w:t>
      </w:r>
      <w:r w:rsidRPr="00047D71">
        <w:rPr>
          <w:bCs/>
          <w:color w:val="000000" w:themeColor="text1"/>
          <w:sz w:val="28"/>
        </w:rPr>
        <w:t xml:space="preserve"> –</w:t>
      </w:r>
      <w:r>
        <w:rPr>
          <w:bCs/>
          <w:color w:val="000000" w:themeColor="text1"/>
          <w:sz w:val="28"/>
        </w:rPr>
        <w:t xml:space="preserve"> </w:t>
      </w:r>
      <w:r w:rsidR="003C1EAF" w:rsidRPr="003C1EAF">
        <w:rPr>
          <w:bCs/>
          <w:color w:val="000000" w:themeColor="text1"/>
          <w:sz w:val="28"/>
        </w:rPr>
        <w:t>Перемножение матриц 2х2 и вывод результата</w:t>
      </w:r>
    </w:p>
    <w:p w14:paraId="3310F93C" w14:textId="24BCBDC1" w:rsidR="00047D71" w:rsidRDefault="00047D71" w:rsidP="00047D71">
      <w:pPr>
        <w:spacing w:line="360" w:lineRule="auto"/>
        <w:rPr>
          <w:bCs/>
          <w:color w:val="000000" w:themeColor="text1"/>
          <w:sz w:val="28"/>
        </w:rPr>
      </w:pPr>
    </w:p>
    <w:p w14:paraId="26691647" w14:textId="089E1255" w:rsidR="00583D92" w:rsidRPr="00583D92" w:rsidRDefault="00C033AC" w:rsidP="00583D92">
      <w:pPr>
        <w:spacing w:line="360" w:lineRule="auto"/>
        <w:ind w:firstLine="709"/>
        <w:jc w:val="both"/>
        <w:rPr>
          <w:b/>
          <w:color w:val="000000" w:themeColor="text1"/>
          <w:sz w:val="32"/>
          <w:szCs w:val="28"/>
        </w:rPr>
      </w:pPr>
      <w:r>
        <w:rPr>
          <w:b/>
          <w:color w:val="000000" w:themeColor="text1"/>
          <w:sz w:val="32"/>
          <w:szCs w:val="28"/>
        </w:rPr>
        <w:br w:type="column"/>
      </w:r>
      <w:r w:rsidR="00B27337" w:rsidRPr="00034F30">
        <w:rPr>
          <w:b/>
          <w:color w:val="000000" w:themeColor="text1"/>
          <w:sz w:val="32"/>
          <w:szCs w:val="28"/>
        </w:rPr>
        <w:lastRenderedPageBreak/>
        <w:t>Вывод.</w:t>
      </w:r>
    </w:p>
    <w:p w14:paraId="19489C35" w14:textId="288864DB" w:rsidR="003307F9" w:rsidRDefault="00583D92" w:rsidP="00AE08F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83D92">
        <w:rPr>
          <w:color w:val="000000" w:themeColor="text1"/>
          <w:sz w:val="28"/>
          <w:szCs w:val="28"/>
        </w:rPr>
        <w:t>В ходе выполнения лабораторной работы были освоены основные операции работы с массивами, такие как чтение данных из текстового файла, их хранение и обработка. В первом упражнении удалось успешно реализовать программу для подсчета общего количества символов, гласных, согласных букв и строк в файле. Были использованы циклы, методы обработки символов и операторы вывода данных на консоль. Во втором упражнении было реализовано перемножение двух матриц с помощью массивов, что позволило углубить знания в работе с многомерными массивами и операциями над ними. Все задачи были выполнены, программа корректно обрабатывала вводимые данные и выводила результаты на экран.</w:t>
      </w:r>
    </w:p>
    <w:p w14:paraId="1E58CA8A" w14:textId="6767EEFF" w:rsidR="0069343F" w:rsidRDefault="0069343F" w:rsidP="00A3202E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98F92F9" w14:textId="70F6D9B3" w:rsidR="004B0576" w:rsidRPr="001F2622" w:rsidRDefault="0069343F" w:rsidP="0069343F">
      <w:pPr>
        <w:pStyle w:val="af2"/>
        <w:spacing w:line="360" w:lineRule="auto"/>
        <w:ind w:left="0"/>
        <w:jc w:val="center"/>
        <w:rPr>
          <w:rStyle w:val="aff"/>
          <w:smallCaps w:val="0"/>
          <w:color w:val="000000" w:themeColor="text1"/>
          <w:spacing w:val="0"/>
          <w:sz w:val="28"/>
          <w:szCs w:val="28"/>
          <w:lang w:val="en-US"/>
        </w:rPr>
      </w:pPr>
      <w:r>
        <w:rPr>
          <w:rStyle w:val="aff"/>
          <w:smallCaps w:val="0"/>
          <w:color w:val="000000" w:themeColor="text1"/>
          <w:spacing w:val="0"/>
          <w:sz w:val="28"/>
          <w:szCs w:val="28"/>
        </w:rPr>
        <w:lastRenderedPageBreak/>
        <w:t>ИСХОДНЫЙ</w:t>
      </w:r>
      <w:r w:rsidRPr="001F2622">
        <w:rPr>
          <w:rStyle w:val="aff"/>
          <w:smallCaps w:val="0"/>
          <w:color w:val="000000" w:themeColor="text1"/>
          <w:spacing w:val="0"/>
          <w:sz w:val="28"/>
          <w:szCs w:val="28"/>
          <w:lang w:val="en-US"/>
        </w:rPr>
        <w:t xml:space="preserve"> </w:t>
      </w:r>
      <w:r>
        <w:rPr>
          <w:rStyle w:val="aff"/>
          <w:smallCaps w:val="0"/>
          <w:color w:val="000000" w:themeColor="text1"/>
          <w:spacing w:val="0"/>
          <w:sz w:val="28"/>
          <w:szCs w:val="28"/>
        </w:rPr>
        <w:t>КОД</w:t>
      </w:r>
    </w:p>
    <w:p w14:paraId="358366CC" w14:textId="0ED4152E" w:rsidR="0084715A" w:rsidRPr="001F2622" w:rsidRDefault="0084715A" w:rsidP="00AE3B36">
      <w:pPr>
        <w:pStyle w:val="af2"/>
        <w:spacing w:line="360" w:lineRule="auto"/>
        <w:ind w:left="0" w:firstLine="709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</w:pP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Упражнение</w:t>
      </w:r>
      <w:r w:rsidRPr="001F2622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 xml:space="preserve"> 1</w:t>
      </w:r>
      <w:r w:rsidR="00DF0634" w:rsidRPr="00007471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 xml:space="preserve"> (9)</w:t>
      </w:r>
      <w:r w:rsidRPr="001F2622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:</w:t>
      </w:r>
    </w:p>
    <w:p w14:paraId="08BB6EEB" w14:textId="77777777" w:rsidR="00832284" w:rsidRPr="001F2622" w:rsidRDefault="00832284" w:rsidP="00AE3B36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40E2AC44" w14:textId="452336E2" w:rsidR="00007471" w:rsidRPr="00007471" w:rsidRDefault="00007471" w:rsidP="00AE3B36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00747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using </w:t>
      </w:r>
      <w:proofErr w:type="gramStart"/>
      <w:r w:rsidRPr="0000747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System;</w:t>
      </w:r>
      <w:proofErr w:type="gramEnd"/>
    </w:p>
    <w:p w14:paraId="52F791DB" w14:textId="7DD45751" w:rsidR="00007471" w:rsidRPr="00007471" w:rsidRDefault="00007471" w:rsidP="00AE3B36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00747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using </w:t>
      </w:r>
      <w:proofErr w:type="gramStart"/>
      <w:r w:rsidRPr="0000747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System.IO;</w:t>
      </w:r>
      <w:proofErr w:type="gramEnd"/>
    </w:p>
    <w:p w14:paraId="7EA360A3" w14:textId="77777777" w:rsidR="00007471" w:rsidRPr="00007471" w:rsidRDefault="00007471" w:rsidP="00AE3B36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5CBF4480" w14:textId="77777777" w:rsidR="00007471" w:rsidRPr="00007471" w:rsidRDefault="00007471" w:rsidP="00AE3B36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0747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class </w:t>
      </w:r>
      <w:proofErr w:type="spellStart"/>
      <w:r w:rsidRPr="0000747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FileDetails</w:t>
      </w:r>
      <w:proofErr w:type="spellEnd"/>
    </w:p>
    <w:p w14:paraId="30B3C2EF" w14:textId="77777777" w:rsidR="00007471" w:rsidRPr="00007471" w:rsidRDefault="00007471" w:rsidP="00AE3B36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0747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{</w:t>
      </w:r>
    </w:p>
    <w:p w14:paraId="7B4A1BE5" w14:textId="77777777" w:rsidR="00007471" w:rsidRPr="00007471" w:rsidRDefault="00007471" w:rsidP="00AE3B36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0747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static void Main(</w:t>
      </w:r>
      <w:proofErr w:type="gramStart"/>
      <w:r w:rsidRPr="0000747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string[</w:t>
      </w:r>
      <w:proofErr w:type="gramEnd"/>
      <w:r w:rsidRPr="0000747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] </w:t>
      </w:r>
      <w:proofErr w:type="spellStart"/>
      <w:r w:rsidRPr="0000747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args</w:t>
      </w:r>
      <w:proofErr w:type="spellEnd"/>
      <w:r w:rsidRPr="0000747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</w:t>
      </w:r>
    </w:p>
    <w:p w14:paraId="651D0E8F" w14:textId="77777777" w:rsidR="00007471" w:rsidRPr="00007471" w:rsidRDefault="00007471" w:rsidP="00AE3B36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0747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{</w:t>
      </w:r>
    </w:p>
    <w:p w14:paraId="26C47338" w14:textId="77777777" w:rsidR="00007471" w:rsidRPr="00007471" w:rsidRDefault="00007471" w:rsidP="00AE3B36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0747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</w:t>
      </w:r>
      <w:proofErr w:type="spellStart"/>
      <w:r w:rsidRPr="0000747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Console.WriteLine</w:t>
      </w:r>
      <w:proofErr w:type="spellEnd"/>
      <w:r w:rsidRPr="0000747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</w:t>
      </w:r>
      <w:proofErr w:type="spellStart"/>
      <w:proofErr w:type="gramStart"/>
      <w:r w:rsidRPr="0000747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args.Length</w:t>
      </w:r>
      <w:proofErr w:type="spellEnd"/>
      <w:proofErr w:type="gramEnd"/>
      <w:r w:rsidRPr="0000747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);    </w:t>
      </w:r>
    </w:p>
    <w:p w14:paraId="5984FB11" w14:textId="77777777" w:rsidR="00007471" w:rsidRPr="00007471" w:rsidRDefault="00007471" w:rsidP="00AE3B36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5DA09F34" w14:textId="77777777" w:rsidR="00007471" w:rsidRPr="00007471" w:rsidRDefault="00007471" w:rsidP="00AE3B36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0747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foreach (string </w:t>
      </w:r>
      <w:proofErr w:type="spellStart"/>
      <w:r w:rsidRPr="0000747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arg</w:t>
      </w:r>
      <w:proofErr w:type="spellEnd"/>
      <w:r w:rsidRPr="0000747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in </w:t>
      </w:r>
      <w:proofErr w:type="spellStart"/>
      <w:r w:rsidRPr="0000747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args</w:t>
      </w:r>
      <w:proofErr w:type="spellEnd"/>
      <w:r w:rsidRPr="0000747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</w:t>
      </w:r>
    </w:p>
    <w:p w14:paraId="76087A89" w14:textId="77777777" w:rsidR="00007471" w:rsidRPr="00007471" w:rsidRDefault="00007471" w:rsidP="00AE3B36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0747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{</w:t>
      </w:r>
    </w:p>
    <w:p w14:paraId="3E51C225" w14:textId="77777777" w:rsidR="00007471" w:rsidRPr="00007471" w:rsidRDefault="00007471" w:rsidP="00AE3B36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0747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</w:t>
      </w:r>
      <w:proofErr w:type="spellStart"/>
      <w:r w:rsidRPr="0000747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Console.WriteLine</w:t>
      </w:r>
      <w:proofErr w:type="spellEnd"/>
      <w:r w:rsidRPr="0000747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</w:t>
      </w:r>
      <w:proofErr w:type="spellStart"/>
      <w:r w:rsidRPr="0000747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arg</w:t>
      </w:r>
      <w:proofErr w:type="spellEnd"/>
      <w:proofErr w:type="gramStart"/>
      <w:r w:rsidRPr="0000747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  <w:proofErr w:type="gramEnd"/>
    </w:p>
    <w:p w14:paraId="6191E054" w14:textId="77777777" w:rsidR="00007471" w:rsidRPr="00007471" w:rsidRDefault="00007471" w:rsidP="00AE3B36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0747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}</w:t>
      </w:r>
    </w:p>
    <w:p w14:paraId="7B08497C" w14:textId="77777777" w:rsidR="00007471" w:rsidRPr="00007471" w:rsidRDefault="00007471" w:rsidP="00AE3B36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0747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}</w:t>
      </w:r>
    </w:p>
    <w:p w14:paraId="30ED881C" w14:textId="07F81575" w:rsidR="00B30275" w:rsidRDefault="00007471" w:rsidP="00AE3B36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00747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}</w:t>
      </w:r>
    </w:p>
    <w:p w14:paraId="72305C54" w14:textId="77777777" w:rsidR="00007471" w:rsidRPr="00007471" w:rsidRDefault="00007471" w:rsidP="00AE3B36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</w:p>
    <w:p w14:paraId="579FC395" w14:textId="2180CC4E" w:rsidR="001D347A" w:rsidRPr="001F2622" w:rsidRDefault="0084715A" w:rsidP="00AE3B36">
      <w:pPr>
        <w:pStyle w:val="af2"/>
        <w:spacing w:line="360" w:lineRule="auto"/>
        <w:ind w:left="0" w:firstLine="709"/>
        <w:rPr>
          <w:color w:val="000000" w:themeColor="text1"/>
          <w:sz w:val="28"/>
          <w:szCs w:val="28"/>
          <w:u w:val="single"/>
          <w:lang w:val="en-US"/>
        </w:rPr>
      </w:pP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Упражнение</w:t>
      </w: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 xml:space="preserve"> </w:t>
      </w:r>
      <w:r w:rsidR="00007471" w:rsidRPr="00FE2090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1 (17)</w:t>
      </w: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:</w:t>
      </w:r>
    </w:p>
    <w:p w14:paraId="68F76A3E" w14:textId="77777777" w:rsidR="009D7B6D" w:rsidRPr="001F2622" w:rsidRDefault="009D7B6D" w:rsidP="00AE3B36">
      <w:pPr>
        <w:ind w:firstLine="709"/>
        <w:rPr>
          <w:rFonts w:ascii="Courier New" w:hAnsi="Courier New" w:cs="Courier New"/>
          <w:lang w:val="en-US"/>
        </w:rPr>
      </w:pPr>
    </w:p>
    <w:p w14:paraId="0CA7E69C" w14:textId="77777777" w:rsidR="00FE2090" w:rsidRPr="00FE2090" w:rsidRDefault="00FE2090" w:rsidP="00AE3B36">
      <w:pPr>
        <w:ind w:firstLine="709"/>
        <w:rPr>
          <w:rFonts w:ascii="Courier New" w:hAnsi="Courier New" w:cs="Courier New"/>
          <w:lang w:val="en-US"/>
        </w:rPr>
      </w:pPr>
      <w:r w:rsidRPr="00FE2090">
        <w:rPr>
          <w:rFonts w:ascii="Courier New" w:hAnsi="Courier New" w:cs="Courier New"/>
          <w:lang w:val="en-US"/>
        </w:rPr>
        <w:t xml:space="preserve">using </w:t>
      </w:r>
      <w:proofErr w:type="gramStart"/>
      <w:r w:rsidRPr="00FE2090">
        <w:rPr>
          <w:rFonts w:ascii="Courier New" w:hAnsi="Courier New" w:cs="Courier New"/>
          <w:lang w:val="en-US"/>
        </w:rPr>
        <w:t>System;</w:t>
      </w:r>
      <w:proofErr w:type="gramEnd"/>
    </w:p>
    <w:p w14:paraId="204698C9" w14:textId="77777777" w:rsidR="00FE2090" w:rsidRPr="00FE2090" w:rsidRDefault="00FE2090" w:rsidP="00AE3B36">
      <w:pPr>
        <w:ind w:firstLine="709"/>
        <w:rPr>
          <w:rFonts w:ascii="Courier New" w:hAnsi="Courier New" w:cs="Courier New"/>
          <w:lang w:val="en-US"/>
        </w:rPr>
      </w:pPr>
      <w:r w:rsidRPr="00FE2090">
        <w:rPr>
          <w:rFonts w:ascii="Courier New" w:hAnsi="Courier New" w:cs="Courier New"/>
          <w:lang w:val="en-US"/>
        </w:rPr>
        <w:t xml:space="preserve">using </w:t>
      </w:r>
      <w:proofErr w:type="gramStart"/>
      <w:r w:rsidRPr="00FE2090">
        <w:rPr>
          <w:rFonts w:ascii="Courier New" w:hAnsi="Courier New" w:cs="Courier New"/>
          <w:lang w:val="en-US"/>
        </w:rPr>
        <w:t>System.IO;</w:t>
      </w:r>
      <w:proofErr w:type="gramEnd"/>
    </w:p>
    <w:p w14:paraId="4F600DA4" w14:textId="77777777" w:rsidR="00FE2090" w:rsidRPr="00FE2090" w:rsidRDefault="00FE2090" w:rsidP="00AE3B36">
      <w:pPr>
        <w:ind w:firstLine="709"/>
        <w:rPr>
          <w:rFonts w:ascii="Courier New" w:hAnsi="Courier New" w:cs="Courier New"/>
          <w:lang w:val="en-US"/>
        </w:rPr>
      </w:pPr>
    </w:p>
    <w:p w14:paraId="32F83661" w14:textId="77777777" w:rsidR="00FE2090" w:rsidRPr="00FE2090" w:rsidRDefault="00FE2090" w:rsidP="00AE3B36">
      <w:pPr>
        <w:ind w:firstLine="709"/>
        <w:rPr>
          <w:rFonts w:ascii="Courier New" w:hAnsi="Courier New" w:cs="Courier New"/>
          <w:lang w:val="en-US"/>
        </w:rPr>
      </w:pPr>
      <w:r w:rsidRPr="00FE2090">
        <w:rPr>
          <w:rFonts w:ascii="Courier New" w:hAnsi="Courier New" w:cs="Courier New"/>
          <w:lang w:val="en-US"/>
        </w:rPr>
        <w:t xml:space="preserve">class </w:t>
      </w:r>
      <w:proofErr w:type="spellStart"/>
      <w:r w:rsidRPr="00FE2090">
        <w:rPr>
          <w:rFonts w:ascii="Courier New" w:hAnsi="Courier New" w:cs="Courier New"/>
          <w:lang w:val="en-US"/>
        </w:rPr>
        <w:t>FileDetails</w:t>
      </w:r>
      <w:proofErr w:type="spellEnd"/>
    </w:p>
    <w:p w14:paraId="774AECFE" w14:textId="77777777" w:rsidR="00FE2090" w:rsidRPr="00FE2090" w:rsidRDefault="00FE2090" w:rsidP="00AE3B36">
      <w:pPr>
        <w:ind w:firstLine="709"/>
        <w:rPr>
          <w:rFonts w:ascii="Courier New" w:hAnsi="Courier New" w:cs="Courier New"/>
          <w:lang w:val="en-US"/>
        </w:rPr>
      </w:pPr>
      <w:r w:rsidRPr="00FE2090">
        <w:rPr>
          <w:rFonts w:ascii="Courier New" w:hAnsi="Courier New" w:cs="Courier New"/>
          <w:lang w:val="en-US"/>
        </w:rPr>
        <w:t>{</w:t>
      </w:r>
    </w:p>
    <w:p w14:paraId="1072D09A" w14:textId="77777777" w:rsidR="00FE2090" w:rsidRPr="00FE2090" w:rsidRDefault="00FE2090" w:rsidP="00AE3B36">
      <w:pPr>
        <w:ind w:firstLine="709"/>
        <w:rPr>
          <w:rFonts w:ascii="Courier New" w:hAnsi="Courier New" w:cs="Courier New"/>
          <w:lang w:val="en-US"/>
        </w:rPr>
      </w:pPr>
      <w:r w:rsidRPr="00FE2090">
        <w:rPr>
          <w:rFonts w:ascii="Courier New" w:hAnsi="Courier New" w:cs="Courier New"/>
          <w:lang w:val="en-US"/>
        </w:rPr>
        <w:t xml:space="preserve">    static void Main(</w:t>
      </w:r>
      <w:proofErr w:type="gramStart"/>
      <w:r w:rsidRPr="00FE2090">
        <w:rPr>
          <w:rFonts w:ascii="Courier New" w:hAnsi="Courier New" w:cs="Courier New"/>
          <w:lang w:val="en-US"/>
        </w:rPr>
        <w:t>string[</w:t>
      </w:r>
      <w:proofErr w:type="gramEnd"/>
      <w:r w:rsidRPr="00FE2090">
        <w:rPr>
          <w:rFonts w:ascii="Courier New" w:hAnsi="Courier New" w:cs="Courier New"/>
          <w:lang w:val="en-US"/>
        </w:rPr>
        <w:t xml:space="preserve">] </w:t>
      </w:r>
      <w:proofErr w:type="spellStart"/>
      <w:r w:rsidRPr="00FE2090">
        <w:rPr>
          <w:rFonts w:ascii="Courier New" w:hAnsi="Courier New" w:cs="Courier New"/>
          <w:lang w:val="en-US"/>
        </w:rPr>
        <w:t>args</w:t>
      </w:r>
      <w:proofErr w:type="spellEnd"/>
      <w:r w:rsidRPr="00FE2090">
        <w:rPr>
          <w:rFonts w:ascii="Courier New" w:hAnsi="Courier New" w:cs="Courier New"/>
          <w:lang w:val="en-US"/>
        </w:rPr>
        <w:t>)</w:t>
      </w:r>
    </w:p>
    <w:p w14:paraId="1FB94F08" w14:textId="77777777" w:rsidR="00FE2090" w:rsidRPr="00FE2090" w:rsidRDefault="00FE2090" w:rsidP="00AE3B36">
      <w:pPr>
        <w:ind w:firstLine="709"/>
        <w:rPr>
          <w:rFonts w:ascii="Courier New" w:hAnsi="Courier New" w:cs="Courier New"/>
          <w:lang w:val="en-US"/>
        </w:rPr>
      </w:pPr>
      <w:r w:rsidRPr="00FE2090">
        <w:rPr>
          <w:rFonts w:ascii="Courier New" w:hAnsi="Courier New" w:cs="Courier New"/>
          <w:lang w:val="en-US"/>
        </w:rPr>
        <w:t xml:space="preserve">    {</w:t>
      </w:r>
    </w:p>
    <w:p w14:paraId="2319AA65" w14:textId="77777777" w:rsidR="00FE2090" w:rsidRPr="00FE2090" w:rsidRDefault="00FE2090" w:rsidP="00AE3B36">
      <w:pPr>
        <w:ind w:firstLine="709"/>
        <w:rPr>
          <w:rFonts w:ascii="Courier New" w:hAnsi="Courier New" w:cs="Courier New"/>
          <w:lang w:val="en-US"/>
        </w:rPr>
      </w:pPr>
      <w:r w:rsidRPr="00FE2090">
        <w:rPr>
          <w:rFonts w:ascii="Courier New" w:hAnsi="Courier New" w:cs="Courier New"/>
          <w:lang w:val="en-US"/>
        </w:rPr>
        <w:t xml:space="preserve">        int </w:t>
      </w:r>
      <w:proofErr w:type="gramStart"/>
      <w:r w:rsidRPr="00FE2090">
        <w:rPr>
          <w:rFonts w:ascii="Courier New" w:hAnsi="Courier New" w:cs="Courier New"/>
          <w:lang w:val="en-US"/>
        </w:rPr>
        <w:t>length;</w:t>
      </w:r>
      <w:proofErr w:type="gramEnd"/>
    </w:p>
    <w:p w14:paraId="2AAA98EB" w14:textId="77777777" w:rsidR="00FE2090" w:rsidRPr="00FE2090" w:rsidRDefault="00FE2090" w:rsidP="00AE3B36">
      <w:pPr>
        <w:ind w:firstLine="709"/>
        <w:rPr>
          <w:rFonts w:ascii="Courier New" w:hAnsi="Courier New" w:cs="Courier New"/>
          <w:lang w:val="en-US"/>
        </w:rPr>
      </w:pPr>
      <w:r w:rsidRPr="00FE2090">
        <w:rPr>
          <w:rFonts w:ascii="Courier New" w:hAnsi="Courier New" w:cs="Courier New"/>
          <w:lang w:val="en-US"/>
        </w:rPr>
        <w:t xml:space="preserve">        string </w:t>
      </w:r>
      <w:proofErr w:type="spellStart"/>
      <w:proofErr w:type="gramStart"/>
      <w:r w:rsidRPr="00FE2090">
        <w:rPr>
          <w:rFonts w:ascii="Courier New" w:hAnsi="Courier New" w:cs="Courier New"/>
          <w:lang w:val="en-US"/>
        </w:rPr>
        <w:t>fileName</w:t>
      </w:r>
      <w:proofErr w:type="spellEnd"/>
      <w:r w:rsidRPr="00FE2090">
        <w:rPr>
          <w:rFonts w:ascii="Courier New" w:hAnsi="Courier New" w:cs="Courier New"/>
          <w:lang w:val="en-US"/>
        </w:rPr>
        <w:t>;</w:t>
      </w:r>
      <w:proofErr w:type="gramEnd"/>
    </w:p>
    <w:p w14:paraId="6DB939FF" w14:textId="77777777" w:rsidR="00FE2090" w:rsidRPr="00FE2090" w:rsidRDefault="00FE2090" w:rsidP="00AE3B36">
      <w:pPr>
        <w:ind w:firstLine="709"/>
        <w:rPr>
          <w:rFonts w:ascii="Courier New" w:hAnsi="Courier New" w:cs="Courier New"/>
          <w:lang w:val="en-US"/>
        </w:rPr>
      </w:pPr>
    </w:p>
    <w:p w14:paraId="75F2E88A" w14:textId="77777777" w:rsidR="00FE2090" w:rsidRPr="00FE2090" w:rsidRDefault="00FE2090" w:rsidP="00AE3B36">
      <w:pPr>
        <w:ind w:firstLine="709"/>
        <w:rPr>
          <w:rFonts w:ascii="Courier New" w:hAnsi="Courier New" w:cs="Courier New"/>
          <w:lang w:val="en-US"/>
        </w:rPr>
      </w:pPr>
      <w:r w:rsidRPr="00FE2090">
        <w:rPr>
          <w:rFonts w:ascii="Courier New" w:hAnsi="Courier New" w:cs="Courier New"/>
          <w:lang w:val="en-US"/>
        </w:rPr>
        <w:t xml:space="preserve">        // </w:t>
      </w:r>
      <w:proofErr w:type="spellStart"/>
      <w:r w:rsidRPr="00FE2090">
        <w:rPr>
          <w:rFonts w:ascii="Courier New" w:hAnsi="Courier New" w:cs="Courier New"/>
          <w:lang w:val="en-US"/>
        </w:rPr>
        <w:t>Вывод</w:t>
      </w:r>
      <w:proofErr w:type="spellEnd"/>
      <w:r w:rsidRPr="00FE2090">
        <w:rPr>
          <w:rFonts w:ascii="Courier New" w:hAnsi="Courier New" w:cs="Courier New"/>
          <w:lang w:val="en-US"/>
        </w:rPr>
        <w:t xml:space="preserve"> </w:t>
      </w:r>
      <w:proofErr w:type="spellStart"/>
      <w:r w:rsidRPr="00FE2090">
        <w:rPr>
          <w:rFonts w:ascii="Courier New" w:hAnsi="Courier New" w:cs="Courier New"/>
          <w:lang w:val="en-US"/>
        </w:rPr>
        <w:t>длины</w:t>
      </w:r>
      <w:proofErr w:type="spellEnd"/>
      <w:r w:rsidRPr="00FE2090">
        <w:rPr>
          <w:rFonts w:ascii="Courier New" w:hAnsi="Courier New" w:cs="Courier New"/>
          <w:lang w:val="en-US"/>
        </w:rPr>
        <w:t xml:space="preserve"> </w:t>
      </w:r>
      <w:proofErr w:type="spellStart"/>
      <w:r w:rsidRPr="00FE2090">
        <w:rPr>
          <w:rFonts w:ascii="Courier New" w:hAnsi="Courier New" w:cs="Courier New"/>
          <w:lang w:val="en-US"/>
        </w:rPr>
        <w:t>массива</w:t>
      </w:r>
      <w:proofErr w:type="spellEnd"/>
      <w:r w:rsidRPr="00FE2090">
        <w:rPr>
          <w:rFonts w:ascii="Courier New" w:hAnsi="Courier New" w:cs="Courier New"/>
          <w:lang w:val="en-US"/>
        </w:rPr>
        <w:t xml:space="preserve"> </w:t>
      </w:r>
      <w:proofErr w:type="spellStart"/>
      <w:r w:rsidRPr="00FE2090">
        <w:rPr>
          <w:rFonts w:ascii="Courier New" w:hAnsi="Courier New" w:cs="Courier New"/>
          <w:lang w:val="en-US"/>
        </w:rPr>
        <w:t>args</w:t>
      </w:r>
      <w:proofErr w:type="spellEnd"/>
    </w:p>
    <w:p w14:paraId="02CFEE8C" w14:textId="77777777" w:rsidR="00FE2090" w:rsidRPr="00FE2090" w:rsidRDefault="00FE2090" w:rsidP="00AE3B36">
      <w:pPr>
        <w:ind w:firstLine="709"/>
        <w:rPr>
          <w:rFonts w:ascii="Courier New" w:hAnsi="Courier New" w:cs="Courier New"/>
          <w:lang w:val="en-US"/>
        </w:rPr>
      </w:pPr>
      <w:r w:rsidRPr="00FE209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E2090">
        <w:rPr>
          <w:rFonts w:ascii="Courier New" w:hAnsi="Courier New" w:cs="Courier New"/>
          <w:lang w:val="en-US"/>
        </w:rPr>
        <w:t>Console.WriteLine</w:t>
      </w:r>
      <w:proofErr w:type="spellEnd"/>
      <w:r w:rsidRPr="00FE2090">
        <w:rPr>
          <w:rFonts w:ascii="Courier New" w:hAnsi="Courier New" w:cs="Courier New"/>
          <w:lang w:val="en-US"/>
        </w:rPr>
        <w:t xml:space="preserve">("Lengths of </w:t>
      </w:r>
      <w:proofErr w:type="spellStart"/>
      <w:r w:rsidRPr="00FE2090">
        <w:rPr>
          <w:rFonts w:ascii="Courier New" w:hAnsi="Courier New" w:cs="Courier New"/>
          <w:lang w:val="en-US"/>
        </w:rPr>
        <w:t>args</w:t>
      </w:r>
      <w:proofErr w:type="spellEnd"/>
      <w:r w:rsidRPr="00FE2090">
        <w:rPr>
          <w:rFonts w:ascii="Courier New" w:hAnsi="Courier New" w:cs="Courier New"/>
          <w:lang w:val="en-US"/>
        </w:rPr>
        <w:t xml:space="preserve">: " + </w:t>
      </w:r>
      <w:proofErr w:type="spellStart"/>
      <w:proofErr w:type="gramStart"/>
      <w:r w:rsidRPr="00FE2090">
        <w:rPr>
          <w:rFonts w:ascii="Courier New" w:hAnsi="Courier New" w:cs="Courier New"/>
          <w:lang w:val="en-US"/>
        </w:rPr>
        <w:t>args.Length</w:t>
      </w:r>
      <w:proofErr w:type="spellEnd"/>
      <w:proofErr w:type="gramEnd"/>
      <w:r w:rsidRPr="00FE2090">
        <w:rPr>
          <w:rFonts w:ascii="Courier New" w:hAnsi="Courier New" w:cs="Courier New"/>
          <w:lang w:val="en-US"/>
        </w:rPr>
        <w:t>);</w:t>
      </w:r>
    </w:p>
    <w:p w14:paraId="7DFF206F" w14:textId="77777777" w:rsidR="00FE2090" w:rsidRPr="00FE2090" w:rsidRDefault="00FE2090" w:rsidP="00AE3B36">
      <w:pPr>
        <w:ind w:firstLine="709"/>
        <w:rPr>
          <w:rFonts w:ascii="Courier New" w:hAnsi="Courier New" w:cs="Courier New"/>
          <w:lang w:val="en-US"/>
        </w:rPr>
      </w:pPr>
    </w:p>
    <w:p w14:paraId="3F8C4FA4" w14:textId="77777777" w:rsidR="00FE2090" w:rsidRPr="00FE2090" w:rsidRDefault="00FE2090" w:rsidP="00AE3B36">
      <w:pPr>
        <w:ind w:firstLine="709"/>
        <w:rPr>
          <w:rFonts w:ascii="Courier New" w:hAnsi="Courier New" w:cs="Courier New"/>
          <w:lang w:val="en-US"/>
        </w:rPr>
      </w:pPr>
      <w:r w:rsidRPr="00FE2090">
        <w:rPr>
          <w:rFonts w:ascii="Courier New" w:hAnsi="Courier New" w:cs="Courier New"/>
          <w:lang w:val="en-US"/>
        </w:rPr>
        <w:t xml:space="preserve">        // </w:t>
      </w:r>
      <w:proofErr w:type="spellStart"/>
      <w:r w:rsidRPr="00FE2090">
        <w:rPr>
          <w:rFonts w:ascii="Courier New" w:hAnsi="Courier New" w:cs="Courier New"/>
          <w:lang w:val="en-US"/>
        </w:rPr>
        <w:t>Вывод</w:t>
      </w:r>
      <w:proofErr w:type="spellEnd"/>
      <w:r w:rsidRPr="00FE2090">
        <w:rPr>
          <w:rFonts w:ascii="Courier New" w:hAnsi="Courier New" w:cs="Courier New"/>
          <w:lang w:val="en-US"/>
        </w:rPr>
        <w:t xml:space="preserve"> </w:t>
      </w:r>
      <w:proofErr w:type="spellStart"/>
      <w:r w:rsidRPr="00FE2090">
        <w:rPr>
          <w:rFonts w:ascii="Courier New" w:hAnsi="Courier New" w:cs="Courier New"/>
          <w:lang w:val="en-US"/>
        </w:rPr>
        <w:t>всех</w:t>
      </w:r>
      <w:proofErr w:type="spellEnd"/>
      <w:r w:rsidRPr="00FE2090">
        <w:rPr>
          <w:rFonts w:ascii="Courier New" w:hAnsi="Courier New" w:cs="Courier New"/>
          <w:lang w:val="en-US"/>
        </w:rPr>
        <w:t xml:space="preserve"> </w:t>
      </w:r>
      <w:proofErr w:type="spellStart"/>
      <w:r w:rsidRPr="00FE2090">
        <w:rPr>
          <w:rFonts w:ascii="Courier New" w:hAnsi="Courier New" w:cs="Courier New"/>
          <w:lang w:val="en-US"/>
        </w:rPr>
        <w:t>аргументов</w:t>
      </w:r>
      <w:proofErr w:type="spellEnd"/>
    </w:p>
    <w:p w14:paraId="04D8272A" w14:textId="77777777" w:rsidR="00FE2090" w:rsidRPr="00FE2090" w:rsidRDefault="00FE2090" w:rsidP="00AE3B36">
      <w:pPr>
        <w:ind w:firstLine="709"/>
        <w:rPr>
          <w:rFonts w:ascii="Courier New" w:hAnsi="Courier New" w:cs="Courier New"/>
          <w:lang w:val="en-US"/>
        </w:rPr>
      </w:pPr>
      <w:r w:rsidRPr="00FE2090">
        <w:rPr>
          <w:rFonts w:ascii="Courier New" w:hAnsi="Courier New" w:cs="Courier New"/>
          <w:lang w:val="en-US"/>
        </w:rPr>
        <w:t xml:space="preserve">        foreach (string </w:t>
      </w:r>
      <w:proofErr w:type="spellStart"/>
      <w:r w:rsidRPr="00FE2090">
        <w:rPr>
          <w:rFonts w:ascii="Courier New" w:hAnsi="Courier New" w:cs="Courier New"/>
          <w:lang w:val="en-US"/>
        </w:rPr>
        <w:t>arg</w:t>
      </w:r>
      <w:proofErr w:type="spellEnd"/>
      <w:r w:rsidRPr="00FE2090">
        <w:rPr>
          <w:rFonts w:ascii="Courier New" w:hAnsi="Courier New" w:cs="Courier New"/>
          <w:lang w:val="en-US"/>
        </w:rPr>
        <w:t xml:space="preserve"> in </w:t>
      </w:r>
      <w:proofErr w:type="spellStart"/>
      <w:r w:rsidRPr="00FE2090">
        <w:rPr>
          <w:rFonts w:ascii="Courier New" w:hAnsi="Courier New" w:cs="Courier New"/>
          <w:lang w:val="en-US"/>
        </w:rPr>
        <w:t>args</w:t>
      </w:r>
      <w:proofErr w:type="spellEnd"/>
      <w:r w:rsidRPr="00FE2090">
        <w:rPr>
          <w:rFonts w:ascii="Courier New" w:hAnsi="Courier New" w:cs="Courier New"/>
          <w:lang w:val="en-US"/>
        </w:rPr>
        <w:t>)</w:t>
      </w:r>
    </w:p>
    <w:p w14:paraId="73632EE7" w14:textId="77777777" w:rsidR="00FE2090" w:rsidRPr="00FE2090" w:rsidRDefault="00FE2090" w:rsidP="00AE3B36">
      <w:pPr>
        <w:ind w:firstLine="709"/>
        <w:rPr>
          <w:rFonts w:ascii="Courier New" w:hAnsi="Courier New" w:cs="Courier New"/>
          <w:lang w:val="en-US"/>
        </w:rPr>
      </w:pPr>
      <w:r w:rsidRPr="00FE2090">
        <w:rPr>
          <w:rFonts w:ascii="Courier New" w:hAnsi="Courier New" w:cs="Courier New"/>
          <w:lang w:val="en-US"/>
        </w:rPr>
        <w:t xml:space="preserve">        {</w:t>
      </w:r>
    </w:p>
    <w:p w14:paraId="3F0B3A0C" w14:textId="77777777" w:rsidR="00FE2090" w:rsidRPr="00FE2090" w:rsidRDefault="00FE2090" w:rsidP="00AE3B36">
      <w:pPr>
        <w:ind w:firstLine="709"/>
        <w:rPr>
          <w:rFonts w:ascii="Courier New" w:hAnsi="Courier New" w:cs="Courier New"/>
          <w:lang w:val="en-US"/>
        </w:rPr>
      </w:pPr>
      <w:r w:rsidRPr="00FE2090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FE2090">
        <w:rPr>
          <w:rFonts w:ascii="Courier New" w:hAnsi="Courier New" w:cs="Courier New"/>
          <w:lang w:val="en-US"/>
        </w:rPr>
        <w:t>Console.WriteLine</w:t>
      </w:r>
      <w:proofErr w:type="spellEnd"/>
      <w:r w:rsidRPr="00FE2090">
        <w:rPr>
          <w:rFonts w:ascii="Courier New" w:hAnsi="Courier New" w:cs="Courier New"/>
          <w:lang w:val="en-US"/>
        </w:rPr>
        <w:t>(</w:t>
      </w:r>
      <w:proofErr w:type="spellStart"/>
      <w:r w:rsidRPr="00FE2090">
        <w:rPr>
          <w:rFonts w:ascii="Courier New" w:hAnsi="Courier New" w:cs="Courier New"/>
          <w:lang w:val="en-US"/>
        </w:rPr>
        <w:t>arg</w:t>
      </w:r>
      <w:proofErr w:type="spellEnd"/>
      <w:proofErr w:type="gramStart"/>
      <w:r w:rsidRPr="00FE2090">
        <w:rPr>
          <w:rFonts w:ascii="Courier New" w:hAnsi="Courier New" w:cs="Courier New"/>
          <w:lang w:val="en-US"/>
        </w:rPr>
        <w:t>);</w:t>
      </w:r>
      <w:proofErr w:type="gramEnd"/>
    </w:p>
    <w:p w14:paraId="2CBEA804" w14:textId="77777777" w:rsidR="00FE2090" w:rsidRPr="00FE2090" w:rsidRDefault="00FE2090" w:rsidP="00AE3B36">
      <w:pPr>
        <w:ind w:firstLine="709"/>
        <w:rPr>
          <w:rFonts w:ascii="Courier New" w:hAnsi="Courier New" w:cs="Courier New"/>
          <w:lang w:val="en-US"/>
        </w:rPr>
      </w:pPr>
      <w:r w:rsidRPr="00FE2090">
        <w:rPr>
          <w:rFonts w:ascii="Courier New" w:hAnsi="Courier New" w:cs="Courier New"/>
          <w:lang w:val="en-US"/>
        </w:rPr>
        <w:t xml:space="preserve">        }</w:t>
      </w:r>
    </w:p>
    <w:p w14:paraId="29406A23" w14:textId="77777777" w:rsidR="00FE2090" w:rsidRPr="00FE2090" w:rsidRDefault="00FE2090" w:rsidP="00AE3B36">
      <w:pPr>
        <w:ind w:firstLine="709"/>
        <w:rPr>
          <w:rFonts w:ascii="Courier New" w:hAnsi="Courier New" w:cs="Courier New"/>
          <w:lang w:val="en-US"/>
        </w:rPr>
      </w:pPr>
    </w:p>
    <w:p w14:paraId="27347B89" w14:textId="77777777" w:rsidR="00FE2090" w:rsidRPr="00FE2090" w:rsidRDefault="00FE2090" w:rsidP="00AE3B36">
      <w:pPr>
        <w:ind w:firstLine="709"/>
        <w:rPr>
          <w:rFonts w:ascii="Courier New" w:hAnsi="Courier New" w:cs="Courier New"/>
          <w:lang w:val="en-US"/>
        </w:rPr>
      </w:pPr>
      <w:r w:rsidRPr="00FE2090">
        <w:rPr>
          <w:rFonts w:ascii="Courier New" w:hAnsi="Courier New" w:cs="Courier New"/>
          <w:lang w:val="en-US"/>
        </w:rPr>
        <w:t xml:space="preserve">        // </w:t>
      </w:r>
      <w:proofErr w:type="spellStart"/>
      <w:r w:rsidRPr="00FE2090">
        <w:rPr>
          <w:rFonts w:ascii="Courier New" w:hAnsi="Courier New" w:cs="Courier New"/>
          <w:lang w:val="en-US"/>
        </w:rPr>
        <w:t>Получение</w:t>
      </w:r>
      <w:proofErr w:type="spellEnd"/>
      <w:r w:rsidRPr="00FE2090">
        <w:rPr>
          <w:rFonts w:ascii="Courier New" w:hAnsi="Courier New" w:cs="Courier New"/>
          <w:lang w:val="en-US"/>
        </w:rPr>
        <w:t xml:space="preserve"> </w:t>
      </w:r>
      <w:proofErr w:type="spellStart"/>
      <w:r w:rsidRPr="00FE2090">
        <w:rPr>
          <w:rFonts w:ascii="Courier New" w:hAnsi="Courier New" w:cs="Courier New"/>
          <w:lang w:val="en-US"/>
        </w:rPr>
        <w:t>имени</w:t>
      </w:r>
      <w:proofErr w:type="spellEnd"/>
      <w:r w:rsidRPr="00FE2090">
        <w:rPr>
          <w:rFonts w:ascii="Courier New" w:hAnsi="Courier New" w:cs="Courier New"/>
          <w:lang w:val="en-US"/>
        </w:rPr>
        <w:t xml:space="preserve"> </w:t>
      </w:r>
      <w:proofErr w:type="spellStart"/>
      <w:r w:rsidRPr="00FE2090">
        <w:rPr>
          <w:rFonts w:ascii="Courier New" w:hAnsi="Courier New" w:cs="Courier New"/>
          <w:lang w:val="en-US"/>
        </w:rPr>
        <w:t>файла</w:t>
      </w:r>
      <w:proofErr w:type="spellEnd"/>
    </w:p>
    <w:p w14:paraId="237400CD" w14:textId="77777777" w:rsidR="00FE2090" w:rsidRPr="00FE2090" w:rsidRDefault="00FE2090" w:rsidP="00AE3B36">
      <w:pPr>
        <w:ind w:firstLine="709"/>
        <w:rPr>
          <w:rFonts w:ascii="Courier New" w:hAnsi="Courier New" w:cs="Courier New"/>
          <w:lang w:val="en-US"/>
        </w:rPr>
      </w:pPr>
      <w:r w:rsidRPr="00FE209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E2090">
        <w:rPr>
          <w:rFonts w:ascii="Courier New" w:hAnsi="Courier New" w:cs="Courier New"/>
          <w:lang w:val="en-US"/>
        </w:rPr>
        <w:t>fileName</w:t>
      </w:r>
      <w:proofErr w:type="spellEnd"/>
      <w:r w:rsidRPr="00FE2090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FE2090">
        <w:rPr>
          <w:rFonts w:ascii="Courier New" w:hAnsi="Courier New" w:cs="Courier New"/>
          <w:lang w:val="en-US"/>
        </w:rPr>
        <w:t>args</w:t>
      </w:r>
      <w:proofErr w:type="spellEnd"/>
      <w:r w:rsidRPr="00FE2090">
        <w:rPr>
          <w:rFonts w:ascii="Courier New" w:hAnsi="Courier New" w:cs="Courier New"/>
          <w:lang w:val="en-US"/>
        </w:rPr>
        <w:t>[</w:t>
      </w:r>
      <w:proofErr w:type="gramEnd"/>
      <w:r w:rsidRPr="00FE2090">
        <w:rPr>
          <w:rFonts w:ascii="Courier New" w:hAnsi="Courier New" w:cs="Courier New"/>
          <w:lang w:val="en-US"/>
        </w:rPr>
        <w:t>0];</w:t>
      </w:r>
    </w:p>
    <w:p w14:paraId="344F7DA2" w14:textId="77777777" w:rsidR="00FE2090" w:rsidRPr="00FE2090" w:rsidRDefault="00FE2090" w:rsidP="00AE3B36">
      <w:pPr>
        <w:ind w:firstLine="709"/>
        <w:rPr>
          <w:rFonts w:ascii="Courier New" w:hAnsi="Courier New" w:cs="Courier New"/>
          <w:lang w:val="en-US"/>
        </w:rPr>
      </w:pPr>
      <w:r w:rsidRPr="00FE209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E2090">
        <w:rPr>
          <w:rFonts w:ascii="Courier New" w:hAnsi="Courier New" w:cs="Courier New"/>
          <w:lang w:val="en-US"/>
        </w:rPr>
        <w:t>Console.WriteLine</w:t>
      </w:r>
      <w:proofErr w:type="spellEnd"/>
      <w:r w:rsidRPr="00FE2090">
        <w:rPr>
          <w:rFonts w:ascii="Courier New" w:hAnsi="Courier New" w:cs="Courier New"/>
          <w:lang w:val="en-US"/>
        </w:rPr>
        <w:t xml:space="preserve">("Filename: " + </w:t>
      </w:r>
      <w:proofErr w:type="spellStart"/>
      <w:r w:rsidRPr="00FE2090">
        <w:rPr>
          <w:rFonts w:ascii="Courier New" w:hAnsi="Courier New" w:cs="Courier New"/>
          <w:lang w:val="en-US"/>
        </w:rPr>
        <w:t>fileName</w:t>
      </w:r>
      <w:proofErr w:type="spellEnd"/>
      <w:proofErr w:type="gramStart"/>
      <w:r w:rsidRPr="00FE2090">
        <w:rPr>
          <w:rFonts w:ascii="Courier New" w:hAnsi="Courier New" w:cs="Courier New"/>
          <w:lang w:val="en-US"/>
        </w:rPr>
        <w:t>);</w:t>
      </w:r>
      <w:proofErr w:type="gramEnd"/>
    </w:p>
    <w:p w14:paraId="68937C6D" w14:textId="77777777" w:rsidR="00FE2090" w:rsidRPr="00FE2090" w:rsidRDefault="00FE2090" w:rsidP="00AE3B36">
      <w:pPr>
        <w:ind w:firstLine="709"/>
        <w:rPr>
          <w:rFonts w:ascii="Courier New" w:hAnsi="Courier New" w:cs="Courier New"/>
          <w:lang w:val="en-US"/>
        </w:rPr>
      </w:pPr>
    </w:p>
    <w:p w14:paraId="7D1953DC" w14:textId="77777777" w:rsidR="00FE2090" w:rsidRPr="00FE2090" w:rsidRDefault="00FE2090" w:rsidP="00AE3B36">
      <w:pPr>
        <w:ind w:firstLine="709"/>
        <w:rPr>
          <w:rFonts w:ascii="Courier New" w:hAnsi="Courier New" w:cs="Courier New"/>
        </w:rPr>
      </w:pPr>
      <w:r w:rsidRPr="00FE2090">
        <w:rPr>
          <w:rFonts w:ascii="Courier New" w:hAnsi="Courier New" w:cs="Courier New"/>
          <w:lang w:val="en-US"/>
        </w:rPr>
        <w:t xml:space="preserve">        </w:t>
      </w:r>
      <w:r w:rsidRPr="00FE2090">
        <w:rPr>
          <w:rFonts w:ascii="Courier New" w:hAnsi="Courier New" w:cs="Courier New"/>
        </w:rPr>
        <w:t>// Открываем файл и читаем его содержимое</w:t>
      </w:r>
    </w:p>
    <w:p w14:paraId="4FB31F33" w14:textId="77777777" w:rsidR="00FE2090" w:rsidRPr="00FE2090" w:rsidRDefault="00FE2090" w:rsidP="00AE3B36">
      <w:pPr>
        <w:ind w:firstLine="709"/>
        <w:rPr>
          <w:rFonts w:ascii="Courier New" w:hAnsi="Courier New" w:cs="Courier New"/>
          <w:lang w:val="en-US"/>
        </w:rPr>
      </w:pPr>
      <w:r w:rsidRPr="00FE2090">
        <w:rPr>
          <w:rFonts w:ascii="Courier New" w:hAnsi="Courier New" w:cs="Courier New"/>
        </w:rPr>
        <w:t xml:space="preserve">        </w:t>
      </w:r>
      <w:proofErr w:type="spellStart"/>
      <w:r w:rsidRPr="00FE2090">
        <w:rPr>
          <w:rFonts w:ascii="Courier New" w:hAnsi="Courier New" w:cs="Courier New"/>
          <w:lang w:val="en-US"/>
        </w:rPr>
        <w:t>FileStream</w:t>
      </w:r>
      <w:proofErr w:type="spellEnd"/>
      <w:r w:rsidRPr="00FE2090">
        <w:rPr>
          <w:rFonts w:ascii="Courier New" w:hAnsi="Courier New" w:cs="Courier New"/>
          <w:lang w:val="en-US"/>
        </w:rPr>
        <w:t xml:space="preserve"> stream = new </w:t>
      </w:r>
      <w:proofErr w:type="spellStart"/>
      <w:proofErr w:type="gramStart"/>
      <w:r w:rsidRPr="00FE2090">
        <w:rPr>
          <w:rFonts w:ascii="Courier New" w:hAnsi="Courier New" w:cs="Courier New"/>
          <w:lang w:val="en-US"/>
        </w:rPr>
        <w:t>FileStream</w:t>
      </w:r>
      <w:proofErr w:type="spellEnd"/>
      <w:r w:rsidRPr="00FE2090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E2090">
        <w:rPr>
          <w:rFonts w:ascii="Courier New" w:hAnsi="Courier New" w:cs="Courier New"/>
          <w:lang w:val="en-US"/>
        </w:rPr>
        <w:t>fileName</w:t>
      </w:r>
      <w:proofErr w:type="spellEnd"/>
      <w:r w:rsidRPr="00FE2090">
        <w:rPr>
          <w:rFonts w:ascii="Courier New" w:hAnsi="Courier New" w:cs="Courier New"/>
          <w:lang w:val="en-US"/>
        </w:rPr>
        <w:t xml:space="preserve">, </w:t>
      </w:r>
      <w:proofErr w:type="spellStart"/>
      <w:r w:rsidRPr="00FE2090">
        <w:rPr>
          <w:rFonts w:ascii="Courier New" w:hAnsi="Courier New" w:cs="Courier New"/>
          <w:lang w:val="en-US"/>
        </w:rPr>
        <w:t>FileMode.Open</w:t>
      </w:r>
      <w:proofErr w:type="spellEnd"/>
      <w:r w:rsidRPr="00FE2090">
        <w:rPr>
          <w:rFonts w:ascii="Courier New" w:hAnsi="Courier New" w:cs="Courier New"/>
          <w:lang w:val="en-US"/>
        </w:rPr>
        <w:t>);</w:t>
      </w:r>
    </w:p>
    <w:p w14:paraId="25C0C02B" w14:textId="77777777" w:rsidR="00FE2090" w:rsidRPr="00FE2090" w:rsidRDefault="00FE2090" w:rsidP="00AE3B36">
      <w:pPr>
        <w:ind w:firstLine="709"/>
        <w:rPr>
          <w:rFonts w:ascii="Courier New" w:hAnsi="Courier New" w:cs="Courier New"/>
          <w:lang w:val="en-US"/>
        </w:rPr>
      </w:pPr>
      <w:r w:rsidRPr="00FE209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E2090">
        <w:rPr>
          <w:rFonts w:ascii="Courier New" w:hAnsi="Courier New" w:cs="Courier New"/>
          <w:lang w:val="en-US"/>
        </w:rPr>
        <w:t>StreamReader</w:t>
      </w:r>
      <w:proofErr w:type="spellEnd"/>
      <w:r w:rsidRPr="00FE2090">
        <w:rPr>
          <w:rFonts w:ascii="Courier New" w:hAnsi="Courier New" w:cs="Courier New"/>
          <w:lang w:val="en-US"/>
        </w:rPr>
        <w:t xml:space="preserve"> reader = new </w:t>
      </w:r>
      <w:proofErr w:type="spellStart"/>
      <w:r w:rsidRPr="00FE2090">
        <w:rPr>
          <w:rFonts w:ascii="Courier New" w:hAnsi="Courier New" w:cs="Courier New"/>
          <w:lang w:val="en-US"/>
        </w:rPr>
        <w:t>StreamReader</w:t>
      </w:r>
      <w:proofErr w:type="spellEnd"/>
      <w:r w:rsidRPr="00FE2090">
        <w:rPr>
          <w:rFonts w:ascii="Courier New" w:hAnsi="Courier New" w:cs="Courier New"/>
          <w:lang w:val="en-US"/>
        </w:rPr>
        <w:t>(stream</w:t>
      </w:r>
      <w:proofErr w:type="gramStart"/>
      <w:r w:rsidRPr="00FE2090">
        <w:rPr>
          <w:rFonts w:ascii="Courier New" w:hAnsi="Courier New" w:cs="Courier New"/>
          <w:lang w:val="en-US"/>
        </w:rPr>
        <w:t>);</w:t>
      </w:r>
      <w:proofErr w:type="gramEnd"/>
    </w:p>
    <w:p w14:paraId="6E9906E3" w14:textId="77777777" w:rsidR="00FE2090" w:rsidRPr="00FE2090" w:rsidRDefault="00FE2090" w:rsidP="00AE3B36">
      <w:pPr>
        <w:ind w:firstLine="709"/>
        <w:rPr>
          <w:rFonts w:ascii="Courier New" w:hAnsi="Courier New" w:cs="Courier New"/>
          <w:lang w:val="en-US"/>
        </w:rPr>
      </w:pPr>
    </w:p>
    <w:p w14:paraId="7FAA276D" w14:textId="77777777" w:rsidR="00FE2090" w:rsidRPr="00FE2090" w:rsidRDefault="00FE2090" w:rsidP="00AE3B36">
      <w:pPr>
        <w:ind w:firstLine="709"/>
        <w:rPr>
          <w:rFonts w:ascii="Courier New" w:hAnsi="Courier New" w:cs="Courier New"/>
          <w:lang w:val="en-US"/>
        </w:rPr>
      </w:pPr>
      <w:r w:rsidRPr="00FE2090">
        <w:rPr>
          <w:rFonts w:ascii="Courier New" w:hAnsi="Courier New" w:cs="Courier New"/>
          <w:lang w:val="en-US"/>
        </w:rPr>
        <w:t xml:space="preserve">        // </w:t>
      </w:r>
      <w:proofErr w:type="spellStart"/>
      <w:r w:rsidRPr="00FE2090">
        <w:rPr>
          <w:rFonts w:ascii="Courier New" w:hAnsi="Courier New" w:cs="Courier New"/>
          <w:lang w:val="en-US"/>
        </w:rPr>
        <w:t>Получаем</w:t>
      </w:r>
      <w:proofErr w:type="spellEnd"/>
      <w:r w:rsidRPr="00FE2090">
        <w:rPr>
          <w:rFonts w:ascii="Courier New" w:hAnsi="Courier New" w:cs="Courier New"/>
          <w:lang w:val="en-US"/>
        </w:rPr>
        <w:t xml:space="preserve"> </w:t>
      </w:r>
      <w:proofErr w:type="spellStart"/>
      <w:r w:rsidRPr="00FE2090">
        <w:rPr>
          <w:rFonts w:ascii="Courier New" w:hAnsi="Courier New" w:cs="Courier New"/>
          <w:lang w:val="en-US"/>
        </w:rPr>
        <w:t>длину</w:t>
      </w:r>
      <w:proofErr w:type="spellEnd"/>
      <w:r w:rsidRPr="00FE2090">
        <w:rPr>
          <w:rFonts w:ascii="Courier New" w:hAnsi="Courier New" w:cs="Courier New"/>
          <w:lang w:val="en-US"/>
        </w:rPr>
        <w:t xml:space="preserve"> </w:t>
      </w:r>
      <w:proofErr w:type="spellStart"/>
      <w:r w:rsidRPr="00FE2090">
        <w:rPr>
          <w:rFonts w:ascii="Courier New" w:hAnsi="Courier New" w:cs="Courier New"/>
          <w:lang w:val="en-US"/>
        </w:rPr>
        <w:t>файла</w:t>
      </w:r>
      <w:proofErr w:type="spellEnd"/>
    </w:p>
    <w:p w14:paraId="3DB76F44" w14:textId="77777777" w:rsidR="00FE2090" w:rsidRPr="00FE2090" w:rsidRDefault="00FE2090" w:rsidP="00AE3B36">
      <w:pPr>
        <w:ind w:firstLine="709"/>
        <w:rPr>
          <w:rFonts w:ascii="Courier New" w:hAnsi="Courier New" w:cs="Courier New"/>
          <w:lang w:val="en-US"/>
        </w:rPr>
      </w:pPr>
      <w:r w:rsidRPr="00FE2090">
        <w:rPr>
          <w:rFonts w:ascii="Courier New" w:hAnsi="Courier New" w:cs="Courier New"/>
          <w:lang w:val="en-US"/>
        </w:rPr>
        <w:lastRenderedPageBreak/>
        <w:t xml:space="preserve">        length = (int)</w:t>
      </w:r>
      <w:proofErr w:type="spellStart"/>
      <w:proofErr w:type="gramStart"/>
      <w:r w:rsidRPr="00FE2090">
        <w:rPr>
          <w:rFonts w:ascii="Courier New" w:hAnsi="Courier New" w:cs="Courier New"/>
          <w:lang w:val="en-US"/>
        </w:rPr>
        <w:t>stream.Length</w:t>
      </w:r>
      <w:proofErr w:type="spellEnd"/>
      <w:proofErr w:type="gramEnd"/>
      <w:r w:rsidRPr="00FE2090">
        <w:rPr>
          <w:rFonts w:ascii="Courier New" w:hAnsi="Courier New" w:cs="Courier New"/>
          <w:lang w:val="en-US"/>
        </w:rPr>
        <w:t>;</w:t>
      </w:r>
    </w:p>
    <w:p w14:paraId="4134687B" w14:textId="77777777" w:rsidR="00FE2090" w:rsidRPr="00FE2090" w:rsidRDefault="00FE2090" w:rsidP="00AE3B36">
      <w:pPr>
        <w:ind w:firstLine="709"/>
        <w:rPr>
          <w:rFonts w:ascii="Courier New" w:hAnsi="Courier New" w:cs="Courier New"/>
          <w:lang w:val="en-US"/>
        </w:rPr>
      </w:pPr>
      <w:r w:rsidRPr="00FE209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E2090">
        <w:rPr>
          <w:rFonts w:ascii="Courier New" w:hAnsi="Courier New" w:cs="Courier New"/>
          <w:lang w:val="en-US"/>
        </w:rPr>
        <w:t>char[</w:t>
      </w:r>
      <w:proofErr w:type="gramEnd"/>
      <w:r w:rsidRPr="00FE2090">
        <w:rPr>
          <w:rFonts w:ascii="Courier New" w:hAnsi="Courier New" w:cs="Courier New"/>
          <w:lang w:val="en-US"/>
        </w:rPr>
        <w:t>] contents = new char[length];</w:t>
      </w:r>
    </w:p>
    <w:p w14:paraId="12991C4A" w14:textId="77777777" w:rsidR="00FE2090" w:rsidRPr="00FE2090" w:rsidRDefault="00FE2090" w:rsidP="00AE3B36">
      <w:pPr>
        <w:ind w:firstLine="709"/>
        <w:rPr>
          <w:rFonts w:ascii="Courier New" w:hAnsi="Courier New" w:cs="Courier New"/>
          <w:lang w:val="en-US"/>
        </w:rPr>
      </w:pPr>
    </w:p>
    <w:p w14:paraId="16DF020D" w14:textId="77777777" w:rsidR="00FE2090" w:rsidRPr="00FE2090" w:rsidRDefault="00FE2090" w:rsidP="00AE3B36">
      <w:pPr>
        <w:ind w:firstLine="709"/>
        <w:rPr>
          <w:rFonts w:ascii="Courier New" w:hAnsi="Courier New" w:cs="Courier New"/>
        </w:rPr>
      </w:pPr>
      <w:r w:rsidRPr="00FE2090">
        <w:rPr>
          <w:rFonts w:ascii="Courier New" w:hAnsi="Courier New" w:cs="Courier New"/>
          <w:lang w:val="en-US"/>
        </w:rPr>
        <w:t xml:space="preserve">        </w:t>
      </w:r>
      <w:r w:rsidRPr="00FE2090">
        <w:rPr>
          <w:rFonts w:ascii="Courier New" w:hAnsi="Courier New" w:cs="Courier New"/>
        </w:rPr>
        <w:t>// Читаем символы по одному и добавляем их в массив</w:t>
      </w:r>
    </w:p>
    <w:p w14:paraId="045E64EC" w14:textId="77777777" w:rsidR="00FE2090" w:rsidRPr="00FE2090" w:rsidRDefault="00FE2090" w:rsidP="00AE3B36">
      <w:pPr>
        <w:ind w:firstLine="709"/>
        <w:rPr>
          <w:rFonts w:ascii="Courier New" w:hAnsi="Courier New" w:cs="Courier New"/>
          <w:lang w:val="en-US"/>
        </w:rPr>
      </w:pPr>
      <w:r w:rsidRPr="00FE2090">
        <w:rPr>
          <w:rFonts w:ascii="Courier New" w:hAnsi="Courier New" w:cs="Courier New"/>
        </w:rPr>
        <w:t xml:space="preserve">        </w:t>
      </w:r>
      <w:r w:rsidRPr="00FE2090">
        <w:rPr>
          <w:rFonts w:ascii="Courier New" w:hAnsi="Courier New" w:cs="Courier New"/>
          <w:lang w:val="en-US"/>
        </w:rPr>
        <w:t xml:space="preserve">for (int </w:t>
      </w:r>
      <w:proofErr w:type="spellStart"/>
      <w:r w:rsidRPr="00FE2090">
        <w:rPr>
          <w:rFonts w:ascii="Courier New" w:hAnsi="Courier New" w:cs="Courier New"/>
          <w:lang w:val="en-US"/>
        </w:rPr>
        <w:t>i</w:t>
      </w:r>
      <w:proofErr w:type="spellEnd"/>
      <w:r w:rsidRPr="00FE2090">
        <w:rPr>
          <w:rFonts w:ascii="Courier New" w:hAnsi="Courier New" w:cs="Courier New"/>
          <w:lang w:val="en-US"/>
        </w:rPr>
        <w:t xml:space="preserve"> = 0; </w:t>
      </w:r>
      <w:proofErr w:type="spellStart"/>
      <w:r w:rsidRPr="00FE2090">
        <w:rPr>
          <w:rFonts w:ascii="Courier New" w:hAnsi="Courier New" w:cs="Courier New"/>
          <w:lang w:val="en-US"/>
        </w:rPr>
        <w:t>i</w:t>
      </w:r>
      <w:proofErr w:type="spellEnd"/>
      <w:r w:rsidRPr="00FE2090">
        <w:rPr>
          <w:rFonts w:ascii="Courier New" w:hAnsi="Courier New" w:cs="Courier New"/>
          <w:lang w:val="en-US"/>
        </w:rPr>
        <w:t xml:space="preserve"> &lt; length; </w:t>
      </w:r>
      <w:proofErr w:type="spellStart"/>
      <w:r w:rsidRPr="00FE2090">
        <w:rPr>
          <w:rFonts w:ascii="Courier New" w:hAnsi="Courier New" w:cs="Courier New"/>
          <w:lang w:val="en-US"/>
        </w:rPr>
        <w:t>i</w:t>
      </w:r>
      <w:proofErr w:type="spellEnd"/>
      <w:r w:rsidRPr="00FE2090">
        <w:rPr>
          <w:rFonts w:ascii="Courier New" w:hAnsi="Courier New" w:cs="Courier New"/>
          <w:lang w:val="en-US"/>
        </w:rPr>
        <w:t>++)</w:t>
      </w:r>
    </w:p>
    <w:p w14:paraId="34526E0D" w14:textId="77777777" w:rsidR="00FE2090" w:rsidRPr="00FE2090" w:rsidRDefault="00FE2090" w:rsidP="00AE3B36">
      <w:pPr>
        <w:ind w:firstLine="709"/>
        <w:rPr>
          <w:rFonts w:ascii="Courier New" w:hAnsi="Courier New" w:cs="Courier New"/>
          <w:lang w:val="en-US"/>
        </w:rPr>
      </w:pPr>
      <w:r w:rsidRPr="00FE2090">
        <w:rPr>
          <w:rFonts w:ascii="Courier New" w:hAnsi="Courier New" w:cs="Courier New"/>
          <w:lang w:val="en-US"/>
        </w:rPr>
        <w:t xml:space="preserve">        {</w:t>
      </w:r>
    </w:p>
    <w:p w14:paraId="5954CB07" w14:textId="77777777" w:rsidR="00FE2090" w:rsidRPr="00FE2090" w:rsidRDefault="00FE2090" w:rsidP="00AE3B36">
      <w:pPr>
        <w:ind w:firstLine="709"/>
        <w:rPr>
          <w:rFonts w:ascii="Courier New" w:hAnsi="Courier New" w:cs="Courier New"/>
          <w:lang w:val="en-US"/>
        </w:rPr>
      </w:pPr>
      <w:r w:rsidRPr="00FE2090">
        <w:rPr>
          <w:rFonts w:ascii="Courier New" w:hAnsi="Courier New" w:cs="Courier New"/>
          <w:lang w:val="en-US"/>
        </w:rPr>
        <w:t xml:space="preserve">            contents[</w:t>
      </w:r>
      <w:proofErr w:type="spellStart"/>
      <w:r w:rsidRPr="00FE2090">
        <w:rPr>
          <w:rFonts w:ascii="Courier New" w:hAnsi="Courier New" w:cs="Courier New"/>
          <w:lang w:val="en-US"/>
        </w:rPr>
        <w:t>i</w:t>
      </w:r>
      <w:proofErr w:type="spellEnd"/>
      <w:r w:rsidRPr="00FE2090">
        <w:rPr>
          <w:rFonts w:ascii="Courier New" w:hAnsi="Courier New" w:cs="Courier New"/>
          <w:lang w:val="en-US"/>
        </w:rPr>
        <w:t>] = (char)</w:t>
      </w:r>
      <w:proofErr w:type="spellStart"/>
      <w:proofErr w:type="gramStart"/>
      <w:r w:rsidRPr="00FE2090">
        <w:rPr>
          <w:rFonts w:ascii="Courier New" w:hAnsi="Courier New" w:cs="Courier New"/>
          <w:lang w:val="en-US"/>
        </w:rPr>
        <w:t>reader.Read</w:t>
      </w:r>
      <w:proofErr w:type="spellEnd"/>
      <w:proofErr w:type="gramEnd"/>
      <w:r w:rsidRPr="00FE2090">
        <w:rPr>
          <w:rFonts w:ascii="Courier New" w:hAnsi="Courier New" w:cs="Courier New"/>
          <w:lang w:val="en-US"/>
        </w:rPr>
        <w:t>();</w:t>
      </w:r>
    </w:p>
    <w:p w14:paraId="24FDB15F" w14:textId="77777777" w:rsidR="00FE2090" w:rsidRPr="00FE2090" w:rsidRDefault="00FE2090" w:rsidP="00AE3B36">
      <w:pPr>
        <w:ind w:firstLine="709"/>
        <w:rPr>
          <w:rFonts w:ascii="Courier New" w:hAnsi="Courier New" w:cs="Courier New"/>
          <w:lang w:val="en-US"/>
        </w:rPr>
      </w:pPr>
      <w:r w:rsidRPr="00FE2090">
        <w:rPr>
          <w:rFonts w:ascii="Courier New" w:hAnsi="Courier New" w:cs="Courier New"/>
          <w:lang w:val="en-US"/>
        </w:rPr>
        <w:t xml:space="preserve">        }</w:t>
      </w:r>
    </w:p>
    <w:p w14:paraId="338A5D95" w14:textId="77777777" w:rsidR="00FE2090" w:rsidRPr="00FE2090" w:rsidRDefault="00FE2090" w:rsidP="00AE3B36">
      <w:pPr>
        <w:ind w:firstLine="709"/>
        <w:rPr>
          <w:rFonts w:ascii="Courier New" w:hAnsi="Courier New" w:cs="Courier New"/>
          <w:lang w:val="en-US"/>
        </w:rPr>
      </w:pPr>
    </w:p>
    <w:p w14:paraId="5E34EF53" w14:textId="77777777" w:rsidR="00FE2090" w:rsidRPr="00FE2090" w:rsidRDefault="00FE2090" w:rsidP="00AE3B36">
      <w:pPr>
        <w:ind w:firstLine="709"/>
        <w:rPr>
          <w:rFonts w:ascii="Courier New" w:hAnsi="Courier New" w:cs="Courier New"/>
          <w:lang w:val="en-US"/>
        </w:rPr>
      </w:pPr>
      <w:r w:rsidRPr="00FE2090">
        <w:rPr>
          <w:rFonts w:ascii="Courier New" w:hAnsi="Courier New" w:cs="Courier New"/>
          <w:lang w:val="en-US"/>
        </w:rPr>
        <w:t xml:space="preserve">        //</w:t>
      </w:r>
      <w:proofErr w:type="spellStart"/>
      <w:r w:rsidRPr="00FE2090">
        <w:rPr>
          <w:rFonts w:ascii="Courier New" w:hAnsi="Courier New" w:cs="Courier New"/>
          <w:lang w:val="en-US"/>
        </w:rPr>
        <w:t>Выводим</w:t>
      </w:r>
      <w:proofErr w:type="spellEnd"/>
      <w:r w:rsidRPr="00FE2090">
        <w:rPr>
          <w:rFonts w:ascii="Courier New" w:hAnsi="Courier New" w:cs="Courier New"/>
          <w:lang w:val="en-US"/>
        </w:rPr>
        <w:t xml:space="preserve"> </w:t>
      </w:r>
      <w:proofErr w:type="spellStart"/>
      <w:r w:rsidRPr="00FE2090">
        <w:rPr>
          <w:rFonts w:ascii="Courier New" w:hAnsi="Courier New" w:cs="Courier New"/>
          <w:lang w:val="en-US"/>
        </w:rPr>
        <w:t>символы</w:t>
      </w:r>
      <w:proofErr w:type="spellEnd"/>
      <w:r w:rsidRPr="00FE2090">
        <w:rPr>
          <w:rFonts w:ascii="Courier New" w:hAnsi="Courier New" w:cs="Courier New"/>
          <w:lang w:val="en-US"/>
        </w:rPr>
        <w:t xml:space="preserve"> в </w:t>
      </w:r>
      <w:proofErr w:type="spellStart"/>
      <w:r w:rsidRPr="00FE2090">
        <w:rPr>
          <w:rFonts w:ascii="Courier New" w:hAnsi="Courier New" w:cs="Courier New"/>
          <w:lang w:val="en-US"/>
        </w:rPr>
        <w:t>консоль</w:t>
      </w:r>
      <w:proofErr w:type="spellEnd"/>
    </w:p>
    <w:p w14:paraId="2FCE26F5" w14:textId="77777777" w:rsidR="00FE2090" w:rsidRPr="00FE2090" w:rsidRDefault="00FE2090" w:rsidP="00AE3B36">
      <w:pPr>
        <w:ind w:firstLine="709"/>
        <w:rPr>
          <w:rFonts w:ascii="Courier New" w:hAnsi="Courier New" w:cs="Courier New"/>
          <w:lang w:val="en-US"/>
        </w:rPr>
      </w:pPr>
      <w:r w:rsidRPr="00FE2090">
        <w:rPr>
          <w:rFonts w:ascii="Courier New" w:hAnsi="Courier New" w:cs="Courier New"/>
          <w:lang w:val="en-US"/>
        </w:rPr>
        <w:t xml:space="preserve">        foreach (char c in contents)</w:t>
      </w:r>
    </w:p>
    <w:p w14:paraId="12B95CBF" w14:textId="77777777" w:rsidR="00FE2090" w:rsidRPr="00FE2090" w:rsidRDefault="00FE2090" w:rsidP="00AE3B36">
      <w:pPr>
        <w:ind w:firstLine="709"/>
        <w:rPr>
          <w:rFonts w:ascii="Courier New" w:hAnsi="Courier New" w:cs="Courier New"/>
          <w:lang w:val="en-US"/>
        </w:rPr>
      </w:pPr>
      <w:r w:rsidRPr="00FE2090">
        <w:rPr>
          <w:rFonts w:ascii="Courier New" w:hAnsi="Courier New" w:cs="Courier New"/>
          <w:lang w:val="en-US"/>
        </w:rPr>
        <w:t xml:space="preserve">        {</w:t>
      </w:r>
    </w:p>
    <w:p w14:paraId="6C27D9C2" w14:textId="77777777" w:rsidR="00FE2090" w:rsidRPr="00FE2090" w:rsidRDefault="00FE2090" w:rsidP="00AE3B36">
      <w:pPr>
        <w:ind w:firstLine="709"/>
        <w:rPr>
          <w:rFonts w:ascii="Courier New" w:hAnsi="Courier New" w:cs="Courier New"/>
          <w:lang w:val="en-US"/>
        </w:rPr>
      </w:pPr>
      <w:r w:rsidRPr="00FE2090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FE2090">
        <w:rPr>
          <w:rFonts w:ascii="Courier New" w:hAnsi="Courier New" w:cs="Courier New"/>
          <w:lang w:val="en-US"/>
        </w:rPr>
        <w:t>Console.WriteLine</w:t>
      </w:r>
      <w:proofErr w:type="spellEnd"/>
      <w:r w:rsidRPr="00FE2090">
        <w:rPr>
          <w:rFonts w:ascii="Courier New" w:hAnsi="Courier New" w:cs="Courier New"/>
          <w:lang w:val="en-US"/>
        </w:rPr>
        <w:t>(c</w:t>
      </w:r>
      <w:proofErr w:type="gramStart"/>
      <w:r w:rsidRPr="00FE2090">
        <w:rPr>
          <w:rFonts w:ascii="Courier New" w:hAnsi="Courier New" w:cs="Courier New"/>
          <w:lang w:val="en-US"/>
        </w:rPr>
        <w:t>);</w:t>
      </w:r>
      <w:proofErr w:type="gramEnd"/>
    </w:p>
    <w:p w14:paraId="4FD9E787" w14:textId="77777777" w:rsidR="00FE2090" w:rsidRPr="00FE2090" w:rsidRDefault="00FE2090" w:rsidP="00AE3B36">
      <w:pPr>
        <w:ind w:firstLine="709"/>
        <w:rPr>
          <w:rFonts w:ascii="Courier New" w:hAnsi="Courier New" w:cs="Courier New"/>
          <w:lang w:val="en-US"/>
        </w:rPr>
      </w:pPr>
      <w:r w:rsidRPr="00FE2090">
        <w:rPr>
          <w:rFonts w:ascii="Courier New" w:hAnsi="Courier New" w:cs="Courier New"/>
          <w:lang w:val="en-US"/>
        </w:rPr>
        <w:t xml:space="preserve">        }</w:t>
      </w:r>
    </w:p>
    <w:p w14:paraId="75941037" w14:textId="77777777" w:rsidR="00FE2090" w:rsidRPr="00FE2090" w:rsidRDefault="00FE2090" w:rsidP="00AE3B36">
      <w:pPr>
        <w:ind w:firstLine="709"/>
        <w:rPr>
          <w:rFonts w:ascii="Courier New" w:hAnsi="Courier New" w:cs="Courier New"/>
          <w:lang w:val="en-US"/>
        </w:rPr>
      </w:pPr>
      <w:r w:rsidRPr="00FE2090">
        <w:rPr>
          <w:rFonts w:ascii="Courier New" w:hAnsi="Courier New" w:cs="Courier New"/>
          <w:lang w:val="en-US"/>
        </w:rPr>
        <w:t xml:space="preserve">        // </w:t>
      </w:r>
      <w:proofErr w:type="spellStart"/>
      <w:r w:rsidRPr="00FE2090">
        <w:rPr>
          <w:rFonts w:ascii="Courier New" w:hAnsi="Courier New" w:cs="Courier New"/>
          <w:lang w:val="en-US"/>
        </w:rPr>
        <w:t>Закрываем</w:t>
      </w:r>
      <w:proofErr w:type="spellEnd"/>
      <w:r w:rsidRPr="00FE2090">
        <w:rPr>
          <w:rFonts w:ascii="Courier New" w:hAnsi="Courier New" w:cs="Courier New"/>
          <w:lang w:val="en-US"/>
        </w:rPr>
        <w:t xml:space="preserve"> </w:t>
      </w:r>
      <w:proofErr w:type="spellStart"/>
      <w:r w:rsidRPr="00FE2090">
        <w:rPr>
          <w:rFonts w:ascii="Courier New" w:hAnsi="Courier New" w:cs="Courier New"/>
          <w:lang w:val="en-US"/>
        </w:rPr>
        <w:t>потоки</w:t>
      </w:r>
      <w:proofErr w:type="spellEnd"/>
    </w:p>
    <w:p w14:paraId="4C3EF694" w14:textId="77777777" w:rsidR="00FE2090" w:rsidRPr="00FE2090" w:rsidRDefault="00FE2090" w:rsidP="00AE3B36">
      <w:pPr>
        <w:ind w:firstLine="709"/>
        <w:rPr>
          <w:rFonts w:ascii="Courier New" w:hAnsi="Courier New" w:cs="Courier New"/>
          <w:lang w:val="en-US"/>
        </w:rPr>
      </w:pPr>
      <w:r w:rsidRPr="00FE2090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FE2090">
        <w:rPr>
          <w:rFonts w:ascii="Courier New" w:hAnsi="Courier New" w:cs="Courier New"/>
          <w:lang w:val="en-US"/>
        </w:rPr>
        <w:t>reader.Close</w:t>
      </w:r>
      <w:proofErr w:type="spellEnd"/>
      <w:proofErr w:type="gramEnd"/>
      <w:r w:rsidRPr="00FE2090">
        <w:rPr>
          <w:rFonts w:ascii="Courier New" w:hAnsi="Courier New" w:cs="Courier New"/>
          <w:lang w:val="en-US"/>
        </w:rPr>
        <w:t>();</w:t>
      </w:r>
    </w:p>
    <w:p w14:paraId="26867B7C" w14:textId="77777777" w:rsidR="00FE2090" w:rsidRPr="00FE2090" w:rsidRDefault="00FE2090" w:rsidP="00AE3B36">
      <w:pPr>
        <w:ind w:firstLine="709"/>
        <w:rPr>
          <w:rFonts w:ascii="Courier New" w:hAnsi="Courier New" w:cs="Courier New"/>
          <w:lang w:val="en-US"/>
        </w:rPr>
      </w:pPr>
      <w:r w:rsidRPr="00FE2090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FE2090">
        <w:rPr>
          <w:rFonts w:ascii="Courier New" w:hAnsi="Courier New" w:cs="Courier New"/>
          <w:lang w:val="en-US"/>
        </w:rPr>
        <w:t>stream.Close</w:t>
      </w:r>
      <w:proofErr w:type="spellEnd"/>
      <w:proofErr w:type="gramEnd"/>
      <w:r w:rsidRPr="00FE2090">
        <w:rPr>
          <w:rFonts w:ascii="Courier New" w:hAnsi="Courier New" w:cs="Courier New"/>
          <w:lang w:val="en-US"/>
        </w:rPr>
        <w:t>();</w:t>
      </w:r>
    </w:p>
    <w:p w14:paraId="103C1738" w14:textId="77777777" w:rsidR="00FE2090" w:rsidRPr="00FE2090" w:rsidRDefault="00FE2090" w:rsidP="00AE3B36">
      <w:pPr>
        <w:ind w:firstLine="709"/>
        <w:rPr>
          <w:rFonts w:ascii="Courier New" w:hAnsi="Courier New" w:cs="Courier New"/>
          <w:lang w:val="en-US"/>
        </w:rPr>
      </w:pPr>
      <w:r w:rsidRPr="00FE2090">
        <w:rPr>
          <w:rFonts w:ascii="Courier New" w:hAnsi="Courier New" w:cs="Courier New"/>
          <w:lang w:val="en-US"/>
        </w:rPr>
        <w:t xml:space="preserve">    }</w:t>
      </w:r>
    </w:p>
    <w:p w14:paraId="6C538AA5" w14:textId="77777777" w:rsidR="00FE2090" w:rsidRPr="00FE2090" w:rsidRDefault="00FE2090" w:rsidP="00AE3B36">
      <w:pPr>
        <w:ind w:firstLine="709"/>
        <w:rPr>
          <w:rFonts w:ascii="Courier New" w:hAnsi="Courier New" w:cs="Courier New"/>
          <w:lang w:val="en-US"/>
        </w:rPr>
      </w:pPr>
      <w:r w:rsidRPr="00FE2090">
        <w:rPr>
          <w:rFonts w:ascii="Courier New" w:hAnsi="Courier New" w:cs="Courier New"/>
          <w:lang w:val="en-US"/>
        </w:rPr>
        <w:t>}</w:t>
      </w:r>
    </w:p>
    <w:p w14:paraId="5BFACAD5" w14:textId="77777777" w:rsidR="00FE2090" w:rsidRPr="00FE2090" w:rsidRDefault="00FE2090" w:rsidP="00AE3B36">
      <w:pPr>
        <w:ind w:firstLine="709"/>
        <w:rPr>
          <w:rFonts w:ascii="Courier New" w:hAnsi="Courier New" w:cs="Courier New"/>
          <w:lang w:val="en-US"/>
        </w:rPr>
      </w:pPr>
      <w:r w:rsidRPr="00FE2090">
        <w:rPr>
          <w:rFonts w:ascii="Courier New" w:hAnsi="Courier New" w:cs="Courier New"/>
          <w:lang w:val="en-US"/>
        </w:rPr>
        <w:t xml:space="preserve">//cd C:\Users\Nef0o0r\OneDrive\Study\Второй </w:t>
      </w:r>
      <w:proofErr w:type="spellStart"/>
      <w:r w:rsidRPr="00FE2090">
        <w:rPr>
          <w:rFonts w:ascii="Courier New" w:hAnsi="Courier New" w:cs="Courier New"/>
          <w:lang w:val="en-US"/>
        </w:rPr>
        <w:t>курс</w:t>
      </w:r>
      <w:proofErr w:type="spellEnd"/>
      <w:r w:rsidRPr="00FE2090">
        <w:rPr>
          <w:rFonts w:ascii="Courier New" w:hAnsi="Courier New" w:cs="Courier New"/>
          <w:lang w:val="en-US"/>
        </w:rPr>
        <w:t>\ООП C#\</w:t>
      </w:r>
      <w:proofErr w:type="spellStart"/>
      <w:r w:rsidRPr="00FE2090">
        <w:rPr>
          <w:rFonts w:ascii="Courier New" w:hAnsi="Courier New" w:cs="Courier New"/>
          <w:lang w:val="en-US"/>
        </w:rPr>
        <w:t>Лабы</w:t>
      </w:r>
      <w:proofErr w:type="spellEnd"/>
      <w:r w:rsidRPr="00FE2090">
        <w:rPr>
          <w:rFonts w:ascii="Courier New" w:hAnsi="Courier New" w:cs="Courier New"/>
          <w:lang w:val="en-US"/>
        </w:rPr>
        <w:t>\Laba5\</w:t>
      </w:r>
      <w:proofErr w:type="spellStart"/>
      <w:r w:rsidRPr="00FE2090">
        <w:rPr>
          <w:rFonts w:ascii="Courier New" w:hAnsi="Courier New" w:cs="Courier New"/>
          <w:lang w:val="en-US"/>
        </w:rPr>
        <w:t>Код</w:t>
      </w:r>
      <w:proofErr w:type="spellEnd"/>
      <w:r w:rsidRPr="00FE2090">
        <w:rPr>
          <w:rFonts w:ascii="Courier New" w:hAnsi="Courier New" w:cs="Courier New"/>
          <w:lang w:val="en-US"/>
        </w:rPr>
        <w:t>\</w:t>
      </w:r>
      <w:proofErr w:type="spellStart"/>
      <w:r w:rsidRPr="00FE2090">
        <w:rPr>
          <w:rFonts w:ascii="Courier New" w:hAnsi="Courier New" w:cs="Courier New"/>
          <w:lang w:val="en-US"/>
        </w:rPr>
        <w:t>FileDetails</w:t>
      </w:r>
      <w:proofErr w:type="spellEnd"/>
      <w:r w:rsidRPr="00FE2090">
        <w:rPr>
          <w:rFonts w:ascii="Courier New" w:hAnsi="Courier New" w:cs="Courier New"/>
          <w:lang w:val="en-US"/>
        </w:rPr>
        <w:t>\</w:t>
      </w:r>
      <w:proofErr w:type="spellStart"/>
      <w:r w:rsidRPr="00FE2090">
        <w:rPr>
          <w:rFonts w:ascii="Courier New" w:hAnsi="Courier New" w:cs="Courier New"/>
          <w:lang w:val="en-US"/>
        </w:rPr>
        <w:t>FileDetails</w:t>
      </w:r>
      <w:proofErr w:type="spellEnd"/>
      <w:r w:rsidRPr="00FE2090">
        <w:rPr>
          <w:rFonts w:ascii="Courier New" w:hAnsi="Courier New" w:cs="Courier New"/>
          <w:lang w:val="en-US"/>
        </w:rPr>
        <w:t>\bin\Debug&gt;</w:t>
      </w:r>
    </w:p>
    <w:p w14:paraId="3F4446FD" w14:textId="77777777" w:rsidR="00FE2090" w:rsidRPr="00FE2090" w:rsidRDefault="00FE2090" w:rsidP="00AE3B36">
      <w:pPr>
        <w:ind w:firstLine="709"/>
        <w:rPr>
          <w:rFonts w:ascii="Courier New" w:hAnsi="Courier New" w:cs="Courier New"/>
        </w:rPr>
      </w:pPr>
      <w:r w:rsidRPr="00FE2090">
        <w:rPr>
          <w:rFonts w:ascii="Courier New" w:hAnsi="Courier New" w:cs="Courier New"/>
        </w:rPr>
        <w:t>//</w:t>
      </w:r>
      <w:proofErr w:type="spellStart"/>
      <w:r w:rsidRPr="00FE2090">
        <w:rPr>
          <w:rFonts w:ascii="Courier New" w:hAnsi="Courier New" w:cs="Courier New"/>
          <w:lang w:val="en-US"/>
        </w:rPr>
        <w:t>FileDetails</w:t>
      </w:r>
      <w:proofErr w:type="spellEnd"/>
      <w:r w:rsidRPr="00FE2090">
        <w:rPr>
          <w:rFonts w:ascii="Courier New" w:hAnsi="Courier New" w:cs="Courier New"/>
        </w:rPr>
        <w:t>.</w:t>
      </w:r>
      <w:r w:rsidRPr="00FE2090">
        <w:rPr>
          <w:rFonts w:ascii="Courier New" w:hAnsi="Courier New" w:cs="Courier New"/>
          <w:lang w:val="en-US"/>
        </w:rPr>
        <w:t>exe</w:t>
      </w:r>
      <w:r w:rsidRPr="00FE2090">
        <w:rPr>
          <w:rFonts w:ascii="Courier New" w:hAnsi="Courier New" w:cs="Courier New"/>
        </w:rPr>
        <w:t xml:space="preserve"> </w:t>
      </w:r>
      <w:r w:rsidRPr="00FE2090">
        <w:rPr>
          <w:rFonts w:ascii="Courier New" w:hAnsi="Courier New" w:cs="Courier New"/>
          <w:lang w:val="en-US"/>
        </w:rPr>
        <w:t>text</w:t>
      </w:r>
      <w:r w:rsidRPr="00FE2090">
        <w:rPr>
          <w:rFonts w:ascii="Courier New" w:hAnsi="Courier New" w:cs="Courier New"/>
        </w:rPr>
        <w:t>.</w:t>
      </w:r>
      <w:r w:rsidRPr="00FE2090">
        <w:rPr>
          <w:rFonts w:ascii="Courier New" w:hAnsi="Courier New" w:cs="Courier New"/>
          <w:lang w:val="en-US"/>
        </w:rPr>
        <w:t>txt</w:t>
      </w:r>
    </w:p>
    <w:p w14:paraId="63EB487A" w14:textId="39642A2F" w:rsidR="00572844" w:rsidRPr="00FE2090" w:rsidRDefault="00FE2090" w:rsidP="00AE3B36">
      <w:pPr>
        <w:ind w:firstLine="709"/>
        <w:rPr>
          <w:rFonts w:ascii="Courier New" w:hAnsi="Courier New" w:cs="Courier New"/>
        </w:rPr>
      </w:pPr>
      <w:r w:rsidRPr="00FE2090">
        <w:rPr>
          <w:rFonts w:ascii="Courier New" w:hAnsi="Courier New" w:cs="Courier New"/>
        </w:rPr>
        <w:t>//Код работает только через консоль!!!</w:t>
      </w:r>
    </w:p>
    <w:p w14:paraId="7817AD1C" w14:textId="77777777" w:rsidR="00572844" w:rsidRPr="00FE2090" w:rsidRDefault="00572844" w:rsidP="00AE3B36">
      <w:pPr>
        <w:ind w:firstLine="709"/>
        <w:rPr>
          <w:rFonts w:ascii="Courier New" w:hAnsi="Courier New" w:cs="Courier New"/>
        </w:rPr>
      </w:pPr>
    </w:p>
    <w:p w14:paraId="7801D7BD" w14:textId="62D6DE36" w:rsidR="00FB458C" w:rsidRPr="001F2622" w:rsidRDefault="00FB458C" w:rsidP="00AE3B36">
      <w:pPr>
        <w:pStyle w:val="af2"/>
        <w:spacing w:line="360" w:lineRule="auto"/>
        <w:ind w:left="0" w:firstLine="709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</w:pP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Упражнение</w:t>
      </w:r>
      <w:r w:rsidR="00E72568" w:rsidRPr="00564488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 xml:space="preserve"> </w:t>
      </w:r>
      <w:r w:rsidR="00FE2090" w:rsidRPr="0091520A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1 (23)</w:t>
      </w: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:</w:t>
      </w:r>
    </w:p>
    <w:p w14:paraId="1E033B6C" w14:textId="77777777" w:rsidR="006F3B15" w:rsidRPr="001F2622" w:rsidRDefault="006F3B15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0D12B723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using </w:t>
      </w:r>
      <w:proofErr w:type="gram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System;</w:t>
      </w:r>
      <w:proofErr w:type="gramEnd"/>
    </w:p>
    <w:p w14:paraId="22085EA8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using </w:t>
      </w:r>
      <w:proofErr w:type="gram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System.IO;</w:t>
      </w:r>
      <w:proofErr w:type="gramEnd"/>
    </w:p>
    <w:p w14:paraId="36241B90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2242368F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class </w:t>
      </w:r>
      <w:proofErr w:type="spell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FileDetails</w:t>
      </w:r>
      <w:proofErr w:type="spellEnd"/>
    </w:p>
    <w:p w14:paraId="6133DE38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{</w:t>
      </w:r>
    </w:p>
    <w:p w14:paraId="1DE0F51E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static void Main(</w:t>
      </w:r>
      <w:proofErr w:type="gram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string[</w:t>
      </w:r>
      <w:proofErr w:type="gramEnd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] </w:t>
      </w:r>
      <w:proofErr w:type="spell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args</w:t>
      </w:r>
      <w:proofErr w:type="spellEnd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</w:t>
      </w:r>
    </w:p>
    <w:p w14:paraId="5A285384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{</w:t>
      </w:r>
    </w:p>
    <w:p w14:paraId="5818E411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int </w:t>
      </w:r>
      <w:proofErr w:type="gram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length;</w:t>
      </w:r>
      <w:proofErr w:type="gramEnd"/>
    </w:p>
    <w:p w14:paraId="4DF23658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string </w:t>
      </w:r>
      <w:proofErr w:type="spellStart"/>
      <w:proofErr w:type="gram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fileName</w:t>
      </w:r>
      <w:proofErr w:type="spellEnd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;</w:t>
      </w:r>
      <w:proofErr w:type="gramEnd"/>
    </w:p>
    <w:p w14:paraId="601BA376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1F5AC960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// </w:t>
      </w:r>
      <w:proofErr w:type="spell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Вывод</w:t>
      </w:r>
      <w:proofErr w:type="spellEnd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proofErr w:type="spell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длины</w:t>
      </w:r>
      <w:proofErr w:type="spellEnd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proofErr w:type="spell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массива</w:t>
      </w:r>
      <w:proofErr w:type="spellEnd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proofErr w:type="spell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args</w:t>
      </w:r>
      <w:proofErr w:type="spellEnd"/>
    </w:p>
    <w:p w14:paraId="78EC23BD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</w:t>
      </w:r>
      <w:proofErr w:type="spell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Console.WriteLine</w:t>
      </w:r>
      <w:proofErr w:type="spellEnd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("Lengths of </w:t>
      </w:r>
      <w:proofErr w:type="spell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args</w:t>
      </w:r>
      <w:proofErr w:type="spellEnd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: " + </w:t>
      </w:r>
      <w:proofErr w:type="spellStart"/>
      <w:proofErr w:type="gram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args.Length</w:t>
      </w:r>
      <w:proofErr w:type="spellEnd"/>
      <w:proofErr w:type="gramEnd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</w:p>
    <w:p w14:paraId="16240EE3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005BCC72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// </w:t>
      </w:r>
      <w:proofErr w:type="spell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Вывод</w:t>
      </w:r>
      <w:proofErr w:type="spellEnd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proofErr w:type="spell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всех</w:t>
      </w:r>
      <w:proofErr w:type="spellEnd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proofErr w:type="spell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аргументов</w:t>
      </w:r>
      <w:proofErr w:type="spellEnd"/>
    </w:p>
    <w:p w14:paraId="5CBEEACF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foreach (string </w:t>
      </w:r>
      <w:proofErr w:type="spell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arg</w:t>
      </w:r>
      <w:proofErr w:type="spellEnd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in </w:t>
      </w:r>
      <w:proofErr w:type="spell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args</w:t>
      </w:r>
      <w:proofErr w:type="spellEnd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</w:t>
      </w:r>
    </w:p>
    <w:p w14:paraId="2342E649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{</w:t>
      </w:r>
    </w:p>
    <w:p w14:paraId="588953A3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</w:t>
      </w:r>
      <w:proofErr w:type="spell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Console.WriteLine</w:t>
      </w:r>
      <w:proofErr w:type="spellEnd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</w:t>
      </w:r>
      <w:proofErr w:type="spell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arg</w:t>
      </w:r>
      <w:proofErr w:type="spellEnd"/>
      <w:proofErr w:type="gram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  <w:proofErr w:type="gramEnd"/>
    </w:p>
    <w:p w14:paraId="275A7B3E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lastRenderedPageBreak/>
        <w:t xml:space="preserve">        }</w:t>
      </w:r>
    </w:p>
    <w:p w14:paraId="5536C9FF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31F018A0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// </w:t>
      </w:r>
      <w:proofErr w:type="spell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Получение</w:t>
      </w:r>
      <w:proofErr w:type="spellEnd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proofErr w:type="spell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имени</w:t>
      </w:r>
      <w:proofErr w:type="spellEnd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proofErr w:type="spell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файла</w:t>
      </w:r>
      <w:proofErr w:type="spellEnd"/>
    </w:p>
    <w:p w14:paraId="62ED758F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</w:t>
      </w:r>
      <w:proofErr w:type="spell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fileName</w:t>
      </w:r>
      <w:proofErr w:type="spellEnd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= </w:t>
      </w:r>
      <w:proofErr w:type="spellStart"/>
      <w:proofErr w:type="gram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args</w:t>
      </w:r>
      <w:proofErr w:type="spellEnd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[</w:t>
      </w:r>
      <w:proofErr w:type="gramEnd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0];</w:t>
      </w:r>
    </w:p>
    <w:p w14:paraId="4AC3DB12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</w:t>
      </w:r>
      <w:proofErr w:type="spell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Console.WriteLine</w:t>
      </w:r>
      <w:proofErr w:type="spellEnd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("Filename: " + </w:t>
      </w:r>
      <w:proofErr w:type="spell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fileName</w:t>
      </w:r>
      <w:proofErr w:type="spellEnd"/>
      <w:proofErr w:type="gram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  <w:proofErr w:type="gramEnd"/>
    </w:p>
    <w:p w14:paraId="56B81F80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709D42CB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</w:t>
      </w: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// Открываем файл и читаем его содержимое</w:t>
      </w:r>
    </w:p>
    <w:p w14:paraId="5C186905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       </w:t>
      </w:r>
      <w:proofErr w:type="spell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FileStream</w:t>
      </w:r>
      <w:proofErr w:type="spellEnd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stream = new </w:t>
      </w:r>
      <w:proofErr w:type="spellStart"/>
      <w:proofErr w:type="gram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FileStream</w:t>
      </w:r>
      <w:proofErr w:type="spellEnd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</w:t>
      </w:r>
      <w:proofErr w:type="spellStart"/>
      <w:proofErr w:type="gramEnd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fileName</w:t>
      </w:r>
      <w:proofErr w:type="spellEnd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, </w:t>
      </w:r>
      <w:proofErr w:type="spell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FileMode.Open</w:t>
      </w:r>
      <w:proofErr w:type="spellEnd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</w:p>
    <w:p w14:paraId="2F81C7A6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</w:t>
      </w:r>
      <w:proofErr w:type="spell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StreamReader</w:t>
      </w:r>
      <w:proofErr w:type="spellEnd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reader = new </w:t>
      </w:r>
      <w:proofErr w:type="spell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StreamReader</w:t>
      </w:r>
      <w:proofErr w:type="spellEnd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(stream</w:t>
      </w:r>
      <w:proofErr w:type="gram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  <w:proofErr w:type="gramEnd"/>
    </w:p>
    <w:p w14:paraId="20D4F530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24CEE9A9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// </w:t>
      </w:r>
      <w:proofErr w:type="spell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Получаем</w:t>
      </w:r>
      <w:proofErr w:type="spellEnd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proofErr w:type="spell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длину</w:t>
      </w:r>
      <w:proofErr w:type="spellEnd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proofErr w:type="spell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файла</w:t>
      </w:r>
      <w:proofErr w:type="spellEnd"/>
    </w:p>
    <w:p w14:paraId="30E6CD37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length = (int)</w:t>
      </w:r>
      <w:proofErr w:type="spellStart"/>
      <w:proofErr w:type="gram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stream.Length</w:t>
      </w:r>
      <w:proofErr w:type="spellEnd"/>
      <w:proofErr w:type="gramEnd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;</w:t>
      </w:r>
    </w:p>
    <w:p w14:paraId="215B8223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</w:t>
      </w:r>
      <w:proofErr w:type="gram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char[</w:t>
      </w:r>
      <w:proofErr w:type="gramEnd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] contents = new char[length];</w:t>
      </w:r>
    </w:p>
    <w:p w14:paraId="4E9C334F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5969392F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</w:t>
      </w: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// Читаем символы по одному и добавляем их в массив</w:t>
      </w:r>
    </w:p>
    <w:p w14:paraId="34C3B7F6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       </w:t>
      </w: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for (int </w:t>
      </w:r>
      <w:proofErr w:type="spell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</w:t>
      </w:r>
      <w:proofErr w:type="spellEnd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= 0; </w:t>
      </w:r>
      <w:proofErr w:type="spell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</w:t>
      </w:r>
      <w:proofErr w:type="spellEnd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&lt; length; </w:t>
      </w:r>
      <w:proofErr w:type="spell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</w:t>
      </w:r>
      <w:proofErr w:type="spellEnd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++)</w:t>
      </w:r>
    </w:p>
    <w:p w14:paraId="537523D2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{</w:t>
      </w:r>
    </w:p>
    <w:p w14:paraId="4FEC05C1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contents[</w:t>
      </w:r>
      <w:proofErr w:type="spell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</w:t>
      </w:r>
      <w:proofErr w:type="spellEnd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] = (char)</w:t>
      </w:r>
      <w:proofErr w:type="spellStart"/>
      <w:proofErr w:type="gram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reader.Read</w:t>
      </w:r>
      <w:proofErr w:type="spellEnd"/>
      <w:proofErr w:type="gramEnd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();</w:t>
      </w:r>
    </w:p>
    <w:p w14:paraId="2CA5AE7B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}</w:t>
      </w:r>
    </w:p>
    <w:p w14:paraId="6B2377B4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4AB4181F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//</w:t>
      </w:r>
      <w:proofErr w:type="spell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Выводим</w:t>
      </w:r>
      <w:proofErr w:type="spellEnd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proofErr w:type="spell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символы</w:t>
      </w:r>
      <w:proofErr w:type="spellEnd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в </w:t>
      </w:r>
      <w:proofErr w:type="spell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консоль</w:t>
      </w:r>
      <w:proofErr w:type="spellEnd"/>
    </w:p>
    <w:p w14:paraId="7A0E2E1B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/*foreach (char c in contents)</w:t>
      </w:r>
    </w:p>
    <w:p w14:paraId="0D0BC1A4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{</w:t>
      </w:r>
    </w:p>
    <w:p w14:paraId="17105F90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</w:t>
      </w:r>
      <w:proofErr w:type="spell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Console.WriteLine</w:t>
      </w:r>
      <w:proofErr w:type="spellEnd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(c</w:t>
      </w:r>
      <w:proofErr w:type="gram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  <w:proofErr w:type="gramEnd"/>
    </w:p>
    <w:p w14:paraId="6A2EC684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}*/</w:t>
      </w:r>
    </w:p>
    <w:p w14:paraId="1F82A06E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// </w:t>
      </w:r>
      <w:proofErr w:type="spell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Закрываем</w:t>
      </w:r>
      <w:proofErr w:type="spellEnd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proofErr w:type="spell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потоки</w:t>
      </w:r>
      <w:proofErr w:type="spellEnd"/>
    </w:p>
    <w:p w14:paraId="715153B4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</w:t>
      </w:r>
      <w:proofErr w:type="spellStart"/>
      <w:proofErr w:type="gram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reader.Close</w:t>
      </w:r>
      <w:proofErr w:type="spellEnd"/>
      <w:proofErr w:type="gramEnd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();</w:t>
      </w:r>
    </w:p>
    <w:p w14:paraId="580525FD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</w:t>
      </w:r>
      <w:proofErr w:type="spellStart"/>
      <w:proofErr w:type="gram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stream.Close</w:t>
      </w:r>
      <w:proofErr w:type="spellEnd"/>
      <w:proofErr w:type="gramEnd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();</w:t>
      </w:r>
    </w:p>
    <w:p w14:paraId="588F2FA7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08240438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Summarize(contents</w:t>
      </w:r>
      <w:proofErr w:type="gram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  <w:proofErr w:type="gramEnd"/>
    </w:p>
    <w:p w14:paraId="68C2970E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}</w:t>
      </w:r>
    </w:p>
    <w:p w14:paraId="0C29F591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static void Summarize(</w:t>
      </w:r>
      <w:proofErr w:type="gram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char[</w:t>
      </w:r>
      <w:proofErr w:type="gramEnd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] chars)</w:t>
      </w:r>
    </w:p>
    <w:p w14:paraId="40BE6A5B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</w:t>
      </w: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{</w:t>
      </w:r>
    </w:p>
    <w:p w14:paraId="6403051D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lastRenderedPageBreak/>
        <w:t xml:space="preserve">        </w:t>
      </w: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int</w:t>
      </w: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</w:t>
      </w:r>
      <w:proofErr w:type="spell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lineCount</w:t>
      </w:r>
      <w:proofErr w:type="spellEnd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= </w:t>
      </w:r>
      <w:proofErr w:type="gram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1;  /</w:t>
      </w:r>
      <w:proofErr w:type="gramEnd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/ Начинаем с 1, так как первая строка уже существует</w:t>
      </w:r>
    </w:p>
    <w:p w14:paraId="62E8247E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       </w:t>
      </w: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int</w:t>
      </w: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</w:t>
      </w:r>
      <w:proofErr w:type="spell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vowelCount</w:t>
      </w:r>
      <w:proofErr w:type="spellEnd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= 0; // Счетчик гласных</w:t>
      </w:r>
    </w:p>
    <w:p w14:paraId="7ECCD262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       </w:t>
      </w: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int</w:t>
      </w: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</w:t>
      </w:r>
      <w:proofErr w:type="spell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consonantCount</w:t>
      </w:r>
      <w:proofErr w:type="spellEnd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= 0; // Счетчик согласных</w:t>
      </w:r>
    </w:p>
    <w:p w14:paraId="12AFE6ED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</w:p>
    <w:p w14:paraId="013AC62D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       </w:t>
      </w: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foreach (char c in chars)</w:t>
      </w:r>
    </w:p>
    <w:p w14:paraId="46D1690A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{</w:t>
      </w:r>
    </w:p>
    <w:p w14:paraId="6AB7836A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if ("</w:t>
      </w:r>
      <w:proofErr w:type="spell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AEIOUaeiouАУОИЭЫЁЕЮЯауоиеэыёеяю</w:t>
      </w:r>
      <w:proofErr w:type="spellEnd"/>
      <w:proofErr w:type="gram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".IndexOf</w:t>
      </w:r>
      <w:proofErr w:type="gramEnd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(c) != -1)</w:t>
      </w:r>
    </w:p>
    <w:p w14:paraId="1D397C8F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{</w:t>
      </w:r>
    </w:p>
    <w:p w14:paraId="416C47E0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    // </w:t>
      </w:r>
      <w:proofErr w:type="spell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Если</w:t>
      </w:r>
      <w:proofErr w:type="spellEnd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proofErr w:type="spell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символ</w:t>
      </w:r>
      <w:proofErr w:type="spellEnd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proofErr w:type="spell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гласный</w:t>
      </w:r>
      <w:proofErr w:type="spellEnd"/>
    </w:p>
    <w:p w14:paraId="720E329D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    </w:t>
      </w:r>
      <w:proofErr w:type="spell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vowelCount</w:t>
      </w:r>
      <w:proofErr w:type="spellEnd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+</w:t>
      </w:r>
      <w:proofErr w:type="gram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+;</w:t>
      </w:r>
      <w:proofErr w:type="gramEnd"/>
    </w:p>
    <w:p w14:paraId="25B8B3DD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           }</w:t>
      </w:r>
    </w:p>
    <w:p w14:paraId="39D8DE75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           </w:t>
      </w: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else</w:t>
      </w: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</w:t>
      </w: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if</w:t>
      </w: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(</w:t>
      </w:r>
      <w:proofErr w:type="gram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char</w:t>
      </w: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.</w:t>
      </w:r>
      <w:proofErr w:type="spell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IsLetter</w:t>
      </w:r>
      <w:proofErr w:type="spellEnd"/>
      <w:proofErr w:type="gramEnd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(</w:t>
      </w: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</w:t>
      </w: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))  // Если это буква, но не гласная, значит согласная</w:t>
      </w:r>
    </w:p>
    <w:p w14:paraId="4FDAF8AF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           </w:t>
      </w: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{</w:t>
      </w:r>
    </w:p>
    <w:p w14:paraId="1E8324AC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    </w:t>
      </w:r>
      <w:proofErr w:type="spell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consonantCount</w:t>
      </w:r>
      <w:proofErr w:type="spellEnd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+</w:t>
      </w:r>
      <w:proofErr w:type="gram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+;</w:t>
      </w:r>
      <w:proofErr w:type="gramEnd"/>
    </w:p>
    <w:p w14:paraId="28229ED2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}</w:t>
      </w:r>
    </w:p>
    <w:p w14:paraId="5333AAF1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0031B26D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if (c == '\n')</w:t>
      </w:r>
    </w:p>
    <w:p w14:paraId="0D96AF08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{</w:t>
      </w:r>
    </w:p>
    <w:p w14:paraId="68C5788F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    </w:t>
      </w:r>
      <w:proofErr w:type="spell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lineCount</w:t>
      </w:r>
      <w:proofErr w:type="spellEnd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++; // </w:t>
      </w:r>
      <w:proofErr w:type="spell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Увеличиваем</w:t>
      </w:r>
      <w:proofErr w:type="spellEnd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proofErr w:type="spell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количество</w:t>
      </w:r>
      <w:proofErr w:type="spellEnd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proofErr w:type="spell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строк</w:t>
      </w:r>
      <w:proofErr w:type="spellEnd"/>
    </w:p>
    <w:p w14:paraId="7AAEE60F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}</w:t>
      </w:r>
    </w:p>
    <w:p w14:paraId="22BCD73F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}</w:t>
      </w:r>
    </w:p>
    <w:p w14:paraId="419A40DC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55B721DF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</w:t>
      </w:r>
      <w:proofErr w:type="spell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Console.WriteLine</w:t>
      </w:r>
      <w:proofErr w:type="spellEnd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($"</w:t>
      </w:r>
      <w:proofErr w:type="spell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Гласные</w:t>
      </w:r>
      <w:proofErr w:type="spellEnd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= {</w:t>
      </w:r>
      <w:proofErr w:type="spell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vowelCount</w:t>
      </w:r>
      <w:proofErr w:type="spellEnd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}, </w:t>
      </w:r>
      <w:proofErr w:type="spell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согласные</w:t>
      </w:r>
      <w:proofErr w:type="spellEnd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= {</w:t>
      </w:r>
      <w:proofErr w:type="spell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consonantCount</w:t>
      </w:r>
      <w:proofErr w:type="spellEnd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}, </w:t>
      </w:r>
      <w:proofErr w:type="spell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строк</w:t>
      </w:r>
      <w:proofErr w:type="spellEnd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= {</w:t>
      </w:r>
      <w:proofErr w:type="spell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lineCount</w:t>
      </w:r>
      <w:proofErr w:type="spellEnd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}"</w:t>
      </w:r>
      <w:proofErr w:type="gram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  <w:proofErr w:type="gramEnd"/>
    </w:p>
    <w:p w14:paraId="6D9B3BB4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}</w:t>
      </w:r>
    </w:p>
    <w:p w14:paraId="774E6478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15714802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}</w:t>
      </w:r>
    </w:p>
    <w:p w14:paraId="35E4244F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//cd C:\Users\Nef0o0r\OneDrive\Study\Второй </w:t>
      </w:r>
      <w:proofErr w:type="spell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курс</w:t>
      </w:r>
      <w:proofErr w:type="spellEnd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\ООП C#\</w:t>
      </w:r>
      <w:proofErr w:type="spell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Лабы</w:t>
      </w:r>
      <w:proofErr w:type="spellEnd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\Laba5\</w:t>
      </w:r>
      <w:proofErr w:type="spell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Код</w:t>
      </w:r>
      <w:proofErr w:type="spellEnd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\</w:t>
      </w:r>
      <w:proofErr w:type="spell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FileDetails</w:t>
      </w:r>
      <w:proofErr w:type="spellEnd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\</w:t>
      </w:r>
      <w:proofErr w:type="spell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FileDetails</w:t>
      </w:r>
      <w:proofErr w:type="spellEnd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\bin\Debug&gt;</w:t>
      </w:r>
    </w:p>
    <w:p w14:paraId="0C51AB4A" w14:textId="77777777" w:rsidR="0091520A" w:rsidRPr="0091520A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//</w:t>
      </w:r>
      <w:proofErr w:type="spellStart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FileDetails</w:t>
      </w:r>
      <w:proofErr w:type="spellEnd"/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.</w:t>
      </w: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exe</w:t>
      </w: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</w:t>
      </w: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text</w:t>
      </w: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.</w:t>
      </w: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txt</w:t>
      </w:r>
    </w:p>
    <w:p w14:paraId="4EFED2C6" w14:textId="3424FF63" w:rsidR="00572844" w:rsidRDefault="0091520A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91520A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//Код работает только через консоль!!!</w:t>
      </w:r>
    </w:p>
    <w:p w14:paraId="1CED7124" w14:textId="77777777" w:rsidR="002B159B" w:rsidRPr="0091520A" w:rsidRDefault="002B159B" w:rsidP="00AE3B36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</w:p>
    <w:p w14:paraId="7EDE236C" w14:textId="74848804" w:rsidR="00CD43F3" w:rsidRPr="00F779FD" w:rsidRDefault="00CD43F3" w:rsidP="00AE3B36">
      <w:pPr>
        <w:pStyle w:val="af2"/>
        <w:spacing w:line="360" w:lineRule="auto"/>
        <w:ind w:left="0" w:firstLine="709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</w:pP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lastRenderedPageBreak/>
        <w:t>Упражнение</w:t>
      </w:r>
      <w:r w:rsidR="009D7B6D" w:rsidRPr="001F2622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 xml:space="preserve"> </w:t>
      </w:r>
      <w:r w:rsidR="0091520A" w:rsidRPr="00FA18E1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1 (24)</w:t>
      </w: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:</w:t>
      </w:r>
    </w:p>
    <w:p w14:paraId="3316F46F" w14:textId="7D22E9D0" w:rsidR="004D3611" w:rsidRPr="001F2622" w:rsidRDefault="004D361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6EF8810F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using </w:t>
      </w:r>
      <w:proofErr w:type="gram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System;</w:t>
      </w:r>
      <w:proofErr w:type="gramEnd"/>
    </w:p>
    <w:p w14:paraId="4E7C0BB8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using </w:t>
      </w:r>
      <w:proofErr w:type="gram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System.IO;</w:t>
      </w:r>
      <w:proofErr w:type="gramEnd"/>
    </w:p>
    <w:p w14:paraId="07DA61A5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5FE0BB93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class </w:t>
      </w:r>
      <w:proofErr w:type="spell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FileDetails</w:t>
      </w:r>
      <w:proofErr w:type="spellEnd"/>
    </w:p>
    <w:p w14:paraId="4B88DEED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{</w:t>
      </w:r>
    </w:p>
    <w:p w14:paraId="5CDD12D9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static void Main(</w:t>
      </w:r>
      <w:proofErr w:type="gram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string[</w:t>
      </w:r>
      <w:proofErr w:type="gramEnd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] </w:t>
      </w:r>
      <w:proofErr w:type="spell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args</w:t>
      </w:r>
      <w:proofErr w:type="spellEnd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</w:t>
      </w:r>
    </w:p>
    <w:p w14:paraId="2828E620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{</w:t>
      </w:r>
    </w:p>
    <w:p w14:paraId="4411248E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try</w:t>
      </w:r>
    </w:p>
    <w:p w14:paraId="60B427A3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{</w:t>
      </w:r>
    </w:p>
    <w:p w14:paraId="7A618010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int </w:t>
      </w:r>
      <w:proofErr w:type="gram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length;</w:t>
      </w:r>
      <w:proofErr w:type="gramEnd"/>
    </w:p>
    <w:p w14:paraId="097ADC94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string </w:t>
      </w:r>
      <w:proofErr w:type="spellStart"/>
      <w:proofErr w:type="gram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fileName</w:t>
      </w:r>
      <w:proofErr w:type="spellEnd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;</w:t>
      </w:r>
      <w:proofErr w:type="gramEnd"/>
    </w:p>
    <w:p w14:paraId="496CC97F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6D7ADBA9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// </w:t>
      </w:r>
      <w:proofErr w:type="spell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Вывод</w:t>
      </w:r>
      <w:proofErr w:type="spellEnd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proofErr w:type="spell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длины</w:t>
      </w:r>
      <w:proofErr w:type="spellEnd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proofErr w:type="spell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массива</w:t>
      </w:r>
      <w:proofErr w:type="spellEnd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proofErr w:type="spell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args</w:t>
      </w:r>
      <w:proofErr w:type="spellEnd"/>
    </w:p>
    <w:p w14:paraId="1D49CA06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</w:t>
      </w:r>
      <w:proofErr w:type="spell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Console.WriteLine</w:t>
      </w:r>
      <w:proofErr w:type="spellEnd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("Lengths of </w:t>
      </w:r>
      <w:proofErr w:type="spell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args</w:t>
      </w:r>
      <w:proofErr w:type="spellEnd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: " + </w:t>
      </w:r>
      <w:proofErr w:type="spellStart"/>
      <w:proofErr w:type="gram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args.Length</w:t>
      </w:r>
      <w:proofErr w:type="spellEnd"/>
      <w:proofErr w:type="gramEnd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</w:p>
    <w:p w14:paraId="32D803C0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24149FBD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// </w:t>
      </w:r>
      <w:proofErr w:type="spell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Вывод</w:t>
      </w:r>
      <w:proofErr w:type="spellEnd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proofErr w:type="spell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всех</w:t>
      </w:r>
      <w:proofErr w:type="spellEnd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proofErr w:type="spell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аргументов</w:t>
      </w:r>
      <w:proofErr w:type="spellEnd"/>
    </w:p>
    <w:p w14:paraId="4640D7F9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foreach (string </w:t>
      </w:r>
      <w:proofErr w:type="spell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arg</w:t>
      </w:r>
      <w:proofErr w:type="spellEnd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in </w:t>
      </w:r>
      <w:proofErr w:type="spell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args</w:t>
      </w:r>
      <w:proofErr w:type="spellEnd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</w:t>
      </w:r>
    </w:p>
    <w:p w14:paraId="40AA3BC8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{</w:t>
      </w:r>
    </w:p>
    <w:p w14:paraId="5DC436B4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    </w:t>
      </w:r>
      <w:proofErr w:type="spell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Console.WriteLine</w:t>
      </w:r>
      <w:proofErr w:type="spellEnd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</w:t>
      </w:r>
      <w:proofErr w:type="spell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arg</w:t>
      </w:r>
      <w:proofErr w:type="spellEnd"/>
      <w:proofErr w:type="gram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  <w:proofErr w:type="gramEnd"/>
    </w:p>
    <w:p w14:paraId="4B73896E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}</w:t>
      </w:r>
    </w:p>
    <w:p w14:paraId="2A6C2C56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12ED9DE3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// </w:t>
      </w:r>
      <w:proofErr w:type="spell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Получение</w:t>
      </w:r>
      <w:proofErr w:type="spellEnd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proofErr w:type="spell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имени</w:t>
      </w:r>
      <w:proofErr w:type="spellEnd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proofErr w:type="spell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файла</w:t>
      </w:r>
      <w:proofErr w:type="spellEnd"/>
    </w:p>
    <w:p w14:paraId="40CEBB3F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</w:t>
      </w:r>
      <w:proofErr w:type="spell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fileName</w:t>
      </w:r>
      <w:proofErr w:type="spellEnd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= </w:t>
      </w:r>
      <w:proofErr w:type="spellStart"/>
      <w:proofErr w:type="gram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args</w:t>
      </w:r>
      <w:proofErr w:type="spellEnd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[</w:t>
      </w:r>
      <w:proofErr w:type="gramEnd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0];</w:t>
      </w:r>
    </w:p>
    <w:p w14:paraId="55F2390D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</w:t>
      </w:r>
      <w:proofErr w:type="spell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Console.WriteLine</w:t>
      </w:r>
      <w:proofErr w:type="spellEnd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("Filename: " + </w:t>
      </w:r>
      <w:proofErr w:type="spell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fileName</w:t>
      </w:r>
      <w:proofErr w:type="spellEnd"/>
      <w:proofErr w:type="gram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  <w:proofErr w:type="gramEnd"/>
    </w:p>
    <w:p w14:paraId="48838768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78EE78E5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</w:t>
      </w: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// Открываем файл и читаем его содержимое</w:t>
      </w:r>
    </w:p>
    <w:p w14:paraId="6FA0DA68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           </w:t>
      </w:r>
      <w:proofErr w:type="spell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FileStream</w:t>
      </w:r>
      <w:proofErr w:type="spellEnd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stream = new </w:t>
      </w:r>
      <w:proofErr w:type="spellStart"/>
      <w:proofErr w:type="gram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FileStream</w:t>
      </w:r>
      <w:proofErr w:type="spellEnd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</w:t>
      </w:r>
      <w:proofErr w:type="spellStart"/>
      <w:proofErr w:type="gramEnd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fileName</w:t>
      </w:r>
      <w:proofErr w:type="spellEnd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, </w:t>
      </w:r>
      <w:proofErr w:type="spell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FileMode.Open</w:t>
      </w:r>
      <w:proofErr w:type="spellEnd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</w:p>
    <w:p w14:paraId="08E7B34F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</w:t>
      </w:r>
      <w:proofErr w:type="spell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StreamReader</w:t>
      </w:r>
      <w:proofErr w:type="spellEnd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reader = new </w:t>
      </w:r>
      <w:proofErr w:type="spell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StreamReader</w:t>
      </w:r>
      <w:proofErr w:type="spellEnd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(stream</w:t>
      </w:r>
      <w:proofErr w:type="gram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  <w:proofErr w:type="gramEnd"/>
    </w:p>
    <w:p w14:paraId="3BD683FD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2F9253C8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// </w:t>
      </w:r>
      <w:proofErr w:type="spell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Получаем</w:t>
      </w:r>
      <w:proofErr w:type="spellEnd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proofErr w:type="spell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длину</w:t>
      </w:r>
      <w:proofErr w:type="spellEnd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proofErr w:type="spell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файла</w:t>
      </w:r>
      <w:proofErr w:type="spellEnd"/>
    </w:p>
    <w:p w14:paraId="1BA4F574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length = (int)</w:t>
      </w:r>
      <w:proofErr w:type="spellStart"/>
      <w:proofErr w:type="gram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stream.Length</w:t>
      </w:r>
      <w:proofErr w:type="spellEnd"/>
      <w:proofErr w:type="gramEnd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;</w:t>
      </w:r>
    </w:p>
    <w:p w14:paraId="226915CB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</w:t>
      </w:r>
      <w:proofErr w:type="gram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char[</w:t>
      </w:r>
      <w:proofErr w:type="gramEnd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] contents = new char[length];</w:t>
      </w:r>
    </w:p>
    <w:p w14:paraId="3475DE7E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28E56822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</w:t>
      </w: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// Читаем символы по одному и добавляем их в массив</w:t>
      </w:r>
    </w:p>
    <w:p w14:paraId="03D8AA76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           </w:t>
      </w: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for (int </w:t>
      </w:r>
      <w:proofErr w:type="spell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</w:t>
      </w:r>
      <w:proofErr w:type="spellEnd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= 0; </w:t>
      </w:r>
      <w:proofErr w:type="spell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</w:t>
      </w:r>
      <w:proofErr w:type="spellEnd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&lt; length; </w:t>
      </w:r>
      <w:proofErr w:type="spell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</w:t>
      </w:r>
      <w:proofErr w:type="spellEnd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++)</w:t>
      </w:r>
    </w:p>
    <w:p w14:paraId="2A1016A2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{</w:t>
      </w:r>
    </w:p>
    <w:p w14:paraId="46410D4F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    contents[</w:t>
      </w:r>
      <w:proofErr w:type="spell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</w:t>
      </w:r>
      <w:proofErr w:type="spellEnd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] = (char)</w:t>
      </w:r>
      <w:proofErr w:type="spellStart"/>
      <w:proofErr w:type="gram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reader.Read</w:t>
      </w:r>
      <w:proofErr w:type="spellEnd"/>
      <w:proofErr w:type="gramEnd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();</w:t>
      </w:r>
    </w:p>
    <w:p w14:paraId="48A85BFA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}</w:t>
      </w:r>
    </w:p>
    <w:p w14:paraId="7DDD5C36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30276E04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//</w:t>
      </w:r>
      <w:proofErr w:type="spell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Выводим</w:t>
      </w:r>
      <w:proofErr w:type="spellEnd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proofErr w:type="spell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символы</w:t>
      </w:r>
      <w:proofErr w:type="spellEnd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в </w:t>
      </w:r>
      <w:proofErr w:type="spell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консоль</w:t>
      </w:r>
      <w:proofErr w:type="spellEnd"/>
    </w:p>
    <w:p w14:paraId="73B46698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/*foreach (char c in contents)</w:t>
      </w:r>
    </w:p>
    <w:p w14:paraId="6AD0B892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{</w:t>
      </w:r>
    </w:p>
    <w:p w14:paraId="6445B3D8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    </w:t>
      </w:r>
      <w:proofErr w:type="spell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Console.WriteLine</w:t>
      </w:r>
      <w:proofErr w:type="spellEnd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(c</w:t>
      </w:r>
      <w:proofErr w:type="gram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  <w:proofErr w:type="gramEnd"/>
    </w:p>
    <w:p w14:paraId="61115A94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}*/</w:t>
      </w:r>
    </w:p>
    <w:p w14:paraId="71CCDC4B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// </w:t>
      </w:r>
      <w:proofErr w:type="spell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Закрываем</w:t>
      </w:r>
      <w:proofErr w:type="spellEnd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proofErr w:type="spell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потоки</w:t>
      </w:r>
      <w:proofErr w:type="spellEnd"/>
    </w:p>
    <w:p w14:paraId="5B2C251A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</w:t>
      </w:r>
      <w:proofErr w:type="spellStart"/>
      <w:proofErr w:type="gram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reader.Close</w:t>
      </w:r>
      <w:proofErr w:type="spellEnd"/>
      <w:proofErr w:type="gramEnd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();</w:t>
      </w:r>
    </w:p>
    <w:p w14:paraId="47983A06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</w:t>
      </w:r>
      <w:proofErr w:type="spellStart"/>
      <w:proofErr w:type="gram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stream.Close</w:t>
      </w:r>
      <w:proofErr w:type="spellEnd"/>
      <w:proofErr w:type="gramEnd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();</w:t>
      </w:r>
    </w:p>
    <w:p w14:paraId="35F6E161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lastRenderedPageBreak/>
        <w:t xml:space="preserve">            Summarize(contents</w:t>
      </w:r>
      <w:proofErr w:type="gram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  <w:proofErr w:type="gramEnd"/>
    </w:p>
    <w:p w14:paraId="5B3120FA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}</w:t>
      </w:r>
    </w:p>
    <w:p w14:paraId="06CAEF64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catch (Exception ex)</w:t>
      </w:r>
    </w:p>
    <w:p w14:paraId="324E7744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{</w:t>
      </w:r>
    </w:p>
    <w:p w14:paraId="07423E6E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</w:t>
      </w:r>
      <w:proofErr w:type="spell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Console.WriteLine</w:t>
      </w:r>
      <w:proofErr w:type="spellEnd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</w:t>
      </w:r>
      <w:proofErr w:type="spellStart"/>
      <w:proofErr w:type="gram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ex.ToString</w:t>
      </w:r>
      <w:proofErr w:type="spellEnd"/>
      <w:proofErr w:type="gramEnd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());</w:t>
      </w:r>
    </w:p>
    <w:p w14:paraId="1361A375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}</w:t>
      </w:r>
    </w:p>
    <w:p w14:paraId="23C87A66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}</w:t>
      </w:r>
    </w:p>
    <w:p w14:paraId="5D0C6C0D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static void Summarize(</w:t>
      </w:r>
      <w:proofErr w:type="gram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char[</w:t>
      </w:r>
      <w:proofErr w:type="gramEnd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] chars)</w:t>
      </w:r>
    </w:p>
    <w:p w14:paraId="409A1620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</w:t>
      </w: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{</w:t>
      </w:r>
    </w:p>
    <w:p w14:paraId="724F9693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       </w:t>
      </w: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int</w:t>
      </w: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</w:t>
      </w:r>
      <w:proofErr w:type="spell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lineCount</w:t>
      </w:r>
      <w:proofErr w:type="spellEnd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= </w:t>
      </w:r>
      <w:proofErr w:type="gram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1;  /</w:t>
      </w:r>
      <w:proofErr w:type="gramEnd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/ Начинаем с 1, так как первая строка уже существует</w:t>
      </w:r>
    </w:p>
    <w:p w14:paraId="72507425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       </w:t>
      </w: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int</w:t>
      </w: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</w:t>
      </w:r>
      <w:proofErr w:type="spell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vowelCount</w:t>
      </w:r>
      <w:proofErr w:type="spellEnd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= 0; // Счетчик гласных</w:t>
      </w:r>
    </w:p>
    <w:p w14:paraId="13849B44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       </w:t>
      </w: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int</w:t>
      </w: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</w:t>
      </w:r>
      <w:proofErr w:type="spell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consonantCount</w:t>
      </w:r>
      <w:proofErr w:type="spellEnd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= 0; // Счетчик согласных</w:t>
      </w:r>
    </w:p>
    <w:p w14:paraId="614541DD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</w:p>
    <w:p w14:paraId="38FCA409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       </w:t>
      </w: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foreach (char c in chars)</w:t>
      </w:r>
    </w:p>
    <w:p w14:paraId="4F2DC48F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{</w:t>
      </w:r>
    </w:p>
    <w:p w14:paraId="29DA933E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if ("</w:t>
      </w:r>
      <w:proofErr w:type="spell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AEIOUaeiouАУОИЭЫЁЕЮЯауоиеэыёеяю</w:t>
      </w:r>
      <w:proofErr w:type="spellEnd"/>
      <w:proofErr w:type="gram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".IndexOf</w:t>
      </w:r>
      <w:proofErr w:type="gramEnd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(c) != -1)</w:t>
      </w:r>
    </w:p>
    <w:p w14:paraId="414F7D93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{</w:t>
      </w:r>
    </w:p>
    <w:p w14:paraId="21915841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    // </w:t>
      </w:r>
      <w:proofErr w:type="spell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Если</w:t>
      </w:r>
      <w:proofErr w:type="spellEnd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proofErr w:type="spell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символ</w:t>
      </w:r>
      <w:proofErr w:type="spellEnd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proofErr w:type="spell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гласный</w:t>
      </w:r>
      <w:proofErr w:type="spellEnd"/>
    </w:p>
    <w:p w14:paraId="5FF38602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    </w:t>
      </w:r>
      <w:proofErr w:type="spell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vowelCount</w:t>
      </w:r>
      <w:proofErr w:type="spellEnd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+</w:t>
      </w:r>
      <w:proofErr w:type="gram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+;</w:t>
      </w:r>
      <w:proofErr w:type="gramEnd"/>
    </w:p>
    <w:p w14:paraId="1C68F71C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           }</w:t>
      </w:r>
    </w:p>
    <w:p w14:paraId="01DCB4BC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           </w:t>
      </w: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else</w:t>
      </w: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</w:t>
      </w: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if</w:t>
      </w: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(</w:t>
      </w:r>
      <w:proofErr w:type="gram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char</w:t>
      </w: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.</w:t>
      </w:r>
      <w:proofErr w:type="spell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IsLetter</w:t>
      </w:r>
      <w:proofErr w:type="spellEnd"/>
      <w:proofErr w:type="gramEnd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(</w:t>
      </w: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</w:t>
      </w: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))  // Если это буква, но не гласная, значит согласная</w:t>
      </w:r>
    </w:p>
    <w:p w14:paraId="0B0E2F52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           </w:t>
      </w: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{</w:t>
      </w:r>
    </w:p>
    <w:p w14:paraId="3A3A17E9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    </w:t>
      </w:r>
      <w:proofErr w:type="spell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consonantCount</w:t>
      </w:r>
      <w:proofErr w:type="spellEnd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+</w:t>
      </w:r>
      <w:proofErr w:type="gram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+;</w:t>
      </w:r>
      <w:proofErr w:type="gramEnd"/>
    </w:p>
    <w:p w14:paraId="61B41C2D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}</w:t>
      </w:r>
    </w:p>
    <w:p w14:paraId="55A9D365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6F1FBCDB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if (c == '\n')</w:t>
      </w:r>
    </w:p>
    <w:p w14:paraId="2F9CFE5E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{</w:t>
      </w:r>
    </w:p>
    <w:p w14:paraId="34D729B3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    </w:t>
      </w:r>
      <w:proofErr w:type="spell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lineCount</w:t>
      </w:r>
      <w:proofErr w:type="spellEnd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++; // </w:t>
      </w:r>
      <w:proofErr w:type="spell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Увеличиваем</w:t>
      </w:r>
      <w:proofErr w:type="spellEnd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proofErr w:type="spell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количество</w:t>
      </w:r>
      <w:proofErr w:type="spellEnd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proofErr w:type="spell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строк</w:t>
      </w:r>
      <w:proofErr w:type="spellEnd"/>
    </w:p>
    <w:p w14:paraId="3D6791CB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}</w:t>
      </w:r>
    </w:p>
    <w:p w14:paraId="4950E373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}</w:t>
      </w:r>
    </w:p>
    <w:p w14:paraId="3F32904A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11D634BD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</w:t>
      </w:r>
      <w:proofErr w:type="spell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Console.WriteLine</w:t>
      </w:r>
      <w:proofErr w:type="spellEnd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($"</w:t>
      </w:r>
      <w:proofErr w:type="spell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Гласные</w:t>
      </w:r>
      <w:proofErr w:type="spellEnd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= {</w:t>
      </w:r>
      <w:proofErr w:type="spell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vowelCount</w:t>
      </w:r>
      <w:proofErr w:type="spellEnd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}, </w:t>
      </w:r>
      <w:proofErr w:type="spell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согласные</w:t>
      </w:r>
      <w:proofErr w:type="spellEnd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= {</w:t>
      </w:r>
      <w:proofErr w:type="spell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consonantCount</w:t>
      </w:r>
      <w:proofErr w:type="spellEnd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}, </w:t>
      </w:r>
      <w:proofErr w:type="spell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строк</w:t>
      </w:r>
      <w:proofErr w:type="spellEnd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= {</w:t>
      </w:r>
      <w:proofErr w:type="spell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lineCount</w:t>
      </w:r>
      <w:proofErr w:type="spellEnd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}"</w:t>
      </w:r>
      <w:proofErr w:type="gram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  <w:proofErr w:type="gramEnd"/>
    </w:p>
    <w:p w14:paraId="61B1DF92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}</w:t>
      </w:r>
    </w:p>
    <w:p w14:paraId="7FDAC49E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06B5E6C6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}</w:t>
      </w:r>
    </w:p>
    <w:p w14:paraId="0B62F9B2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//cd C:\Users\Nef0o0r\OneDrive\Study\Второй </w:t>
      </w:r>
      <w:proofErr w:type="spell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курс</w:t>
      </w:r>
      <w:proofErr w:type="spellEnd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\ООП C#\</w:t>
      </w:r>
      <w:proofErr w:type="spell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Лабы</w:t>
      </w:r>
      <w:proofErr w:type="spellEnd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\Laba5\</w:t>
      </w:r>
      <w:proofErr w:type="spell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Код</w:t>
      </w:r>
      <w:proofErr w:type="spellEnd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\</w:t>
      </w:r>
      <w:proofErr w:type="spell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FileDetails</w:t>
      </w:r>
      <w:proofErr w:type="spellEnd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\</w:t>
      </w:r>
      <w:proofErr w:type="spell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FileDetails</w:t>
      </w:r>
      <w:proofErr w:type="spellEnd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\bin\Debug&gt;</w:t>
      </w:r>
    </w:p>
    <w:p w14:paraId="6F11EB3E" w14:textId="77777777" w:rsidR="00FA18E1" w:rsidRP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//</w:t>
      </w:r>
      <w:proofErr w:type="spellStart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FileDetails</w:t>
      </w:r>
      <w:proofErr w:type="spellEnd"/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.</w:t>
      </w: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exe</w:t>
      </w: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</w:t>
      </w: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text</w:t>
      </w: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.</w:t>
      </w: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txt</w:t>
      </w:r>
    </w:p>
    <w:p w14:paraId="12DCDFC8" w14:textId="1D7A919A" w:rsidR="00572844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FA18E1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//Код работает только через консоль!!!</w:t>
      </w:r>
    </w:p>
    <w:p w14:paraId="7CC6CC63" w14:textId="77777777" w:rsidR="00FA18E1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</w:p>
    <w:p w14:paraId="7B19AA5B" w14:textId="7114A890" w:rsidR="00FA18E1" w:rsidRPr="00F779FD" w:rsidRDefault="00FA18E1" w:rsidP="00AE3B36">
      <w:pPr>
        <w:pStyle w:val="af2"/>
        <w:spacing w:line="360" w:lineRule="auto"/>
        <w:ind w:left="0" w:firstLine="709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</w:pP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Упражнение</w:t>
      </w:r>
      <w:r w:rsidRPr="001F2622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 xml:space="preserve"> </w:t>
      </w:r>
      <w:r w:rsidRPr="00AE3B36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2</w:t>
      </w: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:</w:t>
      </w:r>
    </w:p>
    <w:p w14:paraId="22A96BA2" w14:textId="77777777" w:rsidR="00FA18E1" w:rsidRPr="001F2622" w:rsidRDefault="00FA18E1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3BE97592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using </w:t>
      </w:r>
      <w:proofErr w:type="gram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System;</w:t>
      </w:r>
      <w:proofErr w:type="gramEnd"/>
    </w:p>
    <w:p w14:paraId="06503178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4D866A63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namespace Matrix</w:t>
      </w:r>
    </w:p>
    <w:p w14:paraId="38AC2EBC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{</w:t>
      </w:r>
    </w:p>
    <w:p w14:paraId="4089A2CF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internal class Program</w:t>
      </w:r>
    </w:p>
    <w:p w14:paraId="7B37C818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{</w:t>
      </w:r>
    </w:p>
    <w:p w14:paraId="26044C50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lastRenderedPageBreak/>
        <w:t xml:space="preserve">        static void Main(</w:t>
      </w:r>
      <w:proofErr w:type="gram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string[</w:t>
      </w:r>
      <w:proofErr w:type="gramEnd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] </w:t>
      </w:r>
      <w:proofErr w:type="spell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args</w:t>
      </w:r>
      <w:proofErr w:type="spellEnd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</w:t>
      </w:r>
    </w:p>
    <w:p w14:paraId="0DF05BD4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{</w:t>
      </w:r>
    </w:p>
    <w:p w14:paraId="58FF816C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</w:t>
      </w:r>
      <w:proofErr w:type="gram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int[</w:t>
      </w:r>
      <w:proofErr w:type="gramEnd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,] arr1 = new int[2, 2];</w:t>
      </w:r>
    </w:p>
    <w:p w14:paraId="5D14E8EB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</w:t>
      </w:r>
      <w:proofErr w:type="gram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int[</w:t>
      </w:r>
      <w:proofErr w:type="gramEnd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,] arr2 = new int[2, 2];</w:t>
      </w:r>
    </w:p>
    <w:p w14:paraId="063873AA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</w:t>
      </w:r>
      <w:proofErr w:type="gram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int[</w:t>
      </w:r>
      <w:proofErr w:type="gramEnd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,] result = new int[2, 2];</w:t>
      </w:r>
    </w:p>
    <w:p w14:paraId="3EB9F0A3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string </w:t>
      </w:r>
      <w:proofErr w:type="gram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line;</w:t>
      </w:r>
      <w:proofErr w:type="gramEnd"/>
    </w:p>
    <w:p w14:paraId="7E5179AC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16B5C13C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Console</w:t>
      </w: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.</w:t>
      </w: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WriteLine</w:t>
      </w: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("Введите первую матрицу, каждый символ через </w:t>
      </w: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Enter</w:t>
      </w: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"</w:t>
      </w:r>
      <w:proofErr w:type="gram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);</w:t>
      </w:r>
      <w:proofErr w:type="gramEnd"/>
    </w:p>
    <w:p w14:paraId="55C2D71D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           </w:t>
      </w: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for (int </w:t>
      </w:r>
      <w:proofErr w:type="spell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</w:t>
      </w:r>
      <w:proofErr w:type="spellEnd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= 0; </w:t>
      </w:r>
      <w:proofErr w:type="spell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</w:t>
      </w:r>
      <w:proofErr w:type="spellEnd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&lt; 2; </w:t>
      </w:r>
      <w:proofErr w:type="spell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</w:t>
      </w:r>
      <w:proofErr w:type="spellEnd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++)</w:t>
      </w:r>
    </w:p>
    <w:p w14:paraId="2EC355D8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{</w:t>
      </w:r>
    </w:p>
    <w:p w14:paraId="16C0FEF0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    for (int j = 0; j &lt; 2; </w:t>
      </w:r>
      <w:proofErr w:type="spell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j++</w:t>
      </w:r>
      <w:proofErr w:type="spellEnd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</w:t>
      </w:r>
    </w:p>
    <w:p w14:paraId="0500EAE6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    {</w:t>
      </w:r>
    </w:p>
    <w:p w14:paraId="0F402564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        line = </w:t>
      </w:r>
      <w:proofErr w:type="spell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Console.ReadLine</w:t>
      </w:r>
      <w:proofErr w:type="spellEnd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</w:t>
      </w:r>
      <w:proofErr w:type="gram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  <w:proofErr w:type="gramEnd"/>
    </w:p>
    <w:p w14:paraId="2AE72AC5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        arr1[</w:t>
      </w:r>
      <w:proofErr w:type="spellStart"/>
      <w:proofErr w:type="gram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i,j</w:t>
      </w:r>
      <w:proofErr w:type="spellEnd"/>
      <w:proofErr w:type="gramEnd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] = </w:t>
      </w:r>
      <w:proofErr w:type="spell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int.Parse</w:t>
      </w:r>
      <w:proofErr w:type="spellEnd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(line);</w:t>
      </w:r>
    </w:p>
    <w:p w14:paraId="01609F50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    </w:t>
      </w: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}</w:t>
      </w:r>
    </w:p>
    <w:p w14:paraId="72CC6812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           }</w:t>
      </w:r>
    </w:p>
    <w:p w14:paraId="26C17A98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</w:p>
    <w:p w14:paraId="6788E891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</w:p>
    <w:p w14:paraId="0A4EEA3B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           </w:t>
      </w: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Console</w:t>
      </w: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.</w:t>
      </w: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WriteLine</w:t>
      </w: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("Введите вторую матрицу, каждый символ через </w:t>
      </w: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Enter</w:t>
      </w: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"</w:t>
      </w:r>
      <w:proofErr w:type="gram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);</w:t>
      </w:r>
      <w:proofErr w:type="gramEnd"/>
    </w:p>
    <w:p w14:paraId="107C8DF6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           </w:t>
      </w: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for (int </w:t>
      </w:r>
      <w:proofErr w:type="spell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</w:t>
      </w:r>
      <w:proofErr w:type="spellEnd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= 0; </w:t>
      </w:r>
      <w:proofErr w:type="spell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</w:t>
      </w:r>
      <w:proofErr w:type="spellEnd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&lt; 2; </w:t>
      </w:r>
      <w:proofErr w:type="spell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</w:t>
      </w:r>
      <w:proofErr w:type="spellEnd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++)</w:t>
      </w:r>
    </w:p>
    <w:p w14:paraId="155ED682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{</w:t>
      </w:r>
    </w:p>
    <w:p w14:paraId="7257FF48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    for (int j = 0; j &lt; 2; </w:t>
      </w:r>
      <w:proofErr w:type="spell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j++</w:t>
      </w:r>
      <w:proofErr w:type="spellEnd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</w:t>
      </w:r>
    </w:p>
    <w:p w14:paraId="34E966FE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    {</w:t>
      </w:r>
    </w:p>
    <w:p w14:paraId="7920DF3C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        line = </w:t>
      </w:r>
      <w:proofErr w:type="spell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Console.ReadLine</w:t>
      </w:r>
      <w:proofErr w:type="spellEnd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</w:t>
      </w:r>
      <w:proofErr w:type="gram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  <w:proofErr w:type="gramEnd"/>
    </w:p>
    <w:p w14:paraId="7D20ED24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        arr2[</w:t>
      </w:r>
      <w:proofErr w:type="spell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</w:t>
      </w:r>
      <w:proofErr w:type="spellEnd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, j] = </w:t>
      </w:r>
      <w:proofErr w:type="spellStart"/>
      <w:proofErr w:type="gram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int.Parse</w:t>
      </w:r>
      <w:proofErr w:type="spellEnd"/>
      <w:proofErr w:type="gramEnd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(line);</w:t>
      </w:r>
    </w:p>
    <w:p w14:paraId="73367117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    }</w:t>
      </w:r>
    </w:p>
    <w:p w14:paraId="0A9D78AB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}</w:t>
      </w:r>
    </w:p>
    <w:p w14:paraId="562AEE98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48101915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</w:t>
      </w:r>
      <w:proofErr w:type="spell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Console.WriteLine</w:t>
      </w:r>
      <w:proofErr w:type="spellEnd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("</w:t>
      </w:r>
      <w:proofErr w:type="spell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Первый</w:t>
      </w:r>
      <w:proofErr w:type="spellEnd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proofErr w:type="spell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массив</w:t>
      </w:r>
      <w:proofErr w:type="spellEnd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:"</w:t>
      </w:r>
      <w:proofErr w:type="gram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  <w:proofErr w:type="gramEnd"/>
    </w:p>
    <w:p w14:paraId="2C9F08A1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for (int </w:t>
      </w:r>
      <w:proofErr w:type="spell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</w:t>
      </w:r>
      <w:proofErr w:type="spellEnd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= 0; </w:t>
      </w:r>
      <w:proofErr w:type="spell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</w:t>
      </w:r>
      <w:proofErr w:type="spellEnd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&lt; 2; </w:t>
      </w:r>
      <w:proofErr w:type="spell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</w:t>
      </w:r>
      <w:proofErr w:type="spellEnd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++)</w:t>
      </w:r>
    </w:p>
    <w:p w14:paraId="6C1AE5B2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{</w:t>
      </w:r>
    </w:p>
    <w:p w14:paraId="5EEADC5E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    for (int j = 0; j &lt; 2; </w:t>
      </w:r>
      <w:proofErr w:type="spell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j++</w:t>
      </w:r>
      <w:proofErr w:type="spellEnd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</w:t>
      </w:r>
    </w:p>
    <w:p w14:paraId="7314E1FB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    {</w:t>
      </w:r>
    </w:p>
    <w:p w14:paraId="032E403D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        </w:t>
      </w:r>
      <w:proofErr w:type="spell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Console.Write</w:t>
      </w:r>
      <w:proofErr w:type="spellEnd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(arr1[</w:t>
      </w:r>
      <w:proofErr w:type="spell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</w:t>
      </w:r>
      <w:proofErr w:type="spellEnd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, j] + " "</w:t>
      </w:r>
      <w:proofErr w:type="gram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  <w:proofErr w:type="gramEnd"/>
    </w:p>
    <w:p w14:paraId="206326EC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    }</w:t>
      </w:r>
    </w:p>
    <w:p w14:paraId="16D8FF82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    </w:t>
      </w:r>
      <w:proofErr w:type="spell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Console.Write</w:t>
      </w:r>
      <w:proofErr w:type="spellEnd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("\n"</w:t>
      </w:r>
      <w:proofErr w:type="gram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  <w:proofErr w:type="gramEnd"/>
    </w:p>
    <w:p w14:paraId="1DCEEB8E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}</w:t>
      </w:r>
    </w:p>
    <w:p w14:paraId="262F6B72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</w:t>
      </w:r>
      <w:proofErr w:type="spell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Console.WriteLine</w:t>
      </w:r>
      <w:proofErr w:type="spellEnd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("</w:t>
      </w:r>
      <w:proofErr w:type="spell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Вторая</w:t>
      </w:r>
      <w:proofErr w:type="spellEnd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</w:t>
      </w:r>
      <w:proofErr w:type="spell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массив</w:t>
      </w:r>
      <w:proofErr w:type="spellEnd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:"</w:t>
      </w:r>
      <w:proofErr w:type="gram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  <w:proofErr w:type="gramEnd"/>
    </w:p>
    <w:p w14:paraId="0439CB7C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for (int </w:t>
      </w:r>
      <w:proofErr w:type="spell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</w:t>
      </w:r>
      <w:proofErr w:type="spellEnd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= 0; </w:t>
      </w:r>
      <w:proofErr w:type="spell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</w:t>
      </w:r>
      <w:proofErr w:type="spellEnd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&lt; 2; </w:t>
      </w:r>
      <w:proofErr w:type="spell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</w:t>
      </w:r>
      <w:proofErr w:type="spellEnd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++)</w:t>
      </w:r>
    </w:p>
    <w:p w14:paraId="38400A12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{</w:t>
      </w:r>
    </w:p>
    <w:p w14:paraId="0BCF2CF5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    for (int j = 0; j &lt; 2; </w:t>
      </w:r>
      <w:proofErr w:type="spell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j++</w:t>
      </w:r>
      <w:proofErr w:type="spellEnd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</w:t>
      </w:r>
    </w:p>
    <w:p w14:paraId="25FC735F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    {</w:t>
      </w:r>
    </w:p>
    <w:p w14:paraId="60E2B81C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        </w:t>
      </w:r>
      <w:proofErr w:type="spell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Console.Write</w:t>
      </w:r>
      <w:proofErr w:type="spellEnd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(arr2[</w:t>
      </w:r>
      <w:proofErr w:type="spell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</w:t>
      </w:r>
      <w:proofErr w:type="spellEnd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, j] + " "</w:t>
      </w:r>
      <w:proofErr w:type="gram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  <w:proofErr w:type="gramEnd"/>
    </w:p>
    <w:p w14:paraId="74BDF7A4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    }</w:t>
      </w:r>
    </w:p>
    <w:p w14:paraId="36D236E1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    </w:t>
      </w:r>
      <w:proofErr w:type="spell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Console.Write</w:t>
      </w:r>
      <w:proofErr w:type="spellEnd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("\n"</w:t>
      </w:r>
      <w:proofErr w:type="gram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  <w:proofErr w:type="gramEnd"/>
    </w:p>
    <w:p w14:paraId="39902995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}</w:t>
      </w:r>
    </w:p>
    <w:p w14:paraId="6A981CC8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689514D2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</w:t>
      </w:r>
      <w:proofErr w:type="spell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MatrixMultiply</w:t>
      </w:r>
      <w:proofErr w:type="spellEnd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multiplier = new </w:t>
      </w:r>
      <w:proofErr w:type="spellStart"/>
      <w:proofErr w:type="gram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MatrixMultiply</w:t>
      </w:r>
      <w:proofErr w:type="spellEnd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</w:t>
      </w:r>
      <w:proofErr w:type="gramEnd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</w:p>
    <w:p w14:paraId="3A4CB945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</w:t>
      </w:r>
      <w:proofErr w:type="spellStart"/>
      <w:proofErr w:type="gram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multiplier.MatrixMultiplys</w:t>
      </w:r>
      <w:proofErr w:type="spellEnd"/>
      <w:proofErr w:type="gramEnd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(arr1, arr2, ref result);</w:t>
      </w:r>
    </w:p>
    <w:p w14:paraId="2C6C6502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556BC881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lastRenderedPageBreak/>
        <w:t xml:space="preserve">            Console</w:t>
      </w: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.</w:t>
      </w: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WriteLine</w:t>
      </w: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("Матрица полученная в результате умножения:"</w:t>
      </w:r>
      <w:proofErr w:type="gram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);</w:t>
      </w:r>
      <w:proofErr w:type="gramEnd"/>
    </w:p>
    <w:p w14:paraId="22F7E158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</w:p>
    <w:p w14:paraId="1A8CB6B3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           </w:t>
      </w: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for (int </w:t>
      </w:r>
      <w:proofErr w:type="spell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</w:t>
      </w:r>
      <w:proofErr w:type="spellEnd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= 0; </w:t>
      </w:r>
      <w:proofErr w:type="spell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</w:t>
      </w:r>
      <w:proofErr w:type="spellEnd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&lt; 2; </w:t>
      </w:r>
      <w:proofErr w:type="spell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</w:t>
      </w:r>
      <w:proofErr w:type="spellEnd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++)</w:t>
      </w:r>
    </w:p>
    <w:p w14:paraId="2349C0AE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{</w:t>
      </w:r>
    </w:p>
    <w:p w14:paraId="5F7189E8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    for (int j = 0; j &lt; 2; </w:t>
      </w:r>
      <w:proofErr w:type="spell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j++</w:t>
      </w:r>
      <w:proofErr w:type="spellEnd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</w:t>
      </w:r>
    </w:p>
    <w:p w14:paraId="21C47A0D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    {</w:t>
      </w:r>
    </w:p>
    <w:p w14:paraId="098B065D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        </w:t>
      </w:r>
      <w:proofErr w:type="spell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Console.Write</w:t>
      </w:r>
      <w:proofErr w:type="spellEnd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</w:t>
      </w:r>
      <w:proofErr w:type="gram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result[</w:t>
      </w:r>
      <w:proofErr w:type="spellStart"/>
      <w:proofErr w:type="gramEnd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</w:t>
      </w:r>
      <w:proofErr w:type="spellEnd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, j] + " ");</w:t>
      </w:r>
    </w:p>
    <w:p w14:paraId="357FD5C2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    }</w:t>
      </w:r>
    </w:p>
    <w:p w14:paraId="04384142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    </w:t>
      </w:r>
      <w:proofErr w:type="spell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Console.Write</w:t>
      </w:r>
      <w:proofErr w:type="spellEnd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("\n"</w:t>
      </w:r>
      <w:proofErr w:type="gram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);</w:t>
      </w:r>
      <w:proofErr w:type="gramEnd"/>
    </w:p>
    <w:p w14:paraId="7D2C22EA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}</w:t>
      </w:r>
    </w:p>
    <w:p w14:paraId="21447614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5A729589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}</w:t>
      </w:r>
    </w:p>
    <w:p w14:paraId="78DF926A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}</w:t>
      </w:r>
    </w:p>
    <w:p w14:paraId="3400F10F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internal class </w:t>
      </w:r>
      <w:proofErr w:type="spell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MatrixMultiply</w:t>
      </w:r>
      <w:proofErr w:type="spellEnd"/>
    </w:p>
    <w:p w14:paraId="232C8C5D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{</w:t>
      </w:r>
    </w:p>
    <w:p w14:paraId="7F11A34C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public void </w:t>
      </w:r>
      <w:proofErr w:type="spell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MatrixMultiplys</w:t>
      </w:r>
      <w:proofErr w:type="spellEnd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(</w:t>
      </w:r>
      <w:proofErr w:type="gram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int[</w:t>
      </w:r>
      <w:proofErr w:type="gramEnd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,] arr1, int[,] arr2, ref int[,] result)</w:t>
      </w:r>
    </w:p>
    <w:p w14:paraId="62B2A0CE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{   </w:t>
      </w:r>
    </w:p>
    <w:p w14:paraId="79CFE4F6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</w:t>
      </w:r>
      <w:proofErr w:type="gram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for(</w:t>
      </w:r>
      <w:proofErr w:type="gramEnd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int </w:t>
      </w:r>
      <w:proofErr w:type="spell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</w:t>
      </w:r>
      <w:proofErr w:type="spellEnd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= 0; </w:t>
      </w:r>
      <w:proofErr w:type="spell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</w:t>
      </w:r>
      <w:proofErr w:type="spellEnd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&lt; arr1.GetLength(0); </w:t>
      </w:r>
      <w:proofErr w:type="spell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</w:t>
      </w:r>
      <w:proofErr w:type="spellEnd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++)</w:t>
      </w:r>
    </w:p>
    <w:p w14:paraId="378FA150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{</w:t>
      </w:r>
    </w:p>
    <w:p w14:paraId="1C2C3BED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    </w:t>
      </w:r>
      <w:proofErr w:type="gram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for(</w:t>
      </w:r>
      <w:proofErr w:type="gramEnd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int j = 0; j &lt; arr1.GetLength(1); </w:t>
      </w:r>
      <w:proofErr w:type="spell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j++</w:t>
      </w:r>
      <w:proofErr w:type="spellEnd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)</w:t>
      </w:r>
    </w:p>
    <w:p w14:paraId="6803BFF9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    {</w:t>
      </w:r>
    </w:p>
    <w:p w14:paraId="72E89B3B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        result[</w:t>
      </w:r>
      <w:proofErr w:type="spellStart"/>
      <w:proofErr w:type="gram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i,j</w:t>
      </w:r>
      <w:proofErr w:type="spellEnd"/>
      <w:proofErr w:type="gramEnd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] = 0;</w:t>
      </w:r>
    </w:p>
    <w:p w14:paraId="6098163A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        for (int k = 0; k &lt; arr1.GetLength(0); k++)</w:t>
      </w:r>
    </w:p>
    <w:p w14:paraId="45998936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            result[</w:t>
      </w:r>
      <w:proofErr w:type="spellStart"/>
      <w:proofErr w:type="gram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i,j</w:t>
      </w:r>
      <w:proofErr w:type="spellEnd"/>
      <w:proofErr w:type="gramEnd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] += arr1[</w:t>
      </w:r>
      <w:proofErr w:type="spell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i,k</w:t>
      </w:r>
      <w:proofErr w:type="spellEnd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] * arr2[</w:t>
      </w:r>
      <w:proofErr w:type="spellStart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k,j</w:t>
      </w:r>
      <w:proofErr w:type="spellEnd"/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];</w:t>
      </w:r>
    </w:p>
    <w:p w14:paraId="2E31A3CD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    }</w:t>
      </w:r>
    </w:p>
    <w:p w14:paraId="4165B861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}</w:t>
      </w:r>
    </w:p>
    <w:p w14:paraId="765F30F6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}</w:t>
      </w:r>
    </w:p>
    <w:p w14:paraId="3CE63166" w14:textId="77777777" w:rsidR="00AE3B36" w:rsidRPr="00AE3B36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}</w:t>
      </w:r>
    </w:p>
    <w:p w14:paraId="05F3F564" w14:textId="6601DC69" w:rsidR="00FA18E1" w:rsidRPr="00FA18E1" w:rsidRDefault="00AE3B36" w:rsidP="00AE3B36">
      <w:pPr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AE3B36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}</w:t>
      </w:r>
    </w:p>
    <w:sectPr w:rsidR="00FA18E1" w:rsidRPr="00FA18E1" w:rsidSect="008E04B9">
      <w:headerReference w:type="default" r:id="rId13"/>
      <w:footerReference w:type="default" r:id="rId14"/>
      <w:footerReference w:type="first" r:id="rId1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42F057" w14:textId="77777777" w:rsidR="00E06BDE" w:rsidRDefault="00E06BDE" w:rsidP="0098338E">
      <w:r>
        <w:separator/>
      </w:r>
    </w:p>
  </w:endnote>
  <w:endnote w:type="continuationSeparator" w:id="0">
    <w:p w14:paraId="3D335BF1" w14:textId="77777777" w:rsidR="00E06BDE" w:rsidRDefault="00E06BDE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40865" w14:textId="77777777" w:rsidR="009E05C4" w:rsidRDefault="009E05C4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72B63">
      <w:rPr>
        <w:noProof/>
      </w:rPr>
      <w:t>14</w:t>
    </w:r>
    <w:r>
      <w:fldChar w:fldCharType="end"/>
    </w:r>
  </w:p>
  <w:p w14:paraId="42A2E042" w14:textId="77777777" w:rsidR="009E05C4" w:rsidRDefault="009E05C4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CCFE4" w14:textId="77777777" w:rsidR="009E05C4" w:rsidRPr="00034F30" w:rsidRDefault="009E05C4" w:rsidP="00034F30">
    <w:pPr>
      <w:pStyle w:val="af0"/>
      <w:jc w:val="center"/>
      <w:rPr>
        <w:sz w:val="32"/>
      </w:rPr>
    </w:pPr>
    <w:r w:rsidRPr="00034F30">
      <w:rPr>
        <w:sz w:val="32"/>
      </w:rPr>
      <w:t>Санкт-Петербург</w:t>
    </w:r>
  </w:p>
  <w:p w14:paraId="660016B2" w14:textId="77777777" w:rsidR="009E05C4" w:rsidRPr="00034F30" w:rsidRDefault="009E05C4" w:rsidP="00034F30">
    <w:pPr>
      <w:pStyle w:val="af0"/>
      <w:jc w:val="center"/>
      <w:rPr>
        <w:sz w:val="32"/>
      </w:rPr>
    </w:pPr>
    <w:r w:rsidRPr="00034F30">
      <w:rPr>
        <w:sz w:val="32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A46E84" w14:textId="77777777" w:rsidR="00E06BDE" w:rsidRDefault="00E06BDE" w:rsidP="0098338E">
      <w:r>
        <w:separator/>
      </w:r>
    </w:p>
  </w:footnote>
  <w:footnote w:type="continuationSeparator" w:id="0">
    <w:p w14:paraId="5020B5CB" w14:textId="77777777" w:rsidR="00E06BDE" w:rsidRDefault="00E06BDE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E2520" w14:textId="77777777" w:rsidR="009E05C4" w:rsidRDefault="009E05C4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20382"/>
    <w:multiLevelType w:val="hybridMultilevel"/>
    <w:tmpl w:val="99D293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F21F3E"/>
    <w:multiLevelType w:val="multilevel"/>
    <w:tmpl w:val="A17E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CD4246"/>
    <w:multiLevelType w:val="hybridMultilevel"/>
    <w:tmpl w:val="5B82E470"/>
    <w:lvl w:ilvl="0" w:tplc="041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" w15:restartNumberingAfterBreak="0">
    <w:nsid w:val="18522D7B"/>
    <w:multiLevelType w:val="hybridMultilevel"/>
    <w:tmpl w:val="21528A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1501F8"/>
    <w:multiLevelType w:val="hybridMultilevel"/>
    <w:tmpl w:val="843EC60E"/>
    <w:lvl w:ilvl="0" w:tplc="903CB8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91C4AAB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C24338"/>
    <w:multiLevelType w:val="hybridMultilevel"/>
    <w:tmpl w:val="C7546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F20BA"/>
    <w:multiLevelType w:val="hybridMultilevel"/>
    <w:tmpl w:val="4A96DD86"/>
    <w:lvl w:ilvl="0" w:tplc="648CD2D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D623B41"/>
    <w:multiLevelType w:val="hybridMultilevel"/>
    <w:tmpl w:val="6ED68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4C4537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CB402F"/>
    <w:multiLevelType w:val="hybridMultilevel"/>
    <w:tmpl w:val="2D2433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D939DF"/>
    <w:multiLevelType w:val="hybridMultilevel"/>
    <w:tmpl w:val="05106F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6" w15:restartNumberingAfterBreak="0">
    <w:nsid w:val="399D7B39"/>
    <w:multiLevelType w:val="hybridMultilevel"/>
    <w:tmpl w:val="43125C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75A77"/>
    <w:multiLevelType w:val="hybridMultilevel"/>
    <w:tmpl w:val="E41EF51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9B6745"/>
    <w:multiLevelType w:val="hybridMultilevel"/>
    <w:tmpl w:val="36A253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E3221A7"/>
    <w:multiLevelType w:val="hybridMultilevel"/>
    <w:tmpl w:val="0E18ED72"/>
    <w:lvl w:ilvl="0" w:tplc="E514D6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F0C1298"/>
    <w:multiLevelType w:val="hybridMultilevel"/>
    <w:tmpl w:val="3634DE84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 w15:restartNumberingAfterBreak="0">
    <w:nsid w:val="61053C8A"/>
    <w:multiLevelType w:val="hybridMultilevel"/>
    <w:tmpl w:val="CB667E5C"/>
    <w:lvl w:ilvl="0" w:tplc="32C281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B372D50"/>
    <w:multiLevelType w:val="hybridMultilevel"/>
    <w:tmpl w:val="7C1235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531755">
    <w:abstractNumId w:val="18"/>
  </w:num>
  <w:num w:numId="2" w16cid:durableId="51776536">
    <w:abstractNumId w:val="1"/>
  </w:num>
  <w:num w:numId="3" w16cid:durableId="916209011">
    <w:abstractNumId w:val="15"/>
  </w:num>
  <w:num w:numId="4" w16cid:durableId="1519470209">
    <w:abstractNumId w:val="23"/>
  </w:num>
  <w:num w:numId="5" w16cid:durableId="1940406163">
    <w:abstractNumId w:val="3"/>
  </w:num>
  <w:num w:numId="6" w16cid:durableId="416905795">
    <w:abstractNumId w:val="2"/>
  </w:num>
  <w:num w:numId="7" w16cid:durableId="1593852712">
    <w:abstractNumId w:val="9"/>
  </w:num>
  <w:num w:numId="8" w16cid:durableId="1705132310">
    <w:abstractNumId w:val="22"/>
  </w:num>
  <w:num w:numId="9" w16cid:durableId="482697521">
    <w:abstractNumId w:val="24"/>
  </w:num>
  <w:num w:numId="10" w16cid:durableId="1442120">
    <w:abstractNumId w:val="16"/>
  </w:num>
  <w:num w:numId="11" w16cid:durableId="836574485">
    <w:abstractNumId w:val="11"/>
  </w:num>
  <w:num w:numId="12" w16cid:durableId="1443040265">
    <w:abstractNumId w:val="13"/>
  </w:num>
  <w:num w:numId="13" w16cid:durableId="275990019">
    <w:abstractNumId w:val="12"/>
  </w:num>
  <w:num w:numId="14" w16cid:durableId="1099522040">
    <w:abstractNumId w:val="8"/>
  </w:num>
  <w:num w:numId="15" w16cid:durableId="1661618717">
    <w:abstractNumId w:val="20"/>
  </w:num>
  <w:num w:numId="16" w16cid:durableId="1865514633">
    <w:abstractNumId w:val="10"/>
  </w:num>
  <w:num w:numId="17" w16cid:durableId="854079594">
    <w:abstractNumId w:val="17"/>
  </w:num>
  <w:num w:numId="18" w16cid:durableId="382146264">
    <w:abstractNumId w:val="21"/>
  </w:num>
  <w:num w:numId="19" w16cid:durableId="2036691235">
    <w:abstractNumId w:val="5"/>
  </w:num>
  <w:num w:numId="20" w16cid:durableId="1231621472">
    <w:abstractNumId w:val="7"/>
  </w:num>
  <w:num w:numId="21" w16cid:durableId="1476871822">
    <w:abstractNumId w:val="0"/>
  </w:num>
  <w:num w:numId="22" w16cid:durableId="1017384146">
    <w:abstractNumId w:val="6"/>
  </w:num>
  <w:num w:numId="23" w16cid:durableId="341666280">
    <w:abstractNumId w:val="14"/>
  </w:num>
  <w:num w:numId="24" w16cid:durableId="560604550">
    <w:abstractNumId w:val="19"/>
  </w:num>
  <w:num w:numId="25" w16cid:durableId="1368721179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attachedTemplate r:id="rId1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3E0"/>
    <w:rsid w:val="0000092F"/>
    <w:rsid w:val="0000124D"/>
    <w:rsid w:val="00002545"/>
    <w:rsid w:val="0000422A"/>
    <w:rsid w:val="00005330"/>
    <w:rsid w:val="00005391"/>
    <w:rsid w:val="000055CC"/>
    <w:rsid w:val="0000610B"/>
    <w:rsid w:val="00007471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6EC"/>
    <w:rsid w:val="00020C80"/>
    <w:rsid w:val="00021712"/>
    <w:rsid w:val="00021DC6"/>
    <w:rsid w:val="000234A6"/>
    <w:rsid w:val="000243E6"/>
    <w:rsid w:val="000246C0"/>
    <w:rsid w:val="00024EE3"/>
    <w:rsid w:val="00025528"/>
    <w:rsid w:val="000256D0"/>
    <w:rsid w:val="00027945"/>
    <w:rsid w:val="00027EC6"/>
    <w:rsid w:val="00031611"/>
    <w:rsid w:val="00031EBA"/>
    <w:rsid w:val="000328BD"/>
    <w:rsid w:val="00032F29"/>
    <w:rsid w:val="00033ED7"/>
    <w:rsid w:val="00034002"/>
    <w:rsid w:val="00034626"/>
    <w:rsid w:val="00034999"/>
    <w:rsid w:val="00034F30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6A9E"/>
    <w:rsid w:val="00047062"/>
    <w:rsid w:val="00047D71"/>
    <w:rsid w:val="000503E0"/>
    <w:rsid w:val="00051E02"/>
    <w:rsid w:val="00053BCB"/>
    <w:rsid w:val="00055334"/>
    <w:rsid w:val="0005551F"/>
    <w:rsid w:val="00056B40"/>
    <w:rsid w:val="00057213"/>
    <w:rsid w:val="000603A9"/>
    <w:rsid w:val="000603AB"/>
    <w:rsid w:val="000608D5"/>
    <w:rsid w:val="00061BE6"/>
    <w:rsid w:val="00064D6C"/>
    <w:rsid w:val="000663B0"/>
    <w:rsid w:val="00073281"/>
    <w:rsid w:val="00074AE1"/>
    <w:rsid w:val="00075EB8"/>
    <w:rsid w:val="000768BF"/>
    <w:rsid w:val="00076C54"/>
    <w:rsid w:val="00077348"/>
    <w:rsid w:val="00080961"/>
    <w:rsid w:val="000827E0"/>
    <w:rsid w:val="000837A2"/>
    <w:rsid w:val="00083B26"/>
    <w:rsid w:val="00084A84"/>
    <w:rsid w:val="00084F1D"/>
    <w:rsid w:val="00086185"/>
    <w:rsid w:val="0008715D"/>
    <w:rsid w:val="00090647"/>
    <w:rsid w:val="000906B5"/>
    <w:rsid w:val="00090EBB"/>
    <w:rsid w:val="000924A2"/>
    <w:rsid w:val="00092997"/>
    <w:rsid w:val="000930EE"/>
    <w:rsid w:val="00094718"/>
    <w:rsid w:val="00095053"/>
    <w:rsid w:val="00096DE0"/>
    <w:rsid w:val="000A14FD"/>
    <w:rsid w:val="000A15A1"/>
    <w:rsid w:val="000A1C0B"/>
    <w:rsid w:val="000A1E14"/>
    <w:rsid w:val="000A323F"/>
    <w:rsid w:val="000A3870"/>
    <w:rsid w:val="000A41C2"/>
    <w:rsid w:val="000A50DF"/>
    <w:rsid w:val="000A646F"/>
    <w:rsid w:val="000A6818"/>
    <w:rsid w:val="000A7762"/>
    <w:rsid w:val="000A7F9B"/>
    <w:rsid w:val="000B1479"/>
    <w:rsid w:val="000B1DE4"/>
    <w:rsid w:val="000B2352"/>
    <w:rsid w:val="000B29F8"/>
    <w:rsid w:val="000B45DE"/>
    <w:rsid w:val="000B4604"/>
    <w:rsid w:val="000B4866"/>
    <w:rsid w:val="000B5964"/>
    <w:rsid w:val="000B7B3F"/>
    <w:rsid w:val="000C0E90"/>
    <w:rsid w:val="000C2649"/>
    <w:rsid w:val="000C3834"/>
    <w:rsid w:val="000C50D4"/>
    <w:rsid w:val="000C567A"/>
    <w:rsid w:val="000C5A2C"/>
    <w:rsid w:val="000C666E"/>
    <w:rsid w:val="000C7F1F"/>
    <w:rsid w:val="000D15A7"/>
    <w:rsid w:val="000D20EF"/>
    <w:rsid w:val="000D4044"/>
    <w:rsid w:val="000D536A"/>
    <w:rsid w:val="000D5CBE"/>
    <w:rsid w:val="000D6FC1"/>
    <w:rsid w:val="000D6FC3"/>
    <w:rsid w:val="000E0558"/>
    <w:rsid w:val="000E0921"/>
    <w:rsid w:val="000E1E35"/>
    <w:rsid w:val="000E55F6"/>
    <w:rsid w:val="000F1187"/>
    <w:rsid w:val="000F13C1"/>
    <w:rsid w:val="000F289D"/>
    <w:rsid w:val="000F3810"/>
    <w:rsid w:val="000F52D3"/>
    <w:rsid w:val="000F5520"/>
    <w:rsid w:val="000F5E31"/>
    <w:rsid w:val="000F5F59"/>
    <w:rsid w:val="000F6070"/>
    <w:rsid w:val="000F6514"/>
    <w:rsid w:val="000F6CD9"/>
    <w:rsid w:val="000F79AD"/>
    <w:rsid w:val="00100662"/>
    <w:rsid w:val="001016D6"/>
    <w:rsid w:val="0010448F"/>
    <w:rsid w:val="00104CA1"/>
    <w:rsid w:val="00105773"/>
    <w:rsid w:val="001060B4"/>
    <w:rsid w:val="0010668A"/>
    <w:rsid w:val="00110DAC"/>
    <w:rsid w:val="0011101F"/>
    <w:rsid w:val="00111073"/>
    <w:rsid w:val="001114D6"/>
    <w:rsid w:val="00111B63"/>
    <w:rsid w:val="0011227F"/>
    <w:rsid w:val="0011346B"/>
    <w:rsid w:val="00113BA4"/>
    <w:rsid w:val="001148FC"/>
    <w:rsid w:val="001149E3"/>
    <w:rsid w:val="00115E70"/>
    <w:rsid w:val="00116EF8"/>
    <w:rsid w:val="001174D8"/>
    <w:rsid w:val="00117504"/>
    <w:rsid w:val="00117573"/>
    <w:rsid w:val="001206CD"/>
    <w:rsid w:val="00120B05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0E01"/>
    <w:rsid w:val="00151738"/>
    <w:rsid w:val="00151D3F"/>
    <w:rsid w:val="00152014"/>
    <w:rsid w:val="00152F8A"/>
    <w:rsid w:val="001551E3"/>
    <w:rsid w:val="001564C2"/>
    <w:rsid w:val="00156587"/>
    <w:rsid w:val="00157DC6"/>
    <w:rsid w:val="00160641"/>
    <w:rsid w:val="001621E4"/>
    <w:rsid w:val="00162770"/>
    <w:rsid w:val="00162E6A"/>
    <w:rsid w:val="00162FAB"/>
    <w:rsid w:val="00163971"/>
    <w:rsid w:val="00165A41"/>
    <w:rsid w:val="00167094"/>
    <w:rsid w:val="00170F8A"/>
    <w:rsid w:val="00171683"/>
    <w:rsid w:val="001722CB"/>
    <w:rsid w:val="001726B4"/>
    <w:rsid w:val="00172B8F"/>
    <w:rsid w:val="00174BE2"/>
    <w:rsid w:val="001750C7"/>
    <w:rsid w:val="00182F20"/>
    <w:rsid w:val="001833E8"/>
    <w:rsid w:val="001847C2"/>
    <w:rsid w:val="00184D0E"/>
    <w:rsid w:val="0018625E"/>
    <w:rsid w:val="0019155A"/>
    <w:rsid w:val="00191805"/>
    <w:rsid w:val="001918DD"/>
    <w:rsid w:val="001925A9"/>
    <w:rsid w:val="00192964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BD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B7162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47A"/>
    <w:rsid w:val="001D3D1A"/>
    <w:rsid w:val="001D3DC9"/>
    <w:rsid w:val="001D7841"/>
    <w:rsid w:val="001D79F0"/>
    <w:rsid w:val="001E0365"/>
    <w:rsid w:val="001E191C"/>
    <w:rsid w:val="001E21FF"/>
    <w:rsid w:val="001E2397"/>
    <w:rsid w:val="001E26D7"/>
    <w:rsid w:val="001E2E4F"/>
    <w:rsid w:val="001E2F97"/>
    <w:rsid w:val="001E570D"/>
    <w:rsid w:val="001E6365"/>
    <w:rsid w:val="001E6543"/>
    <w:rsid w:val="001E66C9"/>
    <w:rsid w:val="001F1A72"/>
    <w:rsid w:val="001F1CFC"/>
    <w:rsid w:val="001F207E"/>
    <w:rsid w:val="001F2622"/>
    <w:rsid w:val="001F2933"/>
    <w:rsid w:val="001F2B88"/>
    <w:rsid w:val="001F373D"/>
    <w:rsid w:val="001F3DEC"/>
    <w:rsid w:val="001F3F52"/>
    <w:rsid w:val="001F4917"/>
    <w:rsid w:val="001F5070"/>
    <w:rsid w:val="001F6539"/>
    <w:rsid w:val="001F7A73"/>
    <w:rsid w:val="002017FD"/>
    <w:rsid w:val="00201C51"/>
    <w:rsid w:val="00202EF6"/>
    <w:rsid w:val="00202FA1"/>
    <w:rsid w:val="002030B2"/>
    <w:rsid w:val="00204249"/>
    <w:rsid w:val="002048AC"/>
    <w:rsid w:val="00206488"/>
    <w:rsid w:val="00206DFD"/>
    <w:rsid w:val="0021044B"/>
    <w:rsid w:val="00212ACE"/>
    <w:rsid w:val="00213CBB"/>
    <w:rsid w:val="002148FB"/>
    <w:rsid w:val="00215304"/>
    <w:rsid w:val="00216740"/>
    <w:rsid w:val="00216FCB"/>
    <w:rsid w:val="00217BE8"/>
    <w:rsid w:val="0022030D"/>
    <w:rsid w:val="00221FB6"/>
    <w:rsid w:val="00222895"/>
    <w:rsid w:val="0022365A"/>
    <w:rsid w:val="0022472A"/>
    <w:rsid w:val="002262D0"/>
    <w:rsid w:val="00227399"/>
    <w:rsid w:val="002276B7"/>
    <w:rsid w:val="0023383B"/>
    <w:rsid w:val="0023456C"/>
    <w:rsid w:val="00234A81"/>
    <w:rsid w:val="00235043"/>
    <w:rsid w:val="0023628A"/>
    <w:rsid w:val="00237BFB"/>
    <w:rsid w:val="00237E35"/>
    <w:rsid w:val="0024002F"/>
    <w:rsid w:val="002403D2"/>
    <w:rsid w:val="0024062D"/>
    <w:rsid w:val="00242873"/>
    <w:rsid w:val="00244D8F"/>
    <w:rsid w:val="00246E84"/>
    <w:rsid w:val="00246ECD"/>
    <w:rsid w:val="002472EE"/>
    <w:rsid w:val="00250306"/>
    <w:rsid w:val="00250A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0B08"/>
    <w:rsid w:val="00261A20"/>
    <w:rsid w:val="00263976"/>
    <w:rsid w:val="00265596"/>
    <w:rsid w:val="00272534"/>
    <w:rsid w:val="00272865"/>
    <w:rsid w:val="002743B2"/>
    <w:rsid w:val="00274DEB"/>
    <w:rsid w:val="002758BB"/>
    <w:rsid w:val="00275D7B"/>
    <w:rsid w:val="00275FD6"/>
    <w:rsid w:val="00276A89"/>
    <w:rsid w:val="002773E7"/>
    <w:rsid w:val="002816A5"/>
    <w:rsid w:val="0028346F"/>
    <w:rsid w:val="002843D6"/>
    <w:rsid w:val="00284BC8"/>
    <w:rsid w:val="0029030C"/>
    <w:rsid w:val="002907F9"/>
    <w:rsid w:val="00290BAC"/>
    <w:rsid w:val="0029106B"/>
    <w:rsid w:val="00292582"/>
    <w:rsid w:val="00292911"/>
    <w:rsid w:val="00294381"/>
    <w:rsid w:val="00294CCA"/>
    <w:rsid w:val="0029597C"/>
    <w:rsid w:val="00296CAD"/>
    <w:rsid w:val="00297561"/>
    <w:rsid w:val="002A3D8F"/>
    <w:rsid w:val="002A3F96"/>
    <w:rsid w:val="002A43EF"/>
    <w:rsid w:val="002A4B45"/>
    <w:rsid w:val="002A57EF"/>
    <w:rsid w:val="002A6E08"/>
    <w:rsid w:val="002A7230"/>
    <w:rsid w:val="002B030E"/>
    <w:rsid w:val="002B159B"/>
    <w:rsid w:val="002B191F"/>
    <w:rsid w:val="002B267E"/>
    <w:rsid w:val="002B2B7F"/>
    <w:rsid w:val="002B2BB1"/>
    <w:rsid w:val="002B2E5A"/>
    <w:rsid w:val="002B3438"/>
    <w:rsid w:val="002B35F3"/>
    <w:rsid w:val="002B3855"/>
    <w:rsid w:val="002B4CE2"/>
    <w:rsid w:val="002B5CFC"/>
    <w:rsid w:val="002B64F1"/>
    <w:rsid w:val="002B7512"/>
    <w:rsid w:val="002B75EE"/>
    <w:rsid w:val="002B779F"/>
    <w:rsid w:val="002B7FE1"/>
    <w:rsid w:val="002C06AB"/>
    <w:rsid w:val="002C15DF"/>
    <w:rsid w:val="002C1DD7"/>
    <w:rsid w:val="002C461E"/>
    <w:rsid w:val="002D5D9F"/>
    <w:rsid w:val="002D6095"/>
    <w:rsid w:val="002D6336"/>
    <w:rsid w:val="002D72A8"/>
    <w:rsid w:val="002E2E79"/>
    <w:rsid w:val="002E42D2"/>
    <w:rsid w:val="002E61BA"/>
    <w:rsid w:val="002F0969"/>
    <w:rsid w:val="002F0C0B"/>
    <w:rsid w:val="002F3463"/>
    <w:rsid w:val="002F4145"/>
    <w:rsid w:val="002F4497"/>
    <w:rsid w:val="002F4692"/>
    <w:rsid w:val="002F4E07"/>
    <w:rsid w:val="002F59CA"/>
    <w:rsid w:val="002F5E7F"/>
    <w:rsid w:val="002F6118"/>
    <w:rsid w:val="002F6A33"/>
    <w:rsid w:val="002F7406"/>
    <w:rsid w:val="00300052"/>
    <w:rsid w:val="0030115F"/>
    <w:rsid w:val="00301ED4"/>
    <w:rsid w:val="0030211C"/>
    <w:rsid w:val="003024F5"/>
    <w:rsid w:val="0030441F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470"/>
    <w:rsid w:val="003107B8"/>
    <w:rsid w:val="00310CCB"/>
    <w:rsid w:val="00311D2D"/>
    <w:rsid w:val="00312A8F"/>
    <w:rsid w:val="00313B10"/>
    <w:rsid w:val="00314408"/>
    <w:rsid w:val="00315AC5"/>
    <w:rsid w:val="00320403"/>
    <w:rsid w:val="003211BF"/>
    <w:rsid w:val="00324B5A"/>
    <w:rsid w:val="00324E46"/>
    <w:rsid w:val="00324FB7"/>
    <w:rsid w:val="00326845"/>
    <w:rsid w:val="00326E28"/>
    <w:rsid w:val="00327488"/>
    <w:rsid w:val="00327722"/>
    <w:rsid w:val="003307F9"/>
    <w:rsid w:val="00330D53"/>
    <w:rsid w:val="00334679"/>
    <w:rsid w:val="003357FD"/>
    <w:rsid w:val="0033691F"/>
    <w:rsid w:val="00336D71"/>
    <w:rsid w:val="003374EC"/>
    <w:rsid w:val="00337ADF"/>
    <w:rsid w:val="00337BEB"/>
    <w:rsid w:val="00340773"/>
    <w:rsid w:val="00340D92"/>
    <w:rsid w:val="0034181D"/>
    <w:rsid w:val="00342020"/>
    <w:rsid w:val="00343200"/>
    <w:rsid w:val="003440FF"/>
    <w:rsid w:val="003445D5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66ED3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FDD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9A2"/>
    <w:rsid w:val="00394F89"/>
    <w:rsid w:val="0039656D"/>
    <w:rsid w:val="0039697E"/>
    <w:rsid w:val="00396B6D"/>
    <w:rsid w:val="003976D3"/>
    <w:rsid w:val="003A0BC0"/>
    <w:rsid w:val="003A0D72"/>
    <w:rsid w:val="003A13C7"/>
    <w:rsid w:val="003A2255"/>
    <w:rsid w:val="003A4870"/>
    <w:rsid w:val="003A6B42"/>
    <w:rsid w:val="003A6EAE"/>
    <w:rsid w:val="003B0C6A"/>
    <w:rsid w:val="003B1379"/>
    <w:rsid w:val="003B1469"/>
    <w:rsid w:val="003B28D1"/>
    <w:rsid w:val="003B2CFE"/>
    <w:rsid w:val="003B3F41"/>
    <w:rsid w:val="003B3FFB"/>
    <w:rsid w:val="003B4C4D"/>
    <w:rsid w:val="003B6F3A"/>
    <w:rsid w:val="003B7CF7"/>
    <w:rsid w:val="003C07AA"/>
    <w:rsid w:val="003C096F"/>
    <w:rsid w:val="003C1B6F"/>
    <w:rsid w:val="003C1EAF"/>
    <w:rsid w:val="003C43F4"/>
    <w:rsid w:val="003C4793"/>
    <w:rsid w:val="003C534A"/>
    <w:rsid w:val="003C7504"/>
    <w:rsid w:val="003C774E"/>
    <w:rsid w:val="003C790C"/>
    <w:rsid w:val="003D0230"/>
    <w:rsid w:val="003D1889"/>
    <w:rsid w:val="003D3E93"/>
    <w:rsid w:val="003D457D"/>
    <w:rsid w:val="003D70B5"/>
    <w:rsid w:val="003D796F"/>
    <w:rsid w:val="003E0D63"/>
    <w:rsid w:val="003E10D1"/>
    <w:rsid w:val="003E1645"/>
    <w:rsid w:val="003E3AC7"/>
    <w:rsid w:val="003E5B7A"/>
    <w:rsid w:val="003E64BD"/>
    <w:rsid w:val="003E6FFB"/>
    <w:rsid w:val="003F0D1A"/>
    <w:rsid w:val="003F1499"/>
    <w:rsid w:val="003F364C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10BE"/>
    <w:rsid w:val="004121FD"/>
    <w:rsid w:val="00413784"/>
    <w:rsid w:val="00413D28"/>
    <w:rsid w:val="00415FBF"/>
    <w:rsid w:val="00416255"/>
    <w:rsid w:val="00417BB0"/>
    <w:rsid w:val="004203AF"/>
    <w:rsid w:val="00420525"/>
    <w:rsid w:val="00420CA3"/>
    <w:rsid w:val="004213AB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6853"/>
    <w:rsid w:val="004419A5"/>
    <w:rsid w:val="00441E9D"/>
    <w:rsid w:val="004430D4"/>
    <w:rsid w:val="00444F6C"/>
    <w:rsid w:val="00445EAF"/>
    <w:rsid w:val="00445EC6"/>
    <w:rsid w:val="00447048"/>
    <w:rsid w:val="004475EE"/>
    <w:rsid w:val="004479E2"/>
    <w:rsid w:val="00447F22"/>
    <w:rsid w:val="00450EB9"/>
    <w:rsid w:val="0045111D"/>
    <w:rsid w:val="00451716"/>
    <w:rsid w:val="0045195E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67CB3"/>
    <w:rsid w:val="00470CB9"/>
    <w:rsid w:val="00471F15"/>
    <w:rsid w:val="004727A3"/>
    <w:rsid w:val="004742EC"/>
    <w:rsid w:val="004758D8"/>
    <w:rsid w:val="00475E4A"/>
    <w:rsid w:val="00475EB2"/>
    <w:rsid w:val="00476F56"/>
    <w:rsid w:val="00481638"/>
    <w:rsid w:val="00481992"/>
    <w:rsid w:val="00482025"/>
    <w:rsid w:val="00482124"/>
    <w:rsid w:val="004823E3"/>
    <w:rsid w:val="0048268C"/>
    <w:rsid w:val="004828B1"/>
    <w:rsid w:val="004833AA"/>
    <w:rsid w:val="00483446"/>
    <w:rsid w:val="004838D0"/>
    <w:rsid w:val="00484FAF"/>
    <w:rsid w:val="00485745"/>
    <w:rsid w:val="00485F70"/>
    <w:rsid w:val="00487746"/>
    <w:rsid w:val="00487BD1"/>
    <w:rsid w:val="004933A0"/>
    <w:rsid w:val="00493723"/>
    <w:rsid w:val="0049404D"/>
    <w:rsid w:val="004941B1"/>
    <w:rsid w:val="0049566F"/>
    <w:rsid w:val="00497763"/>
    <w:rsid w:val="004977F0"/>
    <w:rsid w:val="004A2172"/>
    <w:rsid w:val="004A2551"/>
    <w:rsid w:val="004A2E5E"/>
    <w:rsid w:val="004A3B73"/>
    <w:rsid w:val="004A430E"/>
    <w:rsid w:val="004A4611"/>
    <w:rsid w:val="004A4C68"/>
    <w:rsid w:val="004A52DE"/>
    <w:rsid w:val="004A540C"/>
    <w:rsid w:val="004A5932"/>
    <w:rsid w:val="004A5A98"/>
    <w:rsid w:val="004B0576"/>
    <w:rsid w:val="004B21EE"/>
    <w:rsid w:val="004B3122"/>
    <w:rsid w:val="004B51A6"/>
    <w:rsid w:val="004B64A3"/>
    <w:rsid w:val="004C04CA"/>
    <w:rsid w:val="004C1BE9"/>
    <w:rsid w:val="004C24F6"/>
    <w:rsid w:val="004C42CB"/>
    <w:rsid w:val="004C4350"/>
    <w:rsid w:val="004C726E"/>
    <w:rsid w:val="004D19D1"/>
    <w:rsid w:val="004D3611"/>
    <w:rsid w:val="004D4133"/>
    <w:rsid w:val="004D414F"/>
    <w:rsid w:val="004D546D"/>
    <w:rsid w:val="004E0381"/>
    <w:rsid w:val="004E03A0"/>
    <w:rsid w:val="004E0C30"/>
    <w:rsid w:val="004E13BC"/>
    <w:rsid w:val="004E1593"/>
    <w:rsid w:val="004E186F"/>
    <w:rsid w:val="004E30DE"/>
    <w:rsid w:val="004E36D3"/>
    <w:rsid w:val="004E4B68"/>
    <w:rsid w:val="004E4BF2"/>
    <w:rsid w:val="004E61BC"/>
    <w:rsid w:val="004E6491"/>
    <w:rsid w:val="004E786A"/>
    <w:rsid w:val="004F1834"/>
    <w:rsid w:val="004F199D"/>
    <w:rsid w:val="004F4B28"/>
    <w:rsid w:val="004F523C"/>
    <w:rsid w:val="004F77F7"/>
    <w:rsid w:val="00500545"/>
    <w:rsid w:val="005006AF"/>
    <w:rsid w:val="00503593"/>
    <w:rsid w:val="005041EE"/>
    <w:rsid w:val="005048AA"/>
    <w:rsid w:val="0050586B"/>
    <w:rsid w:val="00506230"/>
    <w:rsid w:val="005062AF"/>
    <w:rsid w:val="005063AC"/>
    <w:rsid w:val="005065DF"/>
    <w:rsid w:val="005071EA"/>
    <w:rsid w:val="00510572"/>
    <w:rsid w:val="0051079E"/>
    <w:rsid w:val="005109A8"/>
    <w:rsid w:val="00511DFC"/>
    <w:rsid w:val="0051265E"/>
    <w:rsid w:val="00512CBC"/>
    <w:rsid w:val="00514961"/>
    <w:rsid w:val="00515376"/>
    <w:rsid w:val="0051538E"/>
    <w:rsid w:val="0051635A"/>
    <w:rsid w:val="0051762C"/>
    <w:rsid w:val="00517743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6C23"/>
    <w:rsid w:val="00537ECF"/>
    <w:rsid w:val="00537F3A"/>
    <w:rsid w:val="005414E1"/>
    <w:rsid w:val="005418D0"/>
    <w:rsid w:val="00541AFC"/>
    <w:rsid w:val="00541CB8"/>
    <w:rsid w:val="00541D2C"/>
    <w:rsid w:val="00542050"/>
    <w:rsid w:val="00542624"/>
    <w:rsid w:val="0054271F"/>
    <w:rsid w:val="0054288A"/>
    <w:rsid w:val="00542972"/>
    <w:rsid w:val="00543503"/>
    <w:rsid w:val="00543B95"/>
    <w:rsid w:val="00544A42"/>
    <w:rsid w:val="00545895"/>
    <w:rsid w:val="00546A1E"/>
    <w:rsid w:val="00550B7C"/>
    <w:rsid w:val="00551289"/>
    <w:rsid w:val="00551734"/>
    <w:rsid w:val="00554724"/>
    <w:rsid w:val="00554DBB"/>
    <w:rsid w:val="00554F61"/>
    <w:rsid w:val="005555FF"/>
    <w:rsid w:val="005601E6"/>
    <w:rsid w:val="00560284"/>
    <w:rsid w:val="0056046D"/>
    <w:rsid w:val="00563F63"/>
    <w:rsid w:val="00564488"/>
    <w:rsid w:val="00564AED"/>
    <w:rsid w:val="00565054"/>
    <w:rsid w:val="00565F54"/>
    <w:rsid w:val="0056616A"/>
    <w:rsid w:val="00567E80"/>
    <w:rsid w:val="00571153"/>
    <w:rsid w:val="00571299"/>
    <w:rsid w:val="00572844"/>
    <w:rsid w:val="00572A72"/>
    <w:rsid w:val="00572B3A"/>
    <w:rsid w:val="00572F17"/>
    <w:rsid w:val="00573A74"/>
    <w:rsid w:val="00575236"/>
    <w:rsid w:val="005777D4"/>
    <w:rsid w:val="00577AAB"/>
    <w:rsid w:val="00580767"/>
    <w:rsid w:val="00580A63"/>
    <w:rsid w:val="00581BB2"/>
    <w:rsid w:val="00582C57"/>
    <w:rsid w:val="00583D92"/>
    <w:rsid w:val="005865FB"/>
    <w:rsid w:val="00587ED8"/>
    <w:rsid w:val="00592088"/>
    <w:rsid w:val="005925A5"/>
    <w:rsid w:val="00592FFA"/>
    <w:rsid w:val="00594AD8"/>
    <w:rsid w:val="00595702"/>
    <w:rsid w:val="0059571D"/>
    <w:rsid w:val="0059669B"/>
    <w:rsid w:val="005A1039"/>
    <w:rsid w:val="005A18E4"/>
    <w:rsid w:val="005A23DF"/>
    <w:rsid w:val="005A3B74"/>
    <w:rsid w:val="005A4E20"/>
    <w:rsid w:val="005A7665"/>
    <w:rsid w:val="005A76B8"/>
    <w:rsid w:val="005B1325"/>
    <w:rsid w:val="005B141C"/>
    <w:rsid w:val="005B1776"/>
    <w:rsid w:val="005B1930"/>
    <w:rsid w:val="005B3021"/>
    <w:rsid w:val="005B377C"/>
    <w:rsid w:val="005B44F0"/>
    <w:rsid w:val="005B4761"/>
    <w:rsid w:val="005B4E1C"/>
    <w:rsid w:val="005B735F"/>
    <w:rsid w:val="005B73B1"/>
    <w:rsid w:val="005B7A03"/>
    <w:rsid w:val="005B7FAC"/>
    <w:rsid w:val="005C10B0"/>
    <w:rsid w:val="005C3719"/>
    <w:rsid w:val="005C56AD"/>
    <w:rsid w:val="005C5B34"/>
    <w:rsid w:val="005C5C52"/>
    <w:rsid w:val="005C63AA"/>
    <w:rsid w:val="005D2E59"/>
    <w:rsid w:val="005D46D6"/>
    <w:rsid w:val="005D4CC0"/>
    <w:rsid w:val="005D5557"/>
    <w:rsid w:val="005D75E6"/>
    <w:rsid w:val="005E10E9"/>
    <w:rsid w:val="005E11E3"/>
    <w:rsid w:val="005E1EBB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907"/>
    <w:rsid w:val="005F0E29"/>
    <w:rsid w:val="005F0EA8"/>
    <w:rsid w:val="005F1A1B"/>
    <w:rsid w:val="005F5503"/>
    <w:rsid w:val="006008E2"/>
    <w:rsid w:val="00600C5A"/>
    <w:rsid w:val="00600C77"/>
    <w:rsid w:val="0060186A"/>
    <w:rsid w:val="00601877"/>
    <w:rsid w:val="00603669"/>
    <w:rsid w:val="0060373C"/>
    <w:rsid w:val="006049AC"/>
    <w:rsid w:val="0060601E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1765"/>
    <w:rsid w:val="00621B3E"/>
    <w:rsid w:val="006232B2"/>
    <w:rsid w:val="00623C8E"/>
    <w:rsid w:val="00623F80"/>
    <w:rsid w:val="00625995"/>
    <w:rsid w:val="00625D9E"/>
    <w:rsid w:val="0062729A"/>
    <w:rsid w:val="006274B8"/>
    <w:rsid w:val="006311A1"/>
    <w:rsid w:val="006330E1"/>
    <w:rsid w:val="00633647"/>
    <w:rsid w:val="00633AE2"/>
    <w:rsid w:val="00633D19"/>
    <w:rsid w:val="00635092"/>
    <w:rsid w:val="006355EE"/>
    <w:rsid w:val="0063680F"/>
    <w:rsid w:val="00637995"/>
    <w:rsid w:val="0064076C"/>
    <w:rsid w:val="00641343"/>
    <w:rsid w:val="00641383"/>
    <w:rsid w:val="0064226D"/>
    <w:rsid w:val="00642668"/>
    <w:rsid w:val="00642DBB"/>
    <w:rsid w:val="00643AF8"/>
    <w:rsid w:val="006461F9"/>
    <w:rsid w:val="00646C72"/>
    <w:rsid w:val="006507A9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931"/>
    <w:rsid w:val="00665030"/>
    <w:rsid w:val="006651AD"/>
    <w:rsid w:val="00666393"/>
    <w:rsid w:val="00666DA7"/>
    <w:rsid w:val="00667476"/>
    <w:rsid w:val="00672483"/>
    <w:rsid w:val="00675C05"/>
    <w:rsid w:val="00676989"/>
    <w:rsid w:val="00676C6C"/>
    <w:rsid w:val="00676E1A"/>
    <w:rsid w:val="0068038E"/>
    <w:rsid w:val="00680C60"/>
    <w:rsid w:val="00681D78"/>
    <w:rsid w:val="00682439"/>
    <w:rsid w:val="00682E93"/>
    <w:rsid w:val="00683587"/>
    <w:rsid w:val="00684872"/>
    <w:rsid w:val="00685889"/>
    <w:rsid w:val="0068656E"/>
    <w:rsid w:val="006869C4"/>
    <w:rsid w:val="00686C74"/>
    <w:rsid w:val="006903A3"/>
    <w:rsid w:val="006905A9"/>
    <w:rsid w:val="00690ECF"/>
    <w:rsid w:val="006918CB"/>
    <w:rsid w:val="006928FE"/>
    <w:rsid w:val="00693167"/>
    <w:rsid w:val="006933A5"/>
    <w:rsid w:val="0069343F"/>
    <w:rsid w:val="00695934"/>
    <w:rsid w:val="00696E4B"/>
    <w:rsid w:val="006A0821"/>
    <w:rsid w:val="006A2C49"/>
    <w:rsid w:val="006A3143"/>
    <w:rsid w:val="006A4749"/>
    <w:rsid w:val="006A4A31"/>
    <w:rsid w:val="006A4ADD"/>
    <w:rsid w:val="006A4BCC"/>
    <w:rsid w:val="006A571B"/>
    <w:rsid w:val="006A68E4"/>
    <w:rsid w:val="006A6E30"/>
    <w:rsid w:val="006A7323"/>
    <w:rsid w:val="006B1770"/>
    <w:rsid w:val="006B1777"/>
    <w:rsid w:val="006B3A13"/>
    <w:rsid w:val="006B4100"/>
    <w:rsid w:val="006B68DA"/>
    <w:rsid w:val="006B7E14"/>
    <w:rsid w:val="006C2D17"/>
    <w:rsid w:val="006C3406"/>
    <w:rsid w:val="006C3691"/>
    <w:rsid w:val="006C39A9"/>
    <w:rsid w:val="006C459A"/>
    <w:rsid w:val="006C5BBC"/>
    <w:rsid w:val="006C7A14"/>
    <w:rsid w:val="006C7A94"/>
    <w:rsid w:val="006D06CD"/>
    <w:rsid w:val="006D0FDE"/>
    <w:rsid w:val="006D10BB"/>
    <w:rsid w:val="006D3AE6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46"/>
    <w:rsid w:val="006E32FB"/>
    <w:rsid w:val="006E3D57"/>
    <w:rsid w:val="006E52BE"/>
    <w:rsid w:val="006E5D14"/>
    <w:rsid w:val="006E6F48"/>
    <w:rsid w:val="006F2586"/>
    <w:rsid w:val="006F2D82"/>
    <w:rsid w:val="006F30C6"/>
    <w:rsid w:val="006F3238"/>
    <w:rsid w:val="006F36A4"/>
    <w:rsid w:val="006F3A45"/>
    <w:rsid w:val="006F3B15"/>
    <w:rsid w:val="006F4936"/>
    <w:rsid w:val="006F54FC"/>
    <w:rsid w:val="006F7B7C"/>
    <w:rsid w:val="00700D54"/>
    <w:rsid w:val="00701231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4F37"/>
    <w:rsid w:val="0072788E"/>
    <w:rsid w:val="00727A62"/>
    <w:rsid w:val="00732162"/>
    <w:rsid w:val="007328FB"/>
    <w:rsid w:val="00733A77"/>
    <w:rsid w:val="007348FC"/>
    <w:rsid w:val="007352B2"/>
    <w:rsid w:val="00735700"/>
    <w:rsid w:val="007358E7"/>
    <w:rsid w:val="00736956"/>
    <w:rsid w:val="00736DB9"/>
    <w:rsid w:val="00737D8B"/>
    <w:rsid w:val="00741094"/>
    <w:rsid w:val="00741668"/>
    <w:rsid w:val="00745446"/>
    <w:rsid w:val="0074568D"/>
    <w:rsid w:val="00745E19"/>
    <w:rsid w:val="00746A43"/>
    <w:rsid w:val="00746FB1"/>
    <w:rsid w:val="0074734A"/>
    <w:rsid w:val="007502A3"/>
    <w:rsid w:val="00751563"/>
    <w:rsid w:val="007522FC"/>
    <w:rsid w:val="0075247A"/>
    <w:rsid w:val="0075422A"/>
    <w:rsid w:val="00754D5D"/>
    <w:rsid w:val="00756C8D"/>
    <w:rsid w:val="00757629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4DF8"/>
    <w:rsid w:val="0076589E"/>
    <w:rsid w:val="00765AF9"/>
    <w:rsid w:val="007678F4"/>
    <w:rsid w:val="0077018D"/>
    <w:rsid w:val="00770E35"/>
    <w:rsid w:val="00773DE6"/>
    <w:rsid w:val="0077769B"/>
    <w:rsid w:val="00780911"/>
    <w:rsid w:val="0078125E"/>
    <w:rsid w:val="007824E5"/>
    <w:rsid w:val="00783626"/>
    <w:rsid w:val="00783B2D"/>
    <w:rsid w:val="00783E4F"/>
    <w:rsid w:val="00784AAB"/>
    <w:rsid w:val="007863DF"/>
    <w:rsid w:val="0078716D"/>
    <w:rsid w:val="007905F7"/>
    <w:rsid w:val="00791292"/>
    <w:rsid w:val="0079139D"/>
    <w:rsid w:val="007917C1"/>
    <w:rsid w:val="00792783"/>
    <w:rsid w:val="0079341E"/>
    <w:rsid w:val="00795D4D"/>
    <w:rsid w:val="007A0A07"/>
    <w:rsid w:val="007A3092"/>
    <w:rsid w:val="007A3546"/>
    <w:rsid w:val="007A39B6"/>
    <w:rsid w:val="007A3BE0"/>
    <w:rsid w:val="007A57AC"/>
    <w:rsid w:val="007B3E5B"/>
    <w:rsid w:val="007B4772"/>
    <w:rsid w:val="007B575A"/>
    <w:rsid w:val="007B5B56"/>
    <w:rsid w:val="007B6007"/>
    <w:rsid w:val="007B7356"/>
    <w:rsid w:val="007B773A"/>
    <w:rsid w:val="007C0F19"/>
    <w:rsid w:val="007C1173"/>
    <w:rsid w:val="007C254A"/>
    <w:rsid w:val="007C2EBA"/>
    <w:rsid w:val="007C2F76"/>
    <w:rsid w:val="007C42B0"/>
    <w:rsid w:val="007C458E"/>
    <w:rsid w:val="007C487B"/>
    <w:rsid w:val="007C4B03"/>
    <w:rsid w:val="007C57C1"/>
    <w:rsid w:val="007C63A8"/>
    <w:rsid w:val="007D09E0"/>
    <w:rsid w:val="007D0DD6"/>
    <w:rsid w:val="007D2DD7"/>
    <w:rsid w:val="007D2FC0"/>
    <w:rsid w:val="007D592F"/>
    <w:rsid w:val="007D679D"/>
    <w:rsid w:val="007D7DCF"/>
    <w:rsid w:val="007E06BC"/>
    <w:rsid w:val="007E0775"/>
    <w:rsid w:val="007E0E31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0327"/>
    <w:rsid w:val="007F11A2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24D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187E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17B8A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2284"/>
    <w:rsid w:val="008338A2"/>
    <w:rsid w:val="00835333"/>
    <w:rsid w:val="00836A20"/>
    <w:rsid w:val="00836BCE"/>
    <w:rsid w:val="00837D48"/>
    <w:rsid w:val="0084023D"/>
    <w:rsid w:val="008405C8"/>
    <w:rsid w:val="00840FFB"/>
    <w:rsid w:val="00841420"/>
    <w:rsid w:val="00843E39"/>
    <w:rsid w:val="00843FB7"/>
    <w:rsid w:val="0084568C"/>
    <w:rsid w:val="0084572D"/>
    <w:rsid w:val="00845A3D"/>
    <w:rsid w:val="0084610A"/>
    <w:rsid w:val="0084715A"/>
    <w:rsid w:val="00851D9C"/>
    <w:rsid w:val="008544FF"/>
    <w:rsid w:val="0085469D"/>
    <w:rsid w:val="0085569C"/>
    <w:rsid w:val="00857003"/>
    <w:rsid w:val="00860810"/>
    <w:rsid w:val="00860B28"/>
    <w:rsid w:val="008614B3"/>
    <w:rsid w:val="00861A5D"/>
    <w:rsid w:val="0086209C"/>
    <w:rsid w:val="00863A17"/>
    <w:rsid w:val="00864BA5"/>
    <w:rsid w:val="00865CC9"/>
    <w:rsid w:val="00867873"/>
    <w:rsid w:val="00867A06"/>
    <w:rsid w:val="00870BE5"/>
    <w:rsid w:val="00872AC5"/>
    <w:rsid w:val="00873494"/>
    <w:rsid w:val="00874BAF"/>
    <w:rsid w:val="00875259"/>
    <w:rsid w:val="008754BC"/>
    <w:rsid w:val="00875C95"/>
    <w:rsid w:val="0087717D"/>
    <w:rsid w:val="00877B52"/>
    <w:rsid w:val="00877BA4"/>
    <w:rsid w:val="008803C1"/>
    <w:rsid w:val="00880AC6"/>
    <w:rsid w:val="00881FE6"/>
    <w:rsid w:val="00882563"/>
    <w:rsid w:val="00884691"/>
    <w:rsid w:val="0088746A"/>
    <w:rsid w:val="00891BCE"/>
    <w:rsid w:val="008924C3"/>
    <w:rsid w:val="00894052"/>
    <w:rsid w:val="00895138"/>
    <w:rsid w:val="008965BD"/>
    <w:rsid w:val="008A022F"/>
    <w:rsid w:val="008A051E"/>
    <w:rsid w:val="008A38B5"/>
    <w:rsid w:val="008A3B97"/>
    <w:rsid w:val="008A43AC"/>
    <w:rsid w:val="008A444C"/>
    <w:rsid w:val="008A4EB1"/>
    <w:rsid w:val="008B0FA0"/>
    <w:rsid w:val="008B31C1"/>
    <w:rsid w:val="008B39B6"/>
    <w:rsid w:val="008B5098"/>
    <w:rsid w:val="008B54CE"/>
    <w:rsid w:val="008B5A83"/>
    <w:rsid w:val="008B699C"/>
    <w:rsid w:val="008B759F"/>
    <w:rsid w:val="008C09BB"/>
    <w:rsid w:val="008C0AC1"/>
    <w:rsid w:val="008C1616"/>
    <w:rsid w:val="008C1BA0"/>
    <w:rsid w:val="008C2A84"/>
    <w:rsid w:val="008C4711"/>
    <w:rsid w:val="008C498E"/>
    <w:rsid w:val="008C5DC4"/>
    <w:rsid w:val="008C6E70"/>
    <w:rsid w:val="008C758A"/>
    <w:rsid w:val="008D00FB"/>
    <w:rsid w:val="008D0602"/>
    <w:rsid w:val="008D0B10"/>
    <w:rsid w:val="008D1DFC"/>
    <w:rsid w:val="008D27C8"/>
    <w:rsid w:val="008D4118"/>
    <w:rsid w:val="008D653F"/>
    <w:rsid w:val="008D7CF8"/>
    <w:rsid w:val="008D7E58"/>
    <w:rsid w:val="008E04B9"/>
    <w:rsid w:val="008E0C6D"/>
    <w:rsid w:val="008E1D47"/>
    <w:rsid w:val="008E295C"/>
    <w:rsid w:val="008E3C9E"/>
    <w:rsid w:val="008E6F54"/>
    <w:rsid w:val="008F1AE6"/>
    <w:rsid w:val="008F32C8"/>
    <w:rsid w:val="008F3C2C"/>
    <w:rsid w:val="008F3C67"/>
    <w:rsid w:val="008F410D"/>
    <w:rsid w:val="008F44AD"/>
    <w:rsid w:val="008F4A2D"/>
    <w:rsid w:val="008F4A86"/>
    <w:rsid w:val="008F6906"/>
    <w:rsid w:val="008F7A39"/>
    <w:rsid w:val="008F7D69"/>
    <w:rsid w:val="00901051"/>
    <w:rsid w:val="0090155E"/>
    <w:rsid w:val="0090179C"/>
    <w:rsid w:val="009024C1"/>
    <w:rsid w:val="00902BF2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20A"/>
    <w:rsid w:val="0091589F"/>
    <w:rsid w:val="00920E83"/>
    <w:rsid w:val="00920F39"/>
    <w:rsid w:val="00921219"/>
    <w:rsid w:val="0092270A"/>
    <w:rsid w:val="00922FA9"/>
    <w:rsid w:val="009236BE"/>
    <w:rsid w:val="00923CF1"/>
    <w:rsid w:val="0092414A"/>
    <w:rsid w:val="009241BA"/>
    <w:rsid w:val="009246ED"/>
    <w:rsid w:val="00924828"/>
    <w:rsid w:val="00926B0D"/>
    <w:rsid w:val="0092760C"/>
    <w:rsid w:val="00927B97"/>
    <w:rsid w:val="00932D4B"/>
    <w:rsid w:val="00933339"/>
    <w:rsid w:val="00933CB4"/>
    <w:rsid w:val="00936249"/>
    <w:rsid w:val="00937E98"/>
    <w:rsid w:val="00940EE4"/>
    <w:rsid w:val="00941266"/>
    <w:rsid w:val="00941C6F"/>
    <w:rsid w:val="00942ACB"/>
    <w:rsid w:val="00942BCC"/>
    <w:rsid w:val="00942F14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7372"/>
    <w:rsid w:val="00963A9B"/>
    <w:rsid w:val="00966824"/>
    <w:rsid w:val="0097181F"/>
    <w:rsid w:val="00974659"/>
    <w:rsid w:val="009778C6"/>
    <w:rsid w:val="00980FCB"/>
    <w:rsid w:val="0098338E"/>
    <w:rsid w:val="0098540D"/>
    <w:rsid w:val="009860D9"/>
    <w:rsid w:val="009861B3"/>
    <w:rsid w:val="00986AF2"/>
    <w:rsid w:val="009872E4"/>
    <w:rsid w:val="009904E0"/>
    <w:rsid w:val="00990A57"/>
    <w:rsid w:val="0099170B"/>
    <w:rsid w:val="00991ABE"/>
    <w:rsid w:val="00994303"/>
    <w:rsid w:val="009A0C44"/>
    <w:rsid w:val="009A30BA"/>
    <w:rsid w:val="009A31A0"/>
    <w:rsid w:val="009A34B3"/>
    <w:rsid w:val="009A3A4D"/>
    <w:rsid w:val="009A45CB"/>
    <w:rsid w:val="009A494F"/>
    <w:rsid w:val="009A5A62"/>
    <w:rsid w:val="009A65E9"/>
    <w:rsid w:val="009A725D"/>
    <w:rsid w:val="009A7349"/>
    <w:rsid w:val="009A79FD"/>
    <w:rsid w:val="009B3E62"/>
    <w:rsid w:val="009B503D"/>
    <w:rsid w:val="009B5A74"/>
    <w:rsid w:val="009B5F98"/>
    <w:rsid w:val="009C2E16"/>
    <w:rsid w:val="009C3AD1"/>
    <w:rsid w:val="009C54C4"/>
    <w:rsid w:val="009C7F7F"/>
    <w:rsid w:val="009D024E"/>
    <w:rsid w:val="009D1575"/>
    <w:rsid w:val="009D186A"/>
    <w:rsid w:val="009D2578"/>
    <w:rsid w:val="009D26AA"/>
    <w:rsid w:val="009D31E9"/>
    <w:rsid w:val="009D43E3"/>
    <w:rsid w:val="009D4428"/>
    <w:rsid w:val="009D5D4A"/>
    <w:rsid w:val="009D7B6D"/>
    <w:rsid w:val="009E0563"/>
    <w:rsid w:val="009E05C4"/>
    <w:rsid w:val="009E1674"/>
    <w:rsid w:val="009E1819"/>
    <w:rsid w:val="009E313B"/>
    <w:rsid w:val="009E353D"/>
    <w:rsid w:val="009E5F9A"/>
    <w:rsid w:val="009E6E96"/>
    <w:rsid w:val="009E7AD7"/>
    <w:rsid w:val="009F0B7F"/>
    <w:rsid w:val="009F1B49"/>
    <w:rsid w:val="009F27A1"/>
    <w:rsid w:val="009F2E64"/>
    <w:rsid w:val="009F31BC"/>
    <w:rsid w:val="009F4422"/>
    <w:rsid w:val="009F4CFC"/>
    <w:rsid w:val="009F62BB"/>
    <w:rsid w:val="009F63F7"/>
    <w:rsid w:val="009F69D5"/>
    <w:rsid w:val="009F6B05"/>
    <w:rsid w:val="009F7953"/>
    <w:rsid w:val="00A0112F"/>
    <w:rsid w:val="00A01DFA"/>
    <w:rsid w:val="00A02699"/>
    <w:rsid w:val="00A02F34"/>
    <w:rsid w:val="00A02FCB"/>
    <w:rsid w:val="00A035E6"/>
    <w:rsid w:val="00A04FB9"/>
    <w:rsid w:val="00A06974"/>
    <w:rsid w:val="00A10484"/>
    <w:rsid w:val="00A10A67"/>
    <w:rsid w:val="00A12B62"/>
    <w:rsid w:val="00A12F85"/>
    <w:rsid w:val="00A13070"/>
    <w:rsid w:val="00A14A14"/>
    <w:rsid w:val="00A16031"/>
    <w:rsid w:val="00A17D45"/>
    <w:rsid w:val="00A22C3A"/>
    <w:rsid w:val="00A23FA9"/>
    <w:rsid w:val="00A244ED"/>
    <w:rsid w:val="00A24973"/>
    <w:rsid w:val="00A2514B"/>
    <w:rsid w:val="00A26323"/>
    <w:rsid w:val="00A30449"/>
    <w:rsid w:val="00A314A4"/>
    <w:rsid w:val="00A3196F"/>
    <w:rsid w:val="00A3202E"/>
    <w:rsid w:val="00A323D6"/>
    <w:rsid w:val="00A33375"/>
    <w:rsid w:val="00A3390E"/>
    <w:rsid w:val="00A33C94"/>
    <w:rsid w:val="00A34642"/>
    <w:rsid w:val="00A3651F"/>
    <w:rsid w:val="00A4065A"/>
    <w:rsid w:val="00A41072"/>
    <w:rsid w:val="00A41FA2"/>
    <w:rsid w:val="00A4257A"/>
    <w:rsid w:val="00A439EC"/>
    <w:rsid w:val="00A43F3E"/>
    <w:rsid w:val="00A44E61"/>
    <w:rsid w:val="00A4545C"/>
    <w:rsid w:val="00A4563E"/>
    <w:rsid w:val="00A45FEE"/>
    <w:rsid w:val="00A468D2"/>
    <w:rsid w:val="00A47934"/>
    <w:rsid w:val="00A47E12"/>
    <w:rsid w:val="00A5101A"/>
    <w:rsid w:val="00A51B99"/>
    <w:rsid w:val="00A525B6"/>
    <w:rsid w:val="00A5372F"/>
    <w:rsid w:val="00A53A3D"/>
    <w:rsid w:val="00A55298"/>
    <w:rsid w:val="00A56077"/>
    <w:rsid w:val="00A562D8"/>
    <w:rsid w:val="00A571EB"/>
    <w:rsid w:val="00A60388"/>
    <w:rsid w:val="00A64005"/>
    <w:rsid w:val="00A65C6A"/>
    <w:rsid w:val="00A6618A"/>
    <w:rsid w:val="00A6758D"/>
    <w:rsid w:val="00A70E53"/>
    <w:rsid w:val="00A7156B"/>
    <w:rsid w:val="00A718C3"/>
    <w:rsid w:val="00A72204"/>
    <w:rsid w:val="00A75235"/>
    <w:rsid w:val="00A76C7A"/>
    <w:rsid w:val="00A81588"/>
    <w:rsid w:val="00A82E93"/>
    <w:rsid w:val="00A84DA8"/>
    <w:rsid w:val="00A866A4"/>
    <w:rsid w:val="00A86C4C"/>
    <w:rsid w:val="00A877DD"/>
    <w:rsid w:val="00A87D9A"/>
    <w:rsid w:val="00A87F88"/>
    <w:rsid w:val="00A93500"/>
    <w:rsid w:val="00A94177"/>
    <w:rsid w:val="00A94288"/>
    <w:rsid w:val="00A94902"/>
    <w:rsid w:val="00A97790"/>
    <w:rsid w:val="00AA0DD0"/>
    <w:rsid w:val="00AA1FB7"/>
    <w:rsid w:val="00AA2F8A"/>
    <w:rsid w:val="00AA37FF"/>
    <w:rsid w:val="00AA5E55"/>
    <w:rsid w:val="00AA61CA"/>
    <w:rsid w:val="00AB0078"/>
    <w:rsid w:val="00AB0AD7"/>
    <w:rsid w:val="00AB1362"/>
    <w:rsid w:val="00AB1FFE"/>
    <w:rsid w:val="00AB4DEB"/>
    <w:rsid w:val="00AB7067"/>
    <w:rsid w:val="00AB74CC"/>
    <w:rsid w:val="00AB794D"/>
    <w:rsid w:val="00AC12F0"/>
    <w:rsid w:val="00AC178E"/>
    <w:rsid w:val="00AC1EB4"/>
    <w:rsid w:val="00AC542D"/>
    <w:rsid w:val="00AC62B7"/>
    <w:rsid w:val="00AC6D65"/>
    <w:rsid w:val="00AC758E"/>
    <w:rsid w:val="00AC7CEA"/>
    <w:rsid w:val="00AC7EF6"/>
    <w:rsid w:val="00AD2D85"/>
    <w:rsid w:val="00AD4358"/>
    <w:rsid w:val="00AD4DE3"/>
    <w:rsid w:val="00AD7CF0"/>
    <w:rsid w:val="00AE08F7"/>
    <w:rsid w:val="00AE0A71"/>
    <w:rsid w:val="00AE0EEB"/>
    <w:rsid w:val="00AE1C2E"/>
    <w:rsid w:val="00AE2399"/>
    <w:rsid w:val="00AE3B36"/>
    <w:rsid w:val="00AE5C1B"/>
    <w:rsid w:val="00AE60CA"/>
    <w:rsid w:val="00AE6934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74E7"/>
    <w:rsid w:val="00B00A25"/>
    <w:rsid w:val="00B024D1"/>
    <w:rsid w:val="00B02CF2"/>
    <w:rsid w:val="00B02DEB"/>
    <w:rsid w:val="00B03C24"/>
    <w:rsid w:val="00B055CA"/>
    <w:rsid w:val="00B062B7"/>
    <w:rsid w:val="00B114A8"/>
    <w:rsid w:val="00B11DA5"/>
    <w:rsid w:val="00B11F9B"/>
    <w:rsid w:val="00B13084"/>
    <w:rsid w:val="00B13D43"/>
    <w:rsid w:val="00B1506C"/>
    <w:rsid w:val="00B16789"/>
    <w:rsid w:val="00B16B0B"/>
    <w:rsid w:val="00B1706D"/>
    <w:rsid w:val="00B2106F"/>
    <w:rsid w:val="00B229C4"/>
    <w:rsid w:val="00B235D5"/>
    <w:rsid w:val="00B23A07"/>
    <w:rsid w:val="00B255E3"/>
    <w:rsid w:val="00B26317"/>
    <w:rsid w:val="00B26789"/>
    <w:rsid w:val="00B27337"/>
    <w:rsid w:val="00B2799B"/>
    <w:rsid w:val="00B30275"/>
    <w:rsid w:val="00B31405"/>
    <w:rsid w:val="00B3277C"/>
    <w:rsid w:val="00B328BF"/>
    <w:rsid w:val="00B32BBE"/>
    <w:rsid w:val="00B33E05"/>
    <w:rsid w:val="00B34C9A"/>
    <w:rsid w:val="00B35126"/>
    <w:rsid w:val="00B35E45"/>
    <w:rsid w:val="00B36340"/>
    <w:rsid w:val="00B373E0"/>
    <w:rsid w:val="00B374BC"/>
    <w:rsid w:val="00B40143"/>
    <w:rsid w:val="00B419D1"/>
    <w:rsid w:val="00B4282C"/>
    <w:rsid w:val="00B45826"/>
    <w:rsid w:val="00B45D67"/>
    <w:rsid w:val="00B462B6"/>
    <w:rsid w:val="00B467F2"/>
    <w:rsid w:val="00B46C6C"/>
    <w:rsid w:val="00B47A25"/>
    <w:rsid w:val="00B47C61"/>
    <w:rsid w:val="00B50A12"/>
    <w:rsid w:val="00B51063"/>
    <w:rsid w:val="00B53F96"/>
    <w:rsid w:val="00B54503"/>
    <w:rsid w:val="00B55217"/>
    <w:rsid w:val="00B557F9"/>
    <w:rsid w:val="00B55B33"/>
    <w:rsid w:val="00B55C2D"/>
    <w:rsid w:val="00B56C84"/>
    <w:rsid w:val="00B57020"/>
    <w:rsid w:val="00B610D0"/>
    <w:rsid w:val="00B64627"/>
    <w:rsid w:val="00B64C00"/>
    <w:rsid w:val="00B6538C"/>
    <w:rsid w:val="00B65F7F"/>
    <w:rsid w:val="00B66B9A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1D9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4DD3"/>
    <w:rsid w:val="00B963D2"/>
    <w:rsid w:val="00B976B3"/>
    <w:rsid w:val="00BA2FE7"/>
    <w:rsid w:val="00BA31C1"/>
    <w:rsid w:val="00BA3E07"/>
    <w:rsid w:val="00BA4614"/>
    <w:rsid w:val="00BA47AF"/>
    <w:rsid w:val="00BA57B3"/>
    <w:rsid w:val="00BA689E"/>
    <w:rsid w:val="00BA765B"/>
    <w:rsid w:val="00BB1DF2"/>
    <w:rsid w:val="00BB22A7"/>
    <w:rsid w:val="00BB2E05"/>
    <w:rsid w:val="00BB37EA"/>
    <w:rsid w:val="00BB4296"/>
    <w:rsid w:val="00BB5AC8"/>
    <w:rsid w:val="00BB609B"/>
    <w:rsid w:val="00BB6622"/>
    <w:rsid w:val="00BC0A4D"/>
    <w:rsid w:val="00BC1FC6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5D37"/>
    <w:rsid w:val="00C000D3"/>
    <w:rsid w:val="00C015F0"/>
    <w:rsid w:val="00C01A4F"/>
    <w:rsid w:val="00C01C8D"/>
    <w:rsid w:val="00C033AC"/>
    <w:rsid w:val="00C03447"/>
    <w:rsid w:val="00C0373F"/>
    <w:rsid w:val="00C04344"/>
    <w:rsid w:val="00C0564D"/>
    <w:rsid w:val="00C0697E"/>
    <w:rsid w:val="00C06B8E"/>
    <w:rsid w:val="00C1015D"/>
    <w:rsid w:val="00C10AC1"/>
    <w:rsid w:val="00C1117C"/>
    <w:rsid w:val="00C11603"/>
    <w:rsid w:val="00C1268C"/>
    <w:rsid w:val="00C14C4B"/>
    <w:rsid w:val="00C1519D"/>
    <w:rsid w:val="00C1745B"/>
    <w:rsid w:val="00C21340"/>
    <w:rsid w:val="00C22960"/>
    <w:rsid w:val="00C2425E"/>
    <w:rsid w:val="00C24FBE"/>
    <w:rsid w:val="00C26A56"/>
    <w:rsid w:val="00C30932"/>
    <w:rsid w:val="00C3227A"/>
    <w:rsid w:val="00C322C3"/>
    <w:rsid w:val="00C325FD"/>
    <w:rsid w:val="00C32FBE"/>
    <w:rsid w:val="00C3364B"/>
    <w:rsid w:val="00C33BD4"/>
    <w:rsid w:val="00C34D50"/>
    <w:rsid w:val="00C36BBF"/>
    <w:rsid w:val="00C37E0D"/>
    <w:rsid w:val="00C40E7D"/>
    <w:rsid w:val="00C40F05"/>
    <w:rsid w:val="00C40F5D"/>
    <w:rsid w:val="00C40FBF"/>
    <w:rsid w:val="00C43EA4"/>
    <w:rsid w:val="00C460D9"/>
    <w:rsid w:val="00C502BF"/>
    <w:rsid w:val="00C5068D"/>
    <w:rsid w:val="00C52C79"/>
    <w:rsid w:val="00C535D5"/>
    <w:rsid w:val="00C56326"/>
    <w:rsid w:val="00C56673"/>
    <w:rsid w:val="00C604E7"/>
    <w:rsid w:val="00C60B05"/>
    <w:rsid w:val="00C621B3"/>
    <w:rsid w:val="00C6493C"/>
    <w:rsid w:val="00C666A4"/>
    <w:rsid w:val="00C66A6D"/>
    <w:rsid w:val="00C66B40"/>
    <w:rsid w:val="00C674E9"/>
    <w:rsid w:val="00C70227"/>
    <w:rsid w:val="00C70335"/>
    <w:rsid w:val="00C7107E"/>
    <w:rsid w:val="00C712A6"/>
    <w:rsid w:val="00C71940"/>
    <w:rsid w:val="00C72D41"/>
    <w:rsid w:val="00C743E4"/>
    <w:rsid w:val="00C7478D"/>
    <w:rsid w:val="00C759CA"/>
    <w:rsid w:val="00C774F8"/>
    <w:rsid w:val="00C77646"/>
    <w:rsid w:val="00C77DB8"/>
    <w:rsid w:val="00C80107"/>
    <w:rsid w:val="00C81928"/>
    <w:rsid w:val="00C82CA0"/>
    <w:rsid w:val="00C83DBA"/>
    <w:rsid w:val="00C847FD"/>
    <w:rsid w:val="00C85DED"/>
    <w:rsid w:val="00C86885"/>
    <w:rsid w:val="00C8745A"/>
    <w:rsid w:val="00C87907"/>
    <w:rsid w:val="00C87FF6"/>
    <w:rsid w:val="00C9037C"/>
    <w:rsid w:val="00C90554"/>
    <w:rsid w:val="00C9197A"/>
    <w:rsid w:val="00C923C8"/>
    <w:rsid w:val="00C93752"/>
    <w:rsid w:val="00C93AE6"/>
    <w:rsid w:val="00C946D0"/>
    <w:rsid w:val="00C97357"/>
    <w:rsid w:val="00C9778B"/>
    <w:rsid w:val="00CA164C"/>
    <w:rsid w:val="00CA3804"/>
    <w:rsid w:val="00CA3E6E"/>
    <w:rsid w:val="00CA4C1A"/>
    <w:rsid w:val="00CA5167"/>
    <w:rsid w:val="00CA653E"/>
    <w:rsid w:val="00CA6FF0"/>
    <w:rsid w:val="00CA73C6"/>
    <w:rsid w:val="00CB05A6"/>
    <w:rsid w:val="00CB19EF"/>
    <w:rsid w:val="00CB1C8E"/>
    <w:rsid w:val="00CB3145"/>
    <w:rsid w:val="00CB3873"/>
    <w:rsid w:val="00CB3A10"/>
    <w:rsid w:val="00CB4EA3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82"/>
    <w:rsid w:val="00CC75D6"/>
    <w:rsid w:val="00CC7D65"/>
    <w:rsid w:val="00CD3C70"/>
    <w:rsid w:val="00CD3FC6"/>
    <w:rsid w:val="00CD42FB"/>
    <w:rsid w:val="00CD43F3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1F9"/>
    <w:rsid w:val="00CF4275"/>
    <w:rsid w:val="00CF495D"/>
    <w:rsid w:val="00CF5688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60DE"/>
    <w:rsid w:val="00D26A58"/>
    <w:rsid w:val="00D27CE8"/>
    <w:rsid w:val="00D300BA"/>
    <w:rsid w:val="00D30501"/>
    <w:rsid w:val="00D30739"/>
    <w:rsid w:val="00D3080A"/>
    <w:rsid w:val="00D3151E"/>
    <w:rsid w:val="00D321E8"/>
    <w:rsid w:val="00D3268C"/>
    <w:rsid w:val="00D3286F"/>
    <w:rsid w:val="00D32B78"/>
    <w:rsid w:val="00D32CE5"/>
    <w:rsid w:val="00D343C0"/>
    <w:rsid w:val="00D345C9"/>
    <w:rsid w:val="00D34DB2"/>
    <w:rsid w:val="00D34FD6"/>
    <w:rsid w:val="00D35965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0896"/>
    <w:rsid w:val="00D51643"/>
    <w:rsid w:val="00D527FD"/>
    <w:rsid w:val="00D541D5"/>
    <w:rsid w:val="00D55495"/>
    <w:rsid w:val="00D560F0"/>
    <w:rsid w:val="00D56DFF"/>
    <w:rsid w:val="00D56E9E"/>
    <w:rsid w:val="00D5703B"/>
    <w:rsid w:val="00D57ED6"/>
    <w:rsid w:val="00D638C3"/>
    <w:rsid w:val="00D6665E"/>
    <w:rsid w:val="00D67768"/>
    <w:rsid w:val="00D70484"/>
    <w:rsid w:val="00D72B63"/>
    <w:rsid w:val="00D745DD"/>
    <w:rsid w:val="00D74F6E"/>
    <w:rsid w:val="00D778C3"/>
    <w:rsid w:val="00D8090D"/>
    <w:rsid w:val="00D818AE"/>
    <w:rsid w:val="00D82A1F"/>
    <w:rsid w:val="00D8381D"/>
    <w:rsid w:val="00D843B1"/>
    <w:rsid w:val="00D84D05"/>
    <w:rsid w:val="00D85CB9"/>
    <w:rsid w:val="00D87223"/>
    <w:rsid w:val="00D87670"/>
    <w:rsid w:val="00D90AA1"/>
    <w:rsid w:val="00D90F13"/>
    <w:rsid w:val="00D919D8"/>
    <w:rsid w:val="00D94BA0"/>
    <w:rsid w:val="00D9522A"/>
    <w:rsid w:val="00D96922"/>
    <w:rsid w:val="00DA02EA"/>
    <w:rsid w:val="00DA05AD"/>
    <w:rsid w:val="00DA0AB6"/>
    <w:rsid w:val="00DA0E01"/>
    <w:rsid w:val="00DA1B50"/>
    <w:rsid w:val="00DA39FE"/>
    <w:rsid w:val="00DA4FB1"/>
    <w:rsid w:val="00DA5B06"/>
    <w:rsid w:val="00DB0D71"/>
    <w:rsid w:val="00DB1D0C"/>
    <w:rsid w:val="00DB1E5E"/>
    <w:rsid w:val="00DB4DCF"/>
    <w:rsid w:val="00DB4E62"/>
    <w:rsid w:val="00DB5C43"/>
    <w:rsid w:val="00DB5C58"/>
    <w:rsid w:val="00DB6419"/>
    <w:rsid w:val="00DB6DB7"/>
    <w:rsid w:val="00DB7619"/>
    <w:rsid w:val="00DC06ED"/>
    <w:rsid w:val="00DC0E5D"/>
    <w:rsid w:val="00DC1719"/>
    <w:rsid w:val="00DC1DA0"/>
    <w:rsid w:val="00DC2269"/>
    <w:rsid w:val="00DC4CD3"/>
    <w:rsid w:val="00DC597D"/>
    <w:rsid w:val="00DC5BB8"/>
    <w:rsid w:val="00DC65DC"/>
    <w:rsid w:val="00DC6B1E"/>
    <w:rsid w:val="00DD0097"/>
    <w:rsid w:val="00DD04FD"/>
    <w:rsid w:val="00DD06DB"/>
    <w:rsid w:val="00DD10A4"/>
    <w:rsid w:val="00DD175D"/>
    <w:rsid w:val="00DD20C3"/>
    <w:rsid w:val="00DD261E"/>
    <w:rsid w:val="00DD2C99"/>
    <w:rsid w:val="00DD38F6"/>
    <w:rsid w:val="00DD3907"/>
    <w:rsid w:val="00DE0B1E"/>
    <w:rsid w:val="00DE2125"/>
    <w:rsid w:val="00DE2440"/>
    <w:rsid w:val="00DE318D"/>
    <w:rsid w:val="00DE653C"/>
    <w:rsid w:val="00DE7140"/>
    <w:rsid w:val="00DE775B"/>
    <w:rsid w:val="00DE7A5F"/>
    <w:rsid w:val="00DF0634"/>
    <w:rsid w:val="00DF338B"/>
    <w:rsid w:val="00DF390A"/>
    <w:rsid w:val="00DF46FE"/>
    <w:rsid w:val="00DF4D4C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BDE"/>
    <w:rsid w:val="00E06C33"/>
    <w:rsid w:val="00E06CF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1F86"/>
    <w:rsid w:val="00E2309B"/>
    <w:rsid w:val="00E2320A"/>
    <w:rsid w:val="00E23716"/>
    <w:rsid w:val="00E23D9F"/>
    <w:rsid w:val="00E24A0B"/>
    <w:rsid w:val="00E26F58"/>
    <w:rsid w:val="00E27181"/>
    <w:rsid w:val="00E2769F"/>
    <w:rsid w:val="00E27C7F"/>
    <w:rsid w:val="00E3015D"/>
    <w:rsid w:val="00E30D98"/>
    <w:rsid w:val="00E311F0"/>
    <w:rsid w:val="00E313DE"/>
    <w:rsid w:val="00E31DDC"/>
    <w:rsid w:val="00E31F44"/>
    <w:rsid w:val="00E32967"/>
    <w:rsid w:val="00E32FF4"/>
    <w:rsid w:val="00E33EAD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231"/>
    <w:rsid w:val="00E56EE2"/>
    <w:rsid w:val="00E60294"/>
    <w:rsid w:val="00E60E9D"/>
    <w:rsid w:val="00E62D3D"/>
    <w:rsid w:val="00E64889"/>
    <w:rsid w:val="00E64FF0"/>
    <w:rsid w:val="00E65BD7"/>
    <w:rsid w:val="00E67941"/>
    <w:rsid w:val="00E71933"/>
    <w:rsid w:val="00E721B0"/>
    <w:rsid w:val="00E72313"/>
    <w:rsid w:val="00E72568"/>
    <w:rsid w:val="00E739A0"/>
    <w:rsid w:val="00E73E19"/>
    <w:rsid w:val="00E74F54"/>
    <w:rsid w:val="00E769A8"/>
    <w:rsid w:val="00E80C40"/>
    <w:rsid w:val="00E80F01"/>
    <w:rsid w:val="00E822FE"/>
    <w:rsid w:val="00E8290E"/>
    <w:rsid w:val="00E837E1"/>
    <w:rsid w:val="00E83FA9"/>
    <w:rsid w:val="00E85294"/>
    <w:rsid w:val="00E85CC1"/>
    <w:rsid w:val="00E86A64"/>
    <w:rsid w:val="00E870C4"/>
    <w:rsid w:val="00E906D6"/>
    <w:rsid w:val="00E90AAA"/>
    <w:rsid w:val="00E90CD0"/>
    <w:rsid w:val="00E94472"/>
    <w:rsid w:val="00E9448C"/>
    <w:rsid w:val="00E959C1"/>
    <w:rsid w:val="00E95B29"/>
    <w:rsid w:val="00E97A7D"/>
    <w:rsid w:val="00EA080D"/>
    <w:rsid w:val="00EA3E6F"/>
    <w:rsid w:val="00EA496A"/>
    <w:rsid w:val="00EA7998"/>
    <w:rsid w:val="00EB072D"/>
    <w:rsid w:val="00EB211E"/>
    <w:rsid w:val="00EB246D"/>
    <w:rsid w:val="00EB3086"/>
    <w:rsid w:val="00EB3A5F"/>
    <w:rsid w:val="00EB686A"/>
    <w:rsid w:val="00EB6C56"/>
    <w:rsid w:val="00EB6CF1"/>
    <w:rsid w:val="00EB729A"/>
    <w:rsid w:val="00EC094E"/>
    <w:rsid w:val="00EC14FE"/>
    <w:rsid w:val="00EC2753"/>
    <w:rsid w:val="00EC2951"/>
    <w:rsid w:val="00EC3531"/>
    <w:rsid w:val="00EC3FC4"/>
    <w:rsid w:val="00EC45CF"/>
    <w:rsid w:val="00EC5E5A"/>
    <w:rsid w:val="00EC6564"/>
    <w:rsid w:val="00ED01B8"/>
    <w:rsid w:val="00ED0FDA"/>
    <w:rsid w:val="00ED1431"/>
    <w:rsid w:val="00ED14D3"/>
    <w:rsid w:val="00ED16D2"/>
    <w:rsid w:val="00ED20EA"/>
    <w:rsid w:val="00ED4547"/>
    <w:rsid w:val="00ED6560"/>
    <w:rsid w:val="00ED6657"/>
    <w:rsid w:val="00ED75D0"/>
    <w:rsid w:val="00ED7CB6"/>
    <w:rsid w:val="00EE3F37"/>
    <w:rsid w:val="00EE4AE0"/>
    <w:rsid w:val="00EE4C61"/>
    <w:rsid w:val="00EF4119"/>
    <w:rsid w:val="00EF4B23"/>
    <w:rsid w:val="00EF5EBD"/>
    <w:rsid w:val="00EF6877"/>
    <w:rsid w:val="00EF71B1"/>
    <w:rsid w:val="00EF757D"/>
    <w:rsid w:val="00F0137C"/>
    <w:rsid w:val="00F013BE"/>
    <w:rsid w:val="00F02638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074E7"/>
    <w:rsid w:val="00F10783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31D"/>
    <w:rsid w:val="00F25C70"/>
    <w:rsid w:val="00F318EC"/>
    <w:rsid w:val="00F31AB2"/>
    <w:rsid w:val="00F32575"/>
    <w:rsid w:val="00F32BE6"/>
    <w:rsid w:val="00F33730"/>
    <w:rsid w:val="00F3577F"/>
    <w:rsid w:val="00F357D2"/>
    <w:rsid w:val="00F359F2"/>
    <w:rsid w:val="00F369E2"/>
    <w:rsid w:val="00F412CC"/>
    <w:rsid w:val="00F41B1B"/>
    <w:rsid w:val="00F41E2D"/>
    <w:rsid w:val="00F4229C"/>
    <w:rsid w:val="00F44862"/>
    <w:rsid w:val="00F45719"/>
    <w:rsid w:val="00F458EF"/>
    <w:rsid w:val="00F4600A"/>
    <w:rsid w:val="00F465F2"/>
    <w:rsid w:val="00F475DF"/>
    <w:rsid w:val="00F47E98"/>
    <w:rsid w:val="00F5295B"/>
    <w:rsid w:val="00F53739"/>
    <w:rsid w:val="00F54940"/>
    <w:rsid w:val="00F54AAE"/>
    <w:rsid w:val="00F55DCC"/>
    <w:rsid w:val="00F564D1"/>
    <w:rsid w:val="00F5651C"/>
    <w:rsid w:val="00F56A6D"/>
    <w:rsid w:val="00F57068"/>
    <w:rsid w:val="00F579B1"/>
    <w:rsid w:val="00F60980"/>
    <w:rsid w:val="00F609B0"/>
    <w:rsid w:val="00F60E3C"/>
    <w:rsid w:val="00F60F71"/>
    <w:rsid w:val="00F6117D"/>
    <w:rsid w:val="00F622AB"/>
    <w:rsid w:val="00F624AC"/>
    <w:rsid w:val="00F64196"/>
    <w:rsid w:val="00F646BE"/>
    <w:rsid w:val="00F64973"/>
    <w:rsid w:val="00F65935"/>
    <w:rsid w:val="00F65BD8"/>
    <w:rsid w:val="00F6630F"/>
    <w:rsid w:val="00F676B0"/>
    <w:rsid w:val="00F6775B"/>
    <w:rsid w:val="00F70D19"/>
    <w:rsid w:val="00F74D7F"/>
    <w:rsid w:val="00F76250"/>
    <w:rsid w:val="00F77280"/>
    <w:rsid w:val="00F779F4"/>
    <w:rsid w:val="00F779FD"/>
    <w:rsid w:val="00F77DDE"/>
    <w:rsid w:val="00F809FC"/>
    <w:rsid w:val="00F82133"/>
    <w:rsid w:val="00F83AC5"/>
    <w:rsid w:val="00F84811"/>
    <w:rsid w:val="00F8495E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5177"/>
    <w:rsid w:val="00F96CDD"/>
    <w:rsid w:val="00F96D77"/>
    <w:rsid w:val="00F971B7"/>
    <w:rsid w:val="00FA18E1"/>
    <w:rsid w:val="00FA20D1"/>
    <w:rsid w:val="00FA3AC4"/>
    <w:rsid w:val="00FA46A5"/>
    <w:rsid w:val="00FA601E"/>
    <w:rsid w:val="00FA7289"/>
    <w:rsid w:val="00FB0DAB"/>
    <w:rsid w:val="00FB2492"/>
    <w:rsid w:val="00FB38B3"/>
    <w:rsid w:val="00FB39A3"/>
    <w:rsid w:val="00FB458C"/>
    <w:rsid w:val="00FB4D19"/>
    <w:rsid w:val="00FB4FA6"/>
    <w:rsid w:val="00FB50A3"/>
    <w:rsid w:val="00FC0695"/>
    <w:rsid w:val="00FC3A30"/>
    <w:rsid w:val="00FC3F32"/>
    <w:rsid w:val="00FC48F5"/>
    <w:rsid w:val="00FC691F"/>
    <w:rsid w:val="00FC72B5"/>
    <w:rsid w:val="00FC7673"/>
    <w:rsid w:val="00FC7BFC"/>
    <w:rsid w:val="00FD06E4"/>
    <w:rsid w:val="00FD287F"/>
    <w:rsid w:val="00FD2F3C"/>
    <w:rsid w:val="00FD2FB0"/>
    <w:rsid w:val="00FD30A4"/>
    <w:rsid w:val="00FD3903"/>
    <w:rsid w:val="00FD3A88"/>
    <w:rsid w:val="00FD4767"/>
    <w:rsid w:val="00FD55AB"/>
    <w:rsid w:val="00FD5CA1"/>
    <w:rsid w:val="00FD600A"/>
    <w:rsid w:val="00FD7001"/>
    <w:rsid w:val="00FE0AF3"/>
    <w:rsid w:val="00FE11FD"/>
    <w:rsid w:val="00FE152C"/>
    <w:rsid w:val="00FE2090"/>
    <w:rsid w:val="00FE2D0A"/>
    <w:rsid w:val="00FE3332"/>
    <w:rsid w:val="00FE54C0"/>
    <w:rsid w:val="00FE5D7A"/>
    <w:rsid w:val="00FF080D"/>
    <w:rsid w:val="00FF1F24"/>
    <w:rsid w:val="00FF43E0"/>
    <w:rsid w:val="00FF458F"/>
    <w:rsid w:val="00FF4703"/>
    <w:rsid w:val="00FF6290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B5563F1"/>
  <w15:chartTrackingRefBased/>
  <w15:docId w15:val="{48C4D68E-60DF-4836-95C5-47981A6C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D43F3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3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3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5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8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14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2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9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0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94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0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6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4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5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7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1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34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17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6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5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3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0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0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31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2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6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9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00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68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5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2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7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1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7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76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5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4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44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0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5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46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6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ool\Documents\&#1053;&#1072;&#1089;&#1090;&#1088;&#1072;&#1080;&#1074;&#1072;&#1077;&#1084;&#1099;&#1077;%20&#1096;&#1072;&#1073;&#1083;&#1086;&#1085;&#1099;%20Office\&#1064;&#1072;&#1073;&#1083;&#1086;&#1085;%20&#1086;&#1090;&#1095;&#1105;&#1090;&#1072;%20&#1087;&#1086;%20&#1051;&#1056;%20&#1048;&#1085;&#109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9E658-411B-47F8-BB87-9AF15B093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по ЛР Инфа</Template>
  <TotalTime>153</TotalTime>
  <Pages>15</Pages>
  <Words>1992</Words>
  <Characters>11361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School</dc:creator>
  <cp:keywords/>
  <cp:lastModifiedBy>Дмитрий Минко</cp:lastModifiedBy>
  <cp:revision>166</cp:revision>
  <cp:lastPrinted>2024-09-10T22:31:00Z</cp:lastPrinted>
  <dcterms:created xsi:type="dcterms:W3CDTF">2024-03-24T19:09:00Z</dcterms:created>
  <dcterms:modified xsi:type="dcterms:W3CDTF">2024-09-12T18:13:00Z</dcterms:modified>
</cp:coreProperties>
</file>